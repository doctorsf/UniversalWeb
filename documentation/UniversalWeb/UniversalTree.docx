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D6A" w:rsidRDefault="00B61D6A" w:rsidP="00B61D6A"/>
    <w:p w:rsidR="00B61D6A" w:rsidRDefault="00B61D6A" w:rsidP="00B61D6A">
      <w:pPr>
        <w:jc w:val="center"/>
        <w:rPr>
          <w:rStyle w:val="lev"/>
          <w:sz w:val="72"/>
          <w:szCs w:val="72"/>
        </w:rPr>
      </w:pPr>
    </w:p>
    <w:p w:rsidR="00B61D6A" w:rsidRDefault="00B61D6A" w:rsidP="00B61D6A">
      <w:pPr>
        <w:jc w:val="center"/>
        <w:rPr>
          <w:rStyle w:val="lev"/>
          <w:sz w:val="72"/>
          <w:szCs w:val="72"/>
        </w:rPr>
      </w:pPr>
    </w:p>
    <w:p w:rsidR="00774411" w:rsidRPr="001F3382" w:rsidRDefault="002A57A7" w:rsidP="001F3382">
      <w:pPr>
        <w:jc w:val="center"/>
        <w:rPr>
          <w:rFonts w:ascii="Tahoma" w:hAnsi="Tahoma" w:cs="Tahoma"/>
          <w:b/>
          <w:bCs/>
          <w:color w:val="548DD4" w:themeColor="text2" w:themeTint="99"/>
          <w:sz w:val="72"/>
          <w:szCs w:val="72"/>
        </w:rPr>
      </w:pPr>
      <w:proofErr w:type="spellStart"/>
      <w:r>
        <w:rPr>
          <w:rStyle w:val="lev"/>
          <w:rFonts w:ascii="Tahoma" w:hAnsi="Tahoma" w:cs="Tahoma"/>
          <w:color w:val="548DD4" w:themeColor="text2" w:themeTint="99"/>
          <w:sz w:val="72"/>
          <w:szCs w:val="72"/>
        </w:rPr>
        <w:t>UniversalTree</w:t>
      </w:r>
      <w:proofErr w:type="spellEnd"/>
      <w:r w:rsidR="00774411" w:rsidRPr="00B61D6A">
        <w:br w:type="page"/>
      </w:r>
    </w:p>
    <w:p w:rsidR="004F4231" w:rsidRDefault="00774411" w:rsidP="001F3382">
      <w:r>
        <w:lastRenderedPageBreak/>
        <w:t>Ce document à pour but de</w:t>
      </w:r>
      <w:r w:rsidR="002A57A7">
        <w:t xml:space="preserve"> mettre en œuvre la classe </w:t>
      </w:r>
      <w:proofErr w:type="spellStart"/>
      <w:r w:rsidR="002A57A7">
        <w:t>UniversalTree</w:t>
      </w:r>
      <w:proofErr w:type="spellEnd"/>
      <w:r w:rsidR="002A57A7">
        <w:t>.</w:t>
      </w:r>
    </w:p>
    <w:p w:rsidR="002A57A7" w:rsidRDefault="002A57A7" w:rsidP="00C83EA8">
      <w:pPr>
        <w:pStyle w:val="Titre1"/>
      </w:pPr>
      <w:r>
        <w:t xml:space="preserve">Qu’est-ce que la classe </w:t>
      </w:r>
      <w:proofErr w:type="spellStart"/>
      <w:r>
        <w:t>UniversalTree</w:t>
      </w:r>
      <w:proofErr w:type="spellEnd"/>
      <w:r>
        <w:t> </w:t>
      </w:r>
    </w:p>
    <w:p w:rsidR="00790A4C" w:rsidRPr="00790A4C" w:rsidRDefault="00790A4C" w:rsidP="00790A4C"/>
    <w:p w:rsidR="007D2809" w:rsidRPr="007D2809" w:rsidRDefault="007D2809" w:rsidP="007D2809">
      <w:r w:rsidRPr="007D2809">
        <w:t>Tout développeur à un moment donné est confronté avec la gestion de hiérarchies dans les bases de donnees et en particulier en SQL.</w:t>
      </w:r>
      <w:r>
        <w:t xml:space="preserve"> </w:t>
      </w:r>
      <w:r w:rsidRPr="007D2809">
        <w:t>Or les bases de données relationnelles ne permettent pas de résoudre facilement ce type de problèm</w:t>
      </w:r>
      <w:r>
        <w:t>e</w:t>
      </w:r>
      <w:r w:rsidRPr="007D2809">
        <w:t>.</w:t>
      </w:r>
      <w:r>
        <w:t xml:space="preserve"> Les tables d’une base de données relationnelle ne sont pas hiérarchiques (comme le XML) mais sont tout simplement une représentation à plat de données. </w:t>
      </w:r>
      <w:r w:rsidRPr="007D2809">
        <w:t>Les données hiérarchiques possèdent quand à ell</w:t>
      </w:r>
      <w:r>
        <w:t>e</w:t>
      </w:r>
      <w:r w:rsidRPr="007D2809">
        <w:t>s des relations parent-enfant qui ne sont pas représentées naturellement dans les tables de bases de donnees relationnelles.</w:t>
      </w:r>
    </w:p>
    <w:p w:rsidR="00C83EA8" w:rsidRPr="00C83EA8" w:rsidRDefault="00C83EA8" w:rsidP="00C83EA8">
      <w:pPr>
        <w:jc w:val="center"/>
      </w:pPr>
      <w:r>
        <w:rPr>
          <w:noProof/>
          <w:lang w:eastAsia="fr-FR"/>
        </w:rPr>
        <w:drawing>
          <wp:inline distT="0" distB="0" distL="0" distR="0">
            <wp:extent cx="3638350" cy="198120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titre-1.jpg"/>
                    <pic:cNvPicPr/>
                  </pic:nvPicPr>
                  <pic:blipFill>
                    <a:blip r:embed="rId9">
                      <a:extLst>
                        <a:ext uri="{28A0092B-C50C-407E-A947-70E740481C1C}">
                          <a14:useLocalDpi xmlns:a14="http://schemas.microsoft.com/office/drawing/2010/main" val="0"/>
                        </a:ext>
                      </a:extLst>
                    </a:blip>
                    <a:stretch>
                      <a:fillRect/>
                    </a:stretch>
                  </pic:blipFill>
                  <pic:spPr>
                    <a:xfrm>
                      <a:off x="0" y="0"/>
                      <a:ext cx="3637147" cy="1980545"/>
                    </a:xfrm>
                    <a:prstGeom prst="rect">
                      <a:avLst/>
                    </a:prstGeom>
                  </pic:spPr>
                </pic:pic>
              </a:graphicData>
            </a:graphic>
          </wp:inline>
        </w:drawing>
      </w:r>
    </w:p>
    <w:p w:rsidR="007D2809" w:rsidRPr="00495263" w:rsidRDefault="00C83EA8" w:rsidP="007D2809">
      <w:r w:rsidRPr="00C83EA8">
        <w:t>Si l’on considère par exemple la hiérarchie ci-dessus, le SQL classique nécessaire à la r</w:t>
      </w:r>
      <w:r>
        <w:t>é</w:t>
      </w:r>
      <w:r w:rsidRPr="00C83EA8">
        <w:t>cup</w:t>
      </w:r>
      <w:r>
        <w:t>é</w:t>
      </w:r>
      <w:r w:rsidRPr="00C83EA8">
        <w:t>ration d’informations s’</w:t>
      </w:r>
      <w:r>
        <w:t xml:space="preserve">avère particulièrement délicat, ne serait-ce que pour représenter une telle hiérarchie à partir de données d’une table. </w:t>
      </w:r>
      <w:r w:rsidRPr="00495263">
        <w:t xml:space="preserve">Ici </w:t>
      </w:r>
      <w:r w:rsidR="00495263" w:rsidRPr="00495263">
        <w:t>un exemple de requ</w:t>
      </w:r>
      <w:r w:rsidR="00141621">
        <w:t>êt</w:t>
      </w:r>
      <w:r w:rsidR="00495263" w:rsidRPr="00495263">
        <w:t>e nécessaire à obtenir ce type d’info</w:t>
      </w:r>
      <w:r w:rsidR="00495263">
        <w:t>rmation.</w:t>
      </w:r>
    </w:p>
    <w:p w:rsidR="00C83EA8" w:rsidRDefault="00C83EA8" w:rsidP="00F91C19">
      <w:pPr>
        <w:pStyle w:val="Codecomplet"/>
      </w:pPr>
      <w:r w:rsidRPr="00C83EA8">
        <w:t xml:space="preserve">SELECT t1.name AS lev1, t2.name as lev2, t3.name as lev3, t4.name as lev4 </w:t>
      </w:r>
    </w:p>
    <w:p w:rsidR="00C83EA8" w:rsidRDefault="00C83EA8" w:rsidP="00F91C19">
      <w:pPr>
        <w:pStyle w:val="Codecomplet"/>
      </w:pPr>
      <w:r w:rsidRPr="00C83EA8">
        <w:t xml:space="preserve">FROM category AS t1 </w:t>
      </w:r>
    </w:p>
    <w:p w:rsidR="00C83EA8" w:rsidRDefault="00C83EA8" w:rsidP="00F91C19">
      <w:pPr>
        <w:pStyle w:val="Codecomplet"/>
      </w:pPr>
      <w:r w:rsidRPr="00C83EA8">
        <w:t xml:space="preserve">LEFT JOIN category AS t2 ON t2.parent = t1.category_id </w:t>
      </w:r>
    </w:p>
    <w:p w:rsidR="00C83EA8" w:rsidRDefault="00C83EA8" w:rsidP="00F91C19">
      <w:pPr>
        <w:pStyle w:val="Codecomplet"/>
      </w:pPr>
      <w:r w:rsidRPr="00C83EA8">
        <w:t xml:space="preserve">LEFT JOIN category AS t3 ON t3.parent = t2.category_id </w:t>
      </w:r>
    </w:p>
    <w:p w:rsidR="00C83EA8" w:rsidRDefault="00C83EA8" w:rsidP="00F91C19">
      <w:pPr>
        <w:pStyle w:val="Codecomplet"/>
      </w:pPr>
      <w:r w:rsidRPr="00C83EA8">
        <w:t xml:space="preserve">LEFT JOIN category AS t4 ON t4.parent = t3.category_id </w:t>
      </w:r>
    </w:p>
    <w:p w:rsidR="00C83EA8" w:rsidRDefault="00C83EA8" w:rsidP="00F91C19">
      <w:pPr>
        <w:pStyle w:val="Codecomplet"/>
      </w:pPr>
      <w:r w:rsidRPr="00C83EA8">
        <w:t xml:space="preserve">WHERE t1.name = 'ELECTRONICS'; </w:t>
      </w:r>
    </w:p>
    <w:p w:rsidR="00C83EA8" w:rsidRDefault="00C83EA8" w:rsidP="00F91C19">
      <w:pPr>
        <w:pStyle w:val="Codecomplet"/>
      </w:pPr>
    </w:p>
    <w:p w:rsidR="00C83EA8" w:rsidRDefault="00C83EA8" w:rsidP="00F91C19">
      <w:pPr>
        <w:pStyle w:val="Codecomplet"/>
      </w:pPr>
      <w:r w:rsidRPr="00C83EA8">
        <w:t>+-------------+----------------------+--------------+-------+</w:t>
      </w:r>
    </w:p>
    <w:p w:rsidR="00495263" w:rsidRDefault="00495263" w:rsidP="00F91C19">
      <w:pPr>
        <w:pStyle w:val="Codecomplet"/>
      </w:pPr>
      <w:r>
        <w:t xml:space="preserve">| lev1        </w:t>
      </w:r>
      <w:r w:rsidR="00C83EA8" w:rsidRPr="00495263">
        <w:t xml:space="preserve">| lev2 </w:t>
      </w:r>
      <w:r>
        <w:tab/>
      </w:r>
      <w:r>
        <w:tab/>
        <w:t xml:space="preserve">          </w:t>
      </w:r>
      <w:r w:rsidR="00C83EA8" w:rsidRPr="00495263">
        <w:t xml:space="preserve">| lev3 </w:t>
      </w:r>
      <w:r>
        <w:t xml:space="preserve">        </w:t>
      </w:r>
      <w:r w:rsidR="00C83EA8" w:rsidRPr="00495263">
        <w:t xml:space="preserve">| lev4 </w:t>
      </w:r>
      <w:r>
        <w:t xml:space="preserve"> </w:t>
      </w:r>
      <w:r w:rsidR="00C83EA8" w:rsidRPr="00495263">
        <w:t xml:space="preserve">| </w:t>
      </w:r>
    </w:p>
    <w:p w:rsidR="00495263" w:rsidRDefault="00C83EA8" w:rsidP="00F91C19">
      <w:pPr>
        <w:pStyle w:val="Codecomplet"/>
      </w:pPr>
      <w:r w:rsidRPr="00495263">
        <w:t xml:space="preserve">+-------------+----------------------+--------------+-------+ </w:t>
      </w:r>
    </w:p>
    <w:p w:rsidR="00495263" w:rsidRDefault="00C83EA8" w:rsidP="00F91C19">
      <w:pPr>
        <w:pStyle w:val="Codecomplet"/>
      </w:pPr>
      <w:r w:rsidRPr="00495263">
        <w:t xml:space="preserve">| ELECTRONICS | TELEVISIONS </w:t>
      </w:r>
      <w:r w:rsidR="00495263">
        <w:t xml:space="preserve">         </w:t>
      </w:r>
      <w:r w:rsidRPr="00495263">
        <w:t xml:space="preserve">| TUBE </w:t>
      </w:r>
      <w:r w:rsidR="00495263">
        <w:t xml:space="preserve">        </w:t>
      </w:r>
      <w:r w:rsidRPr="00495263">
        <w:t xml:space="preserve">| NULL </w:t>
      </w:r>
      <w:r w:rsidR="00495263">
        <w:t xml:space="preserve"> </w:t>
      </w:r>
      <w:r w:rsidRPr="00495263">
        <w:t xml:space="preserve">| </w:t>
      </w:r>
    </w:p>
    <w:p w:rsidR="00495263" w:rsidRDefault="00C83EA8" w:rsidP="00F91C19">
      <w:pPr>
        <w:pStyle w:val="Codecomplet"/>
      </w:pPr>
      <w:r w:rsidRPr="00495263">
        <w:t xml:space="preserve">| ELECTRONICS | TELEVISIONS </w:t>
      </w:r>
      <w:r w:rsidR="00495263">
        <w:t xml:space="preserve">         </w:t>
      </w:r>
      <w:r w:rsidRPr="00495263">
        <w:t xml:space="preserve">| LCD </w:t>
      </w:r>
      <w:r w:rsidR="00495263">
        <w:t xml:space="preserve">         </w:t>
      </w:r>
      <w:r w:rsidRPr="00495263">
        <w:t xml:space="preserve">| NULL </w:t>
      </w:r>
      <w:r w:rsidR="00495263">
        <w:t xml:space="preserve"> </w:t>
      </w:r>
      <w:r w:rsidRPr="00495263">
        <w:t xml:space="preserve">| </w:t>
      </w:r>
    </w:p>
    <w:p w:rsidR="00495263" w:rsidRDefault="00C83EA8" w:rsidP="00F91C19">
      <w:pPr>
        <w:pStyle w:val="Codecomplet"/>
      </w:pPr>
      <w:r w:rsidRPr="00495263">
        <w:t xml:space="preserve">| ELECTRONICS | TELEVISIONS </w:t>
      </w:r>
      <w:r w:rsidR="00495263">
        <w:t xml:space="preserve">         </w:t>
      </w:r>
      <w:r w:rsidRPr="00495263">
        <w:t xml:space="preserve">| PLASMA </w:t>
      </w:r>
      <w:r w:rsidR="00495263">
        <w:t xml:space="preserve">      </w:t>
      </w:r>
      <w:r w:rsidRPr="00495263">
        <w:t xml:space="preserve">| NULL </w:t>
      </w:r>
      <w:r w:rsidR="00495263">
        <w:t xml:space="preserve"> </w:t>
      </w:r>
      <w:r w:rsidRPr="00495263">
        <w:t xml:space="preserve">| </w:t>
      </w:r>
    </w:p>
    <w:p w:rsidR="00495263" w:rsidRDefault="00C83EA8" w:rsidP="00F91C19">
      <w:pPr>
        <w:pStyle w:val="Codecomplet"/>
      </w:pPr>
      <w:r w:rsidRPr="00495263">
        <w:t xml:space="preserve">| ELECTRONICS | PORTABLE ELECTRONICS | MP3 PLAYERS </w:t>
      </w:r>
      <w:r w:rsidR="00495263">
        <w:t xml:space="preserve"> </w:t>
      </w:r>
      <w:r w:rsidRPr="00495263">
        <w:t xml:space="preserve">| FLASH | </w:t>
      </w:r>
    </w:p>
    <w:p w:rsidR="00495263" w:rsidRDefault="00C83EA8" w:rsidP="00F91C19">
      <w:pPr>
        <w:pStyle w:val="Codecomplet"/>
      </w:pPr>
      <w:r w:rsidRPr="00495263">
        <w:t xml:space="preserve">| ELECTRONICS | PORTABLE ELECTRONICS | CD PLAYERS </w:t>
      </w:r>
      <w:r w:rsidR="00495263">
        <w:t xml:space="preserve">  </w:t>
      </w:r>
      <w:r w:rsidRPr="00495263">
        <w:t xml:space="preserve">| NULL </w:t>
      </w:r>
      <w:r w:rsidR="00495263">
        <w:t xml:space="preserve"> </w:t>
      </w:r>
      <w:r w:rsidRPr="00495263">
        <w:t xml:space="preserve">| </w:t>
      </w:r>
    </w:p>
    <w:p w:rsidR="00495263" w:rsidRDefault="00C83EA8" w:rsidP="00F91C19">
      <w:pPr>
        <w:pStyle w:val="Codecomplet"/>
      </w:pPr>
      <w:r w:rsidRPr="00495263">
        <w:t xml:space="preserve">| ELECTRONICS | PORTABLE ELECTRONICS | 2 WAY RADIOS | NULL </w:t>
      </w:r>
      <w:r w:rsidR="00495263">
        <w:t xml:space="preserve"> </w:t>
      </w:r>
      <w:r w:rsidRPr="00495263">
        <w:t xml:space="preserve">| </w:t>
      </w:r>
    </w:p>
    <w:p w:rsidR="00C83EA8" w:rsidRPr="00141621" w:rsidRDefault="00C83EA8" w:rsidP="00F91C19">
      <w:pPr>
        <w:pStyle w:val="Codecomplet"/>
        <w:rPr>
          <w:lang w:val="fr-FR"/>
        </w:rPr>
      </w:pPr>
      <w:r w:rsidRPr="00141621">
        <w:rPr>
          <w:lang w:val="fr-FR"/>
        </w:rPr>
        <w:t>+-------------+----------------------+--------------+-------+</w:t>
      </w:r>
    </w:p>
    <w:p w:rsidR="00495263" w:rsidRDefault="00495263" w:rsidP="0067513C">
      <w:r w:rsidRPr="00495263">
        <w:br/>
        <w:t xml:space="preserve">Fort heureusement il existe une autre </w:t>
      </w:r>
      <w:r>
        <w:t xml:space="preserve">méthode pour appréhender une hiérarchie, il s’agit de la méthode dites des « intervalles ».  </w:t>
      </w:r>
      <w:r w:rsidR="0067513C">
        <w:t xml:space="preserve">Je ne vais pas rentrer ici dans les détails de cette méthode, la page internet suivante le fait très bien </w:t>
      </w:r>
      <w:hyperlink r:id="rId10" w:history="1">
        <w:r w:rsidRPr="00394AD0">
          <w:rPr>
            <w:rStyle w:val="Lienhypertexte"/>
          </w:rPr>
          <w:t>http://mikehillyer.com/articles/managing-hierarchical-data-in-mysql/</w:t>
        </w:r>
      </w:hyperlink>
      <w:r w:rsidR="0067513C">
        <w:t xml:space="preserve">. Disons simplement qu’elle permet de voir un arbre en travaillant sur lui de gauche à droite, une couche à la suite de l’autre. </w:t>
      </w:r>
    </w:p>
    <w:p w:rsidR="00790A4C" w:rsidRDefault="0067513C" w:rsidP="0067513C">
      <w:r>
        <w:lastRenderedPageBreak/>
        <w:t xml:space="preserve">La classe </w:t>
      </w:r>
      <w:proofErr w:type="spellStart"/>
      <w:r>
        <w:t>UniversalTree</w:t>
      </w:r>
      <w:proofErr w:type="spellEnd"/>
      <w:r>
        <w:t xml:space="preserve"> permet donc de gérer des arbres hiérarchiques en utilisant la méthode des intervalles très économe en SQL.</w:t>
      </w:r>
      <w:r w:rsidR="00790A4C">
        <w:t xml:space="preserve"> </w:t>
      </w:r>
    </w:p>
    <w:p w:rsidR="00790A4C" w:rsidRDefault="00790A4C" w:rsidP="00790A4C">
      <w:pPr>
        <w:pStyle w:val="Titre1"/>
      </w:pPr>
      <w:r>
        <w:t>Construction d’une hiérarchie par l’exemple</w:t>
      </w:r>
    </w:p>
    <w:p w:rsidR="00790A4C" w:rsidRPr="00790A4C" w:rsidRDefault="00790A4C" w:rsidP="00790A4C"/>
    <w:p w:rsidR="0067513C" w:rsidRDefault="00790A4C" w:rsidP="0067513C">
      <w:r>
        <w:t>Pour illustrer l’utilisation de cette classe et de ses méthodes, nous allons prendre un exemple : celui d’une structure hiérarchique de personnels que nous allons construire.</w:t>
      </w:r>
    </w:p>
    <w:p w:rsidR="00790A4C" w:rsidRDefault="00790A4C" w:rsidP="0067513C">
      <w:r>
        <w:rPr>
          <w:noProof/>
          <w:lang w:eastAsia="fr-FR"/>
        </w:rPr>
        <w:drawing>
          <wp:inline distT="0" distB="0" distL="0" distR="0" wp14:anchorId="7AD3F3FA" wp14:editId="3043B7E1">
            <wp:extent cx="5760720" cy="2552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o-Structures-hiérarchique-des-personnel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52700"/>
                    </a:xfrm>
                    <a:prstGeom prst="rect">
                      <a:avLst/>
                    </a:prstGeom>
                  </pic:spPr>
                </pic:pic>
              </a:graphicData>
            </a:graphic>
          </wp:inline>
        </w:drawing>
      </w:r>
    </w:p>
    <w:p w:rsidR="00790A4C" w:rsidRDefault="00790A4C" w:rsidP="0067513C">
      <w:r>
        <w:t xml:space="preserve">Comme le montre le schéma de cette organisation hiérarchique, la méthode des intervalles demande à ce que chaque « feuille » (élément) possède un identifiant gauche et un identifiant droite. Cette information n’est pas nécessaire pour mettre en œuvre cette hiérarchie dans une table SQL, mais je la présente là uniquement pour la compréhension de la méthode des intervalles. </w:t>
      </w:r>
    </w:p>
    <w:p w:rsidR="00790A4C" w:rsidRDefault="00790A4C" w:rsidP="0067513C">
      <w:r>
        <w:t>Dans cet exemple, chaque feuille va représenter un élément de l’arbre hiérarchique. Pour l’exemple, l’élément d’indice 3 aura comme libellé « Militaires ».</w:t>
      </w:r>
    </w:p>
    <w:p w:rsidR="00790A4C" w:rsidRDefault="00790A4C" w:rsidP="00790A4C">
      <w:pPr>
        <w:pStyle w:val="Titre2"/>
      </w:pPr>
      <w:r>
        <w:t>Création de l’arbre dans une table SQL</w:t>
      </w:r>
    </w:p>
    <w:p w:rsidR="005F6782" w:rsidRDefault="005F6782" w:rsidP="000834E4">
      <w:pPr>
        <w:pStyle w:val="Titre3"/>
      </w:pPr>
      <w:r>
        <w:t>Création de l’objet hiérarchique</w:t>
      </w:r>
    </w:p>
    <w:p w:rsidR="005F6782" w:rsidRPr="00790A4C" w:rsidRDefault="005F6782" w:rsidP="005F6782">
      <w:r>
        <w:t xml:space="preserve">La première chose à faire est de créer notre classe qui doit hériter de la classe </w:t>
      </w:r>
      <w:r w:rsidRPr="004B7C5E">
        <w:rPr>
          <w:rStyle w:val="CodeCar"/>
        </w:rPr>
        <w:t>UniversalTree</w:t>
      </w:r>
      <w:r>
        <w:t>.</w:t>
      </w:r>
    </w:p>
    <w:p w:rsidR="005F6782" w:rsidRPr="00790A4C" w:rsidRDefault="005F6782" w:rsidP="00F91C19">
      <w:pPr>
        <w:pStyle w:val="Codecomplet"/>
      </w:pPr>
      <w:r w:rsidRPr="00790A4C">
        <w:t xml:space="preserve">class </w:t>
      </w:r>
      <w:r w:rsidRPr="00141621">
        <w:rPr>
          <w:b/>
        </w:rPr>
        <w:t>TreePersonnels</w:t>
      </w:r>
      <w:r w:rsidRPr="00790A4C">
        <w:t xml:space="preserve"> extends </w:t>
      </w:r>
      <w:r w:rsidRPr="00141621">
        <w:rPr>
          <w:b/>
        </w:rPr>
        <w:t>UniversalTree</w:t>
      </w:r>
      <w:r w:rsidRPr="00790A4C">
        <w:t xml:space="preserve"> {</w:t>
      </w:r>
    </w:p>
    <w:p w:rsidR="005F6782" w:rsidRPr="005F6782" w:rsidRDefault="005F6782" w:rsidP="00F91C19">
      <w:pPr>
        <w:pStyle w:val="Codecomplet"/>
      </w:pPr>
      <w:r>
        <w:t>}</w:t>
      </w:r>
      <w:r>
        <w:br/>
      </w:r>
    </w:p>
    <w:p w:rsidR="000834E4" w:rsidRDefault="000834E4" w:rsidP="000834E4">
      <w:pPr>
        <w:pStyle w:val="Titre3"/>
      </w:pPr>
      <w:r>
        <w:t>Création de la table SQL</w:t>
      </w:r>
    </w:p>
    <w:p w:rsidR="005F6782" w:rsidRDefault="004B7C5E" w:rsidP="004B7C5E">
      <w:r>
        <w:t>I</w:t>
      </w:r>
      <w:r w:rsidR="005F6782">
        <w:t xml:space="preserve">l faut maintenant </w:t>
      </w:r>
      <w:r w:rsidR="000834E4">
        <w:t xml:space="preserve">créer la table </w:t>
      </w:r>
      <w:r w:rsidR="005F6782">
        <w:t xml:space="preserve">SQL </w:t>
      </w:r>
      <w:r w:rsidR="000834E4">
        <w:t xml:space="preserve">qui va recevoir les données de la représentation hiérarchique. </w:t>
      </w:r>
    </w:p>
    <w:p w:rsidR="005F6782" w:rsidRPr="005F6782" w:rsidRDefault="005F6782" w:rsidP="00F91C19">
      <w:pPr>
        <w:pStyle w:val="Codecomplet"/>
      </w:pPr>
      <w:r w:rsidRPr="005F6782">
        <w:rPr>
          <w:lang w:val="fr-FR"/>
        </w:rPr>
        <w:tab/>
      </w:r>
      <w:r w:rsidRPr="005F6782">
        <w:t>$</w:t>
      </w:r>
      <w:r w:rsidR="004B7C5E">
        <w:t>tree</w:t>
      </w:r>
      <w:r w:rsidRPr="005F6782">
        <w:t xml:space="preserve"> = new </w:t>
      </w:r>
      <w:r w:rsidRPr="005F6782">
        <w:rPr>
          <w:b/>
        </w:rPr>
        <w:t>TreePersonnels</w:t>
      </w:r>
      <w:r w:rsidRPr="005F6782">
        <w:t>();</w:t>
      </w:r>
    </w:p>
    <w:p w:rsidR="005F6782" w:rsidRPr="005F6782" w:rsidRDefault="005F6782" w:rsidP="00F91C19">
      <w:pPr>
        <w:pStyle w:val="Codecomplet"/>
      </w:pPr>
      <w:r w:rsidRPr="005F6782">
        <w:tab/>
        <w:t>$</w:t>
      </w:r>
      <w:r w:rsidR="004B7C5E">
        <w:t>tree</w:t>
      </w:r>
      <w:r w:rsidRPr="005F6782">
        <w:t>-&gt;</w:t>
      </w:r>
      <w:r w:rsidRPr="004B7C5E">
        <w:rPr>
          <w:b/>
        </w:rPr>
        <w:t>setTable</w:t>
      </w:r>
      <w:r w:rsidRPr="005F6782">
        <w:t>('</w:t>
      </w:r>
      <w:r w:rsidR="004B7C5E" w:rsidRPr="004B7C5E">
        <w:t>categories_personnels</w:t>
      </w:r>
      <w:r w:rsidRPr="005F6782">
        <w:t>');</w:t>
      </w:r>
    </w:p>
    <w:p w:rsidR="005F6782" w:rsidRDefault="005F6782" w:rsidP="00F91C19">
      <w:pPr>
        <w:pStyle w:val="Codecomplet"/>
      </w:pPr>
      <w:r w:rsidRPr="005F6782">
        <w:tab/>
      </w:r>
      <w:r w:rsidR="004B7C5E">
        <w:t>$tree</w:t>
      </w:r>
      <w:r>
        <w:t>-&gt;</w:t>
      </w:r>
      <w:r w:rsidRPr="004B7C5E">
        <w:rPr>
          <w:b/>
        </w:rPr>
        <w:t>setKey</w:t>
      </w:r>
      <w:r>
        <w:t>('id_</w:t>
      </w:r>
      <w:r w:rsidR="004B7C5E">
        <w:t>categorie_personnel</w:t>
      </w:r>
      <w:r>
        <w:t>');</w:t>
      </w:r>
    </w:p>
    <w:p w:rsidR="005F6782" w:rsidRPr="00141621" w:rsidRDefault="004B7C5E" w:rsidP="00F91C19">
      <w:pPr>
        <w:pStyle w:val="Codecomplet"/>
        <w:rPr>
          <w:lang w:val="fr-FR"/>
        </w:rPr>
      </w:pPr>
      <w:r>
        <w:tab/>
      </w:r>
      <w:r w:rsidRPr="00141621">
        <w:rPr>
          <w:lang w:val="fr-FR"/>
        </w:rPr>
        <w:t>$tree</w:t>
      </w:r>
      <w:r w:rsidR="005F6782" w:rsidRPr="00141621">
        <w:rPr>
          <w:lang w:val="fr-FR"/>
        </w:rPr>
        <w:t>-&gt;</w:t>
      </w:r>
      <w:r w:rsidR="005F6782" w:rsidRPr="00141621">
        <w:rPr>
          <w:b/>
          <w:lang w:val="fr-FR"/>
        </w:rPr>
        <w:t>createTable</w:t>
      </w:r>
      <w:r w:rsidR="005F6782" w:rsidRPr="00141621">
        <w:rPr>
          <w:lang w:val="fr-FR"/>
        </w:rPr>
        <w:t>();</w:t>
      </w:r>
      <w:r w:rsidRPr="00141621">
        <w:rPr>
          <w:lang w:val="fr-FR"/>
        </w:rPr>
        <w:br/>
      </w:r>
    </w:p>
    <w:p w:rsidR="004B7C5E" w:rsidRDefault="004B7C5E" w:rsidP="004B7C5E">
      <w:pPr>
        <w:rPr>
          <w:lang w:eastAsia="fr-FR"/>
        </w:rPr>
      </w:pPr>
      <w:r w:rsidRPr="004B7C5E">
        <w:rPr>
          <w:lang w:eastAsia="fr-FR"/>
        </w:rPr>
        <w:lastRenderedPageBreak/>
        <w:t xml:space="preserve">Si l’on y regarde de plus près, la table </w:t>
      </w:r>
      <w:r w:rsidRPr="004B7C5E">
        <w:rPr>
          <w:rStyle w:val="CodeCar"/>
        </w:rPr>
        <w:t>categories_personnels</w:t>
      </w:r>
      <w:r>
        <w:rPr>
          <w:lang w:eastAsia="fr-FR"/>
        </w:rPr>
        <w:t xml:space="preserve"> ainsi </w:t>
      </w:r>
      <w:r w:rsidRPr="004B7C5E">
        <w:rPr>
          <w:lang w:eastAsia="fr-FR"/>
        </w:rPr>
        <w:t>créé</w:t>
      </w:r>
      <w:r>
        <w:rPr>
          <w:lang w:eastAsia="fr-FR"/>
        </w:rPr>
        <w:t xml:space="preserve">e via la méthode </w:t>
      </w:r>
      <w:r w:rsidRPr="004B7C5E">
        <w:rPr>
          <w:rStyle w:val="CodeCar"/>
        </w:rPr>
        <w:t>createTable()</w:t>
      </w:r>
      <w:r>
        <w:rPr>
          <w:lang w:eastAsia="fr-FR"/>
        </w:rPr>
        <w:t xml:space="preserve"> a implémenté les champs suivants :  </w:t>
      </w:r>
    </w:p>
    <w:p w:rsidR="004B7C5E" w:rsidRDefault="004B7C5E" w:rsidP="004B7C5E">
      <w:pPr>
        <w:pStyle w:val="Paragraphedeliste"/>
        <w:numPr>
          <w:ilvl w:val="0"/>
          <w:numId w:val="30"/>
        </w:numPr>
        <w:rPr>
          <w:lang w:eastAsia="fr-FR"/>
        </w:rPr>
      </w:pPr>
      <w:proofErr w:type="spellStart"/>
      <w:r w:rsidRPr="004B7C5E">
        <w:rPr>
          <w:b/>
          <w:lang w:eastAsia="fr-FR"/>
        </w:rPr>
        <w:t>id_categorie_personnel</w:t>
      </w:r>
      <w:proofErr w:type="spellEnd"/>
      <w:r w:rsidRPr="000834E4">
        <w:rPr>
          <w:lang w:eastAsia="fr-FR"/>
        </w:rPr>
        <w:t xml:space="preserve"> : id unique de chaque feuille de la hiérarchie</w:t>
      </w:r>
      <w:r>
        <w:rPr>
          <w:lang w:eastAsia="fr-FR"/>
        </w:rPr>
        <w:t xml:space="preserve">. C’est la clé primaire de notre table qui permettra d’identifier de manière unique la feuille de notre hiérarchie. Le choix du nom (totalement libre) a été passé à la méthode </w:t>
      </w:r>
      <w:r w:rsidRPr="00925DC8">
        <w:rPr>
          <w:rStyle w:val="CodeCar"/>
        </w:rPr>
        <w:t>setKey()</w:t>
      </w:r>
      <w:r>
        <w:rPr>
          <w:lang w:eastAsia="fr-FR"/>
        </w:rPr>
        <w:t>.</w:t>
      </w:r>
    </w:p>
    <w:p w:rsidR="004B7C5E" w:rsidRDefault="004B7C5E" w:rsidP="004B7C5E">
      <w:pPr>
        <w:pStyle w:val="Paragraphedeliste"/>
        <w:numPr>
          <w:ilvl w:val="0"/>
          <w:numId w:val="30"/>
        </w:numPr>
        <w:rPr>
          <w:lang w:eastAsia="fr-FR"/>
        </w:rPr>
      </w:pPr>
      <w:r w:rsidRPr="004B7C5E">
        <w:rPr>
          <w:b/>
          <w:lang w:eastAsia="fr-FR"/>
        </w:rPr>
        <w:t>gauche</w:t>
      </w:r>
      <w:r>
        <w:rPr>
          <w:lang w:eastAsia="fr-FR"/>
        </w:rPr>
        <w:t xml:space="preserve"> : entier qui contient la valeur gauche de la feuille. Ce champ est obligatoire. Il n’est pas directement géré par le programmeur mais c’est la classe </w:t>
      </w:r>
      <w:r w:rsidRPr="00141621">
        <w:rPr>
          <w:rStyle w:val="CodeCar"/>
        </w:rPr>
        <w:t>UniversalTree</w:t>
      </w:r>
      <w:r>
        <w:rPr>
          <w:lang w:eastAsia="fr-FR"/>
        </w:rPr>
        <w:t xml:space="preserve"> qui le gère et l’utilise. Il ne faut pas changer le nom de ce champ.</w:t>
      </w:r>
    </w:p>
    <w:p w:rsidR="004B7C5E" w:rsidRDefault="004B7C5E" w:rsidP="004B7C5E">
      <w:pPr>
        <w:pStyle w:val="Paragraphedeliste"/>
        <w:numPr>
          <w:ilvl w:val="0"/>
          <w:numId w:val="30"/>
        </w:numPr>
        <w:rPr>
          <w:lang w:eastAsia="fr-FR"/>
        </w:rPr>
      </w:pPr>
      <w:r w:rsidRPr="004B7C5E">
        <w:rPr>
          <w:b/>
          <w:lang w:eastAsia="fr-FR"/>
        </w:rPr>
        <w:t>droite</w:t>
      </w:r>
      <w:r>
        <w:rPr>
          <w:lang w:eastAsia="fr-FR"/>
        </w:rPr>
        <w:t xml:space="preserve"> : entier qui contient la valeur droite de la feuille. De même, ce champ est obligatoire. Il n’est de même pas directement géré par le programmeur mais c’est la classe </w:t>
      </w:r>
      <w:r w:rsidRPr="00141621">
        <w:rPr>
          <w:rStyle w:val="CodeCar"/>
        </w:rPr>
        <w:t>UniversalTree</w:t>
      </w:r>
      <w:r>
        <w:rPr>
          <w:lang w:eastAsia="fr-FR"/>
        </w:rPr>
        <w:t xml:space="preserve"> qui le gère et l’utilise.</w:t>
      </w:r>
    </w:p>
    <w:p w:rsidR="004B7C5E" w:rsidRDefault="004B7C5E" w:rsidP="004B7C5E">
      <w:pPr>
        <w:pStyle w:val="Paragraphedeliste"/>
        <w:numPr>
          <w:ilvl w:val="0"/>
          <w:numId w:val="30"/>
        </w:numPr>
        <w:rPr>
          <w:lang w:eastAsia="fr-FR"/>
        </w:rPr>
      </w:pPr>
      <w:r w:rsidRPr="004B7C5E">
        <w:rPr>
          <w:b/>
          <w:lang w:eastAsia="fr-FR"/>
        </w:rPr>
        <w:t>niveau</w:t>
      </w:r>
      <w:r>
        <w:rPr>
          <w:lang w:eastAsia="fr-FR"/>
        </w:rPr>
        <w:t xml:space="preserve"> : entier qui contient le niveau hiérarchique de la feuille dans l’arbre. Là encore, ce champ est obligatoire. Il n’est pas non plus directement géré par le programmeur mais c’est la classe </w:t>
      </w:r>
      <w:r w:rsidRPr="00141621">
        <w:rPr>
          <w:rStyle w:val="CodeCar"/>
        </w:rPr>
        <w:t>UniversalTree</w:t>
      </w:r>
      <w:r>
        <w:rPr>
          <w:lang w:eastAsia="fr-FR"/>
        </w:rPr>
        <w:t xml:space="preserve"> qui le gère et l’utilise. Le niveau le plus haut (la racine de l’arbre) correspond au niveau 0 (zéro).</w:t>
      </w:r>
    </w:p>
    <w:p w:rsidR="004B7C5E" w:rsidRDefault="00925DC8" w:rsidP="005F6782">
      <w:pPr>
        <w:rPr>
          <w:lang w:eastAsia="fr-FR"/>
        </w:rPr>
      </w:pPr>
      <w:r>
        <w:rPr>
          <w:lang w:eastAsia="fr-FR"/>
        </w:rPr>
        <w:t xml:space="preserve">Reste au développeur à ajouter à la table </w:t>
      </w:r>
      <w:r w:rsidRPr="00925DC8">
        <w:rPr>
          <w:rStyle w:val="CodeCar"/>
        </w:rPr>
        <w:t>categories_personnels</w:t>
      </w:r>
      <w:r>
        <w:rPr>
          <w:lang w:eastAsia="fr-FR"/>
        </w:rPr>
        <w:t xml:space="preserve"> les champs de données propres associés à chaque feuille. Dans notre exemple, nous allons simplement ajouter le champ texte « </w:t>
      </w:r>
      <w:r w:rsidRPr="00925DC8">
        <w:rPr>
          <w:rStyle w:val="CodeCar"/>
        </w:rPr>
        <w:t>libelle</w:t>
      </w:r>
      <w:r>
        <w:rPr>
          <w:lang w:eastAsia="fr-FR"/>
        </w:rPr>
        <w:t> » qui va contenir le libellé de la catégorie de personnel.</w:t>
      </w:r>
    </w:p>
    <w:p w:rsidR="00925DC8" w:rsidRPr="004B7C5E" w:rsidRDefault="00925DC8" w:rsidP="005F6782">
      <w:pPr>
        <w:rPr>
          <w:lang w:eastAsia="fr-FR"/>
        </w:rPr>
      </w:pPr>
      <w:r>
        <w:rPr>
          <w:lang w:eastAsia="fr-FR"/>
        </w:rPr>
        <w:t xml:space="preserve">Notons que l’appel aux méthodes </w:t>
      </w:r>
      <w:r w:rsidRPr="00925DC8">
        <w:rPr>
          <w:rStyle w:val="CodeCar"/>
        </w:rPr>
        <w:t>setTable()</w:t>
      </w:r>
      <w:r>
        <w:rPr>
          <w:lang w:eastAsia="fr-FR"/>
        </w:rPr>
        <w:t xml:space="preserve"> et </w:t>
      </w:r>
      <w:r w:rsidRPr="00925DC8">
        <w:rPr>
          <w:rStyle w:val="CodeCar"/>
        </w:rPr>
        <w:t>setKey()</w:t>
      </w:r>
      <w:r>
        <w:rPr>
          <w:lang w:eastAsia="fr-FR"/>
        </w:rPr>
        <w:t xml:space="preserve"> qui, respectivement, permettent d’associer à notre représentation hiérarchique le nom de la table SQL et le champ identifiant de la feuille (catégorie de personnel), pourrait très bien être intégré au niveau du constructeur de la classe </w:t>
      </w:r>
      <w:r w:rsidRPr="00925DC8">
        <w:rPr>
          <w:rStyle w:val="CodeCar"/>
        </w:rPr>
        <w:t>TreePersonnels</w:t>
      </w:r>
      <w:r w:rsidRPr="00925DC8">
        <w:t>.</w:t>
      </w:r>
    </w:p>
    <w:p w:rsidR="005F6782" w:rsidRPr="00790A4C" w:rsidRDefault="005F6782" w:rsidP="00F91C19">
      <w:pPr>
        <w:pStyle w:val="Codecomplet"/>
      </w:pPr>
      <w:r w:rsidRPr="00790A4C">
        <w:t xml:space="preserve">class </w:t>
      </w:r>
      <w:r w:rsidRPr="00141621">
        <w:rPr>
          <w:b/>
        </w:rPr>
        <w:t>TreePersonnels</w:t>
      </w:r>
      <w:r w:rsidRPr="00790A4C">
        <w:t xml:space="preserve"> extends </w:t>
      </w:r>
      <w:r w:rsidRPr="00141621">
        <w:rPr>
          <w:b/>
        </w:rPr>
        <w:t>UniversalTree</w:t>
      </w:r>
      <w:r w:rsidRPr="00790A4C">
        <w:t xml:space="preserve"> {</w:t>
      </w:r>
    </w:p>
    <w:p w:rsidR="005F6782" w:rsidRPr="00790A4C" w:rsidRDefault="005F6782" w:rsidP="00F91C19">
      <w:pPr>
        <w:pStyle w:val="Codecomplet"/>
      </w:pPr>
      <w:r>
        <w:tab/>
      </w:r>
      <w:r w:rsidRPr="00790A4C">
        <w:t xml:space="preserve">public function </w:t>
      </w:r>
      <w:r w:rsidRPr="00141621">
        <w:rPr>
          <w:b/>
        </w:rPr>
        <w:t>__construct</w:t>
      </w:r>
      <w:r w:rsidRPr="00790A4C">
        <w:t>() {</w:t>
      </w:r>
    </w:p>
    <w:p w:rsidR="005F6782" w:rsidRPr="00790A4C" w:rsidRDefault="005F6782" w:rsidP="00F91C19">
      <w:pPr>
        <w:pStyle w:val="Codecomplet"/>
      </w:pPr>
      <w:r w:rsidRPr="00790A4C">
        <w:tab/>
      </w:r>
      <w:r w:rsidRPr="00790A4C">
        <w:tab/>
        <w:t>$this-&gt;</w:t>
      </w:r>
      <w:r w:rsidRPr="00790A4C">
        <w:rPr>
          <w:b/>
        </w:rPr>
        <w:t>setTable</w:t>
      </w:r>
      <w:r w:rsidRPr="00790A4C">
        <w:t>('categories_personnels');</w:t>
      </w:r>
    </w:p>
    <w:p w:rsidR="005F6782" w:rsidRPr="00790A4C" w:rsidRDefault="005F6782" w:rsidP="00F91C19">
      <w:pPr>
        <w:pStyle w:val="Codecomplet"/>
      </w:pPr>
      <w:r w:rsidRPr="00790A4C">
        <w:tab/>
      </w:r>
      <w:r w:rsidRPr="00790A4C">
        <w:tab/>
        <w:t>$this-&gt;</w:t>
      </w:r>
      <w:r w:rsidRPr="00790A4C">
        <w:rPr>
          <w:b/>
        </w:rPr>
        <w:t>setKey</w:t>
      </w:r>
      <w:r w:rsidRPr="00790A4C">
        <w:t>('id_categorie_personnel');</w:t>
      </w:r>
    </w:p>
    <w:p w:rsidR="005F6782" w:rsidRPr="00925DC8" w:rsidRDefault="005F6782" w:rsidP="00F91C19">
      <w:pPr>
        <w:pStyle w:val="Codecomplet"/>
      </w:pPr>
      <w:r w:rsidRPr="00790A4C">
        <w:tab/>
      </w:r>
      <w:r w:rsidRPr="00925DC8">
        <w:t>}</w:t>
      </w:r>
    </w:p>
    <w:p w:rsidR="005F6782" w:rsidRPr="00925DC8" w:rsidRDefault="005F6782" w:rsidP="00F91C19">
      <w:pPr>
        <w:pStyle w:val="Codecomplet"/>
      </w:pPr>
      <w:r w:rsidRPr="00925DC8">
        <w:t>}</w:t>
      </w:r>
      <w:r w:rsidRPr="00925DC8">
        <w:br/>
      </w:r>
    </w:p>
    <w:p w:rsidR="007C1701" w:rsidRDefault="00925DC8" w:rsidP="00925DC8">
      <w:pPr>
        <w:pStyle w:val="Titre3"/>
        <w:rPr>
          <w:lang w:eastAsia="fr-FR"/>
        </w:rPr>
      </w:pPr>
      <w:r>
        <w:rPr>
          <w:lang w:eastAsia="fr-FR"/>
        </w:rPr>
        <w:t>Création de la racine de l’arbre</w:t>
      </w:r>
    </w:p>
    <w:p w:rsidR="00925DC8" w:rsidRDefault="00925DC8" w:rsidP="00790A4C">
      <w:pPr>
        <w:rPr>
          <w:lang w:eastAsia="fr-FR"/>
        </w:rPr>
      </w:pPr>
      <w:r>
        <w:rPr>
          <w:lang w:eastAsia="fr-FR"/>
        </w:rPr>
        <w:t xml:space="preserve">La racine de l’arbre est représenté par la feuille libellé « Tout le monde ». On va lui donner comme id le nombre 1. La création d’une racine </w:t>
      </w:r>
      <w:r w:rsidR="00C74133">
        <w:rPr>
          <w:lang w:eastAsia="fr-FR"/>
        </w:rPr>
        <w:t xml:space="preserve">se fait via l’appel à la méthode </w:t>
      </w:r>
      <w:r w:rsidR="00C74133" w:rsidRPr="00C74133">
        <w:rPr>
          <w:rStyle w:val="CodeCar"/>
        </w:rPr>
        <w:t>addLeave()</w:t>
      </w:r>
      <w:r w:rsidR="00C74133">
        <w:rPr>
          <w:lang w:eastAsia="fr-FR"/>
        </w:rPr>
        <w:t>.</w:t>
      </w:r>
      <w:r w:rsidR="00416B5B">
        <w:rPr>
          <w:lang w:eastAsia="fr-FR"/>
        </w:rPr>
        <w:t xml:space="preserve"> On considère son niveau hiérarchique comme étant 0 (zéro). </w:t>
      </w:r>
    </w:p>
    <w:p w:rsidR="00C74133" w:rsidRPr="00141621" w:rsidRDefault="00C74133" w:rsidP="00F91C19">
      <w:pPr>
        <w:pStyle w:val="Codecomplet"/>
        <w:rPr>
          <w:lang w:val="fr-FR"/>
        </w:rPr>
      </w:pPr>
      <w:r w:rsidRPr="00416B5B">
        <w:rPr>
          <w:lang w:val="fr-FR"/>
        </w:rPr>
        <w:tab/>
      </w:r>
      <w:r w:rsidRPr="00141621">
        <w:rPr>
          <w:lang w:val="fr-FR"/>
        </w:rPr>
        <w:t>//ajout racine</w:t>
      </w:r>
    </w:p>
    <w:p w:rsidR="00C74133" w:rsidRPr="00141621" w:rsidRDefault="00C74133" w:rsidP="00F91C19">
      <w:pPr>
        <w:pStyle w:val="Codecomplet"/>
        <w:rPr>
          <w:lang w:val="fr-FR"/>
        </w:rPr>
      </w:pPr>
      <w:r w:rsidRPr="00141621">
        <w:rPr>
          <w:lang w:val="fr-FR"/>
        </w:rPr>
        <w:tab/>
        <w:t>$item = array('id_categorie_personnel' =&gt; 1, 'libelle' =&gt; 'Tout le monde');</w:t>
      </w:r>
    </w:p>
    <w:p w:rsidR="00C74133" w:rsidRPr="00141621" w:rsidRDefault="00C74133" w:rsidP="00F91C19">
      <w:pPr>
        <w:pStyle w:val="Codecomplet"/>
        <w:rPr>
          <w:lang w:val="fr-FR"/>
        </w:rPr>
      </w:pPr>
      <w:r w:rsidRPr="00141621">
        <w:rPr>
          <w:lang w:val="fr-FR"/>
        </w:rPr>
        <w:tab/>
        <w:t>$tree-&gt;</w:t>
      </w:r>
      <w:r w:rsidRPr="00141621">
        <w:rPr>
          <w:b/>
          <w:lang w:val="fr-FR"/>
        </w:rPr>
        <w:t>addLeave</w:t>
      </w:r>
      <w:r w:rsidRPr="00141621">
        <w:rPr>
          <w:lang w:val="fr-FR"/>
        </w:rPr>
        <w:t>(0, $item);</w:t>
      </w:r>
      <w:r w:rsidR="00416B5B" w:rsidRPr="00141621">
        <w:rPr>
          <w:lang w:val="fr-FR"/>
        </w:rPr>
        <w:br/>
      </w:r>
    </w:p>
    <w:p w:rsidR="00416B5B" w:rsidRPr="00416B5B" w:rsidRDefault="00416B5B" w:rsidP="00416B5B">
      <w:pPr>
        <w:rPr>
          <w:lang w:eastAsia="fr-FR"/>
        </w:rPr>
      </w:pPr>
      <w:r w:rsidRPr="00416B5B">
        <w:rPr>
          <w:lang w:eastAsia="fr-FR"/>
        </w:rPr>
        <w:t xml:space="preserve">La méthode reçoit 2 paramètre : </w:t>
      </w:r>
    </w:p>
    <w:p w:rsidR="00416B5B" w:rsidRPr="00416B5B" w:rsidRDefault="00416B5B" w:rsidP="00416B5B">
      <w:pPr>
        <w:pStyle w:val="Paragraphedeliste"/>
        <w:numPr>
          <w:ilvl w:val="0"/>
          <w:numId w:val="32"/>
        </w:numPr>
        <w:rPr>
          <w:lang w:eastAsia="fr-FR"/>
        </w:rPr>
      </w:pPr>
      <w:r w:rsidRPr="00416B5B">
        <w:rPr>
          <w:lang w:eastAsia="fr-FR"/>
        </w:rPr>
        <w:t xml:space="preserve">Le premier </w:t>
      </w:r>
      <w:r>
        <w:rPr>
          <w:lang w:eastAsia="fr-FR"/>
        </w:rPr>
        <w:t xml:space="preserve">(un entier) </w:t>
      </w:r>
      <w:r w:rsidRPr="00416B5B">
        <w:rPr>
          <w:lang w:eastAsia="fr-FR"/>
        </w:rPr>
        <w:t xml:space="preserve">correspond à l’identifiant de la feuille </w:t>
      </w:r>
      <w:r>
        <w:rPr>
          <w:lang w:eastAsia="fr-FR"/>
        </w:rPr>
        <w:t>à laquelle la nouvelle feuille vient se raccorder. Dans le cas d’une feuille racine, l’arbre ne possédant encore aucune feuille, on peut entrer 0 (zéro).</w:t>
      </w:r>
    </w:p>
    <w:p w:rsidR="00416B5B" w:rsidRPr="00416B5B" w:rsidRDefault="00416B5B" w:rsidP="00416B5B">
      <w:pPr>
        <w:pStyle w:val="Paragraphedeliste"/>
        <w:numPr>
          <w:ilvl w:val="0"/>
          <w:numId w:val="32"/>
        </w:numPr>
        <w:rPr>
          <w:lang w:eastAsia="fr-FR"/>
        </w:rPr>
      </w:pPr>
      <w:r>
        <w:rPr>
          <w:lang w:eastAsia="fr-FR"/>
        </w:rPr>
        <w:t xml:space="preserve">Le second (un tableau </w:t>
      </w:r>
      <w:r w:rsidRPr="00416B5B">
        <w:rPr>
          <w:rStyle w:val="CodeCar"/>
        </w:rPr>
        <w:t>array</w:t>
      </w:r>
      <w:r>
        <w:rPr>
          <w:lang w:eastAsia="fr-FR"/>
        </w:rPr>
        <w:t xml:space="preserve">) contient les données de l’application à fournir pour le tuple. </w:t>
      </w:r>
    </w:p>
    <w:p w:rsidR="00416B5B" w:rsidRPr="00416B5B" w:rsidRDefault="00416B5B" w:rsidP="00416B5B">
      <w:pPr>
        <w:pStyle w:val="Titre3"/>
        <w:rPr>
          <w:lang w:eastAsia="fr-FR"/>
        </w:rPr>
      </w:pPr>
      <w:r>
        <w:rPr>
          <w:lang w:eastAsia="fr-FR"/>
        </w:rPr>
        <w:lastRenderedPageBreak/>
        <w:t>Création des feuilles du niveau 1</w:t>
      </w:r>
    </w:p>
    <w:p w:rsidR="0026433F" w:rsidRDefault="0026433F" w:rsidP="00C74133">
      <w:pPr>
        <w:rPr>
          <w:lang w:eastAsia="fr-FR"/>
        </w:rPr>
      </w:pPr>
      <w:r>
        <w:rPr>
          <w:lang w:eastAsia="fr-FR"/>
        </w:rPr>
        <w:t xml:space="preserve">Nous allons maintenant créer les feuilles « Civils » et « Militaires » qui correspondent au niveau 1 de notre hiérarchie. C’est ici le moment de parler de la notion de nœud d’arborescence. Un nœud est le  branchement d’une feuille à une feuille parente. C’est le cas de la feuille « Civils ». Pour créer cette feuille et la relier à la feuille « Tout le monde » il faut faire appel à la méthode </w:t>
      </w:r>
      <w:r w:rsidRPr="0026433F">
        <w:rPr>
          <w:rStyle w:val="CodeCar"/>
        </w:rPr>
        <w:t>addNode()</w:t>
      </w:r>
      <w:r>
        <w:rPr>
          <w:lang w:eastAsia="fr-FR"/>
        </w:rPr>
        <w:t xml:space="preserve">. Le code est celui-ci : </w:t>
      </w:r>
    </w:p>
    <w:p w:rsidR="0026433F" w:rsidRPr="00141621" w:rsidRDefault="0026433F" w:rsidP="00F91C19">
      <w:pPr>
        <w:pStyle w:val="Codecomplet"/>
        <w:rPr>
          <w:lang w:val="fr-FR"/>
        </w:rPr>
      </w:pPr>
      <w:r w:rsidRPr="0026433F">
        <w:rPr>
          <w:lang w:val="fr-FR"/>
        </w:rPr>
        <w:tab/>
      </w:r>
      <w:r w:rsidRPr="00141621">
        <w:rPr>
          <w:lang w:val="fr-FR"/>
        </w:rPr>
        <w:t>//ajout niveau 1</w:t>
      </w:r>
    </w:p>
    <w:p w:rsidR="0026433F" w:rsidRPr="00141621" w:rsidRDefault="0026433F" w:rsidP="00F91C19">
      <w:pPr>
        <w:pStyle w:val="Codecomplet"/>
        <w:rPr>
          <w:lang w:val="fr-FR"/>
        </w:rPr>
      </w:pPr>
      <w:r w:rsidRPr="00141621">
        <w:rPr>
          <w:lang w:val="fr-FR"/>
        </w:rPr>
        <w:tab/>
        <w:t>$item = array('id_categorie_personnel' =&gt; 2, 'libelle' =&gt; 'Civils');</w:t>
      </w:r>
    </w:p>
    <w:p w:rsidR="0026433F" w:rsidRPr="00141621" w:rsidRDefault="0026433F" w:rsidP="00F91C19">
      <w:pPr>
        <w:pStyle w:val="Codecomplet"/>
        <w:rPr>
          <w:lang w:val="fr-FR"/>
        </w:rPr>
      </w:pPr>
      <w:r w:rsidRPr="00141621">
        <w:rPr>
          <w:lang w:val="fr-FR"/>
        </w:rPr>
        <w:tab/>
        <w:t>$tree-&gt;</w:t>
      </w:r>
      <w:r w:rsidRPr="00141621">
        <w:rPr>
          <w:b/>
          <w:lang w:val="fr-FR"/>
        </w:rPr>
        <w:t>addNode</w:t>
      </w:r>
      <w:r w:rsidRPr="00141621">
        <w:rPr>
          <w:lang w:val="fr-FR"/>
        </w:rPr>
        <w:t>(1, $item);</w:t>
      </w:r>
      <w:r w:rsidRPr="00141621">
        <w:rPr>
          <w:lang w:val="fr-FR"/>
        </w:rPr>
        <w:br/>
      </w:r>
    </w:p>
    <w:p w:rsidR="0026433F" w:rsidRDefault="0026433F" w:rsidP="0026433F">
      <w:pPr>
        <w:rPr>
          <w:lang w:eastAsia="fr-FR"/>
        </w:rPr>
      </w:pPr>
      <w:r>
        <w:rPr>
          <w:lang w:eastAsia="fr-FR"/>
        </w:rPr>
        <w:t xml:space="preserve">La syntaxe est identique à la méthode </w:t>
      </w:r>
      <w:r w:rsidRPr="0026433F">
        <w:rPr>
          <w:rStyle w:val="CodeCar"/>
        </w:rPr>
        <w:t>addLeave()</w:t>
      </w:r>
      <w:r>
        <w:rPr>
          <w:lang w:eastAsia="fr-FR"/>
        </w:rPr>
        <w:t xml:space="preserve"> si ce n’est qu’elle traite un nœud (ici donc une feuille à rattacher à une feuille parente). </w:t>
      </w:r>
    </w:p>
    <w:p w:rsidR="0026433F" w:rsidRPr="00416B5B" w:rsidRDefault="0026433F" w:rsidP="0026433F">
      <w:pPr>
        <w:pStyle w:val="Paragraphedeliste"/>
        <w:numPr>
          <w:ilvl w:val="0"/>
          <w:numId w:val="33"/>
        </w:numPr>
        <w:rPr>
          <w:lang w:eastAsia="fr-FR"/>
        </w:rPr>
      </w:pPr>
      <w:r w:rsidRPr="00416B5B">
        <w:rPr>
          <w:lang w:eastAsia="fr-FR"/>
        </w:rPr>
        <w:t xml:space="preserve">Le premier </w:t>
      </w:r>
      <w:r>
        <w:rPr>
          <w:lang w:eastAsia="fr-FR"/>
        </w:rPr>
        <w:t xml:space="preserve">paramètre (un entier) </w:t>
      </w:r>
      <w:r w:rsidRPr="00416B5B">
        <w:rPr>
          <w:lang w:eastAsia="fr-FR"/>
        </w:rPr>
        <w:t xml:space="preserve">correspond à l’identifiant de la feuille </w:t>
      </w:r>
      <w:r>
        <w:rPr>
          <w:lang w:eastAsia="fr-FR"/>
        </w:rPr>
        <w:t xml:space="preserve">parente à laquelle la nouvelle feuille vient se raccorder. Ici, nous lui spécifions la feuille identifiée par la valeur </w:t>
      </w:r>
      <w:r w:rsidRPr="0026433F">
        <w:rPr>
          <w:rStyle w:val="CodeCar"/>
        </w:rPr>
        <w:t>id_categorie_personnel</w:t>
      </w:r>
      <w:r>
        <w:t xml:space="preserve"> = 1, qui est l’id de la catégorie de personnel de la feuille « Tout le monde ».</w:t>
      </w:r>
    </w:p>
    <w:p w:rsidR="0026433F" w:rsidRDefault="0026433F" w:rsidP="0026433F">
      <w:pPr>
        <w:pStyle w:val="Paragraphedeliste"/>
        <w:numPr>
          <w:ilvl w:val="0"/>
          <w:numId w:val="33"/>
        </w:numPr>
        <w:rPr>
          <w:lang w:eastAsia="fr-FR"/>
        </w:rPr>
      </w:pPr>
      <w:r>
        <w:rPr>
          <w:lang w:eastAsia="fr-FR"/>
        </w:rPr>
        <w:t xml:space="preserve">Le second, tout comme la méthode </w:t>
      </w:r>
      <w:r w:rsidRPr="0026433F">
        <w:rPr>
          <w:rStyle w:val="CodeCar"/>
        </w:rPr>
        <w:t>addLeave()</w:t>
      </w:r>
      <w:r>
        <w:rPr>
          <w:lang w:eastAsia="fr-FR"/>
        </w:rPr>
        <w:t xml:space="preserve"> est un tableau (</w:t>
      </w:r>
      <w:r w:rsidRPr="00416B5B">
        <w:rPr>
          <w:rStyle w:val="CodeCar"/>
        </w:rPr>
        <w:t>array</w:t>
      </w:r>
      <w:r>
        <w:rPr>
          <w:lang w:eastAsia="fr-FR"/>
        </w:rPr>
        <w:t xml:space="preserve">) contenant les données de l’application à fournir pour le tuple. </w:t>
      </w:r>
    </w:p>
    <w:p w:rsidR="0026433F" w:rsidRDefault="0026433F" w:rsidP="0026433F">
      <w:pPr>
        <w:rPr>
          <w:lang w:eastAsia="fr-FR"/>
        </w:rPr>
      </w:pPr>
      <w:r>
        <w:rPr>
          <w:lang w:eastAsia="fr-FR"/>
        </w:rPr>
        <w:t xml:space="preserve">Pour l’ajout de la feuille « Militaires », nous allons faire appel à la méthode </w:t>
      </w:r>
      <w:r w:rsidRPr="0026433F">
        <w:rPr>
          <w:rStyle w:val="CodeCar"/>
        </w:rPr>
        <w:t>addLeave()</w:t>
      </w:r>
      <w:r>
        <w:rPr>
          <w:lang w:eastAsia="fr-FR"/>
        </w:rPr>
        <w:t xml:space="preserve">. En effet, « Militaires » étant sur le même niveau que la feuille « Civils » que nous venons de créer, il s’agit bien ici de </w:t>
      </w:r>
      <w:r w:rsidRPr="00141621">
        <w:rPr>
          <w:u w:val="single"/>
          <w:lang w:eastAsia="fr-FR"/>
        </w:rPr>
        <w:t>créer une nouvelle feuille</w:t>
      </w:r>
      <w:r>
        <w:rPr>
          <w:lang w:eastAsia="fr-FR"/>
        </w:rPr>
        <w:t xml:space="preserve"> </w:t>
      </w:r>
      <w:r w:rsidR="00150F52">
        <w:rPr>
          <w:lang w:eastAsia="fr-FR"/>
        </w:rPr>
        <w:t xml:space="preserve">(qui va se raccorder à la feuille « Civils ») </w:t>
      </w:r>
      <w:r>
        <w:rPr>
          <w:lang w:eastAsia="fr-FR"/>
        </w:rPr>
        <w:t xml:space="preserve">et </w:t>
      </w:r>
      <w:r w:rsidRPr="00141621">
        <w:rPr>
          <w:u w:val="single"/>
          <w:lang w:eastAsia="fr-FR"/>
        </w:rPr>
        <w:t>non un nouveau nœud</w:t>
      </w:r>
      <w:r>
        <w:rPr>
          <w:lang w:eastAsia="fr-FR"/>
        </w:rPr>
        <w:t xml:space="preserve">. Le code complet nécessaire à la création du niveau 1 de notre hiérarchie est donc le suivant : </w:t>
      </w:r>
    </w:p>
    <w:p w:rsidR="0026433F" w:rsidRDefault="0026433F" w:rsidP="00F91C19">
      <w:pPr>
        <w:pStyle w:val="Codecomplet"/>
      </w:pPr>
      <w:r w:rsidRPr="00141621">
        <w:rPr>
          <w:lang w:val="fr-FR"/>
        </w:rPr>
        <w:tab/>
      </w:r>
      <w:r>
        <w:t>//ajout niveau 1</w:t>
      </w:r>
    </w:p>
    <w:p w:rsidR="0026433F" w:rsidRDefault="0026433F" w:rsidP="00F91C19">
      <w:pPr>
        <w:pStyle w:val="Codecomplet"/>
      </w:pPr>
      <w:r>
        <w:tab/>
        <w:t>$item = array('id_categorie_personnel' =&gt; 2, 'libelle' =&gt; 'Civils');</w:t>
      </w:r>
    </w:p>
    <w:p w:rsidR="0026433F" w:rsidRDefault="0026433F" w:rsidP="00F91C19">
      <w:pPr>
        <w:pStyle w:val="Codecomplet"/>
      </w:pPr>
      <w:r>
        <w:tab/>
        <w:t>$tree-&gt;</w:t>
      </w:r>
      <w:r w:rsidRPr="0026433F">
        <w:rPr>
          <w:b/>
        </w:rPr>
        <w:t>addNode</w:t>
      </w:r>
      <w:r>
        <w:t>(1, $item);</w:t>
      </w:r>
    </w:p>
    <w:p w:rsidR="0026433F" w:rsidRDefault="0026433F" w:rsidP="00F91C19">
      <w:pPr>
        <w:pStyle w:val="Codecomplet"/>
      </w:pPr>
      <w:r>
        <w:tab/>
        <w:t>$item = array('id_categorie_personnel' =&gt; 3, 'libelle' =&gt; 'Militaires');</w:t>
      </w:r>
    </w:p>
    <w:p w:rsidR="00150F52" w:rsidRDefault="0026433F" w:rsidP="00F91C19">
      <w:pPr>
        <w:pStyle w:val="Codecomplet"/>
      </w:pPr>
      <w:r w:rsidRPr="00150F52">
        <w:tab/>
        <w:t>$tree-&gt;</w:t>
      </w:r>
      <w:r w:rsidRPr="00150F52">
        <w:rPr>
          <w:b/>
        </w:rPr>
        <w:t>addLeave</w:t>
      </w:r>
      <w:r w:rsidRPr="00150F52">
        <w:t>(2, $item);</w:t>
      </w:r>
      <w:r w:rsidR="00150F52" w:rsidRPr="00150F52">
        <w:br/>
      </w:r>
    </w:p>
    <w:p w:rsidR="00150F52" w:rsidRDefault="00150F52" w:rsidP="00150F52">
      <w:pPr>
        <w:pStyle w:val="Titre3"/>
        <w:rPr>
          <w:lang w:eastAsia="fr-FR"/>
        </w:rPr>
      </w:pPr>
      <w:r>
        <w:rPr>
          <w:lang w:eastAsia="fr-FR"/>
        </w:rPr>
        <w:t>Création des feuilles de niveau 2, 3 et 4</w:t>
      </w:r>
    </w:p>
    <w:p w:rsidR="00150F52" w:rsidRDefault="00150F52" w:rsidP="00150F52">
      <w:pPr>
        <w:rPr>
          <w:lang w:eastAsia="fr-FR"/>
        </w:rPr>
      </w:pPr>
      <w:r>
        <w:rPr>
          <w:lang w:eastAsia="fr-FR"/>
        </w:rPr>
        <w:t xml:space="preserve">Pas de problème particulier, la création de ces niveaux, tout comme celle du niveau 1, est une succession d’appels aux méthodes </w:t>
      </w:r>
      <w:r w:rsidRPr="00150F52">
        <w:rPr>
          <w:rStyle w:val="CodeCar"/>
        </w:rPr>
        <w:t>addNode()</w:t>
      </w:r>
      <w:r>
        <w:rPr>
          <w:lang w:eastAsia="fr-FR"/>
        </w:rPr>
        <w:t xml:space="preserve"> et </w:t>
      </w:r>
      <w:r w:rsidRPr="00150F52">
        <w:rPr>
          <w:rStyle w:val="CodeCar"/>
        </w:rPr>
        <w:t>addLeave()</w:t>
      </w:r>
      <w:r>
        <w:rPr>
          <w:lang w:eastAsia="fr-FR"/>
        </w:rPr>
        <w:t>. Il s’agit juste de garder à l’esprit quelle est la feuille qui a la particularité d’être un nœud.</w:t>
      </w:r>
    </w:p>
    <w:p w:rsidR="00150F52" w:rsidRPr="00141621" w:rsidRDefault="00150F52" w:rsidP="00F91C19">
      <w:pPr>
        <w:pStyle w:val="Codecomplet"/>
        <w:rPr>
          <w:lang w:val="fr-FR"/>
        </w:rPr>
      </w:pPr>
      <w:r w:rsidRPr="00141621">
        <w:rPr>
          <w:lang w:val="fr-FR"/>
        </w:rPr>
        <w:tab/>
        <w:t>//ajout niveau 2</w:t>
      </w:r>
    </w:p>
    <w:p w:rsidR="00150F52" w:rsidRPr="00141621" w:rsidRDefault="00150F52" w:rsidP="00F91C19">
      <w:pPr>
        <w:pStyle w:val="Codecomplet"/>
        <w:rPr>
          <w:lang w:val="fr-FR"/>
        </w:rPr>
      </w:pPr>
      <w:r w:rsidRPr="00141621">
        <w:rPr>
          <w:lang w:val="fr-FR"/>
        </w:rPr>
        <w:tab/>
        <w:t>$item = array('id_categorie_personnel' =&gt; 4, 'libelle' =&gt; 'Contractuel');</w:t>
      </w:r>
    </w:p>
    <w:p w:rsidR="00150F52" w:rsidRPr="00150F52" w:rsidRDefault="00150F52" w:rsidP="00F91C19">
      <w:pPr>
        <w:pStyle w:val="Codecomplet"/>
      </w:pPr>
      <w:r w:rsidRPr="00141621">
        <w:rPr>
          <w:lang w:val="fr-FR"/>
        </w:rPr>
        <w:tab/>
      </w:r>
      <w:r w:rsidRPr="00150F52">
        <w:t>$tree-&gt;</w:t>
      </w:r>
      <w:r w:rsidRPr="00150F52">
        <w:rPr>
          <w:b/>
        </w:rPr>
        <w:t>addNode</w:t>
      </w:r>
      <w:r w:rsidRPr="00150F52">
        <w:t>(2, $item);</w:t>
      </w:r>
    </w:p>
    <w:p w:rsidR="00150F52" w:rsidRPr="00150F52" w:rsidRDefault="00150F52" w:rsidP="00F91C19">
      <w:pPr>
        <w:pStyle w:val="Codecomplet"/>
      </w:pPr>
      <w:r w:rsidRPr="00150F52">
        <w:tab/>
        <w:t>$item = array('id_categorie_personnel' =&gt; 5, 'libelle' =&gt; 'Fonctionnaires');</w:t>
      </w:r>
    </w:p>
    <w:p w:rsidR="00150F52" w:rsidRPr="00150F52" w:rsidRDefault="00150F52" w:rsidP="00F91C19">
      <w:pPr>
        <w:pStyle w:val="Codecomplet"/>
      </w:pPr>
      <w:r w:rsidRPr="00150F52">
        <w:tab/>
        <w:t>$tree-&gt;</w:t>
      </w:r>
      <w:r w:rsidRPr="00150F52">
        <w:rPr>
          <w:b/>
        </w:rPr>
        <w:t>addLeave</w:t>
      </w:r>
      <w:r w:rsidRPr="00150F52">
        <w:t>(4, $item);</w:t>
      </w:r>
    </w:p>
    <w:p w:rsidR="00150F52" w:rsidRPr="00150F52" w:rsidRDefault="00150F52" w:rsidP="00F91C19">
      <w:pPr>
        <w:pStyle w:val="Codecomplet"/>
      </w:pPr>
      <w:r w:rsidRPr="00150F52">
        <w:tab/>
        <w:t>$item = array('id_categorie_personnel' =&gt; 6, 'libelle' =&gt; 'Ouvriers');</w:t>
      </w:r>
    </w:p>
    <w:p w:rsidR="00150F52" w:rsidRPr="00150F52" w:rsidRDefault="00150F52" w:rsidP="00F91C19">
      <w:pPr>
        <w:pStyle w:val="Codecomplet"/>
      </w:pPr>
      <w:r w:rsidRPr="00150F52">
        <w:tab/>
        <w:t>$tree-&gt;</w:t>
      </w:r>
      <w:r w:rsidRPr="00150F52">
        <w:rPr>
          <w:b/>
        </w:rPr>
        <w:t>addLeave</w:t>
      </w:r>
      <w:r w:rsidRPr="00150F52">
        <w:t>(5, $item);</w:t>
      </w:r>
    </w:p>
    <w:p w:rsidR="00150F52" w:rsidRPr="00150F52" w:rsidRDefault="00150F52" w:rsidP="00F91C19">
      <w:pPr>
        <w:pStyle w:val="Codecomplet"/>
      </w:pPr>
      <w:r w:rsidRPr="00150F52">
        <w:tab/>
        <w:t>$item = array('id_categorie_personnel' =&gt; 7, 'libelle' =&gt; 'Paramédical');</w:t>
      </w:r>
    </w:p>
    <w:p w:rsidR="00150F52" w:rsidRPr="00150F52" w:rsidRDefault="00150F52" w:rsidP="00F91C19">
      <w:pPr>
        <w:pStyle w:val="Codecomplet"/>
      </w:pPr>
      <w:r w:rsidRPr="00150F52">
        <w:tab/>
        <w:t>$tree-&gt;</w:t>
      </w:r>
      <w:r w:rsidRPr="00150F52">
        <w:rPr>
          <w:b/>
        </w:rPr>
        <w:t>addLeave</w:t>
      </w:r>
      <w:r w:rsidRPr="00150F52">
        <w:t>(6, $item);</w:t>
      </w:r>
    </w:p>
    <w:p w:rsidR="00150F52" w:rsidRPr="00150F52" w:rsidRDefault="00150F52" w:rsidP="00F91C19">
      <w:pPr>
        <w:pStyle w:val="Codecomplet"/>
      </w:pPr>
      <w:r w:rsidRPr="00150F52">
        <w:tab/>
        <w:t>$item = array('id_categorie_personnel' =&gt; 8, 'libelle' =&gt; 'Social');</w:t>
      </w:r>
    </w:p>
    <w:p w:rsidR="00150F52" w:rsidRPr="00150F52" w:rsidRDefault="00150F52" w:rsidP="00F91C19">
      <w:pPr>
        <w:pStyle w:val="Codecomplet"/>
      </w:pPr>
      <w:r w:rsidRPr="00150F52">
        <w:tab/>
        <w:t>$tree-&gt;</w:t>
      </w:r>
      <w:r w:rsidRPr="00150F52">
        <w:rPr>
          <w:b/>
        </w:rPr>
        <w:t>addLeave</w:t>
      </w:r>
      <w:r w:rsidRPr="00150F52">
        <w:t>(7, $item);</w:t>
      </w:r>
    </w:p>
    <w:p w:rsidR="00150F52" w:rsidRPr="00150F52" w:rsidRDefault="00150F52" w:rsidP="00F91C19">
      <w:pPr>
        <w:pStyle w:val="Codecomplet"/>
      </w:pPr>
    </w:p>
    <w:p w:rsidR="00150F52" w:rsidRDefault="00150F52" w:rsidP="00F91C19">
      <w:pPr>
        <w:pStyle w:val="Codecomplet"/>
      </w:pPr>
      <w:r w:rsidRPr="00150F52">
        <w:tab/>
      </w:r>
      <w:r>
        <w:t>//ajout niveau 3</w:t>
      </w:r>
    </w:p>
    <w:p w:rsidR="00150F52" w:rsidRDefault="00150F52" w:rsidP="00F91C19">
      <w:pPr>
        <w:pStyle w:val="Codecomplet"/>
      </w:pPr>
      <w:r>
        <w:tab/>
        <w:t>$item = array('id_categorie_personnel' =&gt; 9, 'libelle' =&gt; 'Administratifs');</w:t>
      </w:r>
    </w:p>
    <w:p w:rsidR="00150F52" w:rsidRDefault="00150F52" w:rsidP="00F91C19">
      <w:pPr>
        <w:pStyle w:val="Codecomplet"/>
      </w:pPr>
      <w:r>
        <w:tab/>
        <w:t>$tree-&gt;</w:t>
      </w:r>
      <w:r w:rsidRPr="00150F52">
        <w:rPr>
          <w:b/>
        </w:rPr>
        <w:t>addNode</w:t>
      </w:r>
      <w:r>
        <w:t>(5, $item);</w:t>
      </w:r>
    </w:p>
    <w:p w:rsidR="00150F52" w:rsidRDefault="00150F52" w:rsidP="00F91C19">
      <w:pPr>
        <w:pStyle w:val="Codecomplet"/>
      </w:pPr>
      <w:r>
        <w:tab/>
        <w:t>$item = array('id_categorie_personnel' =&gt; 10, 'libelle' =&gt; 'Techniques');</w:t>
      </w:r>
    </w:p>
    <w:p w:rsidR="00150F52" w:rsidRPr="00150F52" w:rsidRDefault="00150F52" w:rsidP="00F91C19">
      <w:pPr>
        <w:pStyle w:val="Codecomplet"/>
      </w:pPr>
      <w:r>
        <w:tab/>
      </w:r>
      <w:r w:rsidRPr="00150F52">
        <w:t>$tree-&gt;</w:t>
      </w:r>
      <w:r w:rsidRPr="00150F52">
        <w:rPr>
          <w:b/>
        </w:rPr>
        <w:t>addLeave</w:t>
      </w:r>
      <w:r w:rsidRPr="00150F52">
        <w:t>(9, $item);</w:t>
      </w:r>
    </w:p>
    <w:p w:rsidR="00150F52" w:rsidRPr="00150F52" w:rsidRDefault="00150F52" w:rsidP="00F91C19">
      <w:pPr>
        <w:pStyle w:val="Codecomplet"/>
      </w:pPr>
    </w:p>
    <w:p w:rsidR="00150F52" w:rsidRPr="00150F52" w:rsidRDefault="00150F52" w:rsidP="00F91C19">
      <w:pPr>
        <w:pStyle w:val="Codecomplet"/>
      </w:pPr>
      <w:r w:rsidRPr="00150F52">
        <w:tab/>
        <w:t>//ajout niveau 4</w:t>
      </w:r>
    </w:p>
    <w:p w:rsidR="00150F52" w:rsidRPr="00150F52" w:rsidRDefault="00150F52" w:rsidP="00F91C19">
      <w:pPr>
        <w:pStyle w:val="Codecomplet"/>
      </w:pPr>
      <w:r w:rsidRPr="00150F52">
        <w:tab/>
        <w:t>$item = array('id_categorie_personnel' =&gt; 11, 'libelle' =&gt; 'Attaché');</w:t>
      </w:r>
    </w:p>
    <w:p w:rsidR="00150F52" w:rsidRPr="00150F52" w:rsidRDefault="00150F52" w:rsidP="00F91C19">
      <w:pPr>
        <w:pStyle w:val="Codecomplet"/>
      </w:pPr>
      <w:r w:rsidRPr="00150F52">
        <w:tab/>
        <w:t>$tree-&gt;</w:t>
      </w:r>
      <w:r w:rsidRPr="00150F52">
        <w:rPr>
          <w:b/>
        </w:rPr>
        <w:t>addNode</w:t>
      </w:r>
      <w:r w:rsidRPr="00150F52">
        <w:t>(9, $item);</w:t>
      </w:r>
    </w:p>
    <w:p w:rsidR="00150F52" w:rsidRPr="00150F52" w:rsidRDefault="00150F52" w:rsidP="00F91C19">
      <w:pPr>
        <w:pStyle w:val="Codecomplet"/>
      </w:pPr>
      <w:r w:rsidRPr="00150F52">
        <w:tab/>
        <w:t>$item = array('id_categorie_personnel' =&gt; 12, 'libelle' =&gt; 'Secrétaire Administratif');</w:t>
      </w:r>
    </w:p>
    <w:p w:rsidR="00150F52" w:rsidRPr="00150F52" w:rsidRDefault="00150F52" w:rsidP="00F91C19">
      <w:pPr>
        <w:pStyle w:val="Codecomplet"/>
      </w:pPr>
      <w:r w:rsidRPr="00150F52">
        <w:tab/>
        <w:t>$tree-&gt;</w:t>
      </w:r>
      <w:r w:rsidRPr="00150F52">
        <w:rPr>
          <w:b/>
        </w:rPr>
        <w:t>addLeave</w:t>
      </w:r>
      <w:r w:rsidRPr="00150F52">
        <w:t>(11, $item);</w:t>
      </w:r>
    </w:p>
    <w:p w:rsidR="00150F52" w:rsidRPr="00150F52" w:rsidRDefault="00150F52" w:rsidP="00F91C19">
      <w:pPr>
        <w:pStyle w:val="Codecomplet"/>
      </w:pPr>
      <w:r w:rsidRPr="00150F52">
        <w:tab/>
        <w:t>$item = array('id_categorie_personnel' =&gt; 13, 'libelle' =&gt; 'Adjoint Administratif');</w:t>
      </w:r>
    </w:p>
    <w:p w:rsidR="00150F52" w:rsidRPr="00150F52" w:rsidRDefault="00150F52" w:rsidP="00F91C19">
      <w:pPr>
        <w:pStyle w:val="Codecomplet"/>
      </w:pPr>
      <w:r w:rsidRPr="00150F52">
        <w:lastRenderedPageBreak/>
        <w:tab/>
        <w:t>$tree-&gt;</w:t>
      </w:r>
      <w:r w:rsidRPr="00150F52">
        <w:rPr>
          <w:b/>
        </w:rPr>
        <w:t>addLeave</w:t>
      </w:r>
      <w:r w:rsidRPr="00150F52">
        <w:t>(12, $item);</w:t>
      </w:r>
    </w:p>
    <w:p w:rsidR="00150F52" w:rsidRPr="00150F52" w:rsidRDefault="00150F52" w:rsidP="00F91C19">
      <w:pPr>
        <w:pStyle w:val="Codecomplet"/>
      </w:pPr>
      <w:r w:rsidRPr="00150F52">
        <w:tab/>
        <w:t>$item = array('id_categorie_personnel' =&gt; 14, 'libelle' =&gt; 'Administrateur Civil');</w:t>
      </w:r>
    </w:p>
    <w:p w:rsidR="00150F52" w:rsidRPr="00150F52" w:rsidRDefault="00150F52" w:rsidP="00F91C19">
      <w:pPr>
        <w:pStyle w:val="Codecomplet"/>
      </w:pPr>
      <w:r w:rsidRPr="00150F52">
        <w:tab/>
        <w:t>$tree-&gt;</w:t>
      </w:r>
      <w:r w:rsidRPr="00150F52">
        <w:rPr>
          <w:b/>
        </w:rPr>
        <w:t>addLeave</w:t>
      </w:r>
      <w:r w:rsidRPr="00150F52">
        <w:t>(13, $item);</w:t>
      </w:r>
    </w:p>
    <w:p w:rsidR="00150F52" w:rsidRPr="00150F52" w:rsidRDefault="00150F52" w:rsidP="00F91C19">
      <w:pPr>
        <w:pStyle w:val="Codecomplet"/>
      </w:pPr>
      <w:r w:rsidRPr="00150F52">
        <w:tab/>
        <w:t>$item = array('id_categorie_personnel' =&gt; 15, 'libelle' =&gt; 'TSEF');</w:t>
      </w:r>
    </w:p>
    <w:p w:rsidR="00150F52" w:rsidRPr="00150F52" w:rsidRDefault="00150F52" w:rsidP="00F91C19">
      <w:pPr>
        <w:pStyle w:val="Codecomplet"/>
      </w:pPr>
      <w:r w:rsidRPr="00150F52">
        <w:tab/>
        <w:t>$tree-&gt;</w:t>
      </w:r>
      <w:r w:rsidRPr="00150F52">
        <w:rPr>
          <w:b/>
        </w:rPr>
        <w:t>addNode</w:t>
      </w:r>
      <w:r w:rsidRPr="00150F52">
        <w:t>(10, $item);</w:t>
      </w:r>
    </w:p>
    <w:p w:rsidR="00150F52" w:rsidRPr="00150F52" w:rsidRDefault="00150F52" w:rsidP="00F91C19">
      <w:pPr>
        <w:pStyle w:val="Codecomplet"/>
      </w:pPr>
      <w:r w:rsidRPr="00150F52">
        <w:tab/>
        <w:t>$item = array('id_categorie_personnel' =&gt; 16, 'libelle' =&gt; 'ATMD');</w:t>
      </w:r>
    </w:p>
    <w:p w:rsidR="00150F52" w:rsidRPr="00150F52" w:rsidRDefault="00150F52" w:rsidP="00F91C19">
      <w:pPr>
        <w:pStyle w:val="Codecomplet"/>
      </w:pPr>
      <w:r w:rsidRPr="00150F52">
        <w:tab/>
        <w:t>$tree-&gt;</w:t>
      </w:r>
      <w:r w:rsidRPr="00150F52">
        <w:rPr>
          <w:b/>
        </w:rPr>
        <w:t>addLeave</w:t>
      </w:r>
      <w:r w:rsidRPr="00150F52">
        <w:t>(15, $item);</w:t>
      </w:r>
    </w:p>
    <w:p w:rsidR="00150F52" w:rsidRPr="00150F52" w:rsidRDefault="00150F52" w:rsidP="00F91C19">
      <w:pPr>
        <w:pStyle w:val="Codecomplet"/>
      </w:pPr>
      <w:r w:rsidRPr="00150F52">
        <w:tab/>
        <w:t>$item = array('id_categorie_personnel' =&gt; 17, 'libelle' =&gt; 'IEF');</w:t>
      </w:r>
    </w:p>
    <w:p w:rsidR="0026433F" w:rsidRPr="00150F52" w:rsidRDefault="00150F52" w:rsidP="00F91C19">
      <w:pPr>
        <w:pStyle w:val="Codecomplet"/>
        <w:rPr>
          <w:lang w:val="fr-FR"/>
        </w:rPr>
      </w:pPr>
      <w:r w:rsidRPr="00150F52">
        <w:tab/>
      </w:r>
      <w:r>
        <w:t>$tree-&gt;</w:t>
      </w:r>
      <w:r w:rsidRPr="00150F52">
        <w:rPr>
          <w:b/>
        </w:rPr>
        <w:t>addLeave</w:t>
      </w:r>
      <w:r>
        <w:t>(16, $item);</w:t>
      </w:r>
    </w:p>
    <w:p w:rsidR="00150F52" w:rsidRPr="00416B5B" w:rsidRDefault="00150F52" w:rsidP="00150F52">
      <w:pPr>
        <w:pStyle w:val="Titre2"/>
        <w:rPr>
          <w:lang w:eastAsia="fr-FR"/>
        </w:rPr>
      </w:pPr>
      <w:r>
        <w:rPr>
          <w:lang w:eastAsia="fr-FR"/>
        </w:rPr>
        <w:t>Afficher la structure de l’arbre</w:t>
      </w:r>
    </w:p>
    <w:p w:rsidR="00150F52" w:rsidRDefault="00150F52" w:rsidP="0026433F">
      <w:r>
        <w:rPr>
          <w:lang w:eastAsia="fr-FR"/>
        </w:rPr>
        <w:br/>
        <w:t xml:space="preserve">Maintenant que nous avons créé notre hiérarchie de catégories de personnels dans la table </w:t>
      </w:r>
      <w:r w:rsidRPr="00150F52">
        <w:rPr>
          <w:rStyle w:val="CodeCar"/>
        </w:rPr>
        <w:t>categories_personnels</w:t>
      </w:r>
      <w:r>
        <w:t>, voyons comment afficher cette arborescence.</w:t>
      </w:r>
    </w:p>
    <w:p w:rsidR="0094334C" w:rsidRPr="00141621" w:rsidRDefault="0094334C" w:rsidP="00F91C19">
      <w:pPr>
        <w:pStyle w:val="Codecomplet"/>
        <w:rPr>
          <w:lang w:val="fr-FR"/>
        </w:rPr>
      </w:pPr>
      <w:r w:rsidRPr="00141621">
        <w:rPr>
          <w:lang w:val="fr-FR"/>
        </w:rPr>
        <w:tab/>
        <w:t>//affichage de l'arbre complet créé</w:t>
      </w:r>
    </w:p>
    <w:p w:rsidR="0094334C" w:rsidRPr="00141621" w:rsidRDefault="0094334C" w:rsidP="00F91C19">
      <w:pPr>
        <w:pStyle w:val="Codecomplet"/>
        <w:rPr>
          <w:lang w:val="fr-FR"/>
        </w:rPr>
      </w:pPr>
      <w:r w:rsidRPr="00141621">
        <w:rPr>
          <w:lang w:val="fr-FR"/>
        </w:rPr>
        <w:tab/>
        <w:t>$res = $tree-&gt;</w:t>
      </w:r>
      <w:r w:rsidRPr="00141621">
        <w:rPr>
          <w:b/>
          <w:lang w:val="fr-FR"/>
        </w:rPr>
        <w:t>getTree</w:t>
      </w:r>
      <w:r w:rsidRPr="00141621">
        <w:rPr>
          <w:lang w:val="fr-FR"/>
        </w:rPr>
        <w:t>(0, false, false);</w:t>
      </w:r>
    </w:p>
    <w:p w:rsidR="0094334C" w:rsidRPr="00141621" w:rsidRDefault="0094334C" w:rsidP="00F91C19">
      <w:pPr>
        <w:pStyle w:val="Codecomplet"/>
        <w:rPr>
          <w:lang w:val="fr-FR"/>
        </w:rPr>
      </w:pPr>
      <w:r w:rsidRPr="00141621">
        <w:rPr>
          <w:lang w:val="fr-FR"/>
        </w:rPr>
        <w:tab/>
        <w:t>$tree-&gt;</w:t>
      </w:r>
      <w:r w:rsidRPr="00141621">
        <w:rPr>
          <w:b/>
          <w:lang w:val="fr-FR"/>
        </w:rPr>
        <w:t>display</w:t>
      </w:r>
      <w:r w:rsidRPr="00141621">
        <w:rPr>
          <w:lang w:val="fr-FR"/>
        </w:rPr>
        <w:t>('ARBRE COMPLET HIERARCHIQUE', $res);</w:t>
      </w:r>
      <w:r w:rsidRPr="00141621">
        <w:rPr>
          <w:lang w:val="fr-FR"/>
        </w:rPr>
        <w:br/>
      </w:r>
    </w:p>
    <w:p w:rsidR="0094334C" w:rsidRDefault="0094334C" w:rsidP="0094334C">
      <w:pPr>
        <w:rPr>
          <w:lang w:eastAsia="fr-FR"/>
        </w:rPr>
      </w:pPr>
      <w:r w:rsidRPr="0094334C">
        <w:rPr>
          <w:lang w:eastAsia="fr-FR"/>
        </w:rPr>
        <w:t>La m</w:t>
      </w:r>
      <w:r>
        <w:rPr>
          <w:lang w:eastAsia="fr-FR"/>
        </w:rPr>
        <w:t>é</w:t>
      </w:r>
      <w:r w:rsidRPr="0094334C">
        <w:rPr>
          <w:lang w:eastAsia="fr-FR"/>
        </w:rPr>
        <w:t>thod</w:t>
      </w:r>
      <w:r>
        <w:rPr>
          <w:lang w:eastAsia="fr-FR"/>
        </w:rPr>
        <w:t>e</w:t>
      </w:r>
      <w:r w:rsidRPr="0094334C">
        <w:rPr>
          <w:lang w:eastAsia="fr-FR"/>
        </w:rPr>
        <w:t xml:space="preserve"> </w:t>
      </w:r>
      <w:r w:rsidRPr="0094334C">
        <w:rPr>
          <w:rStyle w:val="CodeCar"/>
        </w:rPr>
        <w:t>getTree()</w:t>
      </w:r>
      <w:r w:rsidRPr="0094334C">
        <w:rPr>
          <w:lang w:eastAsia="fr-FR"/>
        </w:rPr>
        <w:t xml:space="preserve"> permet de récupérer les informations de l’arbre. </w:t>
      </w:r>
      <w:r>
        <w:rPr>
          <w:lang w:eastAsia="fr-FR"/>
        </w:rPr>
        <w:t xml:space="preserve">Elle possède 3 paramètres : </w:t>
      </w:r>
    </w:p>
    <w:p w:rsidR="0094334C" w:rsidRDefault="0094334C" w:rsidP="0094334C">
      <w:pPr>
        <w:pStyle w:val="Paragraphedeliste"/>
        <w:numPr>
          <w:ilvl w:val="0"/>
          <w:numId w:val="34"/>
        </w:numPr>
        <w:rPr>
          <w:lang w:eastAsia="fr-FR"/>
        </w:rPr>
      </w:pPr>
      <w:r w:rsidRPr="0094334C">
        <w:rPr>
          <w:rStyle w:val="CodeCar"/>
        </w:rPr>
        <w:t>$id_node</w:t>
      </w:r>
      <w:r>
        <w:rPr>
          <w:lang w:eastAsia="fr-FR"/>
        </w:rPr>
        <w:t xml:space="preserve"> : (entier) nœud à partir duquel explorer l’arbre hiérarchique. C’est le numéro de la feuille passé à la clé de la table </w:t>
      </w:r>
      <w:r w:rsidRPr="0094334C">
        <w:rPr>
          <w:rStyle w:val="CodeCar"/>
        </w:rPr>
        <w:t>id_categorie_personnel</w:t>
      </w:r>
      <w:r>
        <w:rPr>
          <w:lang w:eastAsia="fr-FR"/>
        </w:rPr>
        <w:t>.</w:t>
      </w:r>
    </w:p>
    <w:p w:rsidR="0094334C" w:rsidRDefault="0094334C" w:rsidP="0094334C">
      <w:pPr>
        <w:pStyle w:val="Paragraphedeliste"/>
        <w:numPr>
          <w:ilvl w:val="0"/>
          <w:numId w:val="34"/>
        </w:numPr>
        <w:rPr>
          <w:lang w:eastAsia="fr-FR"/>
        </w:rPr>
      </w:pPr>
      <w:r w:rsidRPr="0094334C">
        <w:rPr>
          <w:rStyle w:val="CodeCar"/>
        </w:rPr>
        <w:t>$nodeToo</w:t>
      </w:r>
      <w:r>
        <w:rPr>
          <w:lang w:eastAsia="fr-FR"/>
        </w:rPr>
        <w:t> : (booléen). Si true, la méthode renvoie également la feuille parente. Si false, la méthode ne renvoie pas la feuille parente.</w:t>
      </w:r>
    </w:p>
    <w:p w:rsidR="0094334C" w:rsidRDefault="0094334C" w:rsidP="0094334C">
      <w:pPr>
        <w:pStyle w:val="Paragraphedeliste"/>
        <w:numPr>
          <w:ilvl w:val="0"/>
          <w:numId w:val="34"/>
        </w:numPr>
        <w:rPr>
          <w:lang w:eastAsia="fr-FR"/>
        </w:rPr>
      </w:pPr>
      <w:r w:rsidRPr="0094334C">
        <w:rPr>
          <w:rStyle w:val="CodeCar"/>
        </w:rPr>
        <w:t>$byLevel</w:t>
      </w:r>
      <w:r>
        <w:rPr>
          <w:lang w:eastAsia="fr-FR"/>
        </w:rPr>
        <w:t> : (booléen). Si true, la restitution de l’arborescence est faite par ordre de niveau, c’est-à-dire que chaque niveau est présenté lorsque le niveau supérieur est épuisé. Si false, la restitution de l’arborescence est faite par ordre hiérarchique, c’est-à-dire que la totalité d’une hiérarchie est explorée avant de passer à une autre. Ce paramètre est optionnel. Si non fourni, l’exploration de l’arbre est réalisé par ordre hiérarchique.</w:t>
      </w:r>
    </w:p>
    <w:p w:rsidR="0094334C" w:rsidRDefault="0094334C" w:rsidP="0094334C">
      <w:r>
        <w:rPr>
          <w:lang w:eastAsia="fr-FR"/>
        </w:rPr>
        <w:t xml:space="preserve">L’appel à la méthode </w:t>
      </w:r>
      <w:r w:rsidRPr="0094334C">
        <w:rPr>
          <w:rStyle w:val="CodeCar"/>
        </w:rPr>
        <w:t>display()</w:t>
      </w:r>
      <w:r>
        <w:rPr>
          <w:lang w:eastAsia="fr-FR"/>
        </w:rPr>
        <w:t xml:space="preserve"> affiche le résultat renvoyé sous forme de tableau par la méthode </w:t>
      </w:r>
      <w:r>
        <w:rPr>
          <w:rStyle w:val="CodeCar"/>
        </w:rPr>
        <w:t>getTree()</w:t>
      </w:r>
      <w:r>
        <w:rPr>
          <w:lang w:eastAsia="fr-FR"/>
        </w:rPr>
        <w:t xml:space="preserve">. C’est une méthode basique dites de débogage car elle ne permet que d’afficher les feuilles et leur identifiant. Il faudra la surcharger dans votre classe héritée (ici </w:t>
      </w:r>
      <w:r w:rsidRPr="0094334C">
        <w:rPr>
          <w:rStyle w:val="CodeCar"/>
        </w:rPr>
        <w:t>TreePersonnels</w:t>
      </w:r>
      <w:r>
        <w:t xml:space="preserve">) </w:t>
      </w:r>
      <w:r w:rsidR="003B109E">
        <w:t xml:space="preserve">pour un meilleur rendu. Le résultat de l’affichage de notre arborescence par ordre hiérarchique grâce à la méthode </w:t>
      </w:r>
      <w:r w:rsidR="003B109E" w:rsidRPr="003B109E">
        <w:rPr>
          <w:rStyle w:val="CodeCar"/>
        </w:rPr>
        <w:t>display()</w:t>
      </w:r>
      <w:r w:rsidR="003B109E">
        <w:t xml:space="preserve"> est le suivant : </w:t>
      </w:r>
    </w:p>
    <w:p w:rsidR="003B109E" w:rsidRPr="00141621" w:rsidRDefault="003B109E" w:rsidP="00F91C19">
      <w:pPr>
        <w:pStyle w:val="Codecomplet"/>
        <w:rPr>
          <w:lang w:val="fr-FR"/>
        </w:rPr>
      </w:pPr>
      <w:r w:rsidRPr="00141621">
        <w:rPr>
          <w:lang w:val="fr-FR"/>
        </w:rPr>
        <w:t>ARBRE COMPLET HIERARCHIQUE</w:t>
      </w:r>
    </w:p>
    <w:p w:rsidR="003B109E" w:rsidRPr="00141621" w:rsidRDefault="003B109E" w:rsidP="00F91C19">
      <w:pPr>
        <w:pStyle w:val="Codecomplet"/>
        <w:rPr>
          <w:lang w:val="fr-FR"/>
        </w:rPr>
      </w:pPr>
      <w:r w:rsidRPr="00141621">
        <w:rPr>
          <w:lang w:val="fr-FR"/>
        </w:rPr>
        <w:t>1 (1)</w:t>
      </w:r>
    </w:p>
    <w:p w:rsidR="003B109E" w:rsidRPr="00141621" w:rsidRDefault="003B109E" w:rsidP="00F91C19">
      <w:pPr>
        <w:pStyle w:val="Codecomplet"/>
        <w:rPr>
          <w:lang w:val="fr-FR"/>
        </w:rPr>
      </w:pPr>
      <w:r w:rsidRPr="00141621">
        <w:rPr>
          <w:lang w:val="fr-FR"/>
        </w:rPr>
        <w:t>… 2 (2)</w:t>
      </w:r>
    </w:p>
    <w:p w:rsidR="003B109E" w:rsidRPr="00141621" w:rsidRDefault="003B109E" w:rsidP="00F91C19">
      <w:pPr>
        <w:pStyle w:val="Codecomplet"/>
        <w:rPr>
          <w:lang w:val="fr-FR"/>
        </w:rPr>
      </w:pPr>
      <w:r w:rsidRPr="00141621">
        <w:rPr>
          <w:lang w:val="fr-FR"/>
        </w:rPr>
        <w:t>…… 4 (4)</w:t>
      </w:r>
    </w:p>
    <w:p w:rsidR="003B109E" w:rsidRPr="00141621" w:rsidRDefault="003B109E" w:rsidP="00F91C19">
      <w:pPr>
        <w:pStyle w:val="Codecomplet"/>
        <w:rPr>
          <w:lang w:val="fr-FR"/>
        </w:rPr>
      </w:pPr>
      <w:r w:rsidRPr="00141621">
        <w:rPr>
          <w:lang w:val="fr-FR"/>
        </w:rPr>
        <w:t>…… 5 (5)</w:t>
      </w:r>
    </w:p>
    <w:p w:rsidR="003B109E" w:rsidRPr="00141621" w:rsidRDefault="003B109E" w:rsidP="00F91C19">
      <w:pPr>
        <w:pStyle w:val="Codecomplet"/>
        <w:rPr>
          <w:lang w:val="fr-FR"/>
        </w:rPr>
      </w:pPr>
      <w:r w:rsidRPr="00141621">
        <w:rPr>
          <w:lang w:val="fr-FR"/>
        </w:rPr>
        <w:t>……… 9 (9)</w:t>
      </w:r>
    </w:p>
    <w:p w:rsidR="003B109E" w:rsidRPr="00141621" w:rsidRDefault="003B109E" w:rsidP="00F91C19">
      <w:pPr>
        <w:pStyle w:val="Codecomplet"/>
        <w:rPr>
          <w:lang w:val="fr-FR"/>
        </w:rPr>
      </w:pPr>
      <w:r w:rsidRPr="00141621">
        <w:rPr>
          <w:lang w:val="fr-FR"/>
        </w:rPr>
        <w:t>………… 11 (11)</w:t>
      </w:r>
    </w:p>
    <w:p w:rsidR="003B109E" w:rsidRPr="00141621" w:rsidRDefault="003B109E" w:rsidP="00F91C19">
      <w:pPr>
        <w:pStyle w:val="Codecomplet"/>
        <w:rPr>
          <w:lang w:val="fr-FR"/>
        </w:rPr>
      </w:pPr>
      <w:r w:rsidRPr="00141621">
        <w:rPr>
          <w:lang w:val="fr-FR"/>
        </w:rPr>
        <w:t>………… 12 (12)</w:t>
      </w:r>
    </w:p>
    <w:p w:rsidR="003B109E" w:rsidRPr="00141621" w:rsidRDefault="003B109E" w:rsidP="00F91C19">
      <w:pPr>
        <w:pStyle w:val="Codecomplet"/>
        <w:rPr>
          <w:lang w:val="fr-FR"/>
        </w:rPr>
      </w:pPr>
      <w:r w:rsidRPr="00141621">
        <w:rPr>
          <w:lang w:val="fr-FR"/>
        </w:rPr>
        <w:t>………… 13 (13)</w:t>
      </w:r>
    </w:p>
    <w:p w:rsidR="003B109E" w:rsidRPr="00141621" w:rsidRDefault="003B109E" w:rsidP="00F91C19">
      <w:pPr>
        <w:pStyle w:val="Codecomplet"/>
        <w:rPr>
          <w:lang w:val="fr-FR"/>
        </w:rPr>
      </w:pPr>
      <w:r w:rsidRPr="00141621">
        <w:rPr>
          <w:lang w:val="fr-FR"/>
        </w:rPr>
        <w:t>………… 14 (14)</w:t>
      </w:r>
    </w:p>
    <w:p w:rsidR="003B109E" w:rsidRPr="00141621" w:rsidRDefault="003B109E" w:rsidP="00F91C19">
      <w:pPr>
        <w:pStyle w:val="Codecomplet"/>
        <w:rPr>
          <w:lang w:val="fr-FR"/>
        </w:rPr>
      </w:pPr>
      <w:r w:rsidRPr="00141621">
        <w:rPr>
          <w:lang w:val="fr-FR"/>
        </w:rPr>
        <w:t>……… 10 (10)</w:t>
      </w:r>
    </w:p>
    <w:p w:rsidR="003B109E" w:rsidRPr="00141621" w:rsidRDefault="003B109E" w:rsidP="00F91C19">
      <w:pPr>
        <w:pStyle w:val="Codecomplet"/>
        <w:rPr>
          <w:lang w:val="fr-FR"/>
        </w:rPr>
      </w:pPr>
      <w:r w:rsidRPr="00141621">
        <w:rPr>
          <w:lang w:val="fr-FR"/>
        </w:rPr>
        <w:t>………… 15 (15)</w:t>
      </w:r>
    </w:p>
    <w:p w:rsidR="003B109E" w:rsidRPr="00141621" w:rsidRDefault="003B109E" w:rsidP="00F91C19">
      <w:pPr>
        <w:pStyle w:val="Codecomplet"/>
        <w:rPr>
          <w:lang w:val="fr-FR"/>
        </w:rPr>
      </w:pPr>
      <w:r w:rsidRPr="00141621">
        <w:rPr>
          <w:lang w:val="fr-FR"/>
        </w:rPr>
        <w:t>………… 16 (16)</w:t>
      </w:r>
    </w:p>
    <w:p w:rsidR="003B109E" w:rsidRPr="00141621" w:rsidRDefault="003B109E" w:rsidP="00F91C19">
      <w:pPr>
        <w:pStyle w:val="Codecomplet"/>
        <w:rPr>
          <w:lang w:val="fr-FR"/>
        </w:rPr>
      </w:pPr>
      <w:r w:rsidRPr="00141621">
        <w:rPr>
          <w:lang w:val="fr-FR"/>
        </w:rPr>
        <w:t>………… 17 (17)</w:t>
      </w:r>
    </w:p>
    <w:p w:rsidR="003B109E" w:rsidRPr="00141621" w:rsidRDefault="003B109E" w:rsidP="00F91C19">
      <w:pPr>
        <w:pStyle w:val="Codecomplet"/>
        <w:rPr>
          <w:lang w:val="fr-FR"/>
        </w:rPr>
      </w:pPr>
      <w:r w:rsidRPr="00141621">
        <w:rPr>
          <w:lang w:val="fr-FR"/>
        </w:rPr>
        <w:t>…… 6 (6)</w:t>
      </w:r>
    </w:p>
    <w:p w:rsidR="003B109E" w:rsidRPr="00141621" w:rsidRDefault="003B109E" w:rsidP="00F91C19">
      <w:pPr>
        <w:pStyle w:val="Codecomplet"/>
        <w:rPr>
          <w:lang w:val="fr-FR"/>
        </w:rPr>
      </w:pPr>
      <w:r w:rsidRPr="00141621">
        <w:rPr>
          <w:lang w:val="fr-FR"/>
        </w:rPr>
        <w:t>…… 7 (7)</w:t>
      </w:r>
    </w:p>
    <w:p w:rsidR="003B109E" w:rsidRPr="00141621" w:rsidRDefault="003B109E" w:rsidP="00F91C19">
      <w:pPr>
        <w:pStyle w:val="Codecomplet"/>
        <w:rPr>
          <w:lang w:val="fr-FR"/>
        </w:rPr>
      </w:pPr>
      <w:r w:rsidRPr="00141621">
        <w:rPr>
          <w:lang w:val="fr-FR"/>
        </w:rPr>
        <w:t>…… 8 (8)</w:t>
      </w:r>
    </w:p>
    <w:p w:rsidR="003B109E" w:rsidRPr="00141621" w:rsidRDefault="003B109E" w:rsidP="00F91C19">
      <w:pPr>
        <w:pStyle w:val="Codecomplet"/>
        <w:rPr>
          <w:lang w:val="fr-FR"/>
        </w:rPr>
      </w:pPr>
      <w:r w:rsidRPr="00141621">
        <w:rPr>
          <w:lang w:val="fr-FR"/>
        </w:rPr>
        <w:t>… 3 (3)</w:t>
      </w:r>
      <w:r w:rsidRPr="00141621">
        <w:rPr>
          <w:lang w:val="fr-FR"/>
        </w:rPr>
        <w:br/>
      </w:r>
    </w:p>
    <w:p w:rsidR="003B109E" w:rsidRDefault="003B109E" w:rsidP="003B109E">
      <w:pPr>
        <w:rPr>
          <w:lang w:eastAsia="fr-FR"/>
        </w:rPr>
      </w:pPr>
      <w:r w:rsidRPr="003B109E">
        <w:rPr>
          <w:lang w:eastAsia="fr-FR"/>
        </w:rPr>
        <w:t>On constate que toute la hiérarchie est explorée dans le sens vertical (ordre hiérarchique).</w:t>
      </w:r>
      <w:r>
        <w:rPr>
          <w:lang w:eastAsia="fr-FR"/>
        </w:rPr>
        <w:t xml:space="preserve"> Pour afficher notre arbre dans le sens horizontal (ordre de niveau), il aurait fallu écrire : </w:t>
      </w:r>
    </w:p>
    <w:p w:rsidR="003B109E" w:rsidRPr="00141621" w:rsidRDefault="003B109E" w:rsidP="00F91C19">
      <w:pPr>
        <w:pStyle w:val="Codecomplet"/>
        <w:rPr>
          <w:lang w:val="fr-FR"/>
        </w:rPr>
      </w:pPr>
      <w:r w:rsidRPr="00141621">
        <w:rPr>
          <w:lang w:val="fr-FR"/>
        </w:rPr>
        <w:tab/>
        <w:t>//affichage de l'arbre complet créé</w:t>
      </w:r>
    </w:p>
    <w:p w:rsidR="003B109E" w:rsidRPr="00141621" w:rsidRDefault="003B109E" w:rsidP="00F91C19">
      <w:pPr>
        <w:pStyle w:val="Codecomplet"/>
        <w:rPr>
          <w:lang w:val="fr-FR"/>
        </w:rPr>
      </w:pPr>
      <w:r w:rsidRPr="00141621">
        <w:rPr>
          <w:lang w:val="fr-FR"/>
        </w:rPr>
        <w:tab/>
        <w:t>$res = $tree-&gt;</w:t>
      </w:r>
      <w:r w:rsidRPr="00141621">
        <w:rPr>
          <w:b/>
          <w:lang w:val="fr-FR"/>
        </w:rPr>
        <w:t>getTree</w:t>
      </w:r>
      <w:r w:rsidRPr="00141621">
        <w:rPr>
          <w:lang w:val="fr-FR"/>
        </w:rPr>
        <w:t xml:space="preserve">(0, false, </w:t>
      </w:r>
      <w:r w:rsidRPr="00141621">
        <w:rPr>
          <w:b/>
          <w:color w:val="FF0000"/>
          <w:lang w:val="fr-FR"/>
        </w:rPr>
        <w:t>true</w:t>
      </w:r>
      <w:r w:rsidRPr="00141621">
        <w:rPr>
          <w:lang w:val="fr-FR"/>
        </w:rPr>
        <w:t>);</w:t>
      </w:r>
    </w:p>
    <w:p w:rsidR="003B109E" w:rsidRPr="00141621" w:rsidRDefault="003B109E" w:rsidP="00F91C19">
      <w:pPr>
        <w:pStyle w:val="Codecomplet"/>
        <w:rPr>
          <w:lang w:val="fr-FR"/>
        </w:rPr>
      </w:pPr>
      <w:r w:rsidRPr="00141621">
        <w:rPr>
          <w:lang w:val="fr-FR"/>
        </w:rPr>
        <w:lastRenderedPageBreak/>
        <w:tab/>
        <w:t>$tree-&gt;</w:t>
      </w:r>
      <w:r w:rsidRPr="00141621">
        <w:rPr>
          <w:b/>
          <w:lang w:val="fr-FR"/>
        </w:rPr>
        <w:t>display</w:t>
      </w:r>
      <w:r w:rsidRPr="00141621">
        <w:rPr>
          <w:lang w:val="fr-FR"/>
        </w:rPr>
        <w:t>('ARBRE COMPLET HIERARCHIQUE', $res);</w:t>
      </w:r>
      <w:r w:rsidRPr="00141621">
        <w:rPr>
          <w:lang w:val="fr-FR"/>
        </w:rPr>
        <w:br/>
      </w:r>
    </w:p>
    <w:p w:rsidR="003B109E" w:rsidRPr="003B109E" w:rsidRDefault="003B109E" w:rsidP="003B109E">
      <w:pPr>
        <w:rPr>
          <w:lang w:eastAsia="fr-FR"/>
        </w:rPr>
      </w:pPr>
      <w:r w:rsidRPr="003B109E">
        <w:rPr>
          <w:lang w:eastAsia="fr-FR"/>
        </w:rPr>
        <w:t xml:space="preserve">Ce qui aurait donné l’affichage suivant : </w:t>
      </w:r>
    </w:p>
    <w:p w:rsidR="003B109E" w:rsidRPr="00141621" w:rsidRDefault="003B109E" w:rsidP="00F91C19">
      <w:pPr>
        <w:pStyle w:val="Codecomplet"/>
        <w:rPr>
          <w:lang w:val="fr-FR"/>
        </w:rPr>
      </w:pPr>
      <w:r w:rsidRPr="00141621">
        <w:rPr>
          <w:lang w:val="fr-FR"/>
        </w:rPr>
        <w:t>ARBRE COMPLET HIERARCHIQUE</w:t>
      </w:r>
    </w:p>
    <w:p w:rsidR="003B109E" w:rsidRPr="00141621" w:rsidRDefault="003B109E" w:rsidP="00F91C19">
      <w:pPr>
        <w:pStyle w:val="Codecomplet"/>
        <w:rPr>
          <w:lang w:val="fr-FR"/>
        </w:rPr>
      </w:pPr>
      <w:r w:rsidRPr="00141621">
        <w:rPr>
          <w:lang w:val="fr-FR"/>
        </w:rPr>
        <w:t>1 (1)</w:t>
      </w:r>
    </w:p>
    <w:p w:rsidR="003B109E" w:rsidRPr="00141621" w:rsidRDefault="003B109E" w:rsidP="00F91C19">
      <w:pPr>
        <w:pStyle w:val="Codecomplet"/>
        <w:rPr>
          <w:lang w:val="fr-FR"/>
        </w:rPr>
      </w:pPr>
      <w:r w:rsidRPr="00141621">
        <w:rPr>
          <w:lang w:val="fr-FR"/>
        </w:rPr>
        <w:t>… 2 (2)</w:t>
      </w:r>
    </w:p>
    <w:p w:rsidR="003B109E" w:rsidRPr="00141621" w:rsidRDefault="003B109E" w:rsidP="00F91C19">
      <w:pPr>
        <w:pStyle w:val="Codecomplet"/>
        <w:rPr>
          <w:lang w:val="fr-FR"/>
        </w:rPr>
      </w:pPr>
      <w:r w:rsidRPr="00141621">
        <w:rPr>
          <w:lang w:val="fr-FR"/>
        </w:rPr>
        <w:t>… 3 (3)</w:t>
      </w:r>
    </w:p>
    <w:p w:rsidR="003B109E" w:rsidRPr="00141621" w:rsidRDefault="003B109E" w:rsidP="00F91C19">
      <w:pPr>
        <w:pStyle w:val="Codecomplet"/>
        <w:rPr>
          <w:lang w:val="fr-FR"/>
        </w:rPr>
      </w:pPr>
      <w:r w:rsidRPr="00141621">
        <w:rPr>
          <w:lang w:val="fr-FR"/>
        </w:rPr>
        <w:t>…… 4 (4)</w:t>
      </w:r>
    </w:p>
    <w:p w:rsidR="003B109E" w:rsidRPr="00141621" w:rsidRDefault="003B109E" w:rsidP="00F91C19">
      <w:pPr>
        <w:pStyle w:val="Codecomplet"/>
        <w:rPr>
          <w:lang w:val="fr-FR"/>
        </w:rPr>
      </w:pPr>
      <w:r w:rsidRPr="00141621">
        <w:rPr>
          <w:lang w:val="fr-FR"/>
        </w:rPr>
        <w:t>…… 5 (5)</w:t>
      </w:r>
    </w:p>
    <w:p w:rsidR="003B109E" w:rsidRPr="00141621" w:rsidRDefault="003B109E" w:rsidP="00F91C19">
      <w:pPr>
        <w:pStyle w:val="Codecomplet"/>
        <w:rPr>
          <w:lang w:val="fr-FR"/>
        </w:rPr>
      </w:pPr>
      <w:r w:rsidRPr="00141621">
        <w:rPr>
          <w:lang w:val="fr-FR"/>
        </w:rPr>
        <w:t>…… 6 (6)</w:t>
      </w:r>
    </w:p>
    <w:p w:rsidR="003B109E" w:rsidRPr="00141621" w:rsidRDefault="003B109E" w:rsidP="00F91C19">
      <w:pPr>
        <w:pStyle w:val="Codecomplet"/>
        <w:rPr>
          <w:lang w:val="fr-FR"/>
        </w:rPr>
      </w:pPr>
      <w:r w:rsidRPr="00141621">
        <w:rPr>
          <w:lang w:val="fr-FR"/>
        </w:rPr>
        <w:t>…… 7 (7)</w:t>
      </w:r>
    </w:p>
    <w:p w:rsidR="003B109E" w:rsidRPr="00141621" w:rsidRDefault="003B109E" w:rsidP="00F91C19">
      <w:pPr>
        <w:pStyle w:val="Codecomplet"/>
        <w:rPr>
          <w:lang w:val="fr-FR"/>
        </w:rPr>
      </w:pPr>
      <w:r w:rsidRPr="00141621">
        <w:rPr>
          <w:lang w:val="fr-FR"/>
        </w:rPr>
        <w:t>…… 8 (8)</w:t>
      </w:r>
    </w:p>
    <w:p w:rsidR="003B109E" w:rsidRPr="00141621" w:rsidRDefault="003B109E" w:rsidP="00F91C19">
      <w:pPr>
        <w:pStyle w:val="Codecomplet"/>
        <w:rPr>
          <w:lang w:val="fr-FR"/>
        </w:rPr>
      </w:pPr>
      <w:r w:rsidRPr="00141621">
        <w:rPr>
          <w:lang w:val="fr-FR"/>
        </w:rPr>
        <w:t>……… 10 (10)</w:t>
      </w:r>
    </w:p>
    <w:p w:rsidR="003B109E" w:rsidRPr="00141621" w:rsidRDefault="003B109E" w:rsidP="00F91C19">
      <w:pPr>
        <w:pStyle w:val="Codecomplet"/>
        <w:rPr>
          <w:lang w:val="fr-FR"/>
        </w:rPr>
      </w:pPr>
      <w:r w:rsidRPr="00141621">
        <w:rPr>
          <w:lang w:val="fr-FR"/>
        </w:rPr>
        <w:t>……… 9 (9)</w:t>
      </w:r>
    </w:p>
    <w:p w:rsidR="003B109E" w:rsidRPr="00141621" w:rsidRDefault="003B109E" w:rsidP="00F91C19">
      <w:pPr>
        <w:pStyle w:val="Codecomplet"/>
        <w:rPr>
          <w:lang w:val="fr-FR"/>
        </w:rPr>
      </w:pPr>
      <w:r w:rsidRPr="00141621">
        <w:rPr>
          <w:lang w:val="fr-FR"/>
        </w:rPr>
        <w:t>………… 11 (11)</w:t>
      </w:r>
    </w:p>
    <w:p w:rsidR="003B109E" w:rsidRPr="00141621" w:rsidRDefault="003B109E" w:rsidP="00F91C19">
      <w:pPr>
        <w:pStyle w:val="Codecomplet"/>
        <w:rPr>
          <w:lang w:val="fr-FR"/>
        </w:rPr>
      </w:pPr>
      <w:r w:rsidRPr="00141621">
        <w:rPr>
          <w:lang w:val="fr-FR"/>
        </w:rPr>
        <w:t>………… 12 (12)</w:t>
      </w:r>
    </w:p>
    <w:p w:rsidR="003B109E" w:rsidRPr="00141621" w:rsidRDefault="003B109E" w:rsidP="00F91C19">
      <w:pPr>
        <w:pStyle w:val="Codecomplet"/>
        <w:rPr>
          <w:lang w:val="fr-FR"/>
        </w:rPr>
      </w:pPr>
      <w:r w:rsidRPr="00141621">
        <w:rPr>
          <w:lang w:val="fr-FR"/>
        </w:rPr>
        <w:t>………… 13 (13)</w:t>
      </w:r>
    </w:p>
    <w:p w:rsidR="003B109E" w:rsidRPr="00141621" w:rsidRDefault="003B109E" w:rsidP="00F91C19">
      <w:pPr>
        <w:pStyle w:val="Codecomplet"/>
        <w:rPr>
          <w:lang w:val="fr-FR"/>
        </w:rPr>
      </w:pPr>
      <w:r w:rsidRPr="00141621">
        <w:rPr>
          <w:lang w:val="fr-FR"/>
        </w:rPr>
        <w:t>………… 14 (14)</w:t>
      </w:r>
    </w:p>
    <w:p w:rsidR="003B109E" w:rsidRPr="00141621" w:rsidRDefault="003B109E" w:rsidP="00F91C19">
      <w:pPr>
        <w:pStyle w:val="Codecomplet"/>
        <w:rPr>
          <w:lang w:val="fr-FR"/>
        </w:rPr>
      </w:pPr>
      <w:r w:rsidRPr="00141621">
        <w:rPr>
          <w:lang w:val="fr-FR"/>
        </w:rPr>
        <w:t>………… 15 (15)</w:t>
      </w:r>
    </w:p>
    <w:p w:rsidR="003B109E" w:rsidRPr="00141621" w:rsidRDefault="003B109E" w:rsidP="00F91C19">
      <w:pPr>
        <w:pStyle w:val="Codecomplet"/>
        <w:rPr>
          <w:lang w:val="fr-FR"/>
        </w:rPr>
      </w:pPr>
      <w:r w:rsidRPr="00141621">
        <w:rPr>
          <w:lang w:val="fr-FR"/>
        </w:rPr>
        <w:t>………… 16 (16)</w:t>
      </w:r>
    </w:p>
    <w:p w:rsidR="003B109E" w:rsidRPr="00141621" w:rsidRDefault="003B109E" w:rsidP="00F91C19">
      <w:pPr>
        <w:pStyle w:val="Codecomplet"/>
        <w:rPr>
          <w:lang w:val="fr-FR"/>
        </w:rPr>
      </w:pPr>
      <w:r w:rsidRPr="00141621">
        <w:rPr>
          <w:lang w:val="fr-FR"/>
        </w:rPr>
        <w:t>………… 17 (17)</w:t>
      </w:r>
      <w:r w:rsidRPr="00141621">
        <w:rPr>
          <w:lang w:val="fr-FR"/>
        </w:rPr>
        <w:br/>
      </w:r>
    </w:p>
    <w:p w:rsidR="003B109E" w:rsidRDefault="003B109E" w:rsidP="003B109E">
      <w:pPr>
        <w:rPr>
          <w:lang w:eastAsia="fr-FR"/>
        </w:rPr>
      </w:pPr>
      <w:r>
        <w:rPr>
          <w:lang w:eastAsia="fr-FR"/>
        </w:rPr>
        <w:t xml:space="preserve">Voici un exemple de surcharge de la méthode </w:t>
      </w:r>
      <w:r w:rsidRPr="003B109E">
        <w:rPr>
          <w:rStyle w:val="CodeCar"/>
        </w:rPr>
        <w:t>display()</w:t>
      </w:r>
      <w:r>
        <w:rPr>
          <w:lang w:eastAsia="fr-FR"/>
        </w:rPr>
        <w:t xml:space="preserve"> qui permet d’afficher le contenu réel de chaque feuille de notre arbre.</w:t>
      </w:r>
    </w:p>
    <w:p w:rsidR="003B109E" w:rsidRPr="00141621" w:rsidRDefault="003B109E" w:rsidP="00F91C19">
      <w:pPr>
        <w:pStyle w:val="Codecomplet"/>
        <w:rPr>
          <w:lang w:val="fr-FR"/>
        </w:rPr>
      </w:pPr>
      <w:r w:rsidRPr="00141621">
        <w:rPr>
          <w:lang w:val="fr-FR"/>
        </w:rPr>
        <w:tab/>
        <w:t>//----------------------------------------------</w:t>
      </w:r>
    </w:p>
    <w:p w:rsidR="003B109E" w:rsidRPr="00141621" w:rsidRDefault="003B109E" w:rsidP="00F91C19">
      <w:pPr>
        <w:pStyle w:val="Codecomplet"/>
        <w:rPr>
          <w:lang w:val="fr-FR"/>
        </w:rPr>
      </w:pPr>
      <w:r w:rsidRPr="00141621">
        <w:rPr>
          <w:lang w:val="fr-FR"/>
        </w:rPr>
        <w:tab/>
        <w:t>// Affichage du contenu de l'arbre</w:t>
      </w:r>
    </w:p>
    <w:p w:rsidR="003B109E" w:rsidRPr="00141621" w:rsidRDefault="003B109E" w:rsidP="00F91C19">
      <w:pPr>
        <w:pStyle w:val="Codecomplet"/>
        <w:rPr>
          <w:lang w:val="fr-FR"/>
        </w:rPr>
      </w:pPr>
      <w:r w:rsidRPr="003B109E">
        <w:rPr>
          <w:lang w:val="fr-FR"/>
        </w:rPr>
        <w:tab/>
      </w:r>
      <w:r w:rsidRPr="00141621">
        <w:rPr>
          <w:lang w:val="fr-FR"/>
        </w:rPr>
        <w:t xml:space="preserve">// Entree : </w:t>
      </w:r>
    </w:p>
    <w:p w:rsidR="003B109E" w:rsidRPr="00141621" w:rsidRDefault="003B109E" w:rsidP="00F91C19">
      <w:pPr>
        <w:pStyle w:val="Codecomplet"/>
        <w:rPr>
          <w:lang w:val="fr-FR"/>
        </w:rPr>
      </w:pPr>
      <w:r w:rsidRPr="00141621">
        <w:rPr>
          <w:lang w:val="fr-FR"/>
        </w:rPr>
        <w:tab/>
        <w:t>//</w:t>
      </w:r>
      <w:r w:rsidRPr="00141621">
        <w:rPr>
          <w:lang w:val="fr-FR"/>
        </w:rPr>
        <w:tab/>
      </w:r>
      <w:r w:rsidRPr="00141621">
        <w:rPr>
          <w:lang w:val="fr-FR"/>
        </w:rPr>
        <w:tab/>
        <w:t>$libelle : libellé libre à afficher</w:t>
      </w:r>
    </w:p>
    <w:p w:rsidR="003B109E" w:rsidRPr="00141621" w:rsidRDefault="003B109E" w:rsidP="00F91C19">
      <w:pPr>
        <w:pStyle w:val="Codecomplet"/>
        <w:rPr>
          <w:lang w:val="fr-FR"/>
        </w:rPr>
      </w:pPr>
      <w:r w:rsidRPr="00141621">
        <w:rPr>
          <w:lang w:val="fr-FR"/>
        </w:rPr>
        <w:tab/>
        <w:t>//</w:t>
      </w:r>
      <w:r w:rsidRPr="00141621">
        <w:rPr>
          <w:lang w:val="fr-FR"/>
        </w:rPr>
        <w:tab/>
      </w:r>
      <w:r w:rsidRPr="00141621">
        <w:rPr>
          <w:lang w:val="fr-FR"/>
        </w:rPr>
        <w:tab/>
        <w:t>$tableau : tableau d'éléments (feuilles et noeuds) de l'arbre</w:t>
      </w:r>
    </w:p>
    <w:p w:rsidR="003B109E" w:rsidRPr="00141621" w:rsidRDefault="003B109E" w:rsidP="00F91C19">
      <w:pPr>
        <w:pStyle w:val="Codecomplet"/>
        <w:rPr>
          <w:lang w:val="fr-FR"/>
        </w:rPr>
      </w:pPr>
      <w:r w:rsidRPr="00141621">
        <w:rPr>
          <w:lang w:val="fr-FR"/>
        </w:rPr>
        <w:tab/>
        <w:t>// Retour : écriture sur la sortie standard</w:t>
      </w:r>
    </w:p>
    <w:p w:rsidR="003B109E" w:rsidRPr="003B109E" w:rsidRDefault="003B109E" w:rsidP="00F91C19">
      <w:pPr>
        <w:pStyle w:val="Codecomplet"/>
      </w:pPr>
      <w:r w:rsidRPr="00141621">
        <w:rPr>
          <w:lang w:val="fr-FR"/>
        </w:rPr>
        <w:tab/>
      </w:r>
      <w:r w:rsidRPr="003B109E">
        <w:t>//----------------------------------------------</w:t>
      </w:r>
    </w:p>
    <w:p w:rsidR="003B109E" w:rsidRPr="003B109E" w:rsidRDefault="003B109E" w:rsidP="00F91C19">
      <w:pPr>
        <w:pStyle w:val="Codecomplet"/>
      </w:pPr>
      <w:r w:rsidRPr="003B109E">
        <w:tab/>
        <w:t xml:space="preserve">public function </w:t>
      </w:r>
      <w:r w:rsidRPr="003B109E">
        <w:rPr>
          <w:b/>
        </w:rPr>
        <w:t>display</w:t>
      </w:r>
      <w:r w:rsidRPr="003B109E">
        <w:t>($libelle, $tableau) {</w:t>
      </w:r>
    </w:p>
    <w:p w:rsidR="003B109E" w:rsidRPr="003B109E" w:rsidRDefault="003B109E" w:rsidP="00F91C19">
      <w:pPr>
        <w:pStyle w:val="Codecomplet"/>
      </w:pPr>
      <w:r w:rsidRPr="003B109E">
        <w:tab/>
      </w:r>
      <w:r w:rsidRPr="003B109E">
        <w:tab/>
        <w:t>echo '&lt;p&gt;&lt;u&gt;'.$libelle.'&lt;/u&gt;&lt;br /&gt;';</w:t>
      </w:r>
    </w:p>
    <w:p w:rsidR="003B109E" w:rsidRPr="003B109E" w:rsidRDefault="003B109E" w:rsidP="00F91C19">
      <w:pPr>
        <w:pStyle w:val="Codecomplet"/>
      </w:pPr>
      <w:r w:rsidRPr="003B109E">
        <w:tab/>
      </w:r>
      <w:r w:rsidRPr="003B109E">
        <w:tab/>
      </w:r>
      <w:r w:rsidRPr="003B109E">
        <w:rPr>
          <w:b/>
        </w:rPr>
        <w:t>foreach</w:t>
      </w:r>
      <w:r w:rsidRPr="003B109E">
        <w:t>($tableau as $element) {</w:t>
      </w:r>
    </w:p>
    <w:p w:rsidR="003B109E" w:rsidRPr="003B109E" w:rsidRDefault="003B109E" w:rsidP="00F91C19">
      <w:pPr>
        <w:pStyle w:val="Codecomplet"/>
      </w:pPr>
      <w:r w:rsidRPr="003B109E">
        <w:tab/>
      </w:r>
      <w:r w:rsidRPr="003B109E">
        <w:tab/>
      </w:r>
      <w:r w:rsidRPr="003B109E">
        <w:tab/>
      </w:r>
      <w:r w:rsidRPr="003B109E">
        <w:rPr>
          <w:b/>
        </w:rPr>
        <w:t>for</w:t>
      </w:r>
      <w:r w:rsidRPr="003B109E">
        <w:t xml:space="preserve">($i = 0; $i &lt; $element['niveau']; $i++) </w:t>
      </w:r>
      <w:r w:rsidRPr="003B109E">
        <w:rPr>
          <w:b/>
        </w:rPr>
        <w:t>echo</w:t>
      </w:r>
      <w:r w:rsidRPr="003B109E">
        <w:t xml:space="preserve"> '&amp;hellip;';</w:t>
      </w:r>
    </w:p>
    <w:p w:rsidR="003B109E" w:rsidRPr="003B109E" w:rsidRDefault="003B109E" w:rsidP="00F91C19">
      <w:pPr>
        <w:pStyle w:val="Codecomplet"/>
      </w:pPr>
      <w:r w:rsidRPr="003B109E">
        <w:tab/>
      </w:r>
      <w:r w:rsidRPr="003B109E">
        <w:tab/>
      </w:r>
      <w:r w:rsidRPr="003B109E">
        <w:tab/>
      </w:r>
      <w:r w:rsidRPr="003B109E">
        <w:rPr>
          <w:b/>
        </w:rPr>
        <w:t>echo</w:t>
      </w:r>
      <w:r w:rsidRPr="003B109E">
        <w:t xml:space="preserve"> ' '.$element['libelle'].' ('.$element['id_categorie_personnel'].')&lt;br /&gt;';</w:t>
      </w:r>
    </w:p>
    <w:p w:rsidR="003B109E" w:rsidRPr="003B109E" w:rsidRDefault="003B109E" w:rsidP="00F91C19">
      <w:pPr>
        <w:pStyle w:val="Codecomplet"/>
      </w:pPr>
      <w:r w:rsidRPr="003B109E">
        <w:tab/>
      </w:r>
      <w:r w:rsidRPr="003B109E">
        <w:tab/>
        <w:t>}</w:t>
      </w:r>
    </w:p>
    <w:p w:rsidR="003B109E" w:rsidRPr="003B109E" w:rsidRDefault="003B109E" w:rsidP="00F91C19">
      <w:pPr>
        <w:pStyle w:val="Codecomplet"/>
      </w:pPr>
      <w:r w:rsidRPr="003B109E">
        <w:tab/>
      </w:r>
      <w:r w:rsidRPr="003B109E">
        <w:tab/>
      </w:r>
      <w:r w:rsidRPr="003B109E">
        <w:rPr>
          <w:b/>
        </w:rPr>
        <w:t>echo</w:t>
      </w:r>
      <w:r w:rsidRPr="003B109E">
        <w:t xml:space="preserve"> '&lt;/p&gt;';</w:t>
      </w:r>
    </w:p>
    <w:p w:rsidR="003B109E" w:rsidRPr="00141621" w:rsidRDefault="003B109E" w:rsidP="00F91C19">
      <w:pPr>
        <w:pStyle w:val="Codecomplet"/>
        <w:rPr>
          <w:lang w:val="fr-FR"/>
        </w:rPr>
      </w:pPr>
      <w:r w:rsidRPr="003B109E">
        <w:tab/>
      </w:r>
      <w:r w:rsidRPr="00141621">
        <w:rPr>
          <w:lang w:val="fr-FR"/>
        </w:rPr>
        <w:t>}</w:t>
      </w:r>
      <w:r w:rsidRPr="00141621">
        <w:rPr>
          <w:lang w:val="fr-FR"/>
        </w:rPr>
        <w:br/>
      </w:r>
    </w:p>
    <w:p w:rsidR="003B109E" w:rsidRPr="003B109E" w:rsidRDefault="003B109E" w:rsidP="003B109E">
      <w:pPr>
        <w:rPr>
          <w:lang w:eastAsia="fr-FR"/>
        </w:rPr>
      </w:pPr>
      <w:r w:rsidRPr="003B109E">
        <w:rPr>
          <w:lang w:eastAsia="fr-FR"/>
        </w:rPr>
        <w:t xml:space="preserve">Pour le résultat suivant : </w:t>
      </w:r>
    </w:p>
    <w:p w:rsidR="003B109E" w:rsidRPr="00141621" w:rsidRDefault="003B109E" w:rsidP="00F91C19">
      <w:pPr>
        <w:pStyle w:val="Codecomplet"/>
        <w:rPr>
          <w:lang w:val="fr-FR"/>
        </w:rPr>
      </w:pPr>
      <w:r w:rsidRPr="00141621">
        <w:rPr>
          <w:lang w:val="fr-FR"/>
        </w:rPr>
        <w:t>ARBRE COMPLET HIERARCHIQUE</w:t>
      </w:r>
    </w:p>
    <w:p w:rsidR="003B109E" w:rsidRPr="00141621" w:rsidRDefault="003B109E" w:rsidP="00F91C19">
      <w:pPr>
        <w:pStyle w:val="Codecomplet"/>
        <w:rPr>
          <w:lang w:val="fr-FR"/>
        </w:rPr>
      </w:pPr>
      <w:r w:rsidRPr="00141621">
        <w:rPr>
          <w:lang w:val="fr-FR"/>
        </w:rPr>
        <w:t>Tout le monde (1)</w:t>
      </w:r>
    </w:p>
    <w:p w:rsidR="003B109E" w:rsidRPr="00141621" w:rsidRDefault="003B109E" w:rsidP="00F91C19">
      <w:pPr>
        <w:pStyle w:val="Codecomplet"/>
        <w:rPr>
          <w:lang w:val="fr-FR"/>
        </w:rPr>
      </w:pPr>
      <w:r w:rsidRPr="00141621">
        <w:rPr>
          <w:lang w:val="fr-FR"/>
        </w:rPr>
        <w:t>… Civils (2)</w:t>
      </w:r>
    </w:p>
    <w:p w:rsidR="003B109E" w:rsidRPr="00141621" w:rsidRDefault="003B109E" w:rsidP="00F91C19">
      <w:pPr>
        <w:pStyle w:val="Codecomplet"/>
        <w:rPr>
          <w:lang w:val="fr-FR"/>
        </w:rPr>
      </w:pPr>
      <w:r w:rsidRPr="00141621">
        <w:rPr>
          <w:lang w:val="fr-FR"/>
        </w:rPr>
        <w:t>…… Contractuel (4)</w:t>
      </w:r>
    </w:p>
    <w:p w:rsidR="003B109E" w:rsidRPr="00141621" w:rsidRDefault="003B109E" w:rsidP="00F91C19">
      <w:pPr>
        <w:pStyle w:val="Codecomplet"/>
        <w:rPr>
          <w:lang w:val="fr-FR"/>
        </w:rPr>
      </w:pPr>
      <w:r w:rsidRPr="00141621">
        <w:rPr>
          <w:lang w:val="fr-FR"/>
        </w:rPr>
        <w:t>…… Fonctionnaires (5)</w:t>
      </w:r>
    </w:p>
    <w:p w:rsidR="003B109E" w:rsidRPr="00141621" w:rsidRDefault="003B109E" w:rsidP="00F91C19">
      <w:pPr>
        <w:pStyle w:val="Codecomplet"/>
        <w:rPr>
          <w:lang w:val="fr-FR"/>
        </w:rPr>
      </w:pPr>
      <w:r w:rsidRPr="00141621">
        <w:rPr>
          <w:lang w:val="fr-FR"/>
        </w:rPr>
        <w:t>……… Administratifs (9)</w:t>
      </w:r>
    </w:p>
    <w:p w:rsidR="003B109E" w:rsidRPr="00141621" w:rsidRDefault="003B109E" w:rsidP="00F91C19">
      <w:pPr>
        <w:pStyle w:val="Codecomplet"/>
        <w:rPr>
          <w:lang w:val="fr-FR"/>
        </w:rPr>
      </w:pPr>
      <w:r w:rsidRPr="00141621">
        <w:rPr>
          <w:lang w:val="fr-FR"/>
        </w:rPr>
        <w:t>………… Attaché (11)</w:t>
      </w:r>
    </w:p>
    <w:p w:rsidR="003B109E" w:rsidRPr="00141621" w:rsidRDefault="003B109E" w:rsidP="00F91C19">
      <w:pPr>
        <w:pStyle w:val="Codecomplet"/>
        <w:rPr>
          <w:lang w:val="fr-FR"/>
        </w:rPr>
      </w:pPr>
      <w:r w:rsidRPr="00141621">
        <w:rPr>
          <w:lang w:val="fr-FR"/>
        </w:rPr>
        <w:t>………… Secrétaire Administratif (12)</w:t>
      </w:r>
    </w:p>
    <w:p w:rsidR="003B109E" w:rsidRPr="00141621" w:rsidRDefault="003B109E" w:rsidP="00F91C19">
      <w:pPr>
        <w:pStyle w:val="Codecomplet"/>
        <w:rPr>
          <w:lang w:val="fr-FR"/>
        </w:rPr>
      </w:pPr>
      <w:r w:rsidRPr="00141621">
        <w:rPr>
          <w:lang w:val="fr-FR"/>
        </w:rPr>
        <w:t>………… Adjoint Administratif (13)</w:t>
      </w:r>
    </w:p>
    <w:p w:rsidR="003B109E" w:rsidRPr="00141621" w:rsidRDefault="003B109E" w:rsidP="00F91C19">
      <w:pPr>
        <w:pStyle w:val="Codecomplet"/>
        <w:rPr>
          <w:lang w:val="fr-FR"/>
        </w:rPr>
      </w:pPr>
      <w:r w:rsidRPr="00141621">
        <w:rPr>
          <w:lang w:val="fr-FR"/>
        </w:rPr>
        <w:t>………… Administrateur Civil (14)</w:t>
      </w:r>
    </w:p>
    <w:p w:rsidR="003B109E" w:rsidRPr="00141621" w:rsidRDefault="003B109E" w:rsidP="00F91C19">
      <w:pPr>
        <w:pStyle w:val="Codecomplet"/>
        <w:rPr>
          <w:lang w:val="fr-FR"/>
        </w:rPr>
      </w:pPr>
      <w:r w:rsidRPr="00141621">
        <w:rPr>
          <w:lang w:val="fr-FR"/>
        </w:rPr>
        <w:t>……… Techniques (10)</w:t>
      </w:r>
    </w:p>
    <w:p w:rsidR="003B109E" w:rsidRPr="00141621" w:rsidRDefault="003B109E" w:rsidP="00F91C19">
      <w:pPr>
        <w:pStyle w:val="Codecomplet"/>
        <w:rPr>
          <w:lang w:val="fr-FR"/>
        </w:rPr>
      </w:pPr>
      <w:r w:rsidRPr="00141621">
        <w:rPr>
          <w:lang w:val="fr-FR"/>
        </w:rPr>
        <w:t>………… TSEF (15)</w:t>
      </w:r>
    </w:p>
    <w:p w:rsidR="003B109E" w:rsidRPr="00141621" w:rsidRDefault="003B109E" w:rsidP="00F91C19">
      <w:pPr>
        <w:pStyle w:val="Codecomplet"/>
        <w:rPr>
          <w:lang w:val="fr-FR"/>
        </w:rPr>
      </w:pPr>
      <w:r w:rsidRPr="00141621">
        <w:rPr>
          <w:lang w:val="fr-FR"/>
        </w:rPr>
        <w:t>………… ATMD (16)</w:t>
      </w:r>
    </w:p>
    <w:p w:rsidR="003B109E" w:rsidRPr="00141621" w:rsidRDefault="003B109E" w:rsidP="00F91C19">
      <w:pPr>
        <w:pStyle w:val="Codecomplet"/>
        <w:rPr>
          <w:lang w:val="fr-FR"/>
        </w:rPr>
      </w:pPr>
      <w:r w:rsidRPr="00141621">
        <w:rPr>
          <w:lang w:val="fr-FR"/>
        </w:rPr>
        <w:t>………… IEF (17)</w:t>
      </w:r>
    </w:p>
    <w:p w:rsidR="003B109E" w:rsidRPr="00141621" w:rsidRDefault="003B109E" w:rsidP="00F91C19">
      <w:pPr>
        <w:pStyle w:val="Codecomplet"/>
        <w:rPr>
          <w:lang w:val="fr-FR"/>
        </w:rPr>
      </w:pPr>
      <w:r w:rsidRPr="00141621">
        <w:rPr>
          <w:lang w:val="fr-FR"/>
        </w:rPr>
        <w:t>…… Ouvriers (6)</w:t>
      </w:r>
    </w:p>
    <w:p w:rsidR="003B109E" w:rsidRPr="00141621" w:rsidRDefault="003B109E" w:rsidP="00F91C19">
      <w:pPr>
        <w:pStyle w:val="Codecomplet"/>
        <w:rPr>
          <w:lang w:val="fr-FR"/>
        </w:rPr>
      </w:pPr>
      <w:r w:rsidRPr="00141621">
        <w:rPr>
          <w:lang w:val="fr-FR"/>
        </w:rPr>
        <w:t>…… Paramédical (7)</w:t>
      </w:r>
    </w:p>
    <w:p w:rsidR="003B109E" w:rsidRPr="00141621" w:rsidRDefault="003B109E" w:rsidP="00F91C19">
      <w:pPr>
        <w:pStyle w:val="Codecomplet"/>
        <w:rPr>
          <w:lang w:val="fr-FR"/>
        </w:rPr>
      </w:pPr>
      <w:r w:rsidRPr="00141621">
        <w:rPr>
          <w:lang w:val="fr-FR"/>
        </w:rPr>
        <w:t>…… Social (8)</w:t>
      </w:r>
    </w:p>
    <w:p w:rsidR="00AA25E2" w:rsidRPr="00141621" w:rsidRDefault="003B109E" w:rsidP="00F91C19">
      <w:pPr>
        <w:pStyle w:val="Codecomplet"/>
        <w:rPr>
          <w:lang w:val="fr-FR"/>
        </w:rPr>
      </w:pPr>
      <w:r w:rsidRPr="00141621">
        <w:rPr>
          <w:lang w:val="fr-FR"/>
        </w:rPr>
        <w:t>… Militaires (3)</w:t>
      </w:r>
      <w:r w:rsidR="00AA25E2" w:rsidRPr="00141621">
        <w:rPr>
          <w:lang w:val="fr-FR"/>
        </w:rPr>
        <w:br/>
      </w:r>
    </w:p>
    <w:p w:rsidR="00AA25E2" w:rsidRDefault="00AA25E2" w:rsidP="00AA25E2">
      <w:pPr>
        <w:rPr>
          <w:lang w:eastAsia="fr-FR"/>
        </w:rPr>
      </w:pPr>
      <w:r>
        <w:rPr>
          <w:lang w:eastAsia="fr-FR"/>
        </w:rPr>
        <w:t xml:space="preserve">Bien entendu on peut n’afficher qu’une partie de l’arbre. Il suffit pour cela de demander une restitution de l’arbre à partir d’une feuille en particulier. Par exemple l’arbre (on, parle alors de sous arbre) « Fonctionnaires » sera chargé ainsi : </w:t>
      </w:r>
    </w:p>
    <w:p w:rsidR="00AA25E2" w:rsidRPr="00141621" w:rsidRDefault="00AA25E2" w:rsidP="00F91C19">
      <w:pPr>
        <w:pStyle w:val="Codecomplet"/>
        <w:rPr>
          <w:lang w:val="fr-FR"/>
        </w:rPr>
      </w:pPr>
      <w:r w:rsidRPr="00141621">
        <w:rPr>
          <w:lang w:val="fr-FR"/>
        </w:rPr>
        <w:tab/>
        <w:t>//affichage de l'arbre des fionctionnaires</w:t>
      </w:r>
    </w:p>
    <w:p w:rsidR="00AA25E2" w:rsidRPr="00141621" w:rsidRDefault="00AA25E2" w:rsidP="00F91C19">
      <w:pPr>
        <w:pStyle w:val="Codecomplet"/>
        <w:rPr>
          <w:lang w:val="fr-FR"/>
        </w:rPr>
      </w:pPr>
      <w:r w:rsidRPr="00AA25E2">
        <w:rPr>
          <w:lang w:val="fr-FR"/>
        </w:rPr>
        <w:tab/>
      </w:r>
      <w:r w:rsidRPr="00141621">
        <w:rPr>
          <w:lang w:val="fr-FR"/>
        </w:rPr>
        <w:t>$res = $tree-&gt;</w:t>
      </w:r>
      <w:r w:rsidRPr="00141621">
        <w:rPr>
          <w:b/>
          <w:lang w:val="fr-FR"/>
        </w:rPr>
        <w:t>getTree</w:t>
      </w:r>
      <w:r w:rsidRPr="00141621">
        <w:rPr>
          <w:lang w:val="fr-FR"/>
        </w:rPr>
        <w:t>(</w:t>
      </w:r>
      <w:r w:rsidRPr="00141621">
        <w:rPr>
          <w:b/>
          <w:color w:val="FF0000"/>
          <w:lang w:val="fr-FR"/>
        </w:rPr>
        <w:t>5</w:t>
      </w:r>
      <w:r w:rsidRPr="00141621">
        <w:rPr>
          <w:lang w:val="fr-FR"/>
        </w:rPr>
        <w:t>, false, false);</w:t>
      </w:r>
    </w:p>
    <w:p w:rsidR="00AA25E2" w:rsidRPr="00141621" w:rsidRDefault="00AA25E2" w:rsidP="00F91C19">
      <w:pPr>
        <w:pStyle w:val="Codecomplet"/>
        <w:rPr>
          <w:lang w:val="fr-FR"/>
        </w:rPr>
      </w:pPr>
      <w:r w:rsidRPr="00141621">
        <w:rPr>
          <w:lang w:val="fr-FR"/>
        </w:rPr>
        <w:tab/>
        <w:t>$tree-&gt;</w:t>
      </w:r>
      <w:r w:rsidRPr="00141621">
        <w:rPr>
          <w:b/>
          <w:lang w:val="fr-FR"/>
        </w:rPr>
        <w:t>display</w:t>
      </w:r>
      <w:r w:rsidRPr="00141621">
        <w:rPr>
          <w:lang w:val="fr-FR"/>
        </w:rPr>
        <w:t>('ARBRE FONCTIONNAIRES', $res);</w:t>
      </w:r>
      <w:r w:rsidRPr="00141621">
        <w:rPr>
          <w:lang w:val="fr-FR"/>
        </w:rPr>
        <w:br/>
      </w:r>
    </w:p>
    <w:p w:rsidR="00AA25E2" w:rsidRPr="00141621" w:rsidRDefault="00AA25E2" w:rsidP="00F91C19">
      <w:pPr>
        <w:pStyle w:val="Codecomplet"/>
        <w:rPr>
          <w:lang w:val="fr-FR"/>
        </w:rPr>
      </w:pPr>
      <w:r w:rsidRPr="00141621">
        <w:rPr>
          <w:lang w:val="fr-FR"/>
        </w:rPr>
        <w:t>ARBRE FONCTIONNAIRES</w:t>
      </w:r>
    </w:p>
    <w:p w:rsidR="00AA25E2" w:rsidRPr="00141621" w:rsidRDefault="00AA25E2" w:rsidP="00F91C19">
      <w:pPr>
        <w:pStyle w:val="Codecomplet"/>
        <w:rPr>
          <w:lang w:val="fr-FR"/>
        </w:rPr>
      </w:pPr>
      <w:r w:rsidRPr="00141621">
        <w:rPr>
          <w:lang w:val="fr-FR"/>
        </w:rPr>
        <w:t>……… Administratifs (9)</w:t>
      </w:r>
    </w:p>
    <w:p w:rsidR="00AA25E2" w:rsidRPr="00141621" w:rsidRDefault="00AA25E2" w:rsidP="00F91C19">
      <w:pPr>
        <w:pStyle w:val="Codecomplet"/>
        <w:rPr>
          <w:lang w:val="fr-FR"/>
        </w:rPr>
      </w:pPr>
      <w:r w:rsidRPr="00141621">
        <w:rPr>
          <w:lang w:val="fr-FR"/>
        </w:rPr>
        <w:t>………… Attaché (11)</w:t>
      </w:r>
    </w:p>
    <w:p w:rsidR="00AA25E2" w:rsidRPr="00141621" w:rsidRDefault="00AA25E2" w:rsidP="00F91C19">
      <w:pPr>
        <w:pStyle w:val="Codecomplet"/>
        <w:rPr>
          <w:lang w:val="fr-FR"/>
        </w:rPr>
      </w:pPr>
      <w:r w:rsidRPr="00141621">
        <w:rPr>
          <w:lang w:val="fr-FR"/>
        </w:rPr>
        <w:t>………… Secrétaire Administratif (12)</w:t>
      </w:r>
    </w:p>
    <w:p w:rsidR="00AA25E2" w:rsidRPr="00141621" w:rsidRDefault="00AA25E2" w:rsidP="00F91C19">
      <w:pPr>
        <w:pStyle w:val="Codecomplet"/>
        <w:rPr>
          <w:lang w:val="fr-FR"/>
        </w:rPr>
      </w:pPr>
      <w:r w:rsidRPr="00141621">
        <w:rPr>
          <w:lang w:val="fr-FR"/>
        </w:rPr>
        <w:t>………… Adjoint Administratif (13)</w:t>
      </w:r>
    </w:p>
    <w:p w:rsidR="00AA25E2" w:rsidRPr="00141621" w:rsidRDefault="00AA25E2" w:rsidP="00F91C19">
      <w:pPr>
        <w:pStyle w:val="Codecomplet"/>
        <w:rPr>
          <w:lang w:val="fr-FR"/>
        </w:rPr>
      </w:pPr>
      <w:r w:rsidRPr="00141621">
        <w:rPr>
          <w:lang w:val="fr-FR"/>
        </w:rPr>
        <w:t>………… Administrateur Civil (14)</w:t>
      </w:r>
    </w:p>
    <w:p w:rsidR="00AA25E2" w:rsidRPr="00141621" w:rsidRDefault="00AA25E2" w:rsidP="00F91C19">
      <w:pPr>
        <w:pStyle w:val="Codecomplet"/>
        <w:rPr>
          <w:lang w:val="fr-FR"/>
        </w:rPr>
      </w:pPr>
      <w:r w:rsidRPr="00141621">
        <w:rPr>
          <w:lang w:val="fr-FR"/>
        </w:rPr>
        <w:lastRenderedPageBreak/>
        <w:t>……… Techniques (10)</w:t>
      </w:r>
    </w:p>
    <w:p w:rsidR="00AA25E2" w:rsidRPr="00141621" w:rsidRDefault="00AA25E2" w:rsidP="00F91C19">
      <w:pPr>
        <w:pStyle w:val="Codecomplet"/>
        <w:rPr>
          <w:lang w:val="fr-FR"/>
        </w:rPr>
      </w:pPr>
      <w:r w:rsidRPr="00141621">
        <w:rPr>
          <w:lang w:val="fr-FR"/>
        </w:rPr>
        <w:t>………… TSEF (15)</w:t>
      </w:r>
    </w:p>
    <w:p w:rsidR="00AA25E2" w:rsidRPr="00141621" w:rsidRDefault="00AA25E2" w:rsidP="00F91C19">
      <w:pPr>
        <w:pStyle w:val="Codecomplet"/>
        <w:rPr>
          <w:lang w:val="fr-FR"/>
        </w:rPr>
      </w:pPr>
      <w:r w:rsidRPr="00141621">
        <w:rPr>
          <w:lang w:val="fr-FR"/>
        </w:rPr>
        <w:t>………… ATMD (16)</w:t>
      </w:r>
    </w:p>
    <w:p w:rsidR="00AA25E2" w:rsidRPr="00141621" w:rsidRDefault="00AA25E2" w:rsidP="00F91C19">
      <w:pPr>
        <w:pStyle w:val="Codecomplet"/>
        <w:rPr>
          <w:lang w:val="fr-FR"/>
        </w:rPr>
      </w:pPr>
      <w:r w:rsidRPr="00141621">
        <w:rPr>
          <w:lang w:val="fr-FR"/>
        </w:rPr>
        <w:t>………… IEF (17)</w:t>
      </w:r>
    </w:p>
    <w:p w:rsidR="00AA25E2" w:rsidRDefault="00AA25E2" w:rsidP="00AA25E2">
      <w:pPr>
        <w:rPr>
          <w:lang w:eastAsia="fr-FR"/>
        </w:rPr>
      </w:pPr>
      <w:r w:rsidRPr="00AA25E2">
        <w:rPr>
          <w:lang w:eastAsia="fr-FR"/>
        </w:rPr>
        <w:br/>
        <w:t>En complément à la m</w:t>
      </w:r>
      <w:r>
        <w:rPr>
          <w:lang w:eastAsia="fr-FR"/>
        </w:rPr>
        <w:t>é</w:t>
      </w:r>
      <w:r w:rsidRPr="00AA25E2">
        <w:rPr>
          <w:lang w:eastAsia="fr-FR"/>
        </w:rPr>
        <w:t>thod</w:t>
      </w:r>
      <w:r>
        <w:rPr>
          <w:lang w:eastAsia="fr-FR"/>
        </w:rPr>
        <w:t>e</w:t>
      </w:r>
      <w:r w:rsidRPr="00AA25E2">
        <w:rPr>
          <w:lang w:eastAsia="fr-FR"/>
        </w:rPr>
        <w:t xml:space="preserve"> </w:t>
      </w:r>
      <w:r w:rsidRPr="00AA25E2">
        <w:rPr>
          <w:rStyle w:val="CodeCar"/>
        </w:rPr>
        <w:t>getTree()</w:t>
      </w:r>
      <w:r w:rsidRPr="00AA25E2">
        <w:rPr>
          <w:lang w:eastAsia="fr-FR"/>
        </w:rPr>
        <w:t>, il existe plusieurs autres m</w:t>
      </w:r>
      <w:r>
        <w:rPr>
          <w:lang w:eastAsia="fr-FR"/>
        </w:rPr>
        <w:t>é</w:t>
      </w:r>
      <w:r w:rsidRPr="00AA25E2">
        <w:rPr>
          <w:lang w:eastAsia="fr-FR"/>
        </w:rPr>
        <w:t>thod</w:t>
      </w:r>
      <w:r>
        <w:rPr>
          <w:lang w:eastAsia="fr-FR"/>
        </w:rPr>
        <w:t>e</w:t>
      </w:r>
      <w:r w:rsidRPr="00AA25E2">
        <w:rPr>
          <w:lang w:eastAsia="fr-FR"/>
        </w:rPr>
        <w:t xml:space="preserve">s pour </w:t>
      </w:r>
      <w:r>
        <w:rPr>
          <w:lang w:eastAsia="fr-FR"/>
        </w:rPr>
        <w:t>affiner les données à récupérer. Je vous renvoie aux annexes qui décrivent les méthodes concernées.</w:t>
      </w:r>
    </w:p>
    <w:p w:rsidR="00AA25E2" w:rsidRDefault="00AA25E2" w:rsidP="00AA25E2">
      <w:pPr>
        <w:pStyle w:val="Titre2"/>
        <w:rPr>
          <w:lang w:eastAsia="fr-FR"/>
        </w:rPr>
      </w:pPr>
      <w:r>
        <w:rPr>
          <w:lang w:eastAsia="fr-FR"/>
        </w:rPr>
        <w:t>Supprimer une feuille</w:t>
      </w:r>
    </w:p>
    <w:p w:rsidR="00AA25E2" w:rsidRDefault="00AA25E2" w:rsidP="00AA25E2">
      <w:pPr>
        <w:rPr>
          <w:lang w:eastAsia="fr-FR"/>
        </w:rPr>
      </w:pPr>
      <w:r>
        <w:rPr>
          <w:lang w:eastAsia="fr-FR"/>
        </w:rPr>
        <w:br/>
        <w:t xml:space="preserve">Pour supprimer une feuille de l’arbre, on fait appel à la méthode </w:t>
      </w:r>
      <w:r w:rsidRPr="006B3EBB">
        <w:rPr>
          <w:rStyle w:val="CodeCar"/>
        </w:rPr>
        <w:t>delItem($id, $delChildren=true)</w:t>
      </w:r>
      <w:r>
        <w:rPr>
          <w:lang w:eastAsia="fr-FR"/>
        </w:rPr>
        <w:t xml:space="preserve">. </w:t>
      </w:r>
    </w:p>
    <w:p w:rsidR="00AA25E2" w:rsidRDefault="00AA25E2" w:rsidP="007D2B66">
      <w:pPr>
        <w:pStyle w:val="Paragraphedeliste"/>
        <w:numPr>
          <w:ilvl w:val="0"/>
          <w:numId w:val="35"/>
        </w:numPr>
      </w:pPr>
      <w:r w:rsidRPr="007D2B66">
        <w:rPr>
          <w:rStyle w:val="CodeCar"/>
        </w:rPr>
        <w:t>$id</w:t>
      </w:r>
      <w:r>
        <w:rPr>
          <w:lang w:eastAsia="fr-FR"/>
        </w:rPr>
        <w:t xml:space="preserve"> : (entier) identifiant de l’élément à supprimer (pour notre exemple, l’identifiant </w:t>
      </w:r>
      <w:r w:rsidRPr="00AA25E2">
        <w:rPr>
          <w:rStyle w:val="CodeCar"/>
        </w:rPr>
        <w:t>id_categorie_personnel</w:t>
      </w:r>
      <w:r>
        <w:t>).</w:t>
      </w:r>
    </w:p>
    <w:p w:rsidR="007D2B66" w:rsidRDefault="00AA25E2" w:rsidP="007D2B66">
      <w:pPr>
        <w:pStyle w:val="Paragraphedeliste"/>
        <w:numPr>
          <w:ilvl w:val="0"/>
          <w:numId w:val="35"/>
        </w:numPr>
        <w:rPr>
          <w:lang w:eastAsia="fr-FR"/>
        </w:rPr>
      </w:pPr>
      <w:r w:rsidRPr="007D2B66">
        <w:rPr>
          <w:rStyle w:val="CodeCar"/>
        </w:rPr>
        <w:t>$delChildren</w:t>
      </w:r>
      <w:r>
        <w:t> : (booléen). Si true, non seulement la feuille sera supprimée mais également toutes ses feuilles enfant.</w:t>
      </w:r>
      <w:r w:rsidR="007D2B66">
        <w:t xml:space="preserve"> Si false, seule la feuille choisie est supprimée. Ce paramètre peut être omis. Dans ce cas, toutes les feuilles enfants sont aussi supprimées.</w:t>
      </w:r>
    </w:p>
    <w:p w:rsidR="007D2B66" w:rsidRDefault="007D2B66" w:rsidP="007D2B66">
      <w:pPr>
        <w:rPr>
          <w:lang w:eastAsia="fr-FR"/>
        </w:rPr>
      </w:pPr>
      <w:r>
        <w:rPr>
          <w:lang w:eastAsia="fr-FR"/>
        </w:rPr>
        <w:t>La suppression du sous arbre « Administratifs »</w:t>
      </w:r>
    </w:p>
    <w:p w:rsidR="007D2B66" w:rsidRPr="00141621" w:rsidRDefault="007D2B66" w:rsidP="00F91C19">
      <w:pPr>
        <w:pStyle w:val="Codecomplet"/>
        <w:rPr>
          <w:lang w:val="fr-FR"/>
        </w:rPr>
      </w:pPr>
      <w:r w:rsidRPr="00141621">
        <w:rPr>
          <w:lang w:val="fr-FR"/>
        </w:rPr>
        <w:tab/>
        <w:t>//Suppression du sous arbre "administratifs"</w:t>
      </w:r>
    </w:p>
    <w:p w:rsidR="007D2B66" w:rsidRDefault="007D2B66" w:rsidP="00F91C19">
      <w:pPr>
        <w:pStyle w:val="Codecomplet"/>
      </w:pPr>
      <w:r w:rsidRPr="007D2B66">
        <w:rPr>
          <w:lang w:val="fr-FR"/>
        </w:rPr>
        <w:tab/>
      </w:r>
      <w:r w:rsidRPr="007D2B66">
        <w:t>$res = $tree-&gt;</w:t>
      </w:r>
      <w:r w:rsidRPr="007D2B66">
        <w:rPr>
          <w:b/>
        </w:rPr>
        <w:t>delItem</w:t>
      </w:r>
      <w:r w:rsidRPr="007D2B66">
        <w:t>(9, true);</w:t>
      </w:r>
    </w:p>
    <w:p w:rsidR="007D2B66" w:rsidRPr="007D2B66" w:rsidRDefault="007D2B66" w:rsidP="00F91C19">
      <w:pPr>
        <w:pStyle w:val="Codecomplet"/>
      </w:pPr>
      <w:r w:rsidRPr="007D2B66">
        <w:tab/>
        <w:t>$res = $tree-&gt;</w:t>
      </w:r>
      <w:r w:rsidRPr="007D2B66">
        <w:rPr>
          <w:b/>
        </w:rPr>
        <w:t>getTree</w:t>
      </w:r>
      <w:r w:rsidRPr="007D2B66">
        <w:t>(0, false, false);</w:t>
      </w:r>
    </w:p>
    <w:p w:rsidR="007D2B66" w:rsidRPr="00141621" w:rsidRDefault="007D2B66" w:rsidP="00F91C19">
      <w:pPr>
        <w:pStyle w:val="Codecomplet"/>
        <w:rPr>
          <w:lang w:val="fr-FR"/>
        </w:rPr>
      </w:pPr>
      <w:r w:rsidRPr="007D2B66">
        <w:tab/>
      </w:r>
      <w:r w:rsidRPr="00141621">
        <w:rPr>
          <w:lang w:val="fr-FR"/>
        </w:rPr>
        <w:t>$tree-&gt;</w:t>
      </w:r>
      <w:r w:rsidRPr="00141621">
        <w:rPr>
          <w:b/>
          <w:lang w:val="fr-FR"/>
        </w:rPr>
        <w:t>display</w:t>
      </w:r>
      <w:r w:rsidRPr="00141621">
        <w:rPr>
          <w:lang w:val="fr-FR"/>
        </w:rPr>
        <w:t>('ARBRE COMPLET HIERARCHIQUE', $res);</w:t>
      </w:r>
      <w:r w:rsidRPr="00141621">
        <w:rPr>
          <w:lang w:val="fr-FR"/>
        </w:rPr>
        <w:br/>
      </w:r>
    </w:p>
    <w:p w:rsidR="007D2B66" w:rsidRPr="007D2B66" w:rsidRDefault="007D2B66" w:rsidP="007D2B66">
      <w:pPr>
        <w:rPr>
          <w:lang w:eastAsia="fr-FR"/>
        </w:rPr>
      </w:pPr>
      <w:r w:rsidRPr="007D2B66">
        <w:rPr>
          <w:lang w:eastAsia="fr-FR"/>
        </w:rPr>
        <w:t xml:space="preserve">Donnera le résultat suivant : </w:t>
      </w:r>
    </w:p>
    <w:p w:rsidR="007D2B66" w:rsidRPr="00141621" w:rsidRDefault="007D2B66" w:rsidP="00F91C19">
      <w:pPr>
        <w:pStyle w:val="Codecomplet"/>
        <w:rPr>
          <w:lang w:val="fr-FR"/>
        </w:rPr>
      </w:pPr>
      <w:r w:rsidRPr="00141621">
        <w:rPr>
          <w:lang w:val="fr-FR"/>
        </w:rPr>
        <w:t>ARBRE COMPLET HIERARCHIQUE</w:t>
      </w:r>
    </w:p>
    <w:p w:rsidR="007D2B66" w:rsidRPr="00141621" w:rsidRDefault="007D2B66" w:rsidP="00F91C19">
      <w:pPr>
        <w:pStyle w:val="Codecomplet"/>
        <w:rPr>
          <w:lang w:val="fr-FR"/>
        </w:rPr>
      </w:pPr>
      <w:r w:rsidRPr="00141621">
        <w:rPr>
          <w:lang w:val="fr-FR"/>
        </w:rPr>
        <w:t>Tout le monde (1)</w:t>
      </w:r>
    </w:p>
    <w:p w:rsidR="007D2B66" w:rsidRPr="00141621" w:rsidRDefault="007D2B66" w:rsidP="00F91C19">
      <w:pPr>
        <w:pStyle w:val="Codecomplet"/>
        <w:rPr>
          <w:lang w:val="fr-FR"/>
        </w:rPr>
      </w:pPr>
      <w:r w:rsidRPr="00141621">
        <w:rPr>
          <w:lang w:val="fr-FR"/>
        </w:rPr>
        <w:t>… Civils (2)</w:t>
      </w:r>
    </w:p>
    <w:p w:rsidR="007D2B66" w:rsidRPr="00141621" w:rsidRDefault="007D2B66" w:rsidP="00F91C19">
      <w:pPr>
        <w:pStyle w:val="Codecomplet"/>
        <w:rPr>
          <w:lang w:val="fr-FR"/>
        </w:rPr>
      </w:pPr>
      <w:r w:rsidRPr="00141621">
        <w:rPr>
          <w:lang w:val="fr-FR"/>
        </w:rPr>
        <w:t>…… Contractuel (4)</w:t>
      </w:r>
    </w:p>
    <w:p w:rsidR="007D2B66" w:rsidRPr="00141621" w:rsidRDefault="007D2B66" w:rsidP="00F91C19">
      <w:pPr>
        <w:pStyle w:val="Codecomplet"/>
        <w:rPr>
          <w:lang w:val="fr-FR"/>
        </w:rPr>
      </w:pPr>
      <w:r w:rsidRPr="00141621">
        <w:rPr>
          <w:lang w:val="fr-FR"/>
        </w:rPr>
        <w:t>…… Fonctionnaires (5)</w:t>
      </w:r>
    </w:p>
    <w:p w:rsidR="007D2B66" w:rsidRPr="00141621" w:rsidRDefault="007D2B66" w:rsidP="00F91C19">
      <w:pPr>
        <w:pStyle w:val="Codecomplet"/>
        <w:rPr>
          <w:lang w:val="fr-FR"/>
        </w:rPr>
      </w:pPr>
      <w:r w:rsidRPr="00141621">
        <w:rPr>
          <w:lang w:val="fr-FR"/>
        </w:rPr>
        <w:t>……… Techniques (10)</w:t>
      </w:r>
    </w:p>
    <w:p w:rsidR="007D2B66" w:rsidRPr="00141621" w:rsidRDefault="007D2B66" w:rsidP="00F91C19">
      <w:pPr>
        <w:pStyle w:val="Codecomplet"/>
        <w:rPr>
          <w:lang w:val="fr-FR"/>
        </w:rPr>
      </w:pPr>
      <w:r w:rsidRPr="00141621">
        <w:rPr>
          <w:lang w:val="fr-FR"/>
        </w:rPr>
        <w:t>………… TSEF (15)</w:t>
      </w:r>
    </w:p>
    <w:p w:rsidR="007D2B66" w:rsidRPr="00141621" w:rsidRDefault="007D2B66" w:rsidP="00F91C19">
      <w:pPr>
        <w:pStyle w:val="Codecomplet"/>
        <w:rPr>
          <w:lang w:val="fr-FR"/>
        </w:rPr>
      </w:pPr>
      <w:r w:rsidRPr="00141621">
        <w:rPr>
          <w:lang w:val="fr-FR"/>
        </w:rPr>
        <w:t>………… ATMD (16)</w:t>
      </w:r>
    </w:p>
    <w:p w:rsidR="007D2B66" w:rsidRPr="00141621" w:rsidRDefault="007D2B66" w:rsidP="00F91C19">
      <w:pPr>
        <w:pStyle w:val="Codecomplet"/>
        <w:rPr>
          <w:lang w:val="fr-FR"/>
        </w:rPr>
      </w:pPr>
      <w:r w:rsidRPr="00141621">
        <w:rPr>
          <w:lang w:val="fr-FR"/>
        </w:rPr>
        <w:t>………… IEF (17)</w:t>
      </w:r>
    </w:p>
    <w:p w:rsidR="007D2B66" w:rsidRPr="00141621" w:rsidRDefault="007D2B66" w:rsidP="00F91C19">
      <w:pPr>
        <w:pStyle w:val="Codecomplet"/>
        <w:rPr>
          <w:lang w:val="fr-FR"/>
        </w:rPr>
      </w:pPr>
      <w:r w:rsidRPr="00141621">
        <w:rPr>
          <w:lang w:val="fr-FR"/>
        </w:rPr>
        <w:t>…… Ouvriers (6)</w:t>
      </w:r>
    </w:p>
    <w:p w:rsidR="007D2B66" w:rsidRPr="00141621" w:rsidRDefault="007D2B66" w:rsidP="00F91C19">
      <w:pPr>
        <w:pStyle w:val="Codecomplet"/>
        <w:rPr>
          <w:lang w:val="fr-FR"/>
        </w:rPr>
      </w:pPr>
      <w:r w:rsidRPr="00141621">
        <w:rPr>
          <w:lang w:val="fr-FR"/>
        </w:rPr>
        <w:t>…… Paramédical (7)</w:t>
      </w:r>
    </w:p>
    <w:p w:rsidR="007D2B66" w:rsidRPr="00141621" w:rsidRDefault="007D2B66" w:rsidP="00F91C19">
      <w:pPr>
        <w:pStyle w:val="Codecomplet"/>
        <w:rPr>
          <w:lang w:val="fr-FR"/>
        </w:rPr>
      </w:pPr>
      <w:r w:rsidRPr="00141621">
        <w:rPr>
          <w:lang w:val="fr-FR"/>
        </w:rPr>
        <w:t>…… Social (8)</w:t>
      </w:r>
    </w:p>
    <w:p w:rsidR="007D2B66" w:rsidRPr="00141621" w:rsidRDefault="007D2B66" w:rsidP="00F91C19">
      <w:pPr>
        <w:pStyle w:val="Codecomplet"/>
        <w:rPr>
          <w:lang w:val="fr-FR"/>
        </w:rPr>
      </w:pPr>
      <w:r w:rsidRPr="00141621">
        <w:rPr>
          <w:lang w:val="fr-FR"/>
        </w:rPr>
        <w:t>… Militaires (3)</w:t>
      </w:r>
      <w:r w:rsidRPr="00141621">
        <w:rPr>
          <w:lang w:val="fr-FR"/>
        </w:rPr>
        <w:br/>
      </w:r>
    </w:p>
    <w:p w:rsidR="007D2B66" w:rsidRDefault="007D2B66" w:rsidP="007D2B66">
      <w:pPr>
        <w:rPr>
          <w:lang w:eastAsia="fr-FR"/>
        </w:rPr>
      </w:pPr>
      <w:r>
        <w:rPr>
          <w:lang w:eastAsia="fr-FR"/>
        </w:rPr>
        <w:t>La suppression de la feuille « Administratifs »</w:t>
      </w:r>
    </w:p>
    <w:p w:rsidR="007D2B66" w:rsidRPr="00141621" w:rsidRDefault="007D2B66" w:rsidP="00F91C19">
      <w:pPr>
        <w:pStyle w:val="Codecomplet"/>
        <w:rPr>
          <w:lang w:val="fr-FR"/>
        </w:rPr>
      </w:pPr>
      <w:r w:rsidRPr="00141621">
        <w:rPr>
          <w:lang w:val="fr-FR"/>
        </w:rPr>
        <w:tab/>
        <w:t>//Suppression du sous arbre "administratifs"</w:t>
      </w:r>
    </w:p>
    <w:p w:rsidR="007D2B66" w:rsidRDefault="007D2B66" w:rsidP="00F91C19">
      <w:pPr>
        <w:pStyle w:val="Codecomplet"/>
      </w:pPr>
      <w:r w:rsidRPr="007D2B66">
        <w:rPr>
          <w:lang w:val="fr-FR"/>
        </w:rPr>
        <w:tab/>
      </w:r>
      <w:r w:rsidRPr="007D2B66">
        <w:t>$res = $tree-&gt;</w:t>
      </w:r>
      <w:r w:rsidRPr="007D2B66">
        <w:rPr>
          <w:b/>
        </w:rPr>
        <w:t>delItem</w:t>
      </w:r>
      <w:r w:rsidRPr="007D2B66">
        <w:t xml:space="preserve">(9, </w:t>
      </w:r>
      <w:r>
        <w:t>false</w:t>
      </w:r>
      <w:r w:rsidRPr="007D2B66">
        <w:t>);</w:t>
      </w:r>
    </w:p>
    <w:p w:rsidR="007D2B66" w:rsidRPr="007D2B66" w:rsidRDefault="007D2B66" w:rsidP="00F91C19">
      <w:pPr>
        <w:pStyle w:val="Codecomplet"/>
      </w:pPr>
      <w:r w:rsidRPr="007D2B66">
        <w:tab/>
        <w:t>$res = $tree-&gt;</w:t>
      </w:r>
      <w:r w:rsidRPr="007D2B66">
        <w:rPr>
          <w:b/>
        </w:rPr>
        <w:t>getTree</w:t>
      </w:r>
      <w:r w:rsidRPr="007D2B66">
        <w:t>(0, false, false);</w:t>
      </w:r>
    </w:p>
    <w:p w:rsidR="007D2B66" w:rsidRPr="00141621" w:rsidRDefault="007D2B66" w:rsidP="00F91C19">
      <w:pPr>
        <w:pStyle w:val="Codecomplet"/>
        <w:rPr>
          <w:lang w:val="fr-FR"/>
        </w:rPr>
      </w:pPr>
      <w:r w:rsidRPr="007D2B66">
        <w:tab/>
      </w:r>
      <w:r w:rsidRPr="00141621">
        <w:rPr>
          <w:lang w:val="fr-FR"/>
        </w:rPr>
        <w:t>$tree-&gt;</w:t>
      </w:r>
      <w:r w:rsidRPr="00141621">
        <w:rPr>
          <w:b/>
          <w:lang w:val="fr-FR"/>
        </w:rPr>
        <w:t>display</w:t>
      </w:r>
      <w:r w:rsidRPr="00141621">
        <w:rPr>
          <w:lang w:val="fr-FR"/>
        </w:rPr>
        <w:t>('ARBRE COMPLET HIERARCHIQUE', $res);</w:t>
      </w:r>
      <w:r w:rsidRPr="00141621">
        <w:rPr>
          <w:lang w:val="fr-FR"/>
        </w:rPr>
        <w:br/>
      </w:r>
    </w:p>
    <w:p w:rsidR="007D2B66" w:rsidRPr="007D2B66" w:rsidRDefault="007D2B66" w:rsidP="007D2B66">
      <w:pPr>
        <w:rPr>
          <w:lang w:eastAsia="fr-FR"/>
        </w:rPr>
      </w:pPr>
      <w:r w:rsidRPr="007D2B66">
        <w:rPr>
          <w:lang w:eastAsia="fr-FR"/>
        </w:rPr>
        <w:t xml:space="preserve">Donnera le résultat suivant : </w:t>
      </w:r>
    </w:p>
    <w:p w:rsidR="007D2B66" w:rsidRPr="00141621" w:rsidRDefault="007D2B66" w:rsidP="00F91C19">
      <w:pPr>
        <w:pStyle w:val="Codecomplet"/>
        <w:rPr>
          <w:lang w:val="fr-FR"/>
        </w:rPr>
      </w:pPr>
      <w:r w:rsidRPr="00141621">
        <w:rPr>
          <w:lang w:val="fr-FR"/>
        </w:rPr>
        <w:t>ARBRE COMPLET HIERARCHIQUE</w:t>
      </w:r>
    </w:p>
    <w:p w:rsidR="007D2B66" w:rsidRPr="00141621" w:rsidRDefault="007D2B66" w:rsidP="00F91C19">
      <w:pPr>
        <w:pStyle w:val="Codecomplet"/>
        <w:rPr>
          <w:lang w:val="fr-FR"/>
        </w:rPr>
      </w:pPr>
      <w:r w:rsidRPr="00141621">
        <w:rPr>
          <w:lang w:val="fr-FR"/>
        </w:rPr>
        <w:t>Tout le monde (1)</w:t>
      </w:r>
    </w:p>
    <w:p w:rsidR="007D2B66" w:rsidRPr="00141621" w:rsidRDefault="007D2B66" w:rsidP="00F91C19">
      <w:pPr>
        <w:pStyle w:val="Codecomplet"/>
        <w:rPr>
          <w:lang w:val="fr-FR"/>
        </w:rPr>
      </w:pPr>
      <w:r w:rsidRPr="00141621">
        <w:rPr>
          <w:lang w:val="fr-FR"/>
        </w:rPr>
        <w:t>… Civils (2)</w:t>
      </w:r>
    </w:p>
    <w:p w:rsidR="007D2B66" w:rsidRPr="00141621" w:rsidRDefault="007D2B66" w:rsidP="00F91C19">
      <w:pPr>
        <w:pStyle w:val="Codecomplet"/>
        <w:rPr>
          <w:lang w:val="fr-FR"/>
        </w:rPr>
      </w:pPr>
      <w:r w:rsidRPr="00141621">
        <w:rPr>
          <w:lang w:val="fr-FR"/>
        </w:rPr>
        <w:t>…… Contractuel (4)</w:t>
      </w:r>
    </w:p>
    <w:p w:rsidR="007D2B66" w:rsidRPr="00141621" w:rsidRDefault="007D2B66" w:rsidP="00F91C19">
      <w:pPr>
        <w:pStyle w:val="Codecomplet"/>
        <w:rPr>
          <w:lang w:val="fr-FR"/>
        </w:rPr>
      </w:pPr>
      <w:r w:rsidRPr="00141621">
        <w:rPr>
          <w:lang w:val="fr-FR"/>
        </w:rPr>
        <w:t>…… Fonctionnaires (5)</w:t>
      </w:r>
    </w:p>
    <w:p w:rsidR="007D2B66" w:rsidRPr="00141621" w:rsidRDefault="007D2B66" w:rsidP="00F91C19">
      <w:pPr>
        <w:pStyle w:val="Codecomplet"/>
        <w:rPr>
          <w:lang w:val="fr-FR"/>
        </w:rPr>
      </w:pPr>
      <w:r w:rsidRPr="00141621">
        <w:rPr>
          <w:lang w:val="fr-FR"/>
        </w:rPr>
        <w:t>……… Attaché (11)</w:t>
      </w:r>
    </w:p>
    <w:p w:rsidR="007D2B66" w:rsidRPr="00141621" w:rsidRDefault="007D2B66" w:rsidP="00F91C19">
      <w:pPr>
        <w:pStyle w:val="Codecomplet"/>
        <w:rPr>
          <w:lang w:val="fr-FR"/>
        </w:rPr>
      </w:pPr>
      <w:r w:rsidRPr="00141621">
        <w:rPr>
          <w:lang w:val="fr-FR"/>
        </w:rPr>
        <w:t>……… Secrétaire Administratif (12)</w:t>
      </w:r>
    </w:p>
    <w:p w:rsidR="007D2B66" w:rsidRPr="00141621" w:rsidRDefault="007D2B66" w:rsidP="00F91C19">
      <w:pPr>
        <w:pStyle w:val="Codecomplet"/>
        <w:rPr>
          <w:lang w:val="fr-FR"/>
        </w:rPr>
      </w:pPr>
      <w:r w:rsidRPr="00141621">
        <w:rPr>
          <w:lang w:val="fr-FR"/>
        </w:rPr>
        <w:t>……… Adjoint Administratif (13)</w:t>
      </w:r>
    </w:p>
    <w:p w:rsidR="007D2B66" w:rsidRPr="00141621" w:rsidRDefault="007D2B66" w:rsidP="00F91C19">
      <w:pPr>
        <w:pStyle w:val="Codecomplet"/>
        <w:rPr>
          <w:lang w:val="fr-FR"/>
        </w:rPr>
      </w:pPr>
      <w:r w:rsidRPr="00141621">
        <w:rPr>
          <w:lang w:val="fr-FR"/>
        </w:rPr>
        <w:t>……… Administrateur Civil (14)</w:t>
      </w:r>
    </w:p>
    <w:p w:rsidR="007D2B66" w:rsidRPr="00141621" w:rsidRDefault="007D2B66" w:rsidP="00F91C19">
      <w:pPr>
        <w:pStyle w:val="Codecomplet"/>
        <w:rPr>
          <w:lang w:val="fr-FR"/>
        </w:rPr>
      </w:pPr>
      <w:r w:rsidRPr="00141621">
        <w:rPr>
          <w:lang w:val="fr-FR"/>
        </w:rPr>
        <w:t>……… Techniques (10)</w:t>
      </w:r>
    </w:p>
    <w:p w:rsidR="007D2B66" w:rsidRPr="00141621" w:rsidRDefault="007D2B66" w:rsidP="00F91C19">
      <w:pPr>
        <w:pStyle w:val="Codecomplet"/>
        <w:rPr>
          <w:lang w:val="fr-FR"/>
        </w:rPr>
      </w:pPr>
      <w:r w:rsidRPr="00141621">
        <w:rPr>
          <w:lang w:val="fr-FR"/>
        </w:rPr>
        <w:t>………… TSEF (15)</w:t>
      </w:r>
    </w:p>
    <w:p w:rsidR="007D2B66" w:rsidRPr="00141621" w:rsidRDefault="007D2B66" w:rsidP="00F91C19">
      <w:pPr>
        <w:pStyle w:val="Codecomplet"/>
        <w:rPr>
          <w:lang w:val="fr-FR"/>
        </w:rPr>
      </w:pPr>
      <w:r w:rsidRPr="00141621">
        <w:rPr>
          <w:lang w:val="fr-FR"/>
        </w:rPr>
        <w:t>………… ATMD (16)</w:t>
      </w:r>
    </w:p>
    <w:p w:rsidR="007D2B66" w:rsidRPr="00141621" w:rsidRDefault="007D2B66" w:rsidP="00F91C19">
      <w:pPr>
        <w:pStyle w:val="Codecomplet"/>
        <w:rPr>
          <w:lang w:val="fr-FR"/>
        </w:rPr>
      </w:pPr>
      <w:r w:rsidRPr="00141621">
        <w:rPr>
          <w:lang w:val="fr-FR"/>
        </w:rPr>
        <w:t>………… IEF (17)</w:t>
      </w:r>
    </w:p>
    <w:p w:rsidR="007D2B66" w:rsidRPr="00141621" w:rsidRDefault="007D2B66" w:rsidP="00F91C19">
      <w:pPr>
        <w:pStyle w:val="Codecomplet"/>
        <w:rPr>
          <w:lang w:val="fr-FR"/>
        </w:rPr>
      </w:pPr>
      <w:r w:rsidRPr="00141621">
        <w:rPr>
          <w:lang w:val="fr-FR"/>
        </w:rPr>
        <w:t>…… Ouvriers (6)</w:t>
      </w:r>
    </w:p>
    <w:p w:rsidR="007D2B66" w:rsidRPr="00141621" w:rsidRDefault="007D2B66" w:rsidP="00F91C19">
      <w:pPr>
        <w:pStyle w:val="Codecomplet"/>
        <w:rPr>
          <w:lang w:val="fr-FR"/>
        </w:rPr>
      </w:pPr>
      <w:r w:rsidRPr="00141621">
        <w:rPr>
          <w:lang w:val="fr-FR"/>
        </w:rPr>
        <w:t>…… Paramédical (7)</w:t>
      </w:r>
    </w:p>
    <w:p w:rsidR="007D2B66" w:rsidRPr="00141621" w:rsidRDefault="007D2B66" w:rsidP="00F91C19">
      <w:pPr>
        <w:pStyle w:val="Codecomplet"/>
        <w:rPr>
          <w:lang w:val="fr-FR"/>
        </w:rPr>
      </w:pPr>
      <w:r w:rsidRPr="00141621">
        <w:rPr>
          <w:lang w:val="fr-FR"/>
        </w:rPr>
        <w:t>…… Social (8)</w:t>
      </w:r>
    </w:p>
    <w:p w:rsidR="007D2B66" w:rsidRDefault="007D2B66" w:rsidP="00F91C19">
      <w:pPr>
        <w:pStyle w:val="Codecomplet"/>
        <w:rPr>
          <w:lang w:val="fr-FR"/>
        </w:rPr>
      </w:pPr>
      <w:r w:rsidRPr="00141621">
        <w:rPr>
          <w:lang w:val="fr-FR"/>
        </w:rPr>
        <w:lastRenderedPageBreak/>
        <w:t>… Militaires (3)</w:t>
      </w:r>
    </w:p>
    <w:p w:rsidR="006B3EBB" w:rsidRPr="006B3EBB" w:rsidRDefault="006B3EBB" w:rsidP="006B3EBB">
      <w:pPr>
        <w:rPr>
          <w:lang w:eastAsia="fr-FR"/>
        </w:rPr>
      </w:pPr>
    </w:p>
    <w:p w:rsidR="007D2B66" w:rsidRDefault="007D2B66" w:rsidP="007D2B66">
      <w:pPr>
        <w:rPr>
          <w:lang w:eastAsia="fr-FR"/>
        </w:rPr>
      </w:pPr>
      <w:r w:rsidRPr="007D2B66">
        <w:rPr>
          <w:b/>
          <w:lang w:eastAsia="fr-FR"/>
        </w:rPr>
        <w:t>Conséquence directe</w:t>
      </w:r>
      <w:r w:rsidRPr="007D2B66">
        <w:rPr>
          <w:lang w:eastAsia="fr-FR"/>
        </w:rPr>
        <w:t xml:space="preserve">, les feuilles enfants </w:t>
      </w:r>
      <w:r>
        <w:rPr>
          <w:lang w:eastAsia="fr-FR"/>
        </w:rPr>
        <w:t>(s’il y en a) de</w:t>
      </w:r>
      <w:r w:rsidRPr="007D2B66">
        <w:rPr>
          <w:lang w:eastAsia="fr-FR"/>
        </w:rPr>
        <w:t xml:space="preserve"> la feuille supprimée sont directement rattachée à la feuille parente de la feuille supprimée. </w:t>
      </w:r>
      <w:r>
        <w:rPr>
          <w:lang w:eastAsia="fr-FR"/>
        </w:rPr>
        <w:t>Attention donc à l’intégrité de votre hiérarchie !</w:t>
      </w:r>
    </w:p>
    <w:p w:rsidR="007D2B66" w:rsidRDefault="006B3EBB" w:rsidP="007D2B66">
      <w:pPr>
        <w:rPr>
          <w:lang w:eastAsia="fr-FR"/>
        </w:rPr>
      </w:pPr>
      <w:r>
        <w:rPr>
          <w:lang w:eastAsia="fr-FR"/>
        </w:rPr>
        <w:t>On peut ré</w:t>
      </w:r>
      <w:bookmarkStart w:id="0" w:name="_GoBack"/>
      <w:bookmarkEnd w:id="0"/>
      <w:r w:rsidR="007D2B66">
        <w:rPr>
          <w:lang w:eastAsia="fr-FR"/>
        </w:rPr>
        <w:t>insérer la feuille « Administratifs »</w:t>
      </w:r>
    </w:p>
    <w:p w:rsidR="007D2B66" w:rsidRPr="00141621" w:rsidRDefault="007D2B66" w:rsidP="00F91C19">
      <w:pPr>
        <w:pStyle w:val="Codecomplet"/>
        <w:rPr>
          <w:lang w:val="fr-FR"/>
        </w:rPr>
      </w:pPr>
      <w:r w:rsidRPr="00141621">
        <w:rPr>
          <w:lang w:val="fr-FR"/>
        </w:rPr>
        <w:tab/>
        <w:t>//Re-ajout du neoud "Administratifs"</w:t>
      </w:r>
    </w:p>
    <w:p w:rsidR="007D2B66" w:rsidRPr="007D2B66" w:rsidRDefault="007D2B66" w:rsidP="00F91C19">
      <w:pPr>
        <w:pStyle w:val="Codecomplet"/>
      </w:pPr>
      <w:r w:rsidRPr="00141621">
        <w:rPr>
          <w:lang w:val="fr-FR"/>
        </w:rPr>
        <w:tab/>
      </w:r>
      <w:r w:rsidRPr="007D2B66">
        <w:t>$item = array('id_categorie_personnel' =&gt; 9, 'libelle' =&gt; 'Administratifs');</w:t>
      </w:r>
    </w:p>
    <w:p w:rsidR="007D2B66" w:rsidRPr="007D2B66" w:rsidRDefault="007D2B66" w:rsidP="00F91C19">
      <w:pPr>
        <w:pStyle w:val="Codecomplet"/>
      </w:pPr>
      <w:r w:rsidRPr="007D2B66">
        <w:tab/>
        <w:t>$tree-&gt;</w:t>
      </w:r>
      <w:r w:rsidRPr="00845F8B">
        <w:rPr>
          <w:b/>
        </w:rPr>
        <w:t>addNode</w:t>
      </w:r>
      <w:r w:rsidRPr="007D2B66">
        <w:t>(5, $item);</w:t>
      </w:r>
    </w:p>
    <w:p w:rsidR="007D2B66" w:rsidRPr="007D2B66" w:rsidRDefault="007D2B66" w:rsidP="00F91C19">
      <w:pPr>
        <w:pStyle w:val="Codecomplet"/>
      </w:pPr>
      <w:r w:rsidRPr="007D2B66">
        <w:tab/>
        <w:t>$res = $tree-&gt;</w:t>
      </w:r>
      <w:r w:rsidRPr="00845F8B">
        <w:rPr>
          <w:b/>
        </w:rPr>
        <w:t>getTree</w:t>
      </w:r>
      <w:r w:rsidRPr="007D2B66">
        <w:t>(0, false, false);</w:t>
      </w:r>
    </w:p>
    <w:p w:rsidR="007D2B66" w:rsidRPr="00141621" w:rsidRDefault="007D2B66" w:rsidP="00F91C19">
      <w:pPr>
        <w:pStyle w:val="Codecomplet"/>
        <w:rPr>
          <w:lang w:val="fr-FR"/>
        </w:rPr>
      </w:pPr>
      <w:r w:rsidRPr="007D2B66">
        <w:tab/>
      </w:r>
      <w:r w:rsidRPr="00141621">
        <w:rPr>
          <w:lang w:val="fr-FR"/>
        </w:rPr>
        <w:t>$tree-&gt;</w:t>
      </w:r>
      <w:r w:rsidRPr="00141621">
        <w:rPr>
          <w:b/>
          <w:lang w:val="fr-FR"/>
        </w:rPr>
        <w:t>display</w:t>
      </w:r>
      <w:r w:rsidRPr="00141621">
        <w:rPr>
          <w:lang w:val="fr-FR"/>
        </w:rPr>
        <w:t>('ARBRE COMPLET HIERARCHIQUE', $res);</w:t>
      </w:r>
      <w:r w:rsidR="00845F8B" w:rsidRPr="00141621">
        <w:rPr>
          <w:lang w:val="fr-FR"/>
        </w:rPr>
        <w:br/>
      </w:r>
    </w:p>
    <w:p w:rsidR="007D2B66" w:rsidRDefault="007D2B66" w:rsidP="007D2B66">
      <w:pPr>
        <w:rPr>
          <w:lang w:eastAsia="fr-FR"/>
        </w:rPr>
      </w:pPr>
      <w:r>
        <w:rPr>
          <w:lang w:eastAsia="fr-FR"/>
        </w:rPr>
        <w:t>Mais attention, cette nouvelle insertion</w:t>
      </w:r>
      <w:r w:rsidR="00845F8B">
        <w:rPr>
          <w:lang w:eastAsia="fr-FR"/>
        </w:rPr>
        <w:t xml:space="preserve"> n’a pas réintégré les ancienne feuilles enfants. Elles sont maintenant au même niveau hiérarchique que la feuille insérée. On voit que cette méthode permet par exemple de remonter d’un niveau un sous arbre. </w:t>
      </w:r>
    </w:p>
    <w:p w:rsidR="00845F8B" w:rsidRPr="00141621" w:rsidRDefault="00845F8B" w:rsidP="00F91C19">
      <w:pPr>
        <w:pStyle w:val="Codecomplet"/>
        <w:rPr>
          <w:lang w:val="fr-FR"/>
        </w:rPr>
      </w:pPr>
      <w:r w:rsidRPr="00141621">
        <w:rPr>
          <w:lang w:val="fr-FR"/>
        </w:rPr>
        <w:t>ARBRE COMPLET HIERARCHIQUE</w:t>
      </w:r>
    </w:p>
    <w:p w:rsidR="00845F8B" w:rsidRPr="00141621" w:rsidRDefault="00845F8B" w:rsidP="00F91C19">
      <w:pPr>
        <w:pStyle w:val="Codecomplet"/>
        <w:rPr>
          <w:lang w:val="fr-FR"/>
        </w:rPr>
      </w:pPr>
      <w:r w:rsidRPr="00141621">
        <w:rPr>
          <w:lang w:val="fr-FR"/>
        </w:rPr>
        <w:t>Tout le monde (1)</w:t>
      </w:r>
    </w:p>
    <w:p w:rsidR="00845F8B" w:rsidRPr="00141621" w:rsidRDefault="00845F8B" w:rsidP="00F91C19">
      <w:pPr>
        <w:pStyle w:val="Codecomplet"/>
        <w:rPr>
          <w:lang w:val="fr-FR"/>
        </w:rPr>
      </w:pPr>
      <w:r w:rsidRPr="00141621">
        <w:rPr>
          <w:lang w:val="fr-FR"/>
        </w:rPr>
        <w:t>… Civils (2)</w:t>
      </w:r>
    </w:p>
    <w:p w:rsidR="00845F8B" w:rsidRPr="00141621" w:rsidRDefault="00845F8B" w:rsidP="00F91C19">
      <w:pPr>
        <w:pStyle w:val="Codecomplet"/>
        <w:rPr>
          <w:lang w:val="fr-FR"/>
        </w:rPr>
      </w:pPr>
      <w:r w:rsidRPr="00141621">
        <w:rPr>
          <w:lang w:val="fr-FR"/>
        </w:rPr>
        <w:t>…… Contractuel (4)</w:t>
      </w:r>
    </w:p>
    <w:p w:rsidR="00845F8B" w:rsidRPr="00141621" w:rsidRDefault="00845F8B" w:rsidP="00F91C19">
      <w:pPr>
        <w:pStyle w:val="Codecomplet"/>
        <w:rPr>
          <w:lang w:val="fr-FR"/>
        </w:rPr>
      </w:pPr>
      <w:r w:rsidRPr="00141621">
        <w:rPr>
          <w:lang w:val="fr-FR"/>
        </w:rPr>
        <w:t>…… Fonctionnaires (5)</w:t>
      </w:r>
    </w:p>
    <w:p w:rsidR="00845F8B" w:rsidRPr="00141621" w:rsidRDefault="00845F8B" w:rsidP="00F91C19">
      <w:pPr>
        <w:pStyle w:val="Codecomplet"/>
        <w:rPr>
          <w:lang w:val="fr-FR"/>
        </w:rPr>
      </w:pPr>
      <w:r w:rsidRPr="00141621">
        <w:rPr>
          <w:lang w:val="fr-FR"/>
        </w:rPr>
        <w:t>……… Administratifs (9)</w:t>
      </w:r>
    </w:p>
    <w:p w:rsidR="00845F8B" w:rsidRPr="00141621" w:rsidRDefault="00845F8B" w:rsidP="00F91C19">
      <w:pPr>
        <w:pStyle w:val="Codecomplet"/>
        <w:rPr>
          <w:lang w:val="fr-FR"/>
        </w:rPr>
      </w:pPr>
      <w:r w:rsidRPr="00141621">
        <w:rPr>
          <w:lang w:val="fr-FR"/>
        </w:rPr>
        <w:t>……… Attaché (11)</w:t>
      </w:r>
    </w:p>
    <w:p w:rsidR="00845F8B" w:rsidRPr="00141621" w:rsidRDefault="00845F8B" w:rsidP="00F91C19">
      <w:pPr>
        <w:pStyle w:val="Codecomplet"/>
        <w:rPr>
          <w:lang w:val="fr-FR"/>
        </w:rPr>
      </w:pPr>
      <w:r w:rsidRPr="00141621">
        <w:rPr>
          <w:lang w:val="fr-FR"/>
        </w:rPr>
        <w:t>……… Secrétaire Administratif (12)</w:t>
      </w:r>
    </w:p>
    <w:p w:rsidR="00845F8B" w:rsidRPr="00141621" w:rsidRDefault="00845F8B" w:rsidP="00F91C19">
      <w:pPr>
        <w:pStyle w:val="Codecomplet"/>
        <w:rPr>
          <w:lang w:val="fr-FR"/>
        </w:rPr>
      </w:pPr>
      <w:r w:rsidRPr="00141621">
        <w:rPr>
          <w:lang w:val="fr-FR"/>
        </w:rPr>
        <w:t>……… Adjoint Administratif (13)</w:t>
      </w:r>
    </w:p>
    <w:p w:rsidR="00845F8B" w:rsidRPr="00141621" w:rsidRDefault="00845F8B" w:rsidP="00F91C19">
      <w:pPr>
        <w:pStyle w:val="Codecomplet"/>
        <w:rPr>
          <w:lang w:val="fr-FR"/>
        </w:rPr>
      </w:pPr>
      <w:r w:rsidRPr="00141621">
        <w:rPr>
          <w:lang w:val="fr-FR"/>
        </w:rPr>
        <w:t>……… Administrateur Civil (14)</w:t>
      </w:r>
    </w:p>
    <w:p w:rsidR="00845F8B" w:rsidRPr="00141621" w:rsidRDefault="00845F8B" w:rsidP="00F91C19">
      <w:pPr>
        <w:pStyle w:val="Codecomplet"/>
        <w:rPr>
          <w:lang w:val="fr-FR"/>
        </w:rPr>
      </w:pPr>
      <w:r w:rsidRPr="00141621">
        <w:rPr>
          <w:lang w:val="fr-FR"/>
        </w:rPr>
        <w:t>……… Techniques (10)</w:t>
      </w:r>
    </w:p>
    <w:p w:rsidR="00845F8B" w:rsidRPr="00141621" w:rsidRDefault="00845F8B" w:rsidP="00F91C19">
      <w:pPr>
        <w:pStyle w:val="Codecomplet"/>
        <w:rPr>
          <w:lang w:val="fr-FR"/>
        </w:rPr>
      </w:pPr>
      <w:r w:rsidRPr="00141621">
        <w:rPr>
          <w:lang w:val="fr-FR"/>
        </w:rPr>
        <w:t>………… TSEF (15)</w:t>
      </w:r>
    </w:p>
    <w:p w:rsidR="00845F8B" w:rsidRPr="00141621" w:rsidRDefault="00845F8B" w:rsidP="00F91C19">
      <w:pPr>
        <w:pStyle w:val="Codecomplet"/>
        <w:rPr>
          <w:lang w:val="fr-FR"/>
        </w:rPr>
      </w:pPr>
      <w:r w:rsidRPr="00141621">
        <w:rPr>
          <w:lang w:val="fr-FR"/>
        </w:rPr>
        <w:t>………… ATMD (16)</w:t>
      </w:r>
    </w:p>
    <w:p w:rsidR="00845F8B" w:rsidRPr="00141621" w:rsidRDefault="00845F8B" w:rsidP="00F91C19">
      <w:pPr>
        <w:pStyle w:val="Codecomplet"/>
        <w:rPr>
          <w:lang w:val="fr-FR"/>
        </w:rPr>
      </w:pPr>
      <w:r w:rsidRPr="00141621">
        <w:rPr>
          <w:lang w:val="fr-FR"/>
        </w:rPr>
        <w:t>………… IEF (17)</w:t>
      </w:r>
    </w:p>
    <w:p w:rsidR="00845F8B" w:rsidRPr="00141621" w:rsidRDefault="00845F8B" w:rsidP="00F91C19">
      <w:pPr>
        <w:pStyle w:val="Codecomplet"/>
        <w:rPr>
          <w:lang w:val="fr-FR"/>
        </w:rPr>
      </w:pPr>
      <w:r w:rsidRPr="00141621">
        <w:rPr>
          <w:lang w:val="fr-FR"/>
        </w:rPr>
        <w:t>…… Ouvriers (6)</w:t>
      </w:r>
    </w:p>
    <w:p w:rsidR="00845F8B" w:rsidRDefault="00845F8B" w:rsidP="00F91C19">
      <w:pPr>
        <w:pStyle w:val="Codecomplet"/>
      </w:pPr>
      <w:r>
        <w:t>…… Paramédical (7)</w:t>
      </w:r>
    </w:p>
    <w:p w:rsidR="00845F8B" w:rsidRDefault="00845F8B" w:rsidP="00F91C19">
      <w:pPr>
        <w:pStyle w:val="Codecomplet"/>
      </w:pPr>
      <w:r>
        <w:t>…… Social (8)</w:t>
      </w:r>
    </w:p>
    <w:p w:rsidR="00845F8B" w:rsidRPr="007D2B66" w:rsidRDefault="00845F8B" w:rsidP="00F91C19">
      <w:pPr>
        <w:pStyle w:val="Codecomplet"/>
        <w:rPr>
          <w:lang w:val="fr-FR"/>
        </w:rPr>
      </w:pPr>
      <w:r>
        <w:t>… Militaires (3)</w:t>
      </w:r>
    </w:p>
    <w:p w:rsidR="00427EBB" w:rsidRDefault="00427EBB">
      <w:pPr>
        <w:jc w:val="left"/>
        <w:rPr>
          <w:rFonts w:asciiTheme="majorHAnsi" w:eastAsiaTheme="majorEastAsia" w:hAnsiTheme="majorHAnsi" w:cstheme="majorBidi"/>
          <w:b/>
          <w:bCs/>
          <w:color w:val="365F91" w:themeColor="accent1" w:themeShade="BF"/>
          <w:sz w:val="28"/>
          <w:szCs w:val="28"/>
          <w:lang w:eastAsia="fr-FR"/>
        </w:rPr>
      </w:pPr>
      <w:r>
        <w:rPr>
          <w:lang w:eastAsia="fr-FR"/>
        </w:rPr>
        <w:br w:type="page"/>
      </w:r>
    </w:p>
    <w:p w:rsidR="00416B5B" w:rsidRPr="0026433F" w:rsidRDefault="00416B5B" w:rsidP="00416B5B">
      <w:pPr>
        <w:pStyle w:val="Titre1"/>
        <w:rPr>
          <w:lang w:eastAsia="fr-FR"/>
        </w:rPr>
      </w:pPr>
      <w:r w:rsidRPr="0026433F">
        <w:rPr>
          <w:lang w:eastAsia="fr-FR"/>
        </w:rPr>
        <w:lastRenderedPageBreak/>
        <w:t>Annexes</w:t>
      </w:r>
    </w:p>
    <w:p w:rsidR="006E4D66" w:rsidRDefault="00416B5B" w:rsidP="006E4D66">
      <w:pPr>
        <w:pStyle w:val="Titre2"/>
        <w:rPr>
          <w:lang w:eastAsia="fr-FR"/>
        </w:rPr>
      </w:pPr>
      <w:r w:rsidRPr="0026433F">
        <w:rPr>
          <w:lang w:eastAsia="fr-FR"/>
        </w:rPr>
        <w:t>Méthodes publiques</w:t>
      </w:r>
    </w:p>
    <w:p w:rsidR="00416B5B" w:rsidRPr="0026433F" w:rsidRDefault="00416B5B" w:rsidP="006E4D66">
      <w:pPr>
        <w:pStyle w:val="Titre2"/>
        <w:numPr>
          <w:ilvl w:val="0"/>
          <w:numId w:val="0"/>
        </w:num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5436F7" w:rsidRPr="00FD2CE6" w:rsidTr="00235500">
        <w:tc>
          <w:tcPr>
            <w:tcW w:w="9212" w:type="dxa"/>
            <w:tcBorders>
              <w:bottom w:val="single" w:sz="8" w:space="0" w:color="auto"/>
            </w:tcBorders>
            <w:shd w:val="clear" w:color="auto" w:fill="DBE5F1" w:themeFill="accent1" w:themeFillTint="33"/>
          </w:tcPr>
          <w:p w:rsidR="005436F7" w:rsidRPr="00FD2CE6" w:rsidRDefault="005436F7" w:rsidP="00F91C19">
            <w:pPr>
              <w:pStyle w:val="Mthode"/>
            </w:pPr>
            <w:r>
              <w:rPr>
                <w:rStyle w:val="CodeCar"/>
                <w:sz w:val="28"/>
              </w:rPr>
              <w:t>setTable</w:t>
            </w:r>
          </w:p>
        </w:tc>
      </w:tr>
      <w:tr w:rsidR="005436F7" w:rsidRPr="00AD2E4D" w:rsidTr="00235500">
        <w:tc>
          <w:tcPr>
            <w:tcW w:w="9212" w:type="dxa"/>
            <w:tcBorders>
              <w:top w:val="single" w:sz="8" w:space="0" w:color="auto"/>
            </w:tcBorders>
            <w:shd w:val="clear" w:color="auto" w:fill="F2F2F2" w:themeFill="background1" w:themeFillShade="F2"/>
          </w:tcPr>
          <w:p w:rsidR="005436F7" w:rsidRDefault="005436F7" w:rsidP="00235500">
            <w:pPr>
              <w:rPr>
                <w:lang w:eastAsia="fr-FR"/>
              </w:rPr>
            </w:pPr>
            <w:r w:rsidRPr="003358A7">
              <w:rPr>
                <w:lang w:eastAsia="fr-FR"/>
              </w:rPr>
              <w:t>A</w:t>
            </w:r>
            <w:r>
              <w:rPr>
                <w:lang w:eastAsia="fr-FR"/>
              </w:rPr>
              <w:t>ffecte à l’objet le nom de la table SQL qui sera utilisée pour stocker notre hiérarchie.</w:t>
            </w:r>
          </w:p>
          <w:p w:rsidR="005436F7" w:rsidRDefault="005436F7" w:rsidP="00235500">
            <w:pPr>
              <w:rPr>
                <w:lang w:eastAsia="fr-FR"/>
              </w:rPr>
            </w:pPr>
          </w:p>
          <w:p w:rsidR="005436F7" w:rsidRPr="00141621" w:rsidRDefault="005436F7" w:rsidP="00235500">
            <w:pPr>
              <w:rPr>
                <w:b/>
                <w:lang w:eastAsia="fr-FR"/>
              </w:rPr>
            </w:pPr>
            <w:r w:rsidRPr="00141621">
              <w:rPr>
                <w:b/>
                <w:lang w:eastAsia="fr-FR"/>
              </w:rPr>
              <w:t>Description</w:t>
            </w:r>
          </w:p>
          <w:p w:rsidR="005436F7" w:rsidRPr="00141621" w:rsidRDefault="005436F7" w:rsidP="00F91C19">
            <w:pPr>
              <w:pStyle w:val="Code"/>
              <w:rPr>
                <w:rStyle w:val="CodeCar"/>
                <w:b/>
              </w:rPr>
            </w:pPr>
            <w:r w:rsidRPr="00141621">
              <w:rPr>
                <w:rStyle w:val="CodeCar"/>
                <w:b/>
              </w:rPr>
              <w:t>setTable</w:t>
            </w:r>
            <w:r w:rsidRPr="00141621">
              <w:rPr>
                <w:rStyle w:val="CodeCar"/>
              </w:rPr>
              <w:t>(</w:t>
            </w:r>
            <w:r w:rsidRPr="00141621">
              <w:rPr>
                <w:rStyle w:val="CodeCar"/>
                <w:b/>
              </w:rPr>
              <w:t>string</w:t>
            </w:r>
            <w:r w:rsidRPr="00141621">
              <w:rPr>
                <w:rStyle w:val="CodeCar"/>
              </w:rPr>
              <w:t xml:space="preserve"> $table)</w:t>
            </w:r>
          </w:p>
          <w:p w:rsidR="005436F7" w:rsidRPr="00141621" w:rsidRDefault="005436F7" w:rsidP="00235500">
            <w:pPr>
              <w:rPr>
                <w:rStyle w:val="lev"/>
                <w:lang w:eastAsia="fr-FR"/>
              </w:rPr>
            </w:pPr>
          </w:p>
          <w:p w:rsidR="005436F7" w:rsidRDefault="005436F7" w:rsidP="00235500">
            <w:pPr>
              <w:rPr>
                <w:rStyle w:val="lev"/>
                <w:lang w:eastAsia="fr-FR"/>
              </w:rPr>
            </w:pPr>
            <w:r>
              <w:rPr>
                <w:rStyle w:val="lev"/>
                <w:lang w:eastAsia="fr-FR"/>
              </w:rPr>
              <w:t>Liste des paramètres</w:t>
            </w:r>
          </w:p>
          <w:p w:rsidR="005436F7" w:rsidRDefault="005436F7" w:rsidP="00F91C19">
            <w:pPr>
              <w:pStyle w:val="Code"/>
              <w:rPr>
                <w:rStyle w:val="lev"/>
                <w:b w:val="0"/>
              </w:rPr>
            </w:pPr>
            <w:r>
              <w:rPr>
                <w:rStyle w:val="lev"/>
                <w:b w:val="0"/>
              </w:rPr>
              <w:t>table</w:t>
            </w:r>
          </w:p>
          <w:p w:rsidR="005436F7" w:rsidRDefault="005436F7" w:rsidP="00235500">
            <w:pPr>
              <w:ind w:left="567"/>
              <w:rPr>
                <w:rStyle w:val="lev"/>
                <w:b w:val="0"/>
                <w:lang w:eastAsia="fr-FR"/>
              </w:rPr>
            </w:pPr>
            <w:r>
              <w:rPr>
                <w:rStyle w:val="lev"/>
                <w:b w:val="0"/>
                <w:lang w:eastAsia="fr-FR"/>
              </w:rPr>
              <w:t>chaine de caractère contenant le nom de la table qui doit contenir la hiérarchie dans la base de données.</w:t>
            </w:r>
          </w:p>
          <w:p w:rsidR="005436F7" w:rsidRDefault="005436F7" w:rsidP="00235500">
            <w:pPr>
              <w:ind w:left="567"/>
            </w:pPr>
          </w:p>
          <w:p w:rsidR="005436F7" w:rsidRDefault="005436F7" w:rsidP="00235500">
            <w:pPr>
              <w:rPr>
                <w:rStyle w:val="lev"/>
                <w:lang w:eastAsia="fr-FR"/>
              </w:rPr>
            </w:pPr>
            <w:r>
              <w:rPr>
                <w:rStyle w:val="lev"/>
                <w:lang w:eastAsia="fr-FR"/>
              </w:rPr>
              <w:t>Exemple</w:t>
            </w:r>
          </w:p>
          <w:p w:rsidR="005436F7" w:rsidRDefault="005436F7" w:rsidP="00235500">
            <w:r>
              <w:t xml:space="preserve">Soit la construction du filtre externe identifié ‘search’ : </w:t>
            </w:r>
          </w:p>
          <w:p w:rsidR="005436F7" w:rsidRDefault="005436F7" w:rsidP="00235500"/>
          <w:p w:rsidR="005436F7" w:rsidRPr="005436F7" w:rsidRDefault="005436F7" w:rsidP="00F91C19">
            <w:pPr>
              <w:pStyle w:val="Codecomplet"/>
            </w:pPr>
            <w:r w:rsidRPr="00141621">
              <w:rPr>
                <w:lang w:val="fr-FR"/>
              </w:rPr>
              <w:tab/>
            </w:r>
            <w:r w:rsidRPr="005436F7">
              <w:t xml:space="preserve">public function </w:t>
            </w:r>
            <w:r w:rsidRPr="005436F7">
              <w:rPr>
                <w:b/>
              </w:rPr>
              <w:t>__construct</w:t>
            </w:r>
            <w:r w:rsidRPr="005436F7">
              <w:t>() {</w:t>
            </w:r>
          </w:p>
          <w:p w:rsidR="005436F7" w:rsidRPr="005436F7" w:rsidRDefault="005436F7" w:rsidP="00F91C19">
            <w:pPr>
              <w:pStyle w:val="Codecomplet"/>
            </w:pPr>
            <w:r w:rsidRPr="005436F7">
              <w:tab/>
            </w:r>
            <w:r w:rsidRPr="005436F7">
              <w:tab/>
              <w:t>$this-&gt;</w:t>
            </w:r>
            <w:r w:rsidRPr="005436F7">
              <w:rPr>
                <w:b/>
              </w:rPr>
              <w:t>setTable</w:t>
            </w:r>
            <w:r>
              <w:t>('</w:t>
            </w:r>
            <w:r w:rsidRPr="005436F7">
              <w:t>categories_personnels');</w:t>
            </w:r>
          </w:p>
          <w:p w:rsidR="005436F7" w:rsidRPr="005436F7" w:rsidRDefault="005436F7" w:rsidP="00F91C19">
            <w:pPr>
              <w:pStyle w:val="Codecomplet"/>
            </w:pPr>
            <w:r w:rsidRPr="005436F7">
              <w:tab/>
            </w:r>
            <w:r w:rsidRPr="005436F7">
              <w:tab/>
              <w:t>$this-&gt;setKey('id_categorie_personnel');</w:t>
            </w:r>
          </w:p>
          <w:p w:rsidR="005436F7" w:rsidRDefault="005436F7" w:rsidP="00F91C19">
            <w:pPr>
              <w:pStyle w:val="Codecomplet"/>
            </w:pPr>
            <w:r w:rsidRPr="005436F7">
              <w:tab/>
            </w:r>
            <w:r>
              <w:t>}</w:t>
            </w:r>
          </w:p>
          <w:p w:rsidR="005436F7" w:rsidRPr="00AD2E4D" w:rsidRDefault="005436F7" w:rsidP="00F91C19">
            <w:pPr>
              <w:pStyle w:val="Codecomplet"/>
            </w:pPr>
          </w:p>
        </w:tc>
      </w:tr>
    </w:tbl>
    <w:p w:rsidR="00416B5B" w:rsidRDefault="00416B5B"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5436F7" w:rsidRPr="00FD2CE6" w:rsidTr="00235500">
        <w:tc>
          <w:tcPr>
            <w:tcW w:w="9212" w:type="dxa"/>
            <w:tcBorders>
              <w:bottom w:val="single" w:sz="8" w:space="0" w:color="auto"/>
            </w:tcBorders>
            <w:shd w:val="clear" w:color="auto" w:fill="DBE5F1" w:themeFill="accent1" w:themeFillTint="33"/>
          </w:tcPr>
          <w:p w:rsidR="005436F7" w:rsidRPr="00FD2CE6" w:rsidRDefault="005436F7" w:rsidP="00F91C19">
            <w:pPr>
              <w:pStyle w:val="Mthode"/>
            </w:pPr>
            <w:r>
              <w:rPr>
                <w:rStyle w:val="CodeCar"/>
                <w:sz w:val="28"/>
              </w:rPr>
              <w:t>setKey</w:t>
            </w:r>
          </w:p>
        </w:tc>
      </w:tr>
      <w:tr w:rsidR="005436F7" w:rsidRPr="00AD2E4D" w:rsidTr="00235500">
        <w:tc>
          <w:tcPr>
            <w:tcW w:w="9212" w:type="dxa"/>
            <w:tcBorders>
              <w:top w:val="single" w:sz="8" w:space="0" w:color="auto"/>
            </w:tcBorders>
            <w:shd w:val="clear" w:color="auto" w:fill="F2F2F2" w:themeFill="background1" w:themeFillShade="F2"/>
          </w:tcPr>
          <w:p w:rsidR="005436F7" w:rsidRDefault="005436F7" w:rsidP="00235500">
            <w:pPr>
              <w:rPr>
                <w:lang w:eastAsia="fr-FR"/>
              </w:rPr>
            </w:pPr>
            <w:r w:rsidRPr="003358A7">
              <w:rPr>
                <w:lang w:eastAsia="fr-FR"/>
              </w:rPr>
              <w:t>A</w:t>
            </w:r>
            <w:r>
              <w:rPr>
                <w:lang w:eastAsia="fr-FR"/>
              </w:rPr>
              <w:t>ffecte à l’objet le nom du champ qui va servir à identifier de manière unique chaque feuille de l’arbre dans la table SQL.</w:t>
            </w:r>
          </w:p>
          <w:p w:rsidR="005436F7" w:rsidRDefault="005436F7" w:rsidP="00235500">
            <w:pPr>
              <w:rPr>
                <w:lang w:eastAsia="fr-FR"/>
              </w:rPr>
            </w:pPr>
          </w:p>
          <w:p w:rsidR="005436F7" w:rsidRPr="00141621" w:rsidRDefault="005436F7" w:rsidP="00235500">
            <w:pPr>
              <w:rPr>
                <w:b/>
                <w:lang w:val="en-US" w:eastAsia="fr-FR"/>
              </w:rPr>
            </w:pPr>
            <w:r w:rsidRPr="00141621">
              <w:rPr>
                <w:b/>
                <w:lang w:val="en-US" w:eastAsia="fr-FR"/>
              </w:rPr>
              <w:t>Description</w:t>
            </w:r>
          </w:p>
          <w:p w:rsidR="005436F7" w:rsidRPr="00141621" w:rsidRDefault="005436F7" w:rsidP="00F91C19">
            <w:pPr>
              <w:pStyle w:val="Code"/>
              <w:rPr>
                <w:rStyle w:val="CodeCar"/>
                <w:b/>
                <w:lang w:val="en-US"/>
              </w:rPr>
            </w:pPr>
            <w:r w:rsidRPr="00141621">
              <w:rPr>
                <w:rStyle w:val="CodeCar"/>
                <w:b/>
                <w:lang w:val="en-US"/>
              </w:rPr>
              <w:t>setKey</w:t>
            </w:r>
            <w:r w:rsidRPr="00141621">
              <w:rPr>
                <w:rStyle w:val="CodeCar"/>
                <w:lang w:val="en-US"/>
              </w:rPr>
              <w:t>(</w:t>
            </w:r>
            <w:r w:rsidRPr="00141621">
              <w:rPr>
                <w:rStyle w:val="CodeCar"/>
                <w:b/>
                <w:lang w:val="en-US"/>
              </w:rPr>
              <w:t>string</w:t>
            </w:r>
            <w:r w:rsidRPr="00141621">
              <w:rPr>
                <w:rStyle w:val="CodeCar"/>
                <w:lang w:val="en-US"/>
              </w:rPr>
              <w:t xml:space="preserve"> $key)</w:t>
            </w:r>
          </w:p>
          <w:p w:rsidR="005436F7" w:rsidRPr="00141621" w:rsidRDefault="005436F7" w:rsidP="00235500">
            <w:pPr>
              <w:rPr>
                <w:rStyle w:val="lev"/>
                <w:lang w:val="en-US" w:eastAsia="fr-FR"/>
              </w:rPr>
            </w:pPr>
          </w:p>
          <w:p w:rsidR="005436F7" w:rsidRPr="00141621" w:rsidRDefault="005436F7" w:rsidP="00235500">
            <w:pPr>
              <w:rPr>
                <w:rStyle w:val="lev"/>
                <w:lang w:val="en-US" w:eastAsia="fr-FR"/>
              </w:rPr>
            </w:pPr>
            <w:proofErr w:type="spellStart"/>
            <w:r w:rsidRPr="00141621">
              <w:rPr>
                <w:rStyle w:val="lev"/>
                <w:lang w:val="en-US" w:eastAsia="fr-FR"/>
              </w:rPr>
              <w:t>Liste</w:t>
            </w:r>
            <w:proofErr w:type="spellEnd"/>
            <w:r w:rsidRPr="00141621">
              <w:rPr>
                <w:rStyle w:val="lev"/>
                <w:lang w:val="en-US" w:eastAsia="fr-FR"/>
              </w:rPr>
              <w:t xml:space="preserve"> des </w:t>
            </w:r>
            <w:proofErr w:type="spellStart"/>
            <w:r w:rsidRPr="00141621">
              <w:rPr>
                <w:rStyle w:val="lev"/>
                <w:lang w:val="en-US" w:eastAsia="fr-FR"/>
              </w:rPr>
              <w:t>paramètres</w:t>
            </w:r>
            <w:proofErr w:type="spellEnd"/>
          </w:p>
          <w:p w:rsidR="005436F7" w:rsidRPr="00141621" w:rsidRDefault="005436F7" w:rsidP="00F91C19">
            <w:pPr>
              <w:pStyle w:val="Code"/>
              <w:rPr>
                <w:rStyle w:val="lev"/>
                <w:b w:val="0"/>
                <w:lang w:val="en-US"/>
              </w:rPr>
            </w:pPr>
            <w:r w:rsidRPr="00141621">
              <w:rPr>
                <w:rStyle w:val="lev"/>
                <w:b w:val="0"/>
                <w:lang w:val="en-US"/>
              </w:rPr>
              <w:t>key</w:t>
            </w:r>
          </w:p>
          <w:p w:rsidR="005436F7" w:rsidRDefault="005436F7" w:rsidP="00235500">
            <w:pPr>
              <w:ind w:left="567"/>
              <w:rPr>
                <w:rStyle w:val="lev"/>
                <w:b w:val="0"/>
                <w:lang w:eastAsia="fr-FR"/>
              </w:rPr>
            </w:pPr>
            <w:r>
              <w:rPr>
                <w:rStyle w:val="lev"/>
                <w:b w:val="0"/>
                <w:lang w:eastAsia="fr-FR"/>
              </w:rPr>
              <w:t>chaine de caractère contenant le nom du champ qui va identifier les feuilles.</w:t>
            </w:r>
          </w:p>
          <w:p w:rsidR="005436F7" w:rsidRDefault="005436F7" w:rsidP="00235500">
            <w:pPr>
              <w:ind w:left="567"/>
            </w:pPr>
          </w:p>
          <w:p w:rsidR="005436F7" w:rsidRDefault="005436F7" w:rsidP="00235500">
            <w:pPr>
              <w:rPr>
                <w:rStyle w:val="lev"/>
                <w:lang w:eastAsia="fr-FR"/>
              </w:rPr>
            </w:pPr>
            <w:r>
              <w:rPr>
                <w:rStyle w:val="lev"/>
                <w:lang w:eastAsia="fr-FR"/>
              </w:rPr>
              <w:t>Exemple</w:t>
            </w:r>
          </w:p>
          <w:p w:rsidR="005436F7" w:rsidRDefault="005436F7" w:rsidP="00235500">
            <w:r>
              <w:t xml:space="preserve">Soit la construction du filtre externe identifié ‘search’ : </w:t>
            </w:r>
          </w:p>
          <w:p w:rsidR="005436F7" w:rsidRDefault="005436F7" w:rsidP="00235500"/>
          <w:p w:rsidR="005436F7" w:rsidRPr="005436F7" w:rsidRDefault="005436F7" w:rsidP="00F91C19">
            <w:pPr>
              <w:pStyle w:val="Codecomplet"/>
            </w:pPr>
            <w:r w:rsidRPr="005436F7">
              <w:rPr>
                <w:lang w:val="fr-FR"/>
              </w:rPr>
              <w:tab/>
            </w:r>
            <w:r w:rsidRPr="005436F7">
              <w:t xml:space="preserve">public function </w:t>
            </w:r>
            <w:r w:rsidRPr="005436F7">
              <w:rPr>
                <w:b/>
              </w:rPr>
              <w:t>__construct</w:t>
            </w:r>
            <w:r w:rsidRPr="005436F7">
              <w:t>() {</w:t>
            </w:r>
          </w:p>
          <w:p w:rsidR="005436F7" w:rsidRPr="005436F7" w:rsidRDefault="005436F7" w:rsidP="00F91C19">
            <w:pPr>
              <w:pStyle w:val="Codecomplet"/>
            </w:pPr>
            <w:r w:rsidRPr="005436F7">
              <w:tab/>
            </w:r>
            <w:r w:rsidRPr="005436F7">
              <w:tab/>
              <w:t>$this-&gt;setTable</w:t>
            </w:r>
            <w:r>
              <w:t>('</w:t>
            </w:r>
            <w:r w:rsidRPr="005436F7">
              <w:t>categories_personnels');</w:t>
            </w:r>
          </w:p>
          <w:p w:rsidR="005436F7" w:rsidRPr="005436F7" w:rsidRDefault="005436F7" w:rsidP="00F91C19">
            <w:pPr>
              <w:pStyle w:val="Codecomplet"/>
            </w:pPr>
            <w:r w:rsidRPr="005436F7">
              <w:tab/>
            </w:r>
            <w:r w:rsidRPr="005436F7">
              <w:tab/>
              <w:t>$this-&gt;</w:t>
            </w:r>
            <w:r w:rsidRPr="005436F7">
              <w:rPr>
                <w:b/>
              </w:rPr>
              <w:t>setKey</w:t>
            </w:r>
            <w:r w:rsidRPr="005436F7">
              <w:t>('id_categorie_personnel');</w:t>
            </w:r>
          </w:p>
          <w:p w:rsidR="005436F7" w:rsidRDefault="005436F7" w:rsidP="00F91C19">
            <w:pPr>
              <w:pStyle w:val="Codecomplet"/>
            </w:pPr>
            <w:r w:rsidRPr="005436F7">
              <w:tab/>
            </w:r>
            <w:r>
              <w:t>}</w:t>
            </w:r>
          </w:p>
          <w:p w:rsidR="005436F7" w:rsidRPr="00AD2E4D" w:rsidRDefault="005436F7" w:rsidP="00F91C19">
            <w:pPr>
              <w:pStyle w:val="Codecomplet"/>
            </w:pPr>
          </w:p>
        </w:tc>
      </w:tr>
    </w:tbl>
    <w:p w:rsidR="005436F7" w:rsidRDefault="005436F7"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5436F7" w:rsidRPr="00FD2CE6" w:rsidTr="00235500">
        <w:tc>
          <w:tcPr>
            <w:tcW w:w="9212" w:type="dxa"/>
            <w:tcBorders>
              <w:bottom w:val="single" w:sz="8" w:space="0" w:color="auto"/>
            </w:tcBorders>
            <w:shd w:val="clear" w:color="auto" w:fill="DBE5F1" w:themeFill="accent1" w:themeFillTint="33"/>
          </w:tcPr>
          <w:p w:rsidR="005436F7" w:rsidRPr="00FD2CE6" w:rsidRDefault="005436F7" w:rsidP="00F91C19">
            <w:pPr>
              <w:pStyle w:val="Mthode"/>
            </w:pPr>
            <w:r>
              <w:rPr>
                <w:rStyle w:val="CodeCar"/>
                <w:sz w:val="28"/>
              </w:rPr>
              <w:t>createTable</w:t>
            </w:r>
          </w:p>
        </w:tc>
      </w:tr>
      <w:tr w:rsidR="005436F7" w:rsidRPr="00AD2E4D" w:rsidTr="00235500">
        <w:tc>
          <w:tcPr>
            <w:tcW w:w="9212" w:type="dxa"/>
            <w:tcBorders>
              <w:top w:val="single" w:sz="8" w:space="0" w:color="auto"/>
            </w:tcBorders>
            <w:shd w:val="clear" w:color="auto" w:fill="F2F2F2" w:themeFill="background1" w:themeFillShade="F2"/>
          </w:tcPr>
          <w:p w:rsidR="005436F7" w:rsidRDefault="005436F7" w:rsidP="00235500">
            <w:pPr>
              <w:rPr>
                <w:lang w:eastAsia="fr-FR"/>
              </w:rPr>
            </w:pPr>
            <w:r>
              <w:rPr>
                <w:lang w:eastAsia="fr-FR"/>
              </w:rPr>
              <w:t xml:space="preserve">Créé dans la base de données la table qui va recevoir l’arborescence hiérarchique. </w:t>
            </w:r>
          </w:p>
          <w:p w:rsidR="00F91C19" w:rsidRDefault="00F91C19" w:rsidP="00235500">
            <w:pPr>
              <w:rPr>
                <w:lang w:eastAsia="fr-FR"/>
              </w:rPr>
            </w:pPr>
          </w:p>
          <w:p w:rsidR="005436F7" w:rsidRPr="005436F7" w:rsidRDefault="005436F7" w:rsidP="00235500">
            <w:pPr>
              <w:rPr>
                <w:b/>
                <w:lang w:eastAsia="fr-FR"/>
              </w:rPr>
            </w:pPr>
            <w:r w:rsidRPr="005436F7">
              <w:rPr>
                <w:b/>
                <w:lang w:eastAsia="fr-FR"/>
              </w:rPr>
              <w:t>Description</w:t>
            </w:r>
          </w:p>
          <w:p w:rsidR="005436F7" w:rsidRPr="005436F7" w:rsidRDefault="00F91C19" w:rsidP="00F91C19">
            <w:pPr>
              <w:pStyle w:val="Code"/>
              <w:rPr>
                <w:rStyle w:val="CodeCar"/>
                <w:b/>
              </w:rPr>
            </w:pPr>
            <w:r w:rsidRPr="00F91C19">
              <w:lastRenderedPageBreak/>
              <w:t>bool</w:t>
            </w:r>
            <w:r>
              <w:rPr>
                <w:rStyle w:val="CodeCar"/>
                <w:b/>
              </w:rPr>
              <w:t xml:space="preserve"> </w:t>
            </w:r>
            <w:r w:rsidR="005436F7">
              <w:rPr>
                <w:rStyle w:val="CodeCar"/>
                <w:b/>
              </w:rPr>
              <w:t>create</w:t>
            </w:r>
            <w:r>
              <w:rPr>
                <w:rStyle w:val="CodeCar"/>
                <w:b/>
              </w:rPr>
              <w:t>Table</w:t>
            </w:r>
            <w:r w:rsidR="005436F7" w:rsidRPr="005436F7">
              <w:rPr>
                <w:rStyle w:val="CodeCar"/>
              </w:rPr>
              <w:t>()</w:t>
            </w:r>
          </w:p>
          <w:p w:rsidR="005436F7" w:rsidRPr="005436F7" w:rsidRDefault="005436F7" w:rsidP="00235500">
            <w:pPr>
              <w:rPr>
                <w:rStyle w:val="lev"/>
                <w:lang w:eastAsia="fr-FR"/>
              </w:rPr>
            </w:pPr>
          </w:p>
          <w:p w:rsidR="005436F7" w:rsidRPr="005436F7" w:rsidRDefault="005436F7" w:rsidP="00235500">
            <w:pPr>
              <w:rPr>
                <w:rStyle w:val="lev"/>
                <w:lang w:eastAsia="fr-FR"/>
              </w:rPr>
            </w:pPr>
            <w:r w:rsidRPr="005436F7">
              <w:rPr>
                <w:rStyle w:val="lev"/>
                <w:lang w:eastAsia="fr-FR"/>
              </w:rPr>
              <w:t>Liste des paramètres</w:t>
            </w:r>
          </w:p>
          <w:p w:rsidR="005436F7" w:rsidRDefault="00F91C19" w:rsidP="00F91C19">
            <w:pPr>
              <w:rPr>
                <w:rStyle w:val="lev"/>
                <w:b w:val="0"/>
                <w:lang w:eastAsia="fr-FR"/>
              </w:rPr>
            </w:pPr>
            <w:r>
              <w:rPr>
                <w:rStyle w:val="lev"/>
                <w:b w:val="0"/>
                <w:lang w:eastAsia="fr-FR"/>
              </w:rPr>
              <w:t>Aucun</w:t>
            </w:r>
          </w:p>
          <w:p w:rsidR="00F91C19" w:rsidRDefault="00F91C19" w:rsidP="00F91C19">
            <w:pPr>
              <w:rPr>
                <w:rStyle w:val="lev"/>
                <w:b w:val="0"/>
                <w:lang w:eastAsia="fr-FR"/>
              </w:rPr>
            </w:pPr>
          </w:p>
          <w:p w:rsidR="00F91C19" w:rsidRPr="005436F7" w:rsidRDefault="00F91C19" w:rsidP="00F91C19">
            <w:pPr>
              <w:rPr>
                <w:rStyle w:val="lev"/>
                <w:lang w:eastAsia="fr-FR"/>
              </w:rPr>
            </w:pPr>
            <w:r>
              <w:rPr>
                <w:rStyle w:val="lev"/>
                <w:lang w:eastAsia="fr-FR"/>
              </w:rPr>
              <w:t>Retour</w:t>
            </w:r>
          </w:p>
          <w:p w:rsidR="00F91C19" w:rsidRDefault="00235500" w:rsidP="00F91C19">
            <w:pPr>
              <w:rPr>
                <w:rStyle w:val="lev"/>
                <w:b w:val="0"/>
                <w:lang w:eastAsia="fr-FR"/>
              </w:rPr>
            </w:pPr>
            <w:r>
              <w:rPr>
                <w:rStyle w:val="lev"/>
                <w:b w:val="0"/>
                <w:lang w:eastAsia="fr-FR"/>
              </w:rPr>
              <w:t xml:space="preserve">      </w:t>
            </w:r>
            <w:r w:rsidR="00F91C19" w:rsidRPr="00235500">
              <w:rPr>
                <w:rStyle w:val="CodeCar"/>
              </w:rPr>
              <w:t>true</w:t>
            </w:r>
            <w:r w:rsidR="00F91C19">
              <w:rPr>
                <w:rStyle w:val="lev"/>
                <w:b w:val="0"/>
                <w:lang w:eastAsia="fr-FR"/>
              </w:rPr>
              <w:t> : la création de la table s’est bien passé.</w:t>
            </w:r>
          </w:p>
          <w:p w:rsidR="00F91C19" w:rsidRDefault="00235500" w:rsidP="00F91C19">
            <w:pPr>
              <w:rPr>
                <w:rStyle w:val="lev"/>
                <w:b w:val="0"/>
                <w:lang w:eastAsia="fr-FR"/>
              </w:rPr>
            </w:pPr>
            <w:r>
              <w:rPr>
                <w:rStyle w:val="lev"/>
                <w:b w:val="0"/>
                <w:lang w:eastAsia="fr-FR"/>
              </w:rPr>
              <w:t xml:space="preserve">      </w:t>
            </w:r>
            <w:r w:rsidRPr="00235500">
              <w:rPr>
                <w:rStyle w:val="CodeCar"/>
              </w:rPr>
              <w:t>f</w:t>
            </w:r>
            <w:r w:rsidR="00F91C19" w:rsidRPr="00235500">
              <w:rPr>
                <w:rStyle w:val="CodeCar"/>
              </w:rPr>
              <w:t>alse</w:t>
            </w:r>
            <w:r w:rsidR="00F91C19">
              <w:rPr>
                <w:rStyle w:val="lev"/>
                <w:b w:val="0"/>
                <w:lang w:eastAsia="fr-FR"/>
              </w:rPr>
              <w:t> :</w:t>
            </w:r>
            <w:r>
              <w:rPr>
                <w:rStyle w:val="lev"/>
                <w:b w:val="0"/>
                <w:lang w:eastAsia="fr-FR"/>
              </w:rPr>
              <w:t xml:space="preserve"> erreur lors de la création de la table</w:t>
            </w:r>
            <w:r w:rsidR="00F91C19">
              <w:rPr>
                <w:rStyle w:val="lev"/>
                <w:b w:val="0"/>
                <w:lang w:eastAsia="fr-FR"/>
              </w:rPr>
              <w:t xml:space="preserve"> </w:t>
            </w:r>
          </w:p>
          <w:p w:rsidR="00F91C19" w:rsidRDefault="00F91C19" w:rsidP="00F91C19">
            <w:pPr>
              <w:rPr>
                <w:rStyle w:val="lev"/>
                <w:b w:val="0"/>
                <w:lang w:eastAsia="fr-FR"/>
              </w:rPr>
            </w:pPr>
          </w:p>
          <w:p w:rsidR="00235500" w:rsidRDefault="00235500" w:rsidP="00F91C19">
            <w:pPr>
              <w:rPr>
                <w:lang w:eastAsia="fr-FR"/>
              </w:rPr>
            </w:pPr>
            <w:r>
              <w:rPr>
                <w:lang w:eastAsia="fr-FR"/>
              </w:rPr>
              <w:t>Cette appel n’est à faire qu’une seule fois. Si la table existe déjà, la méthode ignore la demande.</w:t>
            </w:r>
          </w:p>
          <w:p w:rsidR="00235500" w:rsidRDefault="00235500" w:rsidP="00F91C19">
            <w:pPr>
              <w:rPr>
                <w:rStyle w:val="lev"/>
                <w:b w:val="0"/>
                <w:lang w:eastAsia="fr-FR"/>
              </w:rPr>
            </w:pPr>
          </w:p>
          <w:p w:rsidR="00235500" w:rsidRDefault="00235500" w:rsidP="00235500">
            <w:pPr>
              <w:rPr>
                <w:lang w:eastAsia="fr-FR"/>
              </w:rPr>
            </w:pPr>
            <w:r>
              <w:rPr>
                <w:lang w:eastAsia="fr-FR"/>
              </w:rPr>
              <w:t xml:space="preserve">L’appel aux méthodes </w:t>
            </w:r>
            <w:r w:rsidRPr="00F91C19">
              <w:rPr>
                <w:rStyle w:val="CodeCar"/>
              </w:rPr>
              <w:t>setTable()</w:t>
            </w:r>
            <w:r>
              <w:rPr>
                <w:lang w:eastAsia="fr-FR"/>
              </w:rPr>
              <w:t xml:space="preserve"> et </w:t>
            </w:r>
            <w:r w:rsidRPr="00F91C19">
              <w:rPr>
                <w:rStyle w:val="CodeCar"/>
              </w:rPr>
              <w:t>setKey()</w:t>
            </w:r>
            <w:r>
              <w:rPr>
                <w:lang w:eastAsia="fr-FR"/>
              </w:rPr>
              <w:t xml:space="preserve"> doit impérativement avoir été réalisé avant l’appel de la méthode </w:t>
            </w:r>
            <w:r w:rsidRPr="00F91C19">
              <w:rPr>
                <w:rStyle w:val="CodeCar"/>
              </w:rPr>
              <w:t>createTable()</w:t>
            </w:r>
            <w:r>
              <w:rPr>
                <w:lang w:eastAsia="fr-FR"/>
              </w:rPr>
              <w:t>. Dans le cas contraire, l’application sera stoppée et un message indiquera l’oubli.</w:t>
            </w:r>
          </w:p>
          <w:p w:rsidR="005436F7" w:rsidRPr="00F91C19" w:rsidRDefault="005436F7" w:rsidP="00F91C19">
            <w:pPr>
              <w:pStyle w:val="Codecomplet"/>
              <w:rPr>
                <w:lang w:val="fr-FR"/>
              </w:rPr>
            </w:pPr>
          </w:p>
          <w:p w:rsidR="005436F7" w:rsidRPr="00F91C19" w:rsidRDefault="005436F7" w:rsidP="00F91C19">
            <w:pPr>
              <w:pStyle w:val="Codecomplet"/>
              <w:rPr>
                <w:lang w:val="fr-FR"/>
              </w:rPr>
            </w:pPr>
          </w:p>
        </w:tc>
      </w:tr>
    </w:tbl>
    <w:p w:rsidR="005436F7" w:rsidRDefault="005436F7"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F91C19" w:rsidRPr="00FD2CE6" w:rsidTr="00235500">
        <w:tc>
          <w:tcPr>
            <w:tcW w:w="9212" w:type="dxa"/>
            <w:tcBorders>
              <w:bottom w:val="single" w:sz="8" w:space="0" w:color="auto"/>
            </w:tcBorders>
            <w:shd w:val="clear" w:color="auto" w:fill="DBE5F1" w:themeFill="accent1" w:themeFillTint="33"/>
          </w:tcPr>
          <w:p w:rsidR="00F91C19" w:rsidRPr="00FD2CE6" w:rsidRDefault="00F91C19" w:rsidP="00235500">
            <w:pPr>
              <w:pStyle w:val="Mthode"/>
            </w:pPr>
            <w:r>
              <w:rPr>
                <w:rStyle w:val="CodeCar"/>
                <w:sz w:val="28"/>
              </w:rPr>
              <w:t>drop</w:t>
            </w:r>
          </w:p>
        </w:tc>
      </w:tr>
      <w:tr w:rsidR="00F91C19" w:rsidRPr="00AD2E4D" w:rsidTr="00235500">
        <w:tc>
          <w:tcPr>
            <w:tcW w:w="9212" w:type="dxa"/>
            <w:tcBorders>
              <w:top w:val="single" w:sz="8" w:space="0" w:color="auto"/>
            </w:tcBorders>
            <w:shd w:val="clear" w:color="auto" w:fill="F2F2F2" w:themeFill="background1" w:themeFillShade="F2"/>
          </w:tcPr>
          <w:p w:rsidR="00F91C19" w:rsidRDefault="00F91C19" w:rsidP="00235500">
            <w:pPr>
              <w:rPr>
                <w:lang w:eastAsia="fr-FR"/>
              </w:rPr>
            </w:pPr>
            <w:r>
              <w:rPr>
                <w:lang w:eastAsia="fr-FR"/>
              </w:rPr>
              <w:t xml:space="preserve">Vide la table qui reçoit l’arborescence hiérarchique. </w:t>
            </w:r>
          </w:p>
          <w:p w:rsidR="00F91C19" w:rsidRDefault="00F91C19" w:rsidP="00235500">
            <w:pPr>
              <w:rPr>
                <w:lang w:eastAsia="fr-FR"/>
              </w:rPr>
            </w:pPr>
          </w:p>
          <w:p w:rsidR="00F91C19" w:rsidRPr="005436F7" w:rsidRDefault="00F91C19" w:rsidP="00235500">
            <w:pPr>
              <w:rPr>
                <w:b/>
                <w:lang w:eastAsia="fr-FR"/>
              </w:rPr>
            </w:pPr>
            <w:r w:rsidRPr="005436F7">
              <w:rPr>
                <w:b/>
                <w:lang w:eastAsia="fr-FR"/>
              </w:rPr>
              <w:t>Description</w:t>
            </w:r>
          </w:p>
          <w:p w:rsidR="00F91C19" w:rsidRPr="005436F7" w:rsidRDefault="00F91C19" w:rsidP="00235500">
            <w:pPr>
              <w:pStyle w:val="Code"/>
              <w:rPr>
                <w:rStyle w:val="CodeCar"/>
                <w:b/>
              </w:rPr>
            </w:pPr>
            <w:r w:rsidRPr="00F91C19">
              <w:t>bool</w:t>
            </w:r>
            <w:r>
              <w:rPr>
                <w:rStyle w:val="CodeCar"/>
                <w:b/>
              </w:rPr>
              <w:t xml:space="preserve"> </w:t>
            </w:r>
            <w:r w:rsidR="00235500">
              <w:rPr>
                <w:rStyle w:val="CodeCar"/>
                <w:b/>
              </w:rPr>
              <w:t>drop</w:t>
            </w:r>
            <w:r w:rsidRPr="005436F7">
              <w:rPr>
                <w:rStyle w:val="CodeCar"/>
              </w:rPr>
              <w:t>()</w:t>
            </w:r>
          </w:p>
          <w:p w:rsidR="00F91C19" w:rsidRDefault="00F91C19" w:rsidP="00235500">
            <w:pPr>
              <w:rPr>
                <w:rStyle w:val="lev"/>
                <w:lang w:eastAsia="fr-FR"/>
              </w:rPr>
            </w:pPr>
          </w:p>
          <w:p w:rsidR="00235500" w:rsidRPr="005436F7" w:rsidRDefault="00235500" w:rsidP="00235500">
            <w:pPr>
              <w:rPr>
                <w:rStyle w:val="lev"/>
                <w:lang w:eastAsia="fr-FR"/>
              </w:rPr>
            </w:pPr>
            <w:r w:rsidRPr="005436F7">
              <w:rPr>
                <w:rStyle w:val="lev"/>
                <w:lang w:eastAsia="fr-FR"/>
              </w:rPr>
              <w:t>Liste des paramètres</w:t>
            </w:r>
          </w:p>
          <w:p w:rsidR="00235500" w:rsidRDefault="00235500" w:rsidP="00235500">
            <w:pPr>
              <w:rPr>
                <w:rStyle w:val="lev"/>
                <w:b w:val="0"/>
                <w:lang w:eastAsia="fr-FR"/>
              </w:rPr>
            </w:pPr>
            <w:r>
              <w:rPr>
                <w:rStyle w:val="lev"/>
                <w:b w:val="0"/>
                <w:lang w:eastAsia="fr-FR"/>
              </w:rPr>
              <w:t>Aucun</w:t>
            </w:r>
          </w:p>
          <w:p w:rsidR="00235500" w:rsidRDefault="00235500" w:rsidP="00235500">
            <w:pPr>
              <w:rPr>
                <w:rStyle w:val="lev"/>
                <w:b w:val="0"/>
                <w:lang w:eastAsia="fr-FR"/>
              </w:rPr>
            </w:pPr>
          </w:p>
          <w:p w:rsidR="00235500" w:rsidRPr="005436F7" w:rsidRDefault="00235500" w:rsidP="00235500">
            <w:pPr>
              <w:rPr>
                <w:rStyle w:val="lev"/>
                <w:lang w:eastAsia="fr-FR"/>
              </w:rPr>
            </w:pPr>
            <w:r>
              <w:rPr>
                <w:rStyle w:val="lev"/>
                <w:lang w:eastAsia="fr-FR"/>
              </w:rPr>
              <w:t>Retour</w:t>
            </w:r>
          </w:p>
          <w:p w:rsidR="00235500" w:rsidRDefault="00235500" w:rsidP="00235500">
            <w:pPr>
              <w:rPr>
                <w:rStyle w:val="lev"/>
                <w:b w:val="0"/>
                <w:lang w:eastAsia="fr-FR"/>
              </w:rPr>
            </w:pPr>
            <w:r>
              <w:rPr>
                <w:rStyle w:val="lev"/>
                <w:b w:val="0"/>
                <w:lang w:eastAsia="fr-FR"/>
              </w:rPr>
              <w:t xml:space="preserve">      </w:t>
            </w:r>
            <w:r w:rsidRPr="00235500">
              <w:rPr>
                <w:rStyle w:val="CodeCar"/>
              </w:rPr>
              <w:t>true</w:t>
            </w:r>
            <w:r>
              <w:rPr>
                <w:rStyle w:val="lev"/>
                <w:b w:val="0"/>
                <w:lang w:eastAsia="fr-FR"/>
              </w:rPr>
              <w:t> : la table a été vidée avec succès.</w:t>
            </w:r>
          </w:p>
          <w:p w:rsidR="00235500" w:rsidRDefault="00235500" w:rsidP="00235500">
            <w:pPr>
              <w:rPr>
                <w:rStyle w:val="lev"/>
                <w:b w:val="0"/>
                <w:lang w:eastAsia="fr-FR"/>
              </w:rPr>
            </w:pPr>
            <w:r>
              <w:rPr>
                <w:rStyle w:val="lev"/>
                <w:b w:val="0"/>
                <w:lang w:eastAsia="fr-FR"/>
              </w:rPr>
              <w:t xml:space="preserve">      </w:t>
            </w:r>
            <w:r w:rsidRPr="00235500">
              <w:rPr>
                <w:rStyle w:val="CodeCar"/>
              </w:rPr>
              <w:t>false</w:t>
            </w:r>
            <w:r>
              <w:rPr>
                <w:rStyle w:val="lev"/>
                <w:b w:val="0"/>
                <w:lang w:eastAsia="fr-FR"/>
              </w:rPr>
              <w:t xml:space="preserve"> : erreur lors du vidage de la table </w:t>
            </w:r>
          </w:p>
          <w:p w:rsidR="00F91C19" w:rsidRPr="00141621" w:rsidRDefault="00F91C19" w:rsidP="00235500">
            <w:pPr>
              <w:pStyle w:val="Codecomplet"/>
              <w:rPr>
                <w:lang w:val="fr-FR"/>
              </w:rPr>
            </w:pPr>
          </w:p>
        </w:tc>
      </w:tr>
    </w:tbl>
    <w:p w:rsidR="00235500" w:rsidRDefault="00235500"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235500" w:rsidRPr="00FD2CE6" w:rsidTr="00235500">
        <w:tc>
          <w:tcPr>
            <w:tcW w:w="9212" w:type="dxa"/>
            <w:tcBorders>
              <w:bottom w:val="single" w:sz="8" w:space="0" w:color="auto"/>
            </w:tcBorders>
            <w:shd w:val="clear" w:color="auto" w:fill="DBE5F1" w:themeFill="accent1" w:themeFillTint="33"/>
          </w:tcPr>
          <w:p w:rsidR="00235500" w:rsidRPr="00FD2CE6" w:rsidRDefault="00235500" w:rsidP="00235500">
            <w:pPr>
              <w:pStyle w:val="Mthode"/>
            </w:pPr>
            <w:r>
              <w:rPr>
                <w:rStyle w:val="CodeCar"/>
                <w:sz w:val="28"/>
              </w:rPr>
              <w:t>getRoot</w:t>
            </w:r>
          </w:p>
        </w:tc>
      </w:tr>
      <w:tr w:rsidR="00235500" w:rsidRPr="00AD2E4D" w:rsidTr="00235500">
        <w:tc>
          <w:tcPr>
            <w:tcW w:w="9212" w:type="dxa"/>
            <w:tcBorders>
              <w:top w:val="single" w:sz="8" w:space="0" w:color="auto"/>
            </w:tcBorders>
            <w:shd w:val="clear" w:color="auto" w:fill="F2F2F2" w:themeFill="background1" w:themeFillShade="F2"/>
          </w:tcPr>
          <w:p w:rsidR="00235500" w:rsidRDefault="00235500" w:rsidP="00235500">
            <w:pPr>
              <w:rPr>
                <w:lang w:eastAsia="fr-FR"/>
              </w:rPr>
            </w:pPr>
            <w:r>
              <w:rPr>
                <w:lang w:eastAsia="fr-FR"/>
              </w:rPr>
              <w:t xml:space="preserve">Renvoie le nœud racine de l’arbre. </w:t>
            </w:r>
          </w:p>
          <w:p w:rsidR="00235500" w:rsidRDefault="00235500" w:rsidP="00235500">
            <w:pPr>
              <w:rPr>
                <w:lang w:eastAsia="fr-FR"/>
              </w:rPr>
            </w:pPr>
          </w:p>
          <w:p w:rsidR="00235500" w:rsidRPr="005436F7" w:rsidRDefault="00235500" w:rsidP="00235500">
            <w:pPr>
              <w:rPr>
                <w:b/>
                <w:lang w:eastAsia="fr-FR"/>
              </w:rPr>
            </w:pPr>
            <w:r w:rsidRPr="005436F7">
              <w:rPr>
                <w:b/>
                <w:lang w:eastAsia="fr-FR"/>
              </w:rPr>
              <w:t>Description</w:t>
            </w:r>
          </w:p>
          <w:p w:rsidR="00235500" w:rsidRPr="005436F7" w:rsidRDefault="00235500" w:rsidP="00235500">
            <w:pPr>
              <w:pStyle w:val="Code"/>
              <w:rPr>
                <w:rStyle w:val="CodeCar"/>
                <w:b/>
              </w:rPr>
            </w:pPr>
            <w:r>
              <w:t>array</w:t>
            </w:r>
            <w:r>
              <w:rPr>
                <w:rStyle w:val="CodeCar"/>
                <w:b/>
              </w:rPr>
              <w:t xml:space="preserve"> getRoot</w:t>
            </w:r>
            <w:r w:rsidRPr="005436F7">
              <w:rPr>
                <w:rStyle w:val="CodeCar"/>
              </w:rPr>
              <w:t>()</w:t>
            </w:r>
          </w:p>
          <w:p w:rsidR="00235500" w:rsidRDefault="00235500" w:rsidP="00235500">
            <w:pPr>
              <w:rPr>
                <w:rStyle w:val="lev"/>
                <w:lang w:eastAsia="fr-FR"/>
              </w:rPr>
            </w:pPr>
          </w:p>
          <w:p w:rsidR="00235500" w:rsidRPr="005436F7" w:rsidRDefault="00235500" w:rsidP="00235500">
            <w:pPr>
              <w:rPr>
                <w:rStyle w:val="lev"/>
                <w:lang w:eastAsia="fr-FR"/>
              </w:rPr>
            </w:pPr>
            <w:r w:rsidRPr="005436F7">
              <w:rPr>
                <w:rStyle w:val="lev"/>
                <w:lang w:eastAsia="fr-FR"/>
              </w:rPr>
              <w:t>Liste des paramètres</w:t>
            </w:r>
          </w:p>
          <w:p w:rsidR="00235500" w:rsidRDefault="00235500" w:rsidP="00235500">
            <w:pPr>
              <w:rPr>
                <w:rStyle w:val="lev"/>
                <w:b w:val="0"/>
                <w:lang w:eastAsia="fr-FR"/>
              </w:rPr>
            </w:pPr>
            <w:r>
              <w:rPr>
                <w:rStyle w:val="lev"/>
                <w:b w:val="0"/>
                <w:lang w:eastAsia="fr-FR"/>
              </w:rPr>
              <w:t>Aucun</w:t>
            </w:r>
          </w:p>
          <w:p w:rsidR="00235500" w:rsidRDefault="00235500" w:rsidP="00235500">
            <w:pPr>
              <w:rPr>
                <w:rStyle w:val="lev"/>
                <w:b w:val="0"/>
                <w:lang w:eastAsia="fr-FR"/>
              </w:rPr>
            </w:pPr>
          </w:p>
          <w:p w:rsidR="00235500" w:rsidRPr="005436F7" w:rsidRDefault="00235500" w:rsidP="00235500">
            <w:pPr>
              <w:rPr>
                <w:rStyle w:val="lev"/>
                <w:lang w:eastAsia="fr-FR"/>
              </w:rPr>
            </w:pPr>
            <w:r>
              <w:rPr>
                <w:rStyle w:val="lev"/>
                <w:lang w:eastAsia="fr-FR"/>
              </w:rPr>
              <w:t>Retour</w:t>
            </w:r>
          </w:p>
          <w:p w:rsidR="00235500" w:rsidRDefault="00235500" w:rsidP="00235500">
            <w:pPr>
              <w:rPr>
                <w:rStyle w:val="lev"/>
                <w:b w:val="0"/>
                <w:lang w:eastAsia="fr-FR"/>
              </w:rPr>
            </w:pPr>
            <w:r>
              <w:rPr>
                <w:rStyle w:val="lev"/>
                <w:b w:val="0"/>
                <w:lang w:eastAsia="fr-FR"/>
              </w:rPr>
              <w:t xml:space="preserve">Un tableau indicé par ‘0’ qui contient les données de la feuille racine. Si il existe plusieurs racines, alors la méthode renvoie un tableau vide. Si il y a une erreur SQL, la méthode renvoie </w:t>
            </w:r>
            <w:r w:rsidRPr="00235500">
              <w:rPr>
                <w:rStyle w:val="CodeCar"/>
              </w:rPr>
              <w:t>false</w:t>
            </w:r>
            <w:r>
              <w:rPr>
                <w:rStyle w:val="lev"/>
                <w:b w:val="0"/>
                <w:lang w:eastAsia="fr-FR"/>
              </w:rPr>
              <w:t>.</w:t>
            </w:r>
          </w:p>
          <w:p w:rsidR="00235500" w:rsidRDefault="00235500" w:rsidP="00235500">
            <w:pPr>
              <w:rPr>
                <w:rStyle w:val="lev"/>
                <w:b w:val="0"/>
                <w:lang w:eastAsia="fr-FR"/>
              </w:rPr>
            </w:pPr>
          </w:p>
          <w:p w:rsidR="00235500" w:rsidRDefault="00235500" w:rsidP="00235500">
            <w:pPr>
              <w:rPr>
                <w:rStyle w:val="lev"/>
                <w:b w:val="0"/>
                <w:lang w:eastAsia="fr-FR"/>
              </w:rPr>
            </w:pPr>
            <w:r>
              <w:rPr>
                <w:rStyle w:val="lev"/>
                <w:b w:val="0"/>
                <w:lang w:eastAsia="fr-FR"/>
              </w:rPr>
              <w:t>Exemple de retour :</w:t>
            </w:r>
          </w:p>
          <w:p w:rsidR="00235500" w:rsidRPr="00141621" w:rsidRDefault="00235500" w:rsidP="00235500">
            <w:pPr>
              <w:pStyle w:val="Codecomplet"/>
              <w:rPr>
                <w:lang w:val="fr-FR"/>
              </w:rPr>
            </w:pPr>
            <w:r w:rsidRPr="00141621">
              <w:rPr>
                <w:lang w:val="fr-FR"/>
              </w:rPr>
              <w:t>Array</w:t>
            </w:r>
          </w:p>
          <w:p w:rsidR="00235500" w:rsidRPr="00141621" w:rsidRDefault="00235500" w:rsidP="00235500">
            <w:pPr>
              <w:pStyle w:val="Codecomplet"/>
              <w:rPr>
                <w:lang w:val="fr-FR"/>
              </w:rPr>
            </w:pPr>
            <w:r w:rsidRPr="00141621">
              <w:rPr>
                <w:lang w:val="fr-FR"/>
              </w:rPr>
              <w:t>(</w:t>
            </w:r>
          </w:p>
          <w:p w:rsidR="00235500" w:rsidRPr="00141621" w:rsidRDefault="00235500" w:rsidP="00235500">
            <w:pPr>
              <w:pStyle w:val="Codecomplet"/>
              <w:rPr>
                <w:lang w:val="fr-FR"/>
              </w:rPr>
            </w:pPr>
            <w:r w:rsidRPr="00141621">
              <w:rPr>
                <w:lang w:val="fr-FR"/>
              </w:rPr>
              <w:t xml:space="preserve">    [0] =&gt; Array (</w:t>
            </w:r>
          </w:p>
          <w:p w:rsidR="00235500" w:rsidRPr="00141621" w:rsidRDefault="00235500" w:rsidP="00235500">
            <w:pPr>
              <w:pStyle w:val="Codecomplet"/>
              <w:rPr>
                <w:lang w:val="fr-FR"/>
              </w:rPr>
            </w:pPr>
            <w:r w:rsidRPr="00141621">
              <w:rPr>
                <w:lang w:val="fr-FR"/>
              </w:rPr>
              <w:t xml:space="preserve">            [id_categorie_personnel] =&gt; 1</w:t>
            </w:r>
          </w:p>
          <w:p w:rsidR="00235500" w:rsidRPr="00141621" w:rsidRDefault="00235500" w:rsidP="00235500">
            <w:pPr>
              <w:pStyle w:val="Codecomplet"/>
              <w:rPr>
                <w:lang w:val="fr-FR"/>
              </w:rPr>
            </w:pPr>
            <w:r w:rsidRPr="00141621">
              <w:rPr>
                <w:lang w:val="fr-FR"/>
              </w:rPr>
              <w:lastRenderedPageBreak/>
              <w:t xml:space="preserve">            [gauche] =&gt; 1</w:t>
            </w:r>
          </w:p>
          <w:p w:rsidR="00235500" w:rsidRPr="00141621" w:rsidRDefault="00235500" w:rsidP="00235500">
            <w:pPr>
              <w:pStyle w:val="Codecomplet"/>
              <w:rPr>
                <w:lang w:val="fr-FR"/>
              </w:rPr>
            </w:pPr>
            <w:r w:rsidRPr="00141621">
              <w:rPr>
                <w:lang w:val="fr-FR"/>
              </w:rPr>
              <w:t xml:space="preserve">            [droite] =&gt; 34</w:t>
            </w:r>
          </w:p>
          <w:p w:rsidR="00235500" w:rsidRPr="00141621" w:rsidRDefault="00235500" w:rsidP="00235500">
            <w:pPr>
              <w:pStyle w:val="Codecomplet"/>
              <w:rPr>
                <w:lang w:val="fr-FR"/>
              </w:rPr>
            </w:pPr>
            <w:r w:rsidRPr="00141621">
              <w:rPr>
                <w:lang w:val="fr-FR"/>
              </w:rPr>
              <w:t xml:space="preserve">            [niveau] =&gt; 0</w:t>
            </w:r>
          </w:p>
          <w:p w:rsidR="00235500" w:rsidRPr="00141621" w:rsidRDefault="00235500" w:rsidP="00235500">
            <w:pPr>
              <w:pStyle w:val="Codecomplet"/>
              <w:rPr>
                <w:lang w:val="fr-FR"/>
              </w:rPr>
            </w:pPr>
            <w:r w:rsidRPr="00141621">
              <w:rPr>
                <w:lang w:val="fr-FR"/>
              </w:rPr>
              <w:t xml:space="preserve">            [libelle] =&gt; Tout le monde</w:t>
            </w:r>
          </w:p>
          <w:p w:rsidR="00235500" w:rsidRPr="00141621" w:rsidRDefault="00235500" w:rsidP="00235500">
            <w:pPr>
              <w:pStyle w:val="Codecomplet"/>
              <w:rPr>
                <w:lang w:val="fr-FR"/>
              </w:rPr>
            </w:pPr>
            <w:r w:rsidRPr="00141621">
              <w:rPr>
                <w:lang w:val="fr-FR"/>
              </w:rPr>
              <w:t xml:space="preserve">        )</w:t>
            </w:r>
          </w:p>
          <w:p w:rsidR="00235500" w:rsidRPr="00235500" w:rsidRDefault="00235500" w:rsidP="00235500">
            <w:pPr>
              <w:pStyle w:val="Codecomplet"/>
            </w:pPr>
            <w:r w:rsidRPr="00235500">
              <w:t>)</w:t>
            </w:r>
          </w:p>
          <w:p w:rsidR="00235500" w:rsidRPr="00235500" w:rsidRDefault="00235500" w:rsidP="00235500"/>
        </w:tc>
      </w:tr>
    </w:tbl>
    <w:p w:rsidR="00F91C19" w:rsidRDefault="00F91C19"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235500" w:rsidRPr="00FD2CE6" w:rsidTr="00235500">
        <w:tc>
          <w:tcPr>
            <w:tcW w:w="9212" w:type="dxa"/>
            <w:tcBorders>
              <w:bottom w:val="single" w:sz="8" w:space="0" w:color="auto"/>
            </w:tcBorders>
            <w:shd w:val="clear" w:color="auto" w:fill="DBE5F1" w:themeFill="accent1" w:themeFillTint="33"/>
          </w:tcPr>
          <w:p w:rsidR="00235500" w:rsidRPr="00FD2CE6" w:rsidRDefault="00235500" w:rsidP="00235500">
            <w:pPr>
              <w:pStyle w:val="Mthode"/>
            </w:pPr>
            <w:r>
              <w:rPr>
                <w:rStyle w:val="CodeCar"/>
                <w:sz w:val="28"/>
              </w:rPr>
              <w:t>getLeaves</w:t>
            </w:r>
          </w:p>
        </w:tc>
      </w:tr>
      <w:tr w:rsidR="00235500" w:rsidRPr="00235500" w:rsidTr="00235500">
        <w:tc>
          <w:tcPr>
            <w:tcW w:w="9212" w:type="dxa"/>
            <w:tcBorders>
              <w:top w:val="single" w:sz="8" w:space="0" w:color="auto"/>
            </w:tcBorders>
            <w:shd w:val="clear" w:color="auto" w:fill="F2F2F2" w:themeFill="background1" w:themeFillShade="F2"/>
          </w:tcPr>
          <w:p w:rsidR="00235500" w:rsidRDefault="00235500" w:rsidP="00235500">
            <w:pPr>
              <w:rPr>
                <w:lang w:eastAsia="fr-FR"/>
              </w:rPr>
            </w:pPr>
            <w:r>
              <w:rPr>
                <w:lang w:eastAsia="fr-FR"/>
              </w:rPr>
              <w:t>Récupère toutes les feuilles de l’arbre ou d’un sous arbre.</w:t>
            </w:r>
          </w:p>
          <w:p w:rsidR="00235500" w:rsidRDefault="00235500" w:rsidP="00235500">
            <w:pPr>
              <w:rPr>
                <w:lang w:eastAsia="fr-FR"/>
              </w:rPr>
            </w:pPr>
          </w:p>
          <w:p w:rsidR="00235500" w:rsidRPr="00141621" w:rsidRDefault="00235500" w:rsidP="00235500">
            <w:pPr>
              <w:rPr>
                <w:b/>
                <w:lang w:val="en-US" w:eastAsia="fr-FR"/>
              </w:rPr>
            </w:pPr>
            <w:r w:rsidRPr="00141621">
              <w:rPr>
                <w:b/>
                <w:lang w:val="en-US" w:eastAsia="fr-FR"/>
              </w:rPr>
              <w:t>Description</w:t>
            </w:r>
          </w:p>
          <w:p w:rsidR="00235500" w:rsidRPr="00235500" w:rsidRDefault="00235500" w:rsidP="00784369">
            <w:pPr>
              <w:pStyle w:val="Sansinterligne"/>
              <w:rPr>
                <w:rStyle w:val="CodeCar"/>
                <w:b/>
                <w:lang w:val="en-US"/>
              </w:rPr>
            </w:pPr>
            <w:r w:rsidRPr="00784369">
              <w:rPr>
                <w:rStyle w:val="CodeCar"/>
                <w:lang w:val="en-US"/>
              </w:rPr>
              <w:t>array</w:t>
            </w:r>
            <w:r w:rsidRPr="00235500">
              <w:rPr>
                <w:rStyle w:val="CodeCar"/>
                <w:b/>
                <w:lang w:val="en-US"/>
              </w:rPr>
              <w:t xml:space="preserve"> getLeaves</w:t>
            </w:r>
            <w:r w:rsidRPr="00235500">
              <w:rPr>
                <w:rStyle w:val="CodeCar"/>
                <w:lang w:val="en-US"/>
              </w:rPr>
              <w:t>(</w:t>
            </w:r>
            <w:r w:rsidR="00784369" w:rsidRPr="00784369">
              <w:rPr>
                <w:lang w:val="en-US"/>
              </w:rPr>
              <w:t>[</w:t>
            </w:r>
            <w:proofErr w:type="spellStart"/>
            <w:r w:rsidR="00784369" w:rsidRPr="00784369">
              <w:rPr>
                <w:rStyle w:val="CodeCar"/>
                <w:lang w:val="en-US"/>
              </w:rPr>
              <w:t>int</w:t>
            </w:r>
            <w:proofErr w:type="spellEnd"/>
            <w:r w:rsidR="00784369" w:rsidRPr="00784369">
              <w:rPr>
                <w:lang w:val="en-US"/>
              </w:rPr>
              <w:t xml:space="preserve"> </w:t>
            </w:r>
            <w:r w:rsidRPr="00784369">
              <w:rPr>
                <w:lang w:val="en-US"/>
              </w:rPr>
              <w:t>$</w:t>
            </w:r>
            <w:proofErr w:type="spellStart"/>
            <w:r w:rsidRPr="00784369">
              <w:rPr>
                <w:lang w:val="en-US"/>
              </w:rPr>
              <w:t>id_node</w:t>
            </w:r>
            <w:proofErr w:type="spellEnd"/>
            <w:r w:rsidR="00784369" w:rsidRPr="00784369">
              <w:rPr>
                <w:lang w:val="en-US"/>
              </w:rPr>
              <w:t xml:space="preserve">] </w:t>
            </w:r>
            <w:r w:rsidRPr="00235500">
              <w:rPr>
                <w:rStyle w:val="CodeCar"/>
                <w:lang w:val="en-US"/>
              </w:rPr>
              <w:t>)</w:t>
            </w:r>
          </w:p>
          <w:p w:rsidR="00235500" w:rsidRPr="00235500" w:rsidRDefault="00235500" w:rsidP="00235500">
            <w:pPr>
              <w:rPr>
                <w:rStyle w:val="lev"/>
                <w:lang w:val="en-US" w:eastAsia="fr-FR"/>
              </w:rPr>
            </w:pPr>
          </w:p>
          <w:p w:rsidR="00235500" w:rsidRPr="005436F7" w:rsidRDefault="00235500" w:rsidP="00235500">
            <w:pPr>
              <w:rPr>
                <w:rStyle w:val="lev"/>
                <w:lang w:eastAsia="fr-FR"/>
              </w:rPr>
            </w:pPr>
            <w:r w:rsidRPr="005436F7">
              <w:rPr>
                <w:rStyle w:val="lev"/>
                <w:lang w:eastAsia="fr-FR"/>
              </w:rPr>
              <w:t>Liste des paramètres</w:t>
            </w:r>
          </w:p>
          <w:p w:rsidR="00784369" w:rsidRDefault="00784369" w:rsidP="00784369">
            <w:pPr>
              <w:pStyle w:val="Code"/>
              <w:rPr>
                <w:rStyle w:val="lev"/>
                <w:b w:val="0"/>
              </w:rPr>
            </w:pPr>
            <w:r>
              <w:rPr>
                <w:rStyle w:val="lev"/>
                <w:b w:val="0"/>
              </w:rPr>
              <w:t>id_node</w:t>
            </w:r>
          </w:p>
          <w:p w:rsidR="00784369" w:rsidRDefault="00784369" w:rsidP="00784369">
            <w:pPr>
              <w:ind w:left="567"/>
              <w:rPr>
                <w:rStyle w:val="lev"/>
                <w:b w:val="0"/>
                <w:lang w:eastAsia="fr-FR"/>
              </w:rPr>
            </w:pPr>
            <w:r>
              <w:rPr>
                <w:rStyle w:val="lev"/>
                <w:b w:val="0"/>
                <w:lang w:eastAsia="fr-FR"/>
              </w:rPr>
              <w:t>Paramètre optionnel. Spécifie le nœud à partir duquel retrouver les feuilles de l’arborescence.</w:t>
            </w:r>
          </w:p>
          <w:p w:rsidR="00235500" w:rsidRDefault="00235500" w:rsidP="00235500">
            <w:pPr>
              <w:rPr>
                <w:rStyle w:val="lev"/>
                <w:b w:val="0"/>
                <w:lang w:eastAsia="fr-FR"/>
              </w:rPr>
            </w:pPr>
          </w:p>
          <w:p w:rsidR="00784369" w:rsidRPr="005436F7" w:rsidRDefault="00784369" w:rsidP="00784369">
            <w:pPr>
              <w:rPr>
                <w:rStyle w:val="lev"/>
                <w:lang w:eastAsia="fr-FR"/>
              </w:rPr>
            </w:pPr>
            <w:r>
              <w:rPr>
                <w:rStyle w:val="lev"/>
                <w:lang w:eastAsia="fr-FR"/>
              </w:rPr>
              <w:t>Retour</w:t>
            </w:r>
          </w:p>
          <w:p w:rsidR="00784369" w:rsidRDefault="00784369" w:rsidP="00784369">
            <w:pPr>
              <w:rPr>
                <w:rStyle w:val="lev"/>
                <w:b w:val="0"/>
                <w:lang w:eastAsia="fr-FR"/>
              </w:rPr>
            </w:pPr>
            <w:r>
              <w:rPr>
                <w:rStyle w:val="lev"/>
                <w:b w:val="0"/>
                <w:lang w:eastAsia="fr-FR"/>
              </w:rPr>
              <w:t>Un tableau indicé qui contient les feuilles.</w:t>
            </w:r>
          </w:p>
          <w:p w:rsidR="00784369" w:rsidRDefault="00784369" w:rsidP="00235500">
            <w:pPr>
              <w:rPr>
                <w:rStyle w:val="lev"/>
                <w:b w:val="0"/>
                <w:lang w:eastAsia="fr-FR"/>
              </w:rPr>
            </w:pPr>
          </w:p>
          <w:p w:rsidR="00235500" w:rsidRDefault="00784369" w:rsidP="00235500">
            <w:pPr>
              <w:rPr>
                <w:rStyle w:val="lev"/>
                <w:b w:val="0"/>
                <w:lang w:eastAsia="fr-FR"/>
              </w:rPr>
            </w:pPr>
            <w:r>
              <w:rPr>
                <w:rStyle w:val="lev"/>
                <w:b w:val="0"/>
                <w:lang w:eastAsia="fr-FR"/>
              </w:rPr>
              <w:t>Attention : Les nœuds ne sont pas récupérés. En fin de compte sont récupéré toutes les feuilles qui n’ont pas d’enfants.</w:t>
            </w:r>
          </w:p>
          <w:p w:rsidR="00235500" w:rsidRDefault="00235500" w:rsidP="00235500">
            <w:pPr>
              <w:rPr>
                <w:rStyle w:val="lev"/>
                <w:b w:val="0"/>
                <w:lang w:eastAsia="fr-FR"/>
              </w:rPr>
            </w:pPr>
          </w:p>
          <w:p w:rsidR="00235500" w:rsidRDefault="00235500" w:rsidP="00235500">
            <w:pPr>
              <w:rPr>
                <w:rStyle w:val="lev"/>
                <w:b w:val="0"/>
                <w:lang w:eastAsia="fr-FR"/>
              </w:rPr>
            </w:pPr>
            <w:r>
              <w:rPr>
                <w:rStyle w:val="lev"/>
                <w:b w:val="0"/>
                <w:lang w:eastAsia="fr-FR"/>
              </w:rPr>
              <w:t>Exemple :</w:t>
            </w:r>
            <w:r w:rsidR="00784369">
              <w:rPr>
                <w:rStyle w:val="lev"/>
                <w:b w:val="0"/>
                <w:lang w:eastAsia="fr-FR"/>
              </w:rPr>
              <w:t xml:space="preserve"> Récupérer toutes les feuilles « Fonctionnaires »</w:t>
            </w:r>
          </w:p>
          <w:p w:rsidR="00784369" w:rsidRPr="00141621" w:rsidRDefault="00784369" w:rsidP="00784369">
            <w:pPr>
              <w:pStyle w:val="Codecomplet"/>
              <w:rPr>
                <w:rStyle w:val="lev"/>
                <w:b w:val="0"/>
                <w:lang w:val="fr-FR"/>
              </w:rPr>
            </w:pPr>
          </w:p>
          <w:p w:rsidR="00784369" w:rsidRPr="00141621" w:rsidRDefault="00784369" w:rsidP="00784369">
            <w:pPr>
              <w:pStyle w:val="Codecomplet"/>
              <w:rPr>
                <w:rStyle w:val="lev"/>
                <w:b w:val="0"/>
                <w:lang w:val="fr-FR"/>
              </w:rPr>
            </w:pPr>
            <w:r w:rsidRPr="00141621">
              <w:rPr>
                <w:rStyle w:val="lev"/>
                <w:b w:val="0"/>
                <w:lang w:val="fr-FR"/>
              </w:rPr>
              <w:t>$root = $tree-&gt;</w:t>
            </w:r>
            <w:r w:rsidRPr="00141621">
              <w:rPr>
                <w:rStyle w:val="lev"/>
                <w:lang w:val="fr-FR"/>
              </w:rPr>
              <w:t>getLeaves</w:t>
            </w:r>
            <w:r w:rsidRPr="00141621">
              <w:rPr>
                <w:rStyle w:val="lev"/>
                <w:b w:val="0"/>
                <w:lang w:val="fr-FR"/>
              </w:rPr>
              <w:t>(5);</w:t>
            </w:r>
            <w:r w:rsidRPr="00141621">
              <w:rPr>
                <w:rStyle w:val="lev"/>
                <w:b w:val="0"/>
                <w:lang w:val="fr-FR"/>
              </w:rPr>
              <w:br/>
            </w:r>
          </w:p>
          <w:p w:rsidR="00784369" w:rsidRDefault="00784369" w:rsidP="00784369">
            <w:r>
              <w:t xml:space="preserve">Renvoie le tableau suivant : </w:t>
            </w:r>
          </w:p>
          <w:p w:rsidR="00784369" w:rsidRPr="00784369" w:rsidRDefault="00784369" w:rsidP="00784369">
            <w:pPr>
              <w:pStyle w:val="Codecomplet"/>
            </w:pPr>
            <w:r w:rsidRPr="00784369">
              <w:t>Array</w:t>
            </w:r>
          </w:p>
          <w:p w:rsidR="00784369" w:rsidRPr="00784369" w:rsidRDefault="00784369" w:rsidP="00784369">
            <w:pPr>
              <w:pStyle w:val="Codecomplet"/>
            </w:pPr>
            <w:r w:rsidRPr="00784369">
              <w:t>(</w:t>
            </w:r>
          </w:p>
          <w:p w:rsidR="00784369" w:rsidRPr="00784369" w:rsidRDefault="00784369" w:rsidP="00784369">
            <w:pPr>
              <w:pStyle w:val="Codecomplet"/>
            </w:pPr>
            <w:r w:rsidRPr="00784369">
              <w:t xml:space="preserve">    [0] =&gt; Array</w:t>
            </w:r>
            <w:r w:rsidR="00427EBB">
              <w:t xml:space="preserve"> </w:t>
            </w:r>
            <w:r w:rsidRPr="00784369">
              <w:t>(</w:t>
            </w:r>
          </w:p>
          <w:p w:rsidR="00784369" w:rsidRPr="00784369" w:rsidRDefault="00784369" w:rsidP="00784369">
            <w:pPr>
              <w:pStyle w:val="Codecomplet"/>
            </w:pPr>
            <w:r w:rsidRPr="00784369">
              <w:t xml:space="preserve">            [id_categorie_personnel] =&gt; 11</w:t>
            </w:r>
          </w:p>
          <w:p w:rsidR="00784369" w:rsidRPr="00141621" w:rsidRDefault="00784369" w:rsidP="00784369">
            <w:pPr>
              <w:pStyle w:val="Codecomplet"/>
              <w:rPr>
                <w:lang w:val="fr-FR"/>
              </w:rPr>
            </w:pPr>
            <w:r w:rsidRPr="00784369">
              <w:t xml:space="preserve">            </w:t>
            </w:r>
            <w:r w:rsidRPr="00141621">
              <w:rPr>
                <w:lang w:val="fr-FR"/>
              </w:rPr>
              <w:t>[gauche] =&gt; 7</w:t>
            </w:r>
          </w:p>
          <w:p w:rsidR="00784369" w:rsidRPr="00141621" w:rsidRDefault="00784369" w:rsidP="00784369">
            <w:pPr>
              <w:pStyle w:val="Codecomplet"/>
              <w:rPr>
                <w:lang w:val="fr-FR"/>
              </w:rPr>
            </w:pPr>
            <w:r w:rsidRPr="00141621">
              <w:rPr>
                <w:lang w:val="fr-FR"/>
              </w:rPr>
              <w:t xml:space="preserve">            [droite] =&gt; 8</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Attaché</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[1] =&gt; Array (</w:t>
            </w:r>
          </w:p>
          <w:p w:rsidR="00784369" w:rsidRPr="00141621" w:rsidRDefault="00784369" w:rsidP="00784369">
            <w:pPr>
              <w:pStyle w:val="Codecomplet"/>
              <w:rPr>
                <w:lang w:val="fr-FR"/>
              </w:rPr>
            </w:pPr>
            <w:r w:rsidRPr="00141621">
              <w:rPr>
                <w:lang w:val="fr-FR"/>
              </w:rPr>
              <w:t xml:space="preserve">            [id_categorie_personnel] =&gt; 12</w:t>
            </w:r>
          </w:p>
          <w:p w:rsidR="00784369" w:rsidRPr="00141621" w:rsidRDefault="00784369" w:rsidP="00784369">
            <w:pPr>
              <w:pStyle w:val="Codecomplet"/>
              <w:rPr>
                <w:lang w:val="fr-FR"/>
              </w:rPr>
            </w:pPr>
            <w:r w:rsidRPr="00141621">
              <w:rPr>
                <w:lang w:val="fr-FR"/>
              </w:rPr>
              <w:t xml:space="preserve">            [gauche] =&gt; 9</w:t>
            </w:r>
          </w:p>
          <w:p w:rsidR="00784369" w:rsidRPr="00141621" w:rsidRDefault="00784369" w:rsidP="00784369">
            <w:pPr>
              <w:pStyle w:val="Codecomplet"/>
              <w:rPr>
                <w:lang w:val="fr-FR"/>
              </w:rPr>
            </w:pPr>
            <w:r w:rsidRPr="00141621">
              <w:rPr>
                <w:lang w:val="fr-FR"/>
              </w:rPr>
              <w:t xml:space="preserve">            [droite] =&gt; 10</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Secrétaire Administratif</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[2] =&gt; Array (</w:t>
            </w:r>
          </w:p>
          <w:p w:rsidR="00784369" w:rsidRPr="00141621" w:rsidRDefault="00784369" w:rsidP="00784369">
            <w:pPr>
              <w:pStyle w:val="Codecomplet"/>
              <w:rPr>
                <w:lang w:val="fr-FR"/>
              </w:rPr>
            </w:pPr>
            <w:r w:rsidRPr="00141621">
              <w:rPr>
                <w:lang w:val="fr-FR"/>
              </w:rPr>
              <w:t xml:space="preserve">            [id_categorie_personnel] =&gt; 13</w:t>
            </w:r>
          </w:p>
          <w:p w:rsidR="00784369" w:rsidRPr="00141621" w:rsidRDefault="00784369" w:rsidP="00784369">
            <w:pPr>
              <w:pStyle w:val="Codecomplet"/>
              <w:rPr>
                <w:lang w:val="fr-FR"/>
              </w:rPr>
            </w:pPr>
            <w:r w:rsidRPr="00141621">
              <w:rPr>
                <w:lang w:val="fr-FR"/>
              </w:rPr>
              <w:t xml:space="preserve">            [gauche] =&gt; 11</w:t>
            </w:r>
          </w:p>
          <w:p w:rsidR="00784369" w:rsidRPr="00141621" w:rsidRDefault="00784369" w:rsidP="00784369">
            <w:pPr>
              <w:pStyle w:val="Codecomplet"/>
              <w:rPr>
                <w:lang w:val="fr-FR"/>
              </w:rPr>
            </w:pPr>
            <w:r w:rsidRPr="00141621">
              <w:rPr>
                <w:lang w:val="fr-FR"/>
              </w:rPr>
              <w:t xml:space="preserve">            [droite] =&gt; 12</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Adjoint Administratif</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[3] =&gt; Array (</w:t>
            </w:r>
          </w:p>
          <w:p w:rsidR="00784369" w:rsidRPr="00141621" w:rsidRDefault="00784369" w:rsidP="00784369">
            <w:pPr>
              <w:pStyle w:val="Codecomplet"/>
              <w:rPr>
                <w:lang w:val="fr-FR"/>
              </w:rPr>
            </w:pPr>
            <w:r w:rsidRPr="00141621">
              <w:rPr>
                <w:lang w:val="fr-FR"/>
              </w:rPr>
              <w:t xml:space="preserve">            [id_categorie_personnel] =&gt; 14</w:t>
            </w:r>
          </w:p>
          <w:p w:rsidR="00784369" w:rsidRPr="00141621" w:rsidRDefault="00784369" w:rsidP="00784369">
            <w:pPr>
              <w:pStyle w:val="Codecomplet"/>
              <w:rPr>
                <w:lang w:val="fr-FR"/>
              </w:rPr>
            </w:pPr>
            <w:r w:rsidRPr="00141621">
              <w:rPr>
                <w:lang w:val="fr-FR"/>
              </w:rPr>
              <w:t xml:space="preserve">            [gauche] =&gt; 13</w:t>
            </w:r>
          </w:p>
          <w:p w:rsidR="00784369" w:rsidRPr="00141621" w:rsidRDefault="00784369" w:rsidP="00784369">
            <w:pPr>
              <w:pStyle w:val="Codecomplet"/>
              <w:rPr>
                <w:lang w:val="fr-FR"/>
              </w:rPr>
            </w:pPr>
            <w:r w:rsidRPr="00141621">
              <w:rPr>
                <w:lang w:val="fr-FR"/>
              </w:rPr>
              <w:t xml:space="preserve">            [droite] =&gt; 14</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Administrateur Civil</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[4] =&gt; Array (</w:t>
            </w:r>
          </w:p>
          <w:p w:rsidR="00784369" w:rsidRPr="00141621" w:rsidRDefault="00784369" w:rsidP="00784369">
            <w:pPr>
              <w:pStyle w:val="Codecomplet"/>
              <w:rPr>
                <w:lang w:val="fr-FR"/>
              </w:rPr>
            </w:pPr>
            <w:r w:rsidRPr="00141621">
              <w:rPr>
                <w:lang w:val="fr-FR"/>
              </w:rPr>
              <w:t xml:space="preserve">            [id_categorie_personnel] =&gt; 15</w:t>
            </w:r>
          </w:p>
          <w:p w:rsidR="00784369" w:rsidRPr="00141621" w:rsidRDefault="00784369" w:rsidP="00784369">
            <w:pPr>
              <w:pStyle w:val="Codecomplet"/>
              <w:rPr>
                <w:lang w:val="fr-FR"/>
              </w:rPr>
            </w:pPr>
            <w:r w:rsidRPr="00141621">
              <w:rPr>
                <w:lang w:val="fr-FR"/>
              </w:rPr>
              <w:t xml:space="preserve">            [gauche] =&gt; 17</w:t>
            </w:r>
          </w:p>
          <w:p w:rsidR="00784369" w:rsidRPr="00141621" w:rsidRDefault="00784369" w:rsidP="00784369">
            <w:pPr>
              <w:pStyle w:val="Codecomplet"/>
              <w:rPr>
                <w:lang w:val="fr-FR"/>
              </w:rPr>
            </w:pPr>
            <w:r w:rsidRPr="00141621">
              <w:rPr>
                <w:lang w:val="fr-FR"/>
              </w:rPr>
              <w:t xml:space="preserve">            [droite] =&gt; 18</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TSEF</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[5] =&gt; Array (</w:t>
            </w:r>
          </w:p>
          <w:p w:rsidR="00784369" w:rsidRPr="00141621" w:rsidRDefault="00784369" w:rsidP="00784369">
            <w:pPr>
              <w:pStyle w:val="Codecomplet"/>
              <w:rPr>
                <w:lang w:val="fr-FR"/>
              </w:rPr>
            </w:pPr>
            <w:r w:rsidRPr="00141621">
              <w:rPr>
                <w:lang w:val="fr-FR"/>
              </w:rPr>
              <w:lastRenderedPageBreak/>
              <w:t xml:space="preserve">            [id_categorie_personnel] =&gt; 16</w:t>
            </w:r>
          </w:p>
          <w:p w:rsidR="00784369" w:rsidRPr="00141621" w:rsidRDefault="00784369" w:rsidP="00784369">
            <w:pPr>
              <w:pStyle w:val="Codecomplet"/>
              <w:rPr>
                <w:lang w:val="fr-FR"/>
              </w:rPr>
            </w:pPr>
            <w:r w:rsidRPr="00141621">
              <w:rPr>
                <w:lang w:val="fr-FR"/>
              </w:rPr>
              <w:t xml:space="preserve">            [gauche] =&gt; 19</w:t>
            </w:r>
          </w:p>
          <w:p w:rsidR="00784369" w:rsidRPr="00141621" w:rsidRDefault="00784369" w:rsidP="00784369">
            <w:pPr>
              <w:pStyle w:val="Codecomplet"/>
              <w:rPr>
                <w:lang w:val="fr-FR"/>
              </w:rPr>
            </w:pPr>
            <w:r w:rsidRPr="00141621">
              <w:rPr>
                <w:lang w:val="fr-FR"/>
              </w:rPr>
              <w:t xml:space="preserve">            [droite] =&gt; 20</w:t>
            </w:r>
          </w:p>
          <w:p w:rsidR="00784369" w:rsidRPr="00141621" w:rsidRDefault="00784369" w:rsidP="00784369">
            <w:pPr>
              <w:pStyle w:val="Codecomplet"/>
              <w:rPr>
                <w:lang w:val="fr-FR"/>
              </w:rPr>
            </w:pPr>
            <w:r w:rsidRPr="00141621">
              <w:rPr>
                <w:lang w:val="fr-FR"/>
              </w:rPr>
              <w:t xml:space="preserve">            [niveau] =&gt; 4</w:t>
            </w:r>
          </w:p>
          <w:p w:rsidR="00784369" w:rsidRPr="00141621" w:rsidRDefault="00784369" w:rsidP="00784369">
            <w:pPr>
              <w:pStyle w:val="Codecomplet"/>
              <w:rPr>
                <w:lang w:val="fr-FR"/>
              </w:rPr>
            </w:pPr>
            <w:r w:rsidRPr="00141621">
              <w:rPr>
                <w:lang w:val="fr-FR"/>
              </w:rPr>
              <w:t xml:space="preserve">            [libelle] =&gt; ATMD</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[6] =&gt; Array (</w:t>
            </w:r>
          </w:p>
          <w:p w:rsidR="00784369" w:rsidRPr="00141621" w:rsidRDefault="00784369" w:rsidP="00784369">
            <w:pPr>
              <w:pStyle w:val="Codecomplet"/>
              <w:rPr>
                <w:lang w:val="fr-FR"/>
              </w:rPr>
            </w:pPr>
            <w:r w:rsidRPr="00141621">
              <w:rPr>
                <w:lang w:val="fr-FR"/>
              </w:rPr>
              <w:t xml:space="preserve">            [id_categorie_personnel] =&gt; 17</w:t>
            </w:r>
          </w:p>
          <w:p w:rsidR="00784369" w:rsidRPr="00141621" w:rsidRDefault="00784369" w:rsidP="00784369">
            <w:pPr>
              <w:pStyle w:val="Codecomplet"/>
              <w:rPr>
                <w:lang w:val="fr-FR"/>
              </w:rPr>
            </w:pPr>
            <w:r w:rsidRPr="00141621">
              <w:rPr>
                <w:lang w:val="fr-FR"/>
              </w:rPr>
              <w:t xml:space="preserve">            [gauche] =&gt; 21</w:t>
            </w:r>
          </w:p>
          <w:p w:rsidR="00784369" w:rsidRPr="00141621" w:rsidRDefault="00784369" w:rsidP="00784369">
            <w:pPr>
              <w:pStyle w:val="Codecomplet"/>
              <w:rPr>
                <w:lang w:val="fr-FR"/>
              </w:rPr>
            </w:pPr>
            <w:r w:rsidRPr="00141621">
              <w:rPr>
                <w:lang w:val="fr-FR"/>
              </w:rPr>
              <w:t xml:space="preserve">            [droite] =&gt; 22</w:t>
            </w:r>
          </w:p>
          <w:p w:rsidR="00784369" w:rsidRPr="00784369" w:rsidRDefault="00784369" w:rsidP="00784369">
            <w:pPr>
              <w:pStyle w:val="Codecomplet"/>
            </w:pPr>
            <w:r w:rsidRPr="00141621">
              <w:rPr>
                <w:lang w:val="fr-FR"/>
              </w:rPr>
              <w:t xml:space="preserve">            </w:t>
            </w:r>
            <w:r w:rsidRPr="00784369">
              <w:t>[niveau] =&gt; 4</w:t>
            </w:r>
          </w:p>
          <w:p w:rsidR="00784369" w:rsidRPr="00784369" w:rsidRDefault="00784369" w:rsidP="00784369">
            <w:pPr>
              <w:pStyle w:val="Codecomplet"/>
            </w:pPr>
            <w:r w:rsidRPr="00784369">
              <w:t xml:space="preserve">            [libelle] =&gt; IEF</w:t>
            </w:r>
          </w:p>
          <w:p w:rsidR="00784369" w:rsidRPr="00784369" w:rsidRDefault="00784369" w:rsidP="00784369">
            <w:pPr>
              <w:pStyle w:val="Codecomplet"/>
            </w:pPr>
            <w:r w:rsidRPr="00784369">
              <w:t xml:space="preserve">        )</w:t>
            </w:r>
          </w:p>
          <w:p w:rsidR="00235500" w:rsidRPr="00784369" w:rsidRDefault="00784369" w:rsidP="00784369">
            <w:pPr>
              <w:pStyle w:val="Codecomplet"/>
            </w:pPr>
            <w:r w:rsidRPr="00784369">
              <w:t>)</w:t>
            </w:r>
          </w:p>
          <w:p w:rsidR="00235500" w:rsidRPr="00235500" w:rsidRDefault="00235500" w:rsidP="00235500"/>
        </w:tc>
      </w:tr>
    </w:tbl>
    <w:p w:rsidR="00784369" w:rsidRDefault="00784369"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784369" w:rsidRPr="00FD2CE6" w:rsidTr="006E4D66">
        <w:tc>
          <w:tcPr>
            <w:tcW w:w="9212" w:type="dxa"/>
            <w:tcBorders>
              <w:bottom w:val="single" w:sz="8" w:space="0" w:color="auto"/>
            </w:tcBorders>
            <w:shd w:val="clear" w:color="auto" w:fill="DBE5F1" w:themeFill="accent1" w:themeFillTint="33"/>
          </w:tcPr>
          <w:p w:rsidR="00784369" w:rsidRPr="00FD2CE6" w:rsidRDefault="00784369" w:rsidP="00784369">
            <w:pPr>
              <w:pStyle w:val="Mthode"/>
            </w:pPr>
            <w:r>
              <w:rPr>
                <w:rStyle w:val="CodeCar"/>
                <w:sz w:val="28"/>
              </w:rPr>
              <w:t>getNodes</w:t>
            </w:r>
          </w:p>
        </w:tc>
      </w:tr>
      <w:tr w:rsidR="00784369" w:rsidRPr="00235500" w:rsidTr="006E4D66">
        <w:tc>
          <w:tcPr>
            <w:tcW w:w="9212" w:type="dxa"/>
            <w:tcBorders>
              <w:top w:val="single" w:sz="8" w:space="0" w:color="auto"/>
            </w:tcBorders>
            <w:shd w:val="clear" w:color="auto" w:fill="F2F2F2" w:themeFill="background1" w:themeFillShade="F2"/>
          </w:tcPr>
          <w:p w:rsidR="00784369" w:rsidRDefault="00784369" w:rsidP="006E4D66">
            <w:pPr>
              <w:rPr>
                <w:lang w:eastAsia="fr-FR"/>
              </w:rPr>
            </w:pPr>
            <w:r>
              <w:rPr>
                <w:lang w:eastAsia="fr-FR"/>
              </w:rPr>
              <w:t>Récupère toutes les nœuds de l’arbre ou d’un sous arbre.</w:t>
            </w:r>
          </w:p>
          <w:p w:rsidR="00784369" w:rsidRDefault="00784369" w:rsidP="006E4D66">
            <w:pPr>
              <w:rPr>
                <w:lang w:eastAsia="fr-FR"/>
              </w:rPr>
            </w:pPr>
          </w:p>
          <w:p w:rsidR="00784369" w:rsidRPr="00141621" w:rsidRDefault="00784369" w:rsidP="006E4D66">
            <w:pPr>
              <w:rPr>
                <w:b/>
                <w:lang w:eastAsia="fr-FR"/>
              </w:rPr>
            </w:pPr>
            <w:r w:rsidRPr="00141621">
              <w:rPr>
                <w:b/>
                <w:lang w:eastAsia="fr-FR"/>
              </w:rPr>
              <w:t>Description</w:t>
            </w:r>
          </w:p>
          <w:p w:rsidR="00784369" w:rsidRPr="00141621" w:rsidRDefault="00784369" w:rsidP="006E4D66">
            <w:pPr>
              <w:pStyle w:val="Sansinterligne"/>
              <w:rPr>
                <w:rStyle w:val="CodeCar"/>
                <w:b/>
              </w:rPr>
            </w:pPr>
            <w:r w:rsidRPr="00141621">
              <w:rPr>
                <w:rStyle w:val="CodeCar"/>
              </w:rPr>
              <w:t>array</w:t>
            </w:r>
            <w:r w:rsidRPr="00141621">
              <w:rPr>
                <w:rStyle w:val="CodeCar"/>
                <w:b/>
              </w:rPr>
              <w:t xml:space="preserve"> getNodes</w:t>
            </w:r>
            <w:r w:rsidRPr="00141621">
              <w:rPr>
                <w:rStyle w:val="CodeCar"/>
              </w:rPr>
              <w:t>(</w:t>
            </w:r>
            <w:r w:rsidRPr="00141621">
              <w:t>[</w:t>
            </w:r>
            <w:proofErr w:type="spellStart"/>
            <w:r w:rsidRPr="00141621">
              <w:rPr>
                <w:rStyle w:val="CodeCar"/>
              </w:rPr>
              <w:t>int</w:t>
            </w:r>
            <w:proofErr w:type="spellEnd"/>
            <w:r w:rsidRPr="00141621">
              <w:t xml:space="preserve"> $</w:t>
            </w:r>
            <w:proofErr w:type="spellStart"/>
            <w:r w:rsidRPr="00141621">
              <w:t>id_node</w:t>
            </w:r>
            <w:proofErr w:type="spellEnd"/>
            <w:r w:rsidRPr="00141621">
              <w:t xml:space="preserve">] </w:t>
            </w:r>
            <w:r w:rsidRPr="00141621">
              <w:rPr>
                <w:rStyle w:val="CodeCar"/>
              </w:rPr>
              <w:t>)</w:t>
            </w:r>
          </w:p>
          <w:p w:rsidR="00784369" w:rsidRPr="00141621" w:rsidRDefault="00784369" w:rsidP="006E4D66">
            <w:pPr>
              <w:rPr>
                <w:rStyle w:val="lev"/>
                <w:lang w:eastAsia="fr-FR"/>
              </w:rPr>
            </w:pPr>
          </w:p>
          <w:p w:rsidR="00784369" w:rsidRPr="005436F7" w:rsidRDefault="00784369" w:rsidP="006E4D66">
            <w:pPr>
              <w:rPr>
                <w:rStyle w:val="lev"/>
                <w:lang w:eastAsia="fr-FR"/>
              </w:rPr>
            </w:pPr>
            <w:r w:rsidRPr="005436F7">
              <w:rPr>
                <w:rStyle w:val="lev"/>
                <w:lang w:eastAsia="fr-FR"/>
              </w:rPr>
              <w:t>Liste des paramètres</w:t>
            </w:r>
          </w:p>
          <w:p w:rsidR="00784369" w:rsidRDefault="00784369" w:rsidP="006E4D66">
            <w:pPr>
              <w:pStyle w:val="Code"/>
              <w:rPr>
                <w:rStyle w:val="lev"/>
                <w:b w:val="0"/>
              </w:rPr>
            </w:pPr>
            <w:r>
              <w:rPr>
                <w:rStyle w:val="lev"/>
                <w:b w:val="0"/>
              </w:rPr>
              <w:t>id_node</w:t>
            </w:r>
          </w:p>
          <w:p w:rsidR="00784369" w:rsidRDefault="00784369" w:rsidP="006E4D66">
            <w:pPr>
              <w:ind w:left="567"/>
              <w:rPr>
                <w:rStyle w:val="lev"/>
                <w:b w:val="0"/>
                <w:lang w:eastAsia="fr-FR"/>
              </w:rPr>
            </w:pPr>
            <w:r>
              <w:rPr>
                <w:rStyle w:val="lev"/>
                <w:b w:val="0"/>
                <w:lang w:eastAsia="fr-FR"/>
              </w:rPr>
              <w:t>Paramètre optionnel. Spécifie le nœud à partir duquel retrouver les nœuds de l’arborescence.</w:t>
            </w:r>
          </w:p>
          <w:p w:rsidR="00784369" w:rsidRDefault="00784369" w:rsidP="006E4D66">
            <w:pPr>
              <w:rPr>
                <w:rStyle w:val="lev"/>
                <w:b w:val="0"/>
                <w:lang w:eastAsia="fr-FR"/>
              </w:rPr>
            </w:pPr>
          </w:p>
          <w:p w:rsidR="00784369" w:rsidRPr="005436F7" w:rsidRDefault="00784369" w:rsidP="006E4D66">
            <w:pPr>
              <w:rPr>
                <w:rStyle w:val="lev"/>
                <w:lang w:eastAsia="fr-FR"/>
              </w:rPr>
            </w:pPr>
            <w:r>
              <w:rPr>
                <w:rStyle w:val="lev"/>
                <w:lang w:eastAsia="fr-FR"/>
              </w:rPr>
              <w:t>Retour</w:t>
            </w:r>
          </w:p>
          <w:p w:rsidR="00784369" w:rsidRDefault="00784369" w:rsidP="006E4D66">
            <w:pPr>
              <w:rPr>
                <w:rStyle w:val="lev"/>
                <w:b w:val="0"/>
                <w:lang w:eastAsia="fr-FR"/>
              </w:rPr>
            </w:pPr>
            <w:r>
              <w:rPr>
                <w:rStyle w:val="lev"/>
                <w:b w:val="0"/>
                <w:lang w:eastAsia="fr-FR"/>
              </w:rPr>
              <w:t xml:space="preserve">Un tableau indicé qui contient les </w:t>
            </w:r>
            <w:r w:rsidR="005B26B6">
              <w:rPr>
                <w:rStyle w:val="lev"/>
                <w:b w:val="0"/>
                <w:lang w:eastAsia="fr-FR"/>
              </w:rPr>
              <w:t>nœuds</w:t>
            </w:r>
            <w:r>
              <w:rPr>
                <w:rStyle w:val="lev"/>
                <w:b w:val="0"/>
                <w:lang w:eastAsia="fr-FR"/>
              </w:rPr>
              <w:t>.</w:t>
            </w:r>
          </w:p>
          <w:p w:rsidR="00784369" w:rsidRDefault="00784369" w:rsidP="006E4D66">
            <w:pPr>
              <w:rPr>
                <w:rStyle w:val="lev"/>
                <w:b w:val="0"/>
                <w:lang w:eastAsia="fr-FR"/>
              </w:rPr>
            </w:pPr>
          </w:p>
          <w:p w:rsidR="00784369" w:rsidRDefault="00784369" w:rsidP="006E4D66">
            <w:pPr>
              <w:rPr>
                <w:rStyle w:val="lev"/>
                <w:b w:val="0"/>
                <w:lang w:eastAsia="fr-FR"/>
              </w:rPr>
            </w:pPr>
            <w:r>
              <w:rPr>
                <w:rStyle w:val="lev"/>
                <w:b w:val="0"/>
                <w:lang w:eastAsia="fr-FR"/>
              </w:rPr>
              <w:t>Attention : Les feuilles ne sont pas récupérés. En fin de compte sont récupéré toutes les feuilles qui ont des enfants.</w:t>
            </w:r>
          </w:p>
          <w:p w:rsidR="00784369" w:rsidRDefault="00784369" w:rsidP="006E4D66">
            <w:pPr>
              <w:rPr>
                <w:rStyle w:val="lev"/>
                <w:b w:val="0"/>
                <w:lang w:eastAsia="fr-FR"/>
              </w:rPr>
            </w:pPr>
          </w:p>
          <w:p w:rsidR="00784369" w:rsidRDefault="00784369" w:rsidP="006E4D66">
            <w:pPr>
              <w:rPr>
                <w:rStyle w:val="lev"/>
                <w:b w:val="0"/>
                <w:lang w:eastAsia="fr-FR"/>
              </w:rPr>
            </w:pPr>
            <w:r>
              <w:rPr>
                <w:rStyle w:val="lev"/>
                <w:b w:val="0"/>
                <w:lang w:eastAsia="fr-FR"/>
              </w:rPr>
              <w:t>Exemple : Récupérer tous les nœuds du sous arbre « Fonctionnaires »</w:t>
            </w:r>
          </w:p>
          <w:p w:rsidR="00784369" w:rsidRPr="00784369" w:rsidRDefault="00784369" w:rsidP="006E4D66">
            <w:pPr>
              <w:pStyle w:val="Codecomplet"/>
              <w:rPr>
                <w:rStyle w:val="lev"/>
                <w:b w:val="0"/>
                <w:lang w:val="fr-FR"/>
              </w:rPr>
            </w:pPr>
          </w:p>
          <w:p w:rsidR="00784369" w:rsidRPr="00784369" w:rsidRDefault="00784369" w:rsidP="006E4D66">
            <w:pPr>
              <w:pStyle w:val="Codecomplet"/>
              <w:rPr>
                <w:rStyle w:val="lev"/>
                <w:b w:val="0"/>
                <w:lang w:val="fr-FR"/>
              </w:rPr>
            </w:pPr>
            <w:r w:rsidRPr="00784369">
              <w:rPr>
                <w:rStyle w:val="lev"/>
                <w:b w:val="0"/>
                <w:lang w:val="fr-FR"/>
              </w:rPr>
              <w:t>$root = $tree-&gt;</w:t>
            </w:r>
            <w:r w:rsidRPr="00784369">
              <w:rPr>
                <w:rStyle w:val="lev"/>
                <w:lang w:val="fr-FR"/>
              </w:rPr>
              <w:t>getNodes</w:t>
            </w:r>
            <w:r w:rsidRPr="00784369">
              <w:rPr>
                <w:rStyle w:val="lev"/>
                <w:b w:val="0"/>
                <w:lang w:val="fr-FR"/>
              </w:rPr>
              <w:t>(5);</w:t>
            </w:r>
            <w:r w:rsidRPr="00784369">
              <w:rPr>
                <w:rStyle w:val="lev"/>
                <w:b w:val="0"/>
                <w:lang w:val="fr-FR"/>
              </w:rPr>
              <w:br/>
            </w:r>
          </w:p>
          <w:p w:rsidR="00784369" w:rsidRDefault="00784369" w:rsidP="006E4D66">
            <w:r>
              <w:t xml:space="preserve">Renvoie le tableau suivant : </w:t>
            </w:r>
          </w:p>
          <w:p w:rsidR="00784369" w:rsidRPr="00784369" w:rsidRDefault="00784369" w:rsidP="00784369">
            <w:pPr>
              <w:pStyle w:val="Codecomplet"/>
            </w:pPr>
            <w:r w:rsidRPr="00784369">
              <w:t>Array</w:t>
            </w:r>
          </w:p>
          <w:p w:rsidR="00784369" w:rsidRPr="00784369" w:rsidRDefault="00784369" w:rsidP="00784369">
            <w:pPr>
              <w:pStyle w:val="Codecomplet"/>
            </w:pPr>
            <w:r w:rsidRPr="00784369">
              <w:t>(</w:t>
            </w:r>
          </w:p>
          <w:p w:rsidR="00784369" w:rsidRPr="00784369" w:rsidRDefault="00784369" w:rsidP="00784369">
            <w:pPr>
              <w:pStyle w:val="Codecomplet"/>
            </w:pPr>
            <w:r w:rsidRPr="00784369">
              <w:t xml:space="preserve">    [0] =&gt; Array</w:t>
            </w:r>
            <w:r w:rsidR="00427EBB">
              <w:t xml:space="preserve"> </w:t>
            </w:r>
            <w:r w:rsidRPr="00784369">
              <w:t>(</w:t>
            </w:r>
          </w:p>
          <w:p w:rsidR="00784369" w:rsidRPr="00784369" w:rsidRDefault="00784369" w:rsidP="00784369">
            <w:pPr>
              <w:pStyle w:val="Codecomplet"/>
            </w:pPr>
            <w:r w:rsidRPr="00784369">
              <w:t xml:space="preserve">            [id_categorie_personnel] =&gt; 9</w:t>
            </w:r>
          </w:p>
          <w:p w:rsidR="00784369" w:rsidRPr="00141621" w:rsidRDefault="00784369" w:rsidP="00784369">
            <w:pPr>
              <w:pStyle w:val="Codecomplet"/>
              <w:rPr>
                <w:lang w:val="fr-FR"/>
              </w:rPr>
            </w:pPr>
            <w:r w:rsidRPr="00784369">
              <w:t xml:space="preserve">            </w:t>
            </w:r>
            <w:r w:rsidRPr="00141621">
              <w:rPr>
                <w:lang w:val="fr-FR"/>
              </w:rPr>
              <w:t>[gauche] =&gt; 6</w:t>
            </w:r>
          </w:p>
          <w:p w:rsidR="00784369" w:rsidRPr="00141621" w:rsidRDefault="00784369" w:rsidP="00784369">
            <w:pPr>
              <w:pStyle w:val="Codecomplet"/>
              <w:rPr>
                <w:lang w:val="fr-FR"/>
              </w:rPr>
            </w:pPr>
            <w:r w:rsidRPr="00141621">
              <w:rPr>
                <w:lang w:val="fr-FR"/>
              </w:rPr>
              <w:t xml:space="preserve">            [droite] =&gt; 15</w:t>
            </w:r>
          </w:p>
          <w:p w:rsidR="00784369" w:rsidRPr="00141621" w:rsidRDefault="00784369" w:rsidP="00784369">
            <w:pPr>
              <w:pStyle w:val="Codecomplet"/>
              <w:rPr>
                <w:lang w:val="fr-FR"/>
              </w:rPr>
            </w:pPr>
            <w:r w:rsidRPr="00141621">
              <w:rPr>
                <w:lang w:val="fr-FR"/>
              </w:rPr>
              <w:t xml:space="preserve">            [niveau] =&gt; 3</w:t>
            </w:r>
          </w:p>
          <w:p w:rsidR="00784369" w:rsidRPr="00141621" w:rsidRDefault="00784369" w:rsidP="00784369">
            <w:pPr>
              <w:pStyle w:val="Codecomplet"/>
              <w:rPr>
                <w:lang w:val="fr-FR"/>
              </w:rPr>
            </w:pPr>
            <w:r w:rsidRPr="00141621">
              <w:rPr>
                <w:lang w:val="fr-FR"/>
              </w:rPr>
              <w:t xml:space="preserve">            [libelle] =&gt; Administratifs</w:t>
            </w:r>
          </w:p>
          <w:p w:rsidR="00784369" w:rsidRPr="00141621" w:rsidRDefault="00784369" w:rsidP="00784369">
            <w:pPr>
              <w:pStyle w:val="Codecomplet"/>
              <w:rPr>
                <w:lang w:val="fr-FR"/>
              </w:rPr>
            </w:pPr>
            <w:r w:rsidRPr="00141621">
              <w:rPr>
                <w:lang w:val="fr-FR"/>
              </w:rPr>
              <w:t xml:space="preserve">        )</w:t>
            </w:r>
          </w:p>
          <w:p w:rsidR="00784369" w:rsidRPr="00141621" w:rsidRDefault="00784369" w:rsidP="00784369">
            <w:pPr>
              <w:pStyle w:val="Codecomplet"/>
              <w:rPr>
                <w:lang w:val="fr-FR"/>
              </w:rPr>
            </w:pPr>
            <w:r w:rsidRPr="00141621">
              <w:rPr>
                <w:lang w:val="fr-FR"/>
              </w:rPr>
              <w:t xml:space="preserve">    [1] =&gt; Array (</w:t>
            </w:r>
          </w:p>
          <w:p w:rsidR="00784369" w:rsidRPr="00141621" w:rsidRDefault="00784369" w:rsidP="00784369">
            <w:pPr>
              <w:pStyle w:val="Codecomplet"/>
              <w:rPr>
                <w:lang w:val="fr-FR"/>
              </w:rPr>
            </w:pPr>
            <w:r w:rsidRPr="00141621">
              <w:rPr>
                <w:lang w:val="fr-FR"/>
              </w:rPr>
              <w:t xml:space="preserve">            [id_categorie_personnel] =&gt; 10</w:t>
            </w:r>
          </w:p>
          <w:p w:rsidR="00784369" w:rsidRPr="00141621" w:rsidRDefault="00784369" w:rsidP="00784369">
            <w:pPr>
              <w:pStyle w:val="Codecomplet"/>
              <w:rPr>
                <w:lang w:val="fr-FR"/>
              </w:rPr>
            </w:pPr>
            <w:r w:rsidRPr="00141621">
              <w:rPr>
                <w:lang w:val="fr-FR"/>
              </w:rPr>
              <w:t xml:space="preserve">            [gauche] =&gt; 16</w:t>
            </w:r>
          </w:p>
          <w:p w:rsidR="00784369" w:rsidRPr="00141621" w:rsidRDefault="00784369" w:rsidP="00784369">
            <w:pPr>
              <w:pStyle w:val="Codecomplet"/>
              <w:rPr>
                <w:lang w:val="fr-FR"/>
              </w:rPr>
            </w:pPr>
            <w:r w:rsidRPr="00141621">
              <w:rPr>
                <w:lang w:val="fr-FR"/>
              </w:rPr>
              <w:t xml:space="preserve">            [droite] =&gt; 23</w:t>
            </w:r>
          </w:p>
          <w:p w:rsidR="00784369" w:rsidRPr="00784369" w:rsidRDefault="00784369" w:rsidP="00784369">
            <w:pPr>
              <w:pStyle w:val="Codecomplet"/>
            </w:pPr>
            <w:r w:rsidRPr="00141621">
              <w:rPr>
                <w:lang w:val="fr-FR"/>
              </w:rPr>
              <w:t xml:space="preserve">            </w:t>
            </w:r>
            <w:r w:rsidRPr="00784369">
              <w:t>[niveau] =&gt; 3</w:t>
            </w:r>
          </w:p>
          <w:p w:rsidR="00784369" w:rsidRPr="00784369" w:rsidRDefault="00784369" w:rsidP="00784369">
            <w:pPr>
              <w:pStyle w:val="Codecomplet"/>
            </w:pPr>
            <w:r w:rsidRPr="00784369">
              <w:t xml:space="preserve">            [libelle] =&gt; Techniques</w:t>
            </w:r>
          </w:p>
          <w:p w:rsidR="00784369" w:rsidRPr="00784369" w:rsidRDefault="00784369" w:rsidP="00784369">
            <w:pPr>
              <w:pStyle w:val="Codecomplet"/>
            </w:pPr>
            <w:r w:rsidRPr="00784369">
              <w:t xml:space="preserve">        )</w:t>
            </w:r>
          </w:p>
          <w:p w:rsidR="00784369" w:rsidRPr="00784369" w:rsidRDefault="00784369" w:rsidP="00784369">
            <w:pPr>
              <w:pStyle w:val="Codecomplet"/>
            </w:pPr>
            <w:r w:rsidRPr="00784369">
              <w:t>)</w:t>
            </w:r>
          </w:p>
        </w:tc>
      </w:tr>
    </w:tbl>
    <w:p w:rsidR="00235500" w:rsidRDefault="00235500"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5B26B6" w:rsidRPr="00FD2CE6" w:rsidTr="006E4D66">
        <w:tc>
          <w:tcPr>
            <w:tcW w:w="9212" w:type="dxa"/>
            <w:tcBorders>
              <w:bottom w:val="single" w:sz="8" w:space="0" w:color="auto"/>
            </w:tcBorders>
            <w:shd w:val="clear" w:color="auto" w:fill="DBE5F1" w:themeFill="accent1" w:themeFillTint="33"/>
          </w:tcPr>
          <w:p w:rsidR="005B26B6" w:rsidRPr="00FD2CE6" w:rsidRDefault="005B26B6" w:rsidP="006E4D66">
            <w:pPr>
              <w:pStyle w:val="Mthode"/>
            </w:pPr>
            <w:r>
              <w:rPr>
                <w:rStyle w:val="CodeCar"/>
                <w:sz w:val="28"/>
              </w:rPr>
              <w:t>getTree</w:t>
            </w:r>
          </w:p>
        </w:tc>
      </w:tr>
      <w:tr w:rsidR="005B26B6" w:rsidRPr="00784369" w:rsidTr="006E4D66">
        <w:tc>
          <w:tcPr>
            <w:tcW w:w="9212" w:type="dxa"/>
            <w:tcBorders>
              <w:top w:val="single" w:sz="8" w:space="0" w:color="auto"/>
            </w:tcBorders>
            <w:shd w:val="clear" w:color="auto" w:fill="F2F2F2" w:themeFill="background1" w:themeFillShade="F2"/>
          </w:tcPr>
          <w:p w:rsidR="005B26B6" w:rsidRDefault="005B26B6" w:rsidP="006E4D66">
            <w:pPr>
              <w:rPr>
                <w:lang w:eastAsia="fr-FR"/>
              </w:rPr>
            </w:pPr>
            <w:r>
              <w:rPr>
                <w:lang w:eastAsia="fr-FR"/>
              </w:rPr>
              <w:t>Récupère toute l’arborescence de l’arbre ou d’un sous arbre.</w:t>
            </w:r>
          </w:p>
          <w:p w:rsidR="005B26B6" w:rsidRDefault="005B26B6" w:rsidP="006E4D66">
            <w:pPr>
              <w:rPr>
                <w:lang w:eastAsia="fr-FR"/>
              </w:rPr>
            </w:pPr>
          </w:p>
          <w:p w:rsidR="005B26B6" w:rsidRPr="00141621" w:rsidRDefault="005B26B6" w:rsidP="006E4D66">
            <w:pPr>
              <w:rPr>
                <w:b/>
                <w:lang w:val="en-US" w:eastAsia="fr-FR"/>
              </w:rPr>
            </w:pPr>
            <w:r w:rsidRPr="00141621">
              <w:rPr>
                <w:b/>
                <w:lang w:val="en-US" w:eastAsia="fr-FR"/>
              </w:rPr>
              <w:t>Description</w:t>
            </w:r>
          </w:p>
          <w:p w:rsidR="005B26B6" w:rsidRPr="005B26B6" w:rsidRDefault="005B26B6" w:rsidP="006E4D66">
            <w:pPr>
              <w:pStyle w:val="Sansinterligne"/>
              <w:rPr>
                <w:rStyle w:val="CodeCar"/>
                <w:b/>
                <w:lang w:val="en-US"/>
              </w:rPr>
            </w:pPr>
            <w:r w:rsidRPr="005B26B6">
              <w:rPr>
                <w:rStyle w:val="CodeCar"/>
                <w:lang w:val="en-US"/>
              </w:rPr>
              <w:t>array</w:t>
            </w:r>
            <w:r w:rsidRPr="005B26B6">
              <w:rPr>
                <w:rStyle w:val="CodeCar"/>
                <w:b/>
                <w:lang w:val="en-US"/>
              </w:rPr>
              <w:t xml:space="preserve"> getTree</w:t>
            </w:r>
            <w:r w:rsidRPr="005B26B6">
              <w:rPr>
                <w:rStyle w:val="CodeCar"/>
                <w:lang w:val="en-US"/>
              </w:rPr>
              <w:t>(int</w:t>
            </w:r>
            <w:r w:rsidRPr="005B26B6">
              <w:rPr>
                <w:lang w:val="en-US"/>
              </w:rPr>
              <w:t xml:space="preserve"> $</w:t>
            </w:r>
            <w:proofErr w:type="spellStart"/>
            <w:r w:rsidRPr="005B26B6">
              <w:rPr>
                <w:lang w:val="en-US"/>
              </w:rPr>
              <w:t>id_node</w:t>
            </w:r>
            <w:proofErr w:type="spellEnd"/>
            <w:r w:rsidRPr="005B26B6">
              <w:rPr>
                <w:lang w:val="en-US"/>
              </w:rPr>
              <w:t xml:space="preserve">, </w:t>
            </w:r>
            <w:r w:rsidRPr="00141621">
              <w:rPr>
                <w:rStyle w:val="CodeCar"/>
                <w:lang w:val="en-US"/>
              </w:rPr>
              <w:t>bool</w:t>
            </w:r>
            <w:r>
              <w:rPr>
                <w:lang w:val="en-US"/>
              </w:rPr>
              <w:t xml:space="preserve"> $</w:t>
            </w:r>
            <w:proofErr w:type="spellStart"/>
            <w:r>
              <w:rPr>
                <w:lang w:val="en-US"/>
              </w:rPr>
              <w:t>nodeToo</w:t>
            </w:r>
            <w:proofErr w:type="spellEnd"/>
            <w:r>
              <w:rPr>
                <w:lang w:val="en-US"/>
              </w:rPr>
              <w:t>, [</w:t>
            </w:r>
            <w:proofErr w:type="spellStart"/>
            <w:r w:rsidRPr="00141621">
              <w:rPr>
                <w:rStyle w:val="CodeCar"/>
                <w:lang w:val="en-US"/>
              </w:rPr>
              <w:t>bool</w:t>
            </w:r>
            <w:proofErr w:type="spellEnd"/>
            <w:r>
              <w:rPr>
                <w:lang w:val="en-US"/>
              </w:rPr>
              <w:t xml:space="preserve"> $</w:t>
            </w:r>
            <w:proofErr w:type="spellStart"/>
            <w:r>
              <w:rPr>
                <w:lang w:val="en-US"/>
              </w:rPr>
              <w:t>byLevel</w:t>
            </w:r>
            <w:proofErr w:type="spellEnd"/>
            <w:r>
              <w:rPr>
                <w:lang w:val="en-US"/>
              </w:rPr>
              <w:t>]</w:t>
            </w:r>
            <w:r w:rsidRPr="005B26B6">
              <w:rPr>
                <w:rStyle w:val="CodeCar"/>
                <w:lang w:val="en-US"/>
              </w:rPr>
              <w:t>)</w:t>
            </w:r>
          </w:p>
          <w:p w:rsidR="005B26B6" w:rsidRPr="005B26B6" w:rsidRDefault="005B26B6" w:rsidP="006E4D66">
            <w:pPr>
              <w:rPr>
                <w:rStyle w:val="lev"/>
                <w:lang w:val="en-US" w:eastAsia="fr-FR"/>
              </w:rPr>
            </w:pPr>
          </w:p>
          <w:p w:rsidR="005B26B6" w:rsidRPr="005436F7" w:rsidRDefault="005B26B6" w:rsidP="006E4D66">
            <w:pPr>
              <w:rPr>
                <w:rStyle w:val="lev"/>
                <w:lang w:eastAsia="fr-FR"/>
              </w:rPr>
            </w:pPr>
            <w:r w:rsidRPr="005436F7">
              <w:rPr>
                <w:rStyle w:val="lev"/>
                <w:lang w:eastAsia="fr-FR"/>
              </w:rPr>
              <w:t>Liste des paramètres</w:t>
            </w:r>
          </w:p>
          <w:p w:rsidR="005B26B6" w:rsidRDefault="005B26B6" w:rsidP="006E4D66">
            <w:pPr>
              <w:pStyle w:val="Code"/>
              <w:rPr>
                <w:rStyle w:val="lev"/>
                <w:b w:val="0"/>
              </w:rPr>
            </w:pPr>
            <w:r>
              <w:rPr>
                <w:rStyle w:val="lev"/>
                <w:b w:val="0"/>
              </w:rPr>
              <w:t>id_node</w:t>
            </w:r>
          </w:p>
          <w:p w:rsidR="005B26B6" w:rsidRDefault="005B26B6" w:rsidP="006E4D66">
            <w:pPr>
              <w:ind w:left="567"/>
              <w:rPr>
                <w:rStyle w:val="lev"/>
                <w:b w:val="0"/>
                <w:lang w:eastAsia="fr-FR"/>
              </w:rPr>
            </w:pPr>
            <w:r>
              <w:rPr>
                <w:rStyle w:val="lev"/>
                <w:b w:val="0"/>
                <w:lang w:eastAsia="fr-FR"/>
              </w:rPr>
              <w:t>Spécifie le nœud à partir duquel retrouver l’arborescence.</w:t>
            </w:r>
          </w:p>
          <w:p w:rsidR="005B26B6" w:rsidRDefault="005B26B6" w:rsidP="006E4D66">
            <w:pPr>
              <w:ind w:left="567"/>
              <w:rPr>
                <w:rStyle w:val="lev"/>
                <w:b w:val="0"/>
                <w:lang w:eastAsia="fr-FR"/>
              </w:rPr>
            </w:pPr>
          </w:p>
          <w:p w:rsidR="005B26B6" w:rsidRDefault="005B26B6" w:rsidP="005B26B6">
            <w:pPr>
              <w:pStyle w:val="Code"/>
              <w:rPr>
                <w:rStyle w:val="lev"/>
                <w:b w:val="0"/>
              </w:rPr>
            </w:pPr>
            <w:r>
              <w:rPr>
                <w:rStyle w:val="lev"/>
                <w:b w:val="0"/>
              </w:rPr>
              <w:t>nodeToo</w:t>
            </w:r>
          </w:p>
          <w:p w:rsidR="005B26B6" w:rsidRDefault="005B26B6" w:rsidP="005B26B6">
            <w:pPr>
              <w:ind w:left="567"/>
              <w:rPr>
                <w:rStyle w:val="lev"/>
                <w:b w:val="0"/>
                <w:lang w:eastAsia="fr-FR"/>
              </w:rPr>
            </w:pPr>
            <w:r>
              <w:rPr>
                <w:rStyle w:val="lev"/>
                <w:b w:val="0"/>
                <w:lang w:eastAsia="fr-FR"/>
              </w:rPr>
              <w:t>Dit si la méthode doit aussi ramener le nœud parent</w:t>
            </w:r>
          </w:p>
          <w:p w:rsidR="005B26B6" w:rsidRDefault="005B26B6" w:rsidP="005B26B6">
            <w:pPr>
              <w:ind w:left="567"/>
              <w:rPr>
                <w:rStyle w:val="lev"/>
                <w:b w:val="0"/>
                <w:lang w:eastAsia="fr-FR"/>
              </w:rPr>
            </w:pPr>
            <w:r w:rsidRPr="00427EBB">
              <w:rPr>
                <w:rStyle w:val="CodeCar"/>
              </w:rPr>
              <w:t>true</w:t>
            </w:r>
            <w:r>
              <w:rPr>
                <w:rStyle w:val="lev"/>
                <w:b w:val="0"/>
                <w:lang w:eastAsia="fr-FR"/>
              </w:rPr>
              <w:t xml:space="preserve"> : </w:t>
            </w:r>
            <w:r w:rsidRPr="005B26B6">
              <w:rPr>
                <w:rStyle w:val="lev"/>
                <w:b w:val="0"/>
                <w:lang w:eastAsia="fr-FR"/>
              </w:rPr>
              <w:t>ram</w:t>
            </w:r>
            <w:r>
              <w:rPr>
                <w:rStyle w:val="lev"/>
                <w:b w:val="0"/>
                <w:lang w:eastAsia="fr-FR"/>
              </w:rPr>
              <w:t>è</w:t>
            </w:r>
            <w:r w:rsidRPr="005B26B6">
              <w:rPr>
                <w:rStyle w:val="lev"/>
                <w:b w:val="0"/>
                <w:lang w:eastAsia="fr-FR"/>
              </w:rPr>
              <w:t>ne le nœud parent</w:t>
            </w:r>
            <w:r>
              <w:rPr>
                <w:rStyle w:val="lev"/>
                <w:b w:val="0"/>
                <w:lang w:eastAsia="fr-FR"/>
              </w:rPr>
              <w:t>.</w:t>
            </w:r>
          </w:p>
          <w:p w:rsidR="005B26B6" w:rsidRDefault="005B26B6" w:rsidP="005B26B6">
            <w:pPr>
              <w:ind w:left="567"/>
              <w:rPr>
                <w:rStyle w:val="lev"/>
                <w:b w:val="0"/>
                <w:lang w:eastAsia="fr-FR"/>
              </w:rPr>
            </w:pPr>
            <w:r w:rsidRPr="00427EBB">
              <w:rPr>
                <w:rStyle w:val="CodeCar"/>
              </w:rPr>
              <w:t>false</w:t>
            </w:r>
            <w:r>
              <w:rPr>
                <w:rStyle w:val="lev"/>
                <w:b w:val="0"/>
                <w:lang w:eastAsia="fr-FR"/>
              </w:rPr>
              <w:t xml:space="preserve"> : ne </w:t>
            </w:r>
            <w:r w:rsidRPr="005B26B6">
              <w:rPr>
                <w:rStyle w:val="lev"/>
                <w:b w:val="0"/>
                <w:lang w:eastAsia="fr-FR"/>
              </w:rPr>
              <w:t>ram</w:t>
            </w:r>
            <w:r>
              <w:rPr>
                <w:rStyle w:val="lev"/>
                <w:b w:val="0"/>
                <w:lang w:eastAsia="fr-FR"/>
              </w:rPr>
              <w:t>è</w:t>
            </w:r>
            <w:r w:rsidRPr="005B26B6">
              <w:rPr>
                <w:rStyle w:val="lev"/>
                <w:b w:val="0"/>
                <w:lang w:eastAsia="fr-FR"/>
              </w:rPr>
              <w:t xml:space="preserve">ne </w:t>
            </w:r>
            <w:r>
              <w:rPr>
                <w:rStyle w:val="lev"/>
                <w:b w:val="0"/>
                <w:lang w:eastAsia="fr-FR"/>
              </w:rPr>
              <w:t xml:space="preserve">pas </w:t>
            </w:r>
            <w:r w:rsidRPr="005B26B6">
              <w:rPr>
                <w:rStyle w:val="lev"/>
                <w:b w:val="0"/>
                <w:lang w:eastAsia="fr-FR"/>
              </w:rPr>
              <w:t>le nœud parent</w:t>
            </w:r>
            <w:r>
              <w:rPr>
                <w:rStyle w:val="lev"/>
                <w:b w:val="0"/>
                <w:lang w:eastAsia="fr-FR"/>
              </w:rPr>
              <w:t>.</w:t>
            </w:r>
          </w:p>
          <w:p w:rsidR="005B26B6" w:rsidRDefault="005B26B6" w:rsidP="005B26B6">
            <w:pPr>
              <w:ind w:left="567"/>
              <w:rPr>
                <w:rStyle w:val="lev"/>
                <w:b w:val="0"/>
                <w:lang w:eastAsia="fr-FR"/>
              </w:rPr>
            </w:pPr>
          </w:p>
          <w:p w:rsidR="005B26B6" w:rsidRDefault="005B26B6" w:rsidP="005B26B6">
            <w:pPr>
              <w:pStyle w:val="Code"/>
              <w:rPr>
                <w:rStyle w:val="lev"/>
                <w:b w:val="0"/>
              </w:rPr>
            </w:pPr>
            <w:r>
              <w:rPr>
                <w:rStyle w:val="lev"/>
                <w:b w:val="0"/>
              </w:rPr>
              <w:t>byLevel</w:t>
            </w:r>
          </w:p>
          <w:p w:rsidR="005B26B6" w:rsidRDefault="005B26B6" w:rsidP="005B26B6">
            <w:pPr>
              <w:ind w:left="567"/>
              <w:rPr>
                <w:rStyle w:val="lev"/>
                <w:b w:val="0"/>
                <w:lang w:eastAsia="fr-FR"/>
              </w:rPr>
            </w:pPr>
            <w:r w:rsidRPr="005B26B6">
              <w:rPr>
                <w:rStyle w:val="lev"/>
                <w:b w:val="0"/>
                <w:lang w:eastAsia="fr-FR"/>
              </w:rPr>
              <w:t xml:space="preserve">Paramètre optionnel. </w:t>
            </w:r>
          </w:p>
          <w:p w:rsidR="005B26B6" w:rsidRDefault="005B26B6" w:rsidP="005B26B6">
            <w:pPr>
              <w:ind w:left="567"/>
              <w:rPr>
                <w:lang w:eastAsia="fr-FR"/>
              </w:rPr>
            </w:pPr>
            <w:r w:rsidRPr="005B26B6">
              <w:rPr>
                <w:rStyle w:val="CodeCar"/>
              </w:rPr>
              <w:t>true</w:t>
            </w:r>
            <w:r>
              <w:rPr>
                <w:lang w:eastAsia="fr-FR"/>
              </w:rPr>
              <w:t xml:space="preserve"> : la restitution de l’arborescence est faite par ordre de niveau, c’est-à-dire que chaque niveau est présenté lorsque le niveau supérieur est épuisé. </w:t>
            </w:r>
          </w:p>
          <w:p w:rsidR="005B26B6" w:rsidRDefault="005B26B6" w:rsidP="005B26B6">
            <w:pPr>
              <w:ind w:left="567"/>
              <w:rPr>
                <w:lang w:eastAsia="fr-FR"/>
              </w:rPr>
            </w:pPr>
            <w:r w:rsidRPr="005B26B6">
              <w:rPr>
                <w:rStyle w:val="CodeCar"/>
              </w:rPr>
              <w:t>false</w:t>
            </w:r>
            <w:r>
              <w:rPr>
                <w:lang w:eastAsia="fr-FR"/>
              </w:rPr>
              <w:t> : la restitution de l’arborescence est faite par ordre hiérarchique, c’est-à-dire que la totalité d’une hiérarchie est explorée avant de passer à une autre. (valeur par défaut)</w:t>
            </w:r>
          </w:p>
          <w:p w:rsidR="005B26B6" w:rsidRDefault="005B26B6" w:rsidP="006E4D66">
            <w:pPr>
              <w:rPr>
                <w:rStyle w:val="lev"/>
                <w:b w:val="0"/>
                <w:lang w:eastAsia="fr-FR"/>
              </w:rPr>
            </w:pPr>
          </w:p>
          <w:p w:rsidR="005B26B6" w:rsidRPr="005436F7" w:rsidRDefault="005B26B6" w:rsidP="006E4D66">
            <w:pPr>
              <w:rPr>
                <w:rStyle w:val="lev"/>
                <w:lang w:eastAsia="fr-FR"/>
              </w:rPr>
            </w:pPr>
            <w:r>
              <w:rPr>
                <w:rStyle w:val="lev"/>
                <w:lang w:eastAsia="fr-FR"/>
              </w:rPr>
              <w:t>Retour</w:t>
            </w:r>
          </w:p>
          <w:p w:rsidR="005B26B6" w:rsidRDefault="005B26B6" w:rsidP="006E4D66">
            <w:pPr>
              <w:rPr>
                <w:rStyle w:val="lev"/>
                <w:b w:val="0"/>
                <w:lang w:eastAsia="fr-FR"/>
              </w:rPr>
            </w:pPr>
            <w:r>
              <w:rPr>
                <w:rStyle w:val="lev"/>
                <w:b w:val="0"/>
                <w:lang w:eastAsia="fr-FR"/>
              </w:rPr>
              <w:t>Un tableau indicé qui contient les feuilles et nœuds de l’arborescence.</w:t>
            </w:r>
          </w:p>
          <w:p w:rsidR="005B26B6" w:rsidRDefault="005B26B6" w:rsidP="006E4D66">
            <w:pPr>
              <w:rPr>
                <w:rStyle w:val="lev"/>
                <w:b w:val="0"/>
                <w:lang w:eastAsia="fr-FR"/>
              </w:rPr>
            </w:pPr>
          </w:p>
          <w:p w:rsidR="005B26B6" w:rsidRDefault="005B26B6" w:rsidP="006E4D66">
            <w:pPr>
              <w:rPr>
                <w:rStyle w:val="lev"/>
                <w:b w:val="0"/>
                <w:lang w:eastAsia="fr-FR"/>
              </w:rPr>
            </w:pPr>
            <w:r>
              <w:rPr>
                <w:rStyle w:val="lev"/>
                <w:b w:val="0"/>
                <w:lang w:eastAsia="fr-FR"/>
              </w:rPr>
              <w:t>Exemple : Récupérer le sous arbre « Fonctionnaires » y compris le nœud « Fonctionnaires »</w:t>
            </w:r>
          </w:p>
          <w:p w:rsidR="005B26B6" w:rsidRPr="00784369" w:rsidRDefault="005B26B6" w:rsidP="006E4D66">
            <w:pPr>
              <w:pStyle w:val="Codecomplet"/>
              <w:rPr>
                <w:rStyle w:val="lev"/>
                <w:b w:val="0"/>
                <w:lang w:val="fr-FR"/>
              </w:rPr>
            </w:pPr>
          </w:p>
          <w:p w:rsidR="005B26B6" w:rsidRPr="005B26B6" w:rsidRDefault="005B26B6" w:rsidP="006E4D66">
            <w:pPr>
              <w:pStyle w:val="Codecomplet"/>
              <w:rPr>
                <w:rStyle w:val="lev"/>
                <w:b w:val="0"/>
              </w:rPr>
            </w:pPr>
            <w:r w:rsidRPr="005B26B6">
              <w:rPr>
                <w:rStyle w:val="lev"/>
                <w:b w:val="0"/>
              </w:rPr>
              <w:t>$root = $tree-&gt;</w:t>
            </w:r>
            <w:r w:rsidRPr="005B26B6">
              <w:rPr>
                <w:rStyle w:val="lev"/>
              </w:rPr>
              <w:t>getTree</w:t>
            </w:r>
            <w:r w:rsidRPr="005B26B6">
              <w:rPr>
                <w:rStyle w:val="lev"/>
                <w:b w:val="0"/>
              </w:rPr>
              <w:t>(</w:t>
            </w:r>
            <w:r>
              <w:rPr>
                <w:rStyle w:val="lev"/>
                <w:b w:val="0"/>
              </w:rPr>
              <w:t>5</w:t>
            </w:r>
            <w:r w:rsidRPr="005B26B6">
              <w:rPr>
                <w:rStyle w:val="lev"/>
                <w:b w:val="0"/>
              </w:rPr>
              <w:t>, true, false);</w:t>
            </w:r>
            <w:r w:rsidRPr="005B26B6">
              <w:rPr>
                <w:rStyle w:val="lev"/>
                <w:b w:val="0"/>
              </w:rPr>
              <w:br/>
            </w:r>
          </w:p>
          <w:p w:rsidR="005B26B6" w:rsidRDefault="005B26B6" w:rsidP="006E4D66">
            <w:r>
              <w:t xml:space="preserve">Renvoie le tableau suivant : </w:t>
            </w:r>
          </w:p>
          <w:p w:rsidR="005B26B6" w:rsidRPr="00141621" w:rsidRDefault="005B26B6" w:rsidP="005B26B6">
            <w:pPr>
              <w:pStyle w:val="Codecomplet"/>
              <w:rPr>
                <w:lang w:val="fr-FR"/>
              </w:rPr>
            </w:pPr>
            <w:r w:rsidRPr="00141621">
              <w:rPr>
                <w:lang w:val="fr-FR"/>
              </w:rPr>
              <w:t>Array</w:t>
            </w:r>
          </w:p>
          <w:p w:rsidR="005B26B6" w:rsidRPr="00141621" w:rsidRDefault="005B26B6" w:rsidP="005B26B6">
            <w:pPr>
              <w:pStyle w:val="Codecomplet"/>
              <w:rPr>
                <w:lang w:val="fr-FR"/>
              </w:rPr>
            </w:pPr>
            <w:r w:rsidRPr="00141621">
              <w:rPr>
                <w:lang w:val="fr-FR"/>
              </w:rPr>
              <w:t>(</w:t>
            </w:r>
          </w:p>
          <w:p w:rsidR="005B26B6" w:rsidRPr="00141621" w:rsidRDefault="005B26B6" w:rsidP="005B26B6">
            <w:pPr>
              <w:pStyle w:val="Codecomplet"/>
              <w:rPr>
                <w:lang w:val="fr-FR"/>
              </w:rPr>
            </w:pPr>
            <w:r w:rsidRPr="00141621">
              <w:rPr>
                <w:lang w:val="fr-FR"/>
              </w:rPr>
              <w:t xml:space="preserve">    [0] =&gt; Array</w:t>
            </w:r>
            <w:r w:rsidR="00427EBB" w:rsidRPr="00141621">
              <w:rPr>
                <w:lang w:val="fr-FR"/>
              </w:rPr>
              <w:t xml:space="preserve"> (</w:t>
            </w:r>
          </w:p>
          <w:p w:rsidR="005B26B6" w:rsidRPr="00141621" w:rsidRDefault="005B26B6" w:rsidP="005B26B6">
            <w:pPr>
              <w:pStyle w:val="Codecomplet"/>
              <w:rPr>
                <w:lang w:val="fr-FR"/>
              </w:rPr>
            </w:pPr>
            <w:r w:rsidRPr="00141621">
              <w:rPr>
                <w:lang w:val="fr-FR"/>
              </w:rPr>
              <w:t xml:space="preserve">            [id_categorie_personnel] =&gt; 5</w:t>
            </w:r>
          </w:p>
          <w:p w:rsidR="005B26B6" w:rsidRPr="00141621" w:rsidRDefault="005B26B6" w:rsidP="005B26B6">
            <w:pPr>
              <w:pStyle w:val="Codecomplet"/>
              <w:rPr>
                <w:lang w:val="fr-FR"/>
              </w:rPr>
            </w:pPr>
            <w:r w:rsidRPr="00141621">
              <w:rPr>
                <w:lang w:val="fr-FR"/>
              </w:rPr>
              <w:t xml:space="preserve">            [gauche] =&gt; 5</w:t>
            </w:r>
          </w:p>
          <w:p w:rsidR="005B26B6" w:rsidRPr="00141621" w:rsidRDefault="005B26B6" w:rsidP="005B26B6">
            <w:pPr>
              <w:pStyle w:val="Codecomplet"/>
              <w:rPr>
                <w:lang w:val="fr-FR"/>
              </w:rPr>
            </w:pPr>
            <w:r w:rsidRPr="00141621">
              <w:rPr>
                <w:lang w:val="fr-FR"/>
              </w:rPr>
              <w:t xml:space="preserve">            [droite] =&gt; 24</w:t>
            </w:r>
          </w:p>
          <w:p w:rsidR="005B26B6" w:rsidRPr="00141621" w:rsidRDefault="005B26B6" w:rsidP="005B26B6">
            <w:pPr>
              <w:pStyle w:val="Codecomplet"/>
              <w:rPr>
                <w:lang w:val="fr-FR"/>
              </w:rPr>
            </w:pPr>
            <w:r w:rsidRPr="00141621">
              <w:rPr>
                <w:lang w:val="fr-FR"/>
              </w:rPr>
              <w:t xml:space="preserve">            [niveau] =&gt; 2</w:t>
            </w:r>
          </w:p>
          <w:p w:rsidR="005B26B6" w:rsidRPr="00141621" w:rsidRDefault="005B26B6" w:rsidP="005B26B6">
            <w:pPr>
              <w:pStyle w:val="Codecomplet"/>
              <w:rPr>
                <w:lang w:val="fr-FR"/>
              </w:rPr>
            </w:pPr>
            <w:r w:rsidRPr="00141621">
              <w:rPr>
                <w:lang w:val="fr-FR"/>
              </w:rPr>
              <w:t xml:space="preserve">            [libelle] =&gt; Fonctionnaires</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[1] =&gt; Array (</w:t>
            </w:r>
          </w:p>
          <w:p w:rsidR="005B26B6" w:rsidRPr="00141621" w:rsidRDefault="005B26B6" w:rsidP="005B26B6">
            <w:pPr>
              <w:pStyle w:val="Codecomplet"/>
              <w:rPr>
                <w:lang w:val="fr-FR"/>
              </w:rPr>
            </w:pPr>
            <w:r w:rsidRPr="00141621">
              <w:rPr>
                <w:lang w:val="fr-FR"/>
              </w:rPr>
              <w:t xml:space="preserve">            [id_categorie_personnel] =&gt; 9</w:t>
            </w:r>
          </w:p>
          <w:p w:rsidR="005B26B6" w:rsidRPr="00141621" w:rsidRDefault="005B26B6" w:rsidP="005B26B6">
            <w:pPr>
              <w:pStyle w:val="Codecomplet"/>
              <w:rPr>
                <w:lang w:val="fr-FR"/>
              </w:rPr>
            </w:pPr>
            <w:r w:rsidRPr="00141621">
              <w:rPr>
                <w:lang w:val="fr-FR"/>
              </w:rPr>
              <w:t xml:space="preserve">            [gauche] =&gt; 6</w:t>
            </w:r>
          </w:p>
          <w:p w:rsidR="005B26B6" w:rsidRPr="00141621" w:rsidRDefault="005B26B6" w:rsidP="005B26B6">
            <w:pPr>
              <w:pStyle w:val="Codecomplet"/>
              <w:rPr>
                <w:lang w:val="fr-FR"/>
              </w:rPr>
            </w:pPr>
            <w:r w:rsidRPr="00141621">
              <w:rPr>
                <w:lang w:val="fr-FR"/>
              </w:rPr>
              <w:t xml:space="preserve">            [droite] =&gt; 15</w:t>
            </w:r>
          </w:p>
          <w:p w:rsidR="005B26B6" w:rsidRPr="00141621" w:rsidRDefault="005B26B6" w:rsidP="005B26B6">
            <w:pPr>
              <w:pStyle w:val="Codecomplet"/>
              <w:rPr>
                <w:lang w:val="fr-FR"/>
              </w:rPr>
            </w:pPr>
            <w:r w:rsidRPr="00141621">
              <w:rPr>
                <w:lang w:val="fr-FR"/>
              </w:rPr>
              <w:t xml:space="preserve">            [niveau] =&gt; 3</w:t>
            </w:r>
          </w:p>
          <w:p w:rsidR="005B26B6" w:rsidRPr="00141621" w:rsidRDefault="005B26B6" w:rsidP="005B26B6">
            <w:pPr>
              <w:pStyle w:val="Codecomplet"/>
              <w:rPr>
                <w:lang w:val="fr-FR"/>
              </w:rPr>
            </w:pPr>
            <w:r w:rsidRPr="00141621">
              <w:rPr>
                <w:lang w:val="fr-FR"/>
              </w:rPr>
              <w:t xml:space="preserve">            [libelle] =&gt; Administratifs</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[2] =&gt; Array</w:t>
            </w:r>
            <w:r w:rsidR="00427EBB" w:rsidRPr="00141621">
              <w:rPr>
                <w:lang w:val="fr-FR"/>
              </w:rPr>
              <w:t xml:space="preserve"> </w:t>
            </w:r>
            <w:r w:rsidRPr="00141621">
              <w:rPr>
                <w:lang w:val="fr-FR"/>
              </w:rPr>
              <w:t>(</w:t>
            </w:r>
          </w:p>
          <w:p w:rsidR="005B26B6" w:rsidRPr="00141621" w:rsidRDefault="005B26B6" w:rsidP="005B26B6">
            <w:pPr>
              <w:pStyle w:val="Codecomplet"/>
              <w:rPr>
                <w:lang w:val="fr-FR"/>
              </w:rPr>
            </w:pPr>
            <w:r w:rsidRPr="00141621">
              <w:rPr>
                <w:lang w:val="fr-FR"/>
              </w:rPr>
              <w:t xml:space="preserve">            [id_categorie_personnel] =&gt; 11</w:t>
            </w:r>
          </w:p>
          <w:p w:rsidR="005B26B6" w:rsidRPr="00141621" w:rsidRDefault="005B26B6" w:rsidP="005B26B6">
            <w:pPr>
              <w:pStyle w:val="Codecomplet"/>
              <w:rPr>
                <w:lang w:val="fr-FR"/>
              </w:rPr>
            </w:pPr>
            <w:r w:rsidRPr="00141621">
              <w:rPr>
                <w:lang w:val="fr-FR"/>
              </w:rPr>
              <w:t xml:space="preserve">            [gauche] =&gt; 7</w:t>
            </w:r>
          </w:p>
          <w:p w:rsidR="005B26B6" w:rsidRPr="00141621" w:rsidRDefault="005B26B6" w:rsidP="005B26B6">
            <w:pPr>
              <w:pStyle w:val="Codecomplet"/>
              <w:rPr>
                <w:lang w:val="fr-FR"/>
              </w:rPr>
            </w:pPr>
            <w:r w:rsidRPr="00141621">
              <w:rPr>
                <w:lang w:val="fr-FR"/>
              </w:rPr>
              <w:t xml:space="preserve">            [droite] =&gt; 8</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Attaché</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[3] =&gt; Array (</w:t>
            </w:r>
          </w:p>
          <w:p w:rsidR="005B26B6" w:rsidRPr="00141621" w:rsidRDefault="005B26B6" w:rsidP="005B26B6">
            <w:pPr>
              <w:pStyle w:val="Codecomplet"/>
              <w:rPr>
                <w:lang w:val="fr-FR"/>
              </w:rPr>
            </w:pPr>
            <w:r w:rsidRPr="00141621">
              <w:rPr>
                <w:lang w:val="fr-FR"/>
              </w:rPr>
              <w:t xml:space="preserve">            [id_categorie_personnel] =&gt; 12</w:t>
            </w:r>
          </w:p>
          <w:p w:rsidR="005B26B6" w:rsidRPr="00141621" w:rsidRDefault="005B26B6" w:rsidP="005B26B6">
            <w:pPr>
              <w:pStyle w:val="Codecomplet"/>
              <w:rPr>
                <w:lang w:val="fr-FR"/>
              </w:rPr>
            </w:pPr>
            <w:r w:rsidRPr="00141621">
              <w:rPr>
                <w:lang w:val="fr-FR"/>
              </w:rPr>
              <w:t xml:space="preserve">            [gauche] =&gt; 9</w:t>
            </w:r>
          </w:p>
          <w:p w:rsidR="005B26B6" w:rsidRPr="00141621" w:rsidRDefault="005B26B6" w:rsidP="005B26B6">
            <w:pPr>
              <w:pStyle w:val="Codecomplet"/>
              <w:rPr>
                <w:lang w:val="fr-FR"/>
              </w:rPr>
            </w:pPr>
            <w:r w:rsidRPr="00141621">
              <w:rPr>
                <w:lang w:val="fr-FR"/>
              </w:rPr>
              <w:t xml:space="preserve">            [droite] =&gt; 10</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Secrétaire Administratif</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[4] =&gt; Array (</w:t>
            </w:r>
          </w:p>
          <w:p w:rsidR="005B26B6" w:rsidRPr="00141621" w:rsidRDefault="005B26B6" w:rsidP="005B26B6">
            <w:pPr>
              <w:pStyle w:val="Codecomplet"/>
              <w:rPr>
                <w:lang w:val="fr-FR"/>
              </w:rPr>
            </w:pPr>
            <w:r w:rsidRPr="00141621">
              <w:rPr>
                <w:lang w:val="fr-FR"/>
              </w:rPr>
              <w:t xml:space="preserve">            [id_categorie_personnel] =&gt; 13</w:t>
            </w:r>
          </w:p>
          <w:p w:rsidR="005B26B6" w:rsidRPr="00141621" w:rsidRDefault="005B26B6" w:rsidP="005B26B6">
            <w:pPr>
              <w:pStyle w:val="Codecomplet"/>
              <w:rPr>
                <w:lang w:val="fr-FR"/>
              </w:rPr>
            </w:pPr>
            <w:r w:rsidRPr="00141621">
              <w:rPr>
                <w:lang w:val="fr-FR"/>
              </w:rPr>
              <w:t xml:space="preserve">            [gauche] =&gt; 11</w:t>
            </w:r>
          </w:p>
          <w:p w:rsidR="005B26B6" w:rsidRPr="00141621" w:rsidRDefault="005B26B6" w:rsidP="005B26B6">
            <w:pPr>
              <w:pStyle w:val="Codecomplet"/>
              <w:rPr>
                <w:lang w:val="fr-FR"/>
              </w:rPr>
            </w:pPr>
            <w:r w:rsidRPr="00141621">
              <w:rPr>
                <w:lang w:val="fr-FR"/>
              </w:rPr>
              <w:t xml:space="preserve">            [droite] =&gt; 12</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Adjoint Administratif</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[5] =&gt; Array (</w:t>
            </w:r>
          </w:p>
          <w:p w:rsidR="005B26B6" w:rsidRPr="00141621" w:rsidRDefault="005B26B6" w:rsidP="005B26B6">
            <w:pPr>
              <w:pStyle w:val="Codecomplet"/>
              <w:rPr>
                <w:lang w:val="fr-FR"/>
              </w:rPr>
            </w:pPr>
            <w:r w:rsidRPr="00141621">
              <w:rPr>
                <w:lang w:val="fr-FR"/>
              </w:rPr>
              <w:t xml:space="preserve">            [id_categorie_personnel] =&gt; 14</w:t>
            </w:r>
          </w:p>
          <w:p w:rsidR="005B26B6" w:rsidRPr="00141621" w:rsidRDefault="005B26B6" w:rsidP="005B26B6">
            <w:pPr>
              <w:pStyle w:val="Codecomplet"/>
              <w:rPr>
                <w:lang w:val="fr-FR"/>
              </w:rPr>
            </w:pPr>
            <w:r w:rsidRPr="00141621">
              <w:rPr>
                <w:lang w:val="fr-FR"/>
              </w:rPr>
              <w:t xml:space="preserve">            [gauche] =&gt; 13</w:t>
            </w:r>
          </w:p>
          <w:p w:rsidR="005B26B6" w:rsidRPr="00141621" w:rsidRDefault="005B26B6" w:rsidP="005B26B6">
            <w:pPr>
              <w:pStyle w:val="Codecomplet"/>
              <w:rPr>
                <w:lang w:val="fr-FR"/>
              </w:rPr>
            </w:pPr>
            <w:r w:rsidRPr="00141621">
              <w:rPr>
                <w:lang w:val="fr-FR"/>
              </w:rPr>
              <w:t xml:space="preserve">            [droite] =&gt; 14</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Administrateur Civil</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[6] =&gt; Array (</w:t>
            </w:r>
          </w:p>
          <w:p w:rsidR="005B26B6" w:rsidRPr="00141621" w:rsidRDefault="005B26B6" w:rsidP="005B26B6">
            <w:pPr>
              <w:pStyle w:val="Codecomplet"/>
              <w:rPr>
                <w:lang w:val="fr-FR"/>
              </w:rPr>
            </w:pPr>
            <w:r w:rsidRPr="00141621">
              <w:rPr>
                <w:lang w:val="fr-FR"/>
              </w:rPr>
              <w:lastRenderedPageBreak/>
              <w:t xml:space="preserve">            [id_categorie_personnel] =&gt; 10</w:t>
            </w:r>
          </w:p>
          <w:p w:rsidR="005B26B6" w:rsidRPr="00141621" w:rsidRDefault="005B26B6" w:rsidP="005B26B6">
            <w:pPr>
              <w:pStyle w:val="Codecomplet"/>
              <w:rPr>
                <w:lang w:val="fr-FR"/>
              </w:rPr>
            </w:pPr>
            <w:r w:rsidRPr="00141621">
              <w:rPr>
                <w:lang w:val="fr-FR"/>
              </w:rPr>
              <w:t xml:space="preserve">            [gauche] =&gt; 16</w:t>
            </w:r>
          </w:p>
          <w:p w:rsidR="005B26B6" w:rsidRPr="00141621" w:rsidRDefault="005B26B6" w:rsidP="005B26B6">
            <w:pPr>
              <w:pStyle w:val="Codecomplet"/>
              <w:rPr>
                <w:lang w:val="fr-FR"/>
              </w:rPr>
            </w:pPr>
            <w:r w:rsidRPr="00141621">
              <w:rPr>
                <w:lang w:val="fr-FR"/>
              </w:rPr>
              <w:t xml:space="preserve">            [droite] =&gt; 23</w:t>
            </w:r>
          </w:p>
          <w:p w:rsidR="005B26B6" w:rsidRPr="00141621" w:rsidRDefault="005B26B6" w:rsidP="005B26B6">
            <w:pPr>
              <w:pStyle w:val="Codecomplet"/>
              <w:rPr>
                <w:lang w:val="fr-FR"/>
              </w:rPr>
            </w:pPr>
            <w:r w:rsidRPr="00141621">
              <w:rPr>
                <w:lang w:val="fr-FR"/>
              </w:rPr>
              <w:t xml:space="preserve">            [niveau] =&gt; 3</w:t>
            </w:r>
          </w:p>
          <w:p w:rsidR="005B26B6" w:rsidRPr="00141621" w:rsidRDefault="005B26B6" w:rsidP="005B26B6">
            <w:pPr>
              <w:pStyle w:val="Codecomplet"/>
              <w:rPr>
                <w:lang w:val="fr-FR"/>
              </w:rPr>
            </w:pPr>
            <w:r w:rsidRPr="00141621">
              <w:rPr>
                <w:lang w:val="fr-FR"/>
              </w:rPr>
              <w:t xml:space="preserve">            [libelle] =&gt; Techniques</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[7] =&gt; Array (</w:t>
            </w:r>
          </w:p>
          <w:p w:rsidR="005B26B6" w:rsidRPr="00141621" w:rsidRDefault="005B26B6" w:rsidP="005B26B6">
            <w:pPr>
              <w:pStyle w:val="Codecomplet"/>
              <w:rPr>
                <w:lang w:val="fr-FR"/>
              </w:rPr>
            </w:pPr>
            <w:r w:rsidRPr="00141621">
              <w:rPr>
                <w:lang w:val="fr-FR"/>
              </w:rPr>
              <w:t xml:space="preserve">            [id_categorie_personnel] =&gt; 15</w:t>
            </w:r>
          </w:p>
          <w:p w:rsidR="005B26B6" w:rsidRPr="00141621" w:rsidRDefault="005B26B6" w:rsidP="005B26B6">
            <w:pPr>
              <w:pStyle w:val="Codecomplet"/>
              <w:rPr>
                <w:lang w:val="fr-FR"/>
              </w:rPr>
            </w:pPr>
            <w:r w:rsidRPr="00141621">
              <w:rPr>
                <w:lang w:val="fr-FR"/>
              </w:rPr>
              <w:t xml:space="preserve">            [gauche] =&gt; 17</w:t>
            </w:r>
          </w:p>
          <w:p w:rsidR="005B26B6" w:rsidRPr="00141621" w:rsidRDefault="005B26B6" w:rsidP="005B26B6">
            <w:pPr>
              <w:pStyle w:val="Codecomplet"/>
              <w:rPr>
                <w:lang w:val="fr-FR"/>
              </w:rPr>
            </w:pPr>
            <w:r w:rsidRPr="00141621">
              <w:rPr>
                <w:lang w:val="fr-FR"/>
              </w:rPr>
              <w:t xml:space="preserve">            [droite] =&gt; 18</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TSEF</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[8] =&gt; Array (</w:t>
            </w:r>
          </w:p>
          <w:p w:rsidR="005B26B6" w:rsidRPr="00141621" w:rsidRDefault="005B26B6" w:rsidP="005B26B6">
            <w:pPr>
              <w:pStyle w:val="Codecomplet"/>
              <w:rPr>
                <w:lang w:val="fr-FR"/>
              </w:rPr>
            </w:pPr>
            <w:r w:rsidRPr="00141621">
              <w:rPr>
                <w:lang w:val="fr-FR"/>
              </w:rPr>
              <w:t xml:space="preserve">            [id_categorie_personnel] =&gt; 16</w:t>
            </w:r>
          </w:p>
          <w:p w:rsidR="005B26B6" w:rsidRPr="00141621" w:rsidRDefault="005B26B6" w:rsidP="005B26B6">
            <w:pPr>
              <w:pStyle w:val="Codecomplet"/>
              <w:rPr>
                <w:lang w:val="fr-FR"/>
              </w:rPr>
            </w:pPr>
            <w:r w:rsidRPr="00141621">
              <w:rPr>
                <w:lang w:val="fr-FR"/>
              </w:rPr>
              <w:t xml:space="preserve">            [gauche] =&gt; 19</w:t>
            </w:r>
          </w:p>
          <w:p w:rsidR="005B26B6" w:rsidRPr="00141621" w:rsidRDefault="005B26B6" w:rsidP="005B26B6">
            <w:pPr>
              <w:pStyle w:val="Codecomplet"/>
              <w:rPr>
                <w:lang w:val="fr-FR"/>
              </w:rPr>
            </w:pPr>
            <w:r w:rsidRPr="00141621">
              <w:rPr>
                <w:lang w:val="fr-FR"/>
              </w:rPr>
              <w:t xml:space="preserve">            [droite] =&gt; 20</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ATMD</w:t>
            </w:r>
          </w:p>
          <w:p w:rsidR="005B26B6" w:rsidRPr="00141621" w:rsidRDefault="005B26B6" w:rsidP="005B26B6">
            <w:pPr>
              <w:pStyle w:val="Codecomplet"/>
              <w:rPr>
                <w:lang w:val="fr-FR"/>
              </w:rPr>
            </w:pPr>
            <w:r w:rsidRPr="00141621">
              <w:rPr>
                <w:lang w:val="fr-FR"/>
              </w:rPr>
              <w:t xml:space="preserve">        )</w:t>
            </w:r>
          </w:p>
          <w:p w:rsidR="005B26B6" w:rsidRPr="00141621" w:rsidRDefault="005B26B6" w:rsidP="005B26B6">
            <w:pPr>
              <w:pStyle w:val="Codecomplet"/>
              <w:rPr>
                <w:lang w:val="fr-FR"/>
              </w:rPr>
            </w:pPr>
            <w:r w:rsidRPr="00141621">
              <w:rPr>
                <w:lang w:val="fr-FR"/>
              </w:rPr>
              <w:t xml:space="preserve">    [9] =&gt; Array</w:t>
            </w:r>
            <w:r w:rsidR="00427EBB" w:rsidRPr="00141621">
              <w:rPr>
                <w:lang w:val="fr-FR"/>
              </w:rPr>
              <w:t xml:space="preserve"> </w:t>
            </w:r>
            <w:r w:rsidRPr="00141621">
              <w:rPr>
                <w:lang w:val="fr-FR"/>
              </w:rPr>
              <w:t>(</w:t>
            </w:r>
          </w:p>
          <w:p w:rsidR="005B26B6" w:rsidRPr="00141621" w:rsidRDefault="005B26B6" w:rsidP="005B26B6">
            <w:pPr>
              <w:pStyle w:val="Codecomplet"/>
              <w:rPr>
                <w:lang w:val="fr-FR"/>
              </w:rPr>
            </w:pPr>
            <w:r w:rsidRPr="00141621">
              <w:rPr>
                <w:lang w:val="fr-FR"/>
              </w:rPr>
              <w:t xml:space="preserve">            [id_categorie_personnel] =&gt; 17</w:t>
            </w:r>
          </w:p>
          <w:p w:rsidR="005B26B6" w:rsidRPr="00141621" w:rsidRDefault="005B26B6" w:rsidP="005B26B6">
            <w:pPr>
              <w:pStyle w:val="Codecomplet"/>
              <w:rPr>
                <w:lang w:val="fr-FR"/>
              </w:rPr>
            </w:pPr>
            <w:r w:rsidRPr="00141621">
              <w:rPr>
                <w:lang w:val="fr-FR"/>
              </w:rPr>
              <w:t xml:space="preserve">            [gauche] =&gt; 21</w:t>
            </w:r>
          </w:p>
          <w:p w:rsidR="005B26B6" w:rsidRPr="00141621" w:rsidRDefault="005B26B6" w:rsidP="005B26B6">
            <w:pPr>
              <w:pStyle w:val="Codecomplet"/>
              <w:rPr>
                <w:lang w:val="fr-FR"/>
              </w:rPr>
            </w:pPr>
            <w:r w:rsidRPr="00141621">
              <w:rPr>
                <w:lang w:val="fr-FR"/>
              </w:rPr>
              <w:t xml:space="preserve">            [droite] =&gt; 22</w:t>
            </w:r>
          </w:p>
          <w:p w:rsidR="005B26B6" w:rsidRPr="00141621" w:rsidRDefault="005B26B6" w:rsidP="005B26B6">
            <w:pPr>
              <w:pStyle w:val="Codecomplet"/>
              <w:rPr>
                <w:lang w:val="fr-FR"/>
              </w:rPr>
            </w:pPr>
            <w:r w:rsidRPr="00141621">
              <w:rPr>
                <w:lang w:val="fr-FR"/>
              </w:rPr>
              <w:t xml:space="preserve">            [niveau] =&gt; 4</w:t>
            </w:r>
          </w:p>
          <w:p w:rsidR="005B26B6" w:rsidRPr="00141621" w:rsidRDefault="005B26B6" w:rsidP="005B26B6">
            <w:pPr>
              <w:pStyle w:val="Codecomplet"/>
              <w:rPr>
                <w:lang w:val="fr-FR"/>
              </w:rPr>
            </w:pPr>
            <w:r w:rsidRPr="00141621">
              <w:rPr>
                <w:lang w:val="fr-FR"/>
              </w:rPr>
              <w:t xml:space="preserve">            [libelle] =&gt; IEF</w:t>
            </w:r>
          </w:p>
          <w:p w:rsidR="005B26B6" w:rsidRPr="00141621" w:rsidRDefault="005B26B6" w:rsidP="005B26B6">
            <w:pPr>
              <w:pStyle w:val="Codecomplet"/>
              <w:rPr>
                <w:lang w:val="fr-FR"/>
              </w:rPr>
            </w:pPr>
            <w:r w:rsidRPr="00141621">
              <w:rPr>
                <w:lang w:val="fr-FR"/>
              </w:rPr>
              <w:t xml:space="preserve">        )</w:t>
            </w:r>
          </w:p>
          <w:p w:rsidR="005B26B6" w:rsidRPr="005B26B6" w:rsidRDefault="005B26B6" w:rsidP="005B26B6">
            <w:pPr>
              <w:pStyle w:val="Codecomplet"/>
            </w:pPr>
            <w:r w:rsidRPr="005B26B6">
              <w:t>)</w:t>
            </w:r>
          </w:p>
          <w:p w:rsidR="005B26B6" w:rsidRPr="00784369" w:rsidRDefault="005B26B6" w:rsidP="006E4D66">
            <w:pPr>
              <w:pStyle w:val="Codecomplet"/>
            </w:pPr>
          </w:p>
        </w:tc>
      </w:tr>
    </w:tbl>
    <w:p w:rsidR="00CF072B" w:rsidRDefault="00CF072B" w:rsidP="00416B5B">
      <w:pPr>
        <w:rPr>
          <w:lang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427EBB" w:rsidRPr="00FD2CE6" w:rsidTr="006E4D66">
        <w:tc>
          <w:tcPr>
            <w:tcW w:w="9212" w:type="dxa"/>
            <w:tcBorders>
              <w:bottom w:val="single" w:sz="8" w:space="0" w:color="auto"/>
            </w:tcBorders>
            <w:shd w:val="clear" w:color="auto" w:fill="DBE5F1" w:themeFill="accent1" w:themeFillTint="33"/>
          </w:tcPr>
          <w:p w:rsidR="00427EBB" w:rsidRPr="00FD2CE6" w:rsidRDefault="00427EBB" w:rsidP="00427EBB">
            <w:pPr>
              <w:pStyle w:val="Mthode"/>
            </w:pPr>
            <w:r>
              <w:rPr>
                <w:rStyle w:val="CodeCar"/>
                <w:sz w:val="28"/>
              </w:rPr>
              <w:t>getTreeKeys</w:t>
            </w:r>
          </w:p>
        </w:tc>
      </w:tr>
      <w:tr w:rsidR="00427EBB" w:rsidRPr="00427EBB" w:rsidTr="006E4D66">
        <w:tc>
          <w:tcPr>
            <w:tcW w:w="9212" w:type="dxa"/>
            <w:tcBorders>
              <w:top w:val="single" w:sz="8" w:space="0" w:color="auto"/>
            </w:tcBorders>
            <w:shd w:val="clear" w:color="auto" w:fill="F2F2F2" w:themeFill="background1" w:themeFillShade="F2"/>
          </w:tcPr>
          <w:p w:rsidR="00427EBB" w:rsidRDefault="00427EBB" w:rsidP="006E4D66">
            <w:pPr>
              <w:rPr>
                <w:lang w:eastAsia="fr-FR"/>
              </w:rPr>
            </w:pPr>
            <w:r>
              <w:rPr>
                <w:lang w:eastAsia="fr-FR"/>
              </w:rPr>
              <w:t>Récupère toutes les clés d’une feuille (ou d’un nœud) et de ses enfants et renvoie les informations d’arborescence par niveau.</w:t>
            </w:r>
          </w:p>
          <w:p w:rsidR="00427EBB" w:rsidRDefault="00427EBB" w:rsidP="006E4D66">
            <w:pPr>
              <w:rPr>
                <w:lang w:eastAsia="fr-FR"/>
              </w:rPr>
            </w:pPr>
          </w:p>
          <w:p w:rsidR="00427EBB" w:rsidRPr="00427EBB" w:rsidRDefault="00427EBB" w:rsidP="006E4D66">
            <w:pPr>
              <w:rPr>
                <w:b/>
                <w:lang w:val="en-US" w:eastAsia="fr-FR"/>
              </w:rPr>
            </w:pPr>
            <w:r w:rsidRPr="00427EBB">
              <w:rPr>
                <w:b/>
                <w:lang w:val="en-US" w:eastAsia="fr-FR"/>
              </w:rPr>
              <w:t>Description</w:t>
            </w:r>
          </w:p>
          <w:p w:rsidR="00427EBB" w:rsidRPr="005B26B6" w:rsidRDefault="00427EBB" w:rsidP="006E4D66">
            <w:pPr>
              <w:pStyle w:val="Sansinterligne"/>
              <w:rPr>
                <w:rStyle w:val="CodeCar"/>
                <w:b/>
                <w:lang w:val="en-US"/>
              </w:rPr>
            </w:pPr>
            <w:r w:rsidRPr="005B26B6">
              <w:rPr>
                <w:rStyle w:val="CodeCar"/>
                <w:lang w:val="en-US"/>
              </w:rPr>
              <w:t>array</w:t>
            </w:r>
            <w:r w:rsidRPr="005B26B6">
              <w:rPr>
                <w:rStyle w:val="CodeCar"/>
                <w:b/>
                <w:lang w:val="en-US"/>
              </w:rPr>
              <w:t xml:space="preserve"> getTree</w:t>
            </w:r>
            <w:r>
              <w:rPr>
                <w:rStyle w:val="CodeCar"/>
                <w:b/>
                <w:lang w:val="en-US"/>
              </w:rPr>
              <w:t>Keys</w:t>
            </w:r>
            <w:r w:rsidRPr="005B26B6">
              <w:rPr>
                <w:rStyle w:val="CodeCar"/>
                <w:lang w:val="en-US"/>
              </w:rPr>
              <w:t>(int</w:t>
            </w:r>
            <w:r w:rsidRPr="005B26B6">
              <w:rPr>
                <w:lang w:val="en-US"/>
              </w:rPr>
              <w:t xml:space="preserve"> $id</w:t>
            </w:r>
            <w:r w:rsidRPr="005B26B6">
              <w:rPr>
                <w:rStyle w:val="CodeCar"/>
                <w:lang w:val="en-US"/>
              </w:rPr>
              <w:t>)</w:t>
            </w:r>
          </w:p>
          <w:p w:rsidR="00427EBB" w:rsidRPr="005B26B6" w:rsidRDefault="00427EBB" w:rsidP="006E4D66">
            <w:pPr>
              <w:rPr>
                <w:rStyle w:val="lev"/>
                <w:lang w:val="en-US" w:eastAsia="fr-FR"/>
              </w:rPr>
            </w:pPr>
          </w:p>
          <w:p w:rsidR="00427EBB" w:rsidRPr="005436F7" w:rsidRDefault="00427EBB" w:rsidP="006E4D66">
            <w:pPr>
              <w:rPr>
                <w:rStyle w:val="lev"/>
                <w:lang w:eastAsia="fr-FR"/>
              </w:rPr>
            </w:pPr>
            <w:r w:rsidRPr="005436F7">
              <w:rPr>
                <w:rStyle w:val="lev"/>
                <w:lang w:eastAsia="fr-FR"/>
              </w:rPr>
              <w:t>Liste des paramètres</w:t>
            </w:r>
          </w:p>
          <w:p w:rsidR="00427EBB" w:rsidRDefault="00427EBB" w:rsidP="006E4D66">
            <w:pPr>
              <w:pStyle w:val="Code"/>
              <w:rPr>
                <w:rStyle w:val="lev"/>
                <w:b w:val="0"/>
              </w:rPr>
            </w:pPr>
            <w:r>
              <w:rPr>
                <w:rStyle w:val="lev"/>
                <w:b w:val="0"/>
              </w:rPr>
              <w:t>id</w:t>
            </w:r>
          </w:p>
          <w:p w:rsidR="00427EBB" w:rsidRDefault="00427EBB" w:rsidP="006E4D66">
            <w:pPr>
              <w:ind w:left="567"/>
              <w:rPr>
                <w:rStyle w:val="lev"/>
                <w:b w:val="0"/>
                <w:lang w:eastAsia="fr-FR"/>
              </w:rPr>
            </w:pPr>
            <w:r>
              <w:rPr>
                <w:rStyle w:val="lev"/>
                <w:b w:val="0"/>
                <w:lang w:eastAsia="fr-FR"/>
              </w:rPr>
              <w:t>Spécifie la feuille ou le nœud à partir duquel retrouver les clés de l’arborescence.</w:t>
            </w:r>
          </w:p>
          <w:p w:rsidR="00427EBB" w:rsidRDefault="00427EBB" w:rsidP="006E4D66">
            <w:pPr>
              <w:ind w:left="567"/>
              <w:rPr>
                <w:rStyle w:val="lev"/>
                <w:b w:val="0"/>
                <w:lang w:eastAsia="fr-FR"/>
              </w:rPr>
            </w:pPr>
          </w:p>
          <w:p w:rsidR="00427EBB" w:rsidRPr="005436F7" w:rsidRDefault="00427EBB" w:rsidP="006E4D66">
            <w:pPr>
              <w:rPr>
                <w:rStyle w:val="lev"/>
                <w:lang w:eastAsia="fr-FR"/>
              </w:rPr>
            </w:pPr>
            <w:r>
              <w:rPr>
                <w:rStyle w:val="lev"/>
                <w:lang w:eastAsia="fr-FR"/>
              </w:rPr>
              <w:t>Retour</w:t>
            </w:r>
          </w:p>
          <w:p w:rsidR="00427EBB" w:rsidRDefault="00427EBB" w:rsidP="00427EBB">
            <w:pPr>
              <w:ind w:left="567"/>
              <w:rPr>
                <w:rStyle w:val="lev"/>
                <w:b w:val="0"/>
                <w:lang w:eastAsia="fr-FR"/>
              </w:rPr>
            </w:pPr>
            <w:r>
              <w:rPr>
                <w:rStyle w:val="lev"/>
                <w:b w:val="0"/>
                <w:lang w:eastAsia="fr-FR"/>
              </w:rPr>
              <w:t>Un tableau indicé qui contient uniquement les clés de l’arborescence.</w:t>
            </w:r>
          </w:p>
          <w:p w:rsidR="00427EBB" w:rsidRDefault="00427EBB" w:rsidP="006E4D66">
            <w:pPr>
              <w:rPr>
                <w:rStyle w:val="lev"/>
                <w:b w:val="0"/>
                <w:lang w:eastAsia="fr-FR"/>
              </w:rPr>
            </w:pPr>
          </w:p>
          <w:p w:rsidR="00427EBB" w:rsidRDefault="00427EBB" w:rsidP="006E4D66">
            <w:pPr>
              <w:rPr>
                <w:rStyle w:val="lev"/>
                <w:b w:val="0"/>
                <w:lang w:eastAsia="fr-FR"/>
              </w:rPr>
            </w:pPr>
            <w:r>
              <w:rPr>
                <w:rStyle w:val="lev"/>
                <w:b w:val="0"/>
                <w:lang w:eastAsia="fr-FR"/>
              </w:rPr>
              <w:t>Renvoie aussi la clé racine de l’arbre ou du sous arbre.</w:t>
            </w:r>
          </w:p>
          <w:p w:rsidR="00427EBB" w:rsidRDefault="00427EBB" w:rsidP="006E4D66">
            <w:pPr>
              <w:rPr>
                <w:rStyle w:val="lev"/>
                <w:b w:val="0"/>
                <w:lang w:eastAsia="fr-FR"/>
              </w:rPr>
            </w:pPr>
          </w:p>
          <w:p w:rsidR="00427EBB" w:rsidRDefault="00427EBB" w:rsidP="006E4D66">
            <w:pPr>
              <w:rPr>
                <w:rStyle w:val="lev"/>
                <w:b w:val="0"/>
                <w:lang w:eastAsia="fr-FR"/>
              </w:rPr>
            </w:pPr>
            <w:r>
              <w:rPr>
                <w:rStyle w:val="lev"/>
                <w:b w:val="0"/>
                <w:lang w:eastAsia="fr-FR"/>
              </w:rPr>
              <w:t>Exemple : Récupérer les clés du sous arbre « Fonctionnaires »</w:t>
            </w:r>
          </w:p>
          <w:p w:rsidR="00427EBB" w:rsidRPr="00784369" w:rsidRDefault="00427EBB" w:rsidP="006E4D66">
            <w:pPr>
              <w:pStyle w:val="Codecomplet"/>
              <w:rPr>
                <w:rStyle w:val="lev"/>
                <w:b w:val="0"/>
                <w:lang w:val="fr-FR"/>
              </w:rPr>
            </w:pPr>
          </w:p>
          <w:p w:rsidR="00427EBB" w:rsidRPr="00141621" w:rsidRDefault="00427EBB" w:rsidP="006E4D66">
            <w:pPr>
              <w:pStyle w:val="Codecomplet"/>
              <w:rPr>
                <w:rStyle w:val="lev"/>
                <w:b w:val="0"/>
                <w:lang w:val="fr-FR"/>
              </w:rPr>
            </w:pPr>
            <w:r w:rsidRPr="00141621">
              <w:rPr>
                <w:rStyle w:val="lev"/>
                <w:b w:val="0"/>
                <w:lang w:val="fr-FR"/>
              </w:rPr>
              <w:t>$root = $tree-&gt;</w:t>
            </w:r>
            <w:r w:rsidRPr="00141621">
              <w:rPr>
                <w:rStyle w:val="lev"/>
                <w:lang w:val="fr-FR"/>
              </w:rPr>
              <w:t>getTreeKeys</w:t>
            </w:r>
            <w:r w:rsidRPr="00141621">
              <w:rPr>
                <w:rStyle w:val="lev"/>
                <w:b w:val="0"/>
                <w:lang w:val="fr-FR"/>
              </w:rPr>
              <w:t>(5);</w:t>
            </w:r>
            <w:r w:rsidRPr="00141621">
              <w:rPr>
                <w:rStyle w:val="lev"/>
                <w:b w:val="0"/>
                <w:lang w:val="fr-FR"/>
              </w:rPr>
              <w:br/>
            </w:r>
          </w:p>
          <w:p w:rsidR="00427EBB" w:rsidRDefault="00427EBB" w:rsidP="006E4D66">
            <w:r>
              <w:t xml:space="preserve">Renvoie le tableau suivant : </w:t>
            </w:r>
          </w:p>
          <w:p w:rsidR="00427EBB" w:rsidRPr="00427EBB" w:rsidRDefault="00427EBB" w:rsidP="00427EBB">
            <w:pPr>
              <w:pStyle w:val="Codecomplet"/>
            </w:pPr>
            <w:r w:rsidRPr="00427EBB">
              <w:t>Array</w:t>
            </w:r>
          </w:p>
          <w:p w:rsidR="00427EBB" w:rsidRPr="00427EBB" w:rsidRDefault="00427EBB" w:rsidP="00427EBB">
            <w:pPr>
              <w:pStyle w:val="Codecomplet"/>
            </w:pPr>
            <w:r w:rsidRPr="00427EBB">
              <w:t>(</w:t>
            </w:r>
          </w:p>
          <w:p w:rsidR="00427EBB" w:rsidRPr="00427EBB" w:rsidRDefault="00427EBB" w:rsidP="00427EBB">
            <w:pPr>
              <w:pStyle w:val="Codecomplet"/>
            </w:pPr>
            <w:r w:rsidRPr="00427EBB">
              <w:t xml:space="preserve">    [0] =&gt; Array (</w:t>
            </w:r>
          </w:p>
          <w:p w:rsidR="00427EBB" w:rsidRPr="00427EBB" w:rsidRDefault="00427EBB" w:rsidP="00427EBB">
            <w:pPr>
              <w:pStyle w:val="Codecomplet"/>
            </w:pPr>
            <w:r w:rsidRPr="00427EBB">
              <w:t xml:space="preserve">            [id_categorie_personnel] =&gt; 5</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[1] =&gt; Array (</w:t>
            </w:r>
          </w:p>
          <w:p w:rsidR="00427EBB" w:rsidRPr="00427EBB" w:rsidRDefault="00427EBB" w:rsidP="00427EBB">
            <w:pPr>
              <w:pStyle w:val="Codecomplet"/>
            </w:pPr>
            <w:r w:rsidRPr="00427EBB">
              <w:t xml:space="preserve">            [id_categorie_personnel] =&gt; 9</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[2] =&gt; Array (</w:t>
            </w:r>
          </w:p>
          <w:p w:rsidR="00427EBB" w:rsidRPr="00427EBB" w:rsidRDefault="00427EBB" w:rsidP="00427EBB">
            <w:pPr>
              <w:pStyle w:val="Codecomplet"/>
            </w:pPr>
            <w:r w:rsidRPr="00427EBB">
              <w:t xml:space="preserve">            [id_categorie_personnel] =&gt; 10</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[3] =&gt; Array (</w:t>
            </w:r>
          </w:p>
          <w:p w:rsidR="00427EBB" w:rsidRPr="00427EBB" w:rsidRDefault="00427EBB" w:rsidP="00427EBB">
            <w:pPr>
              <w:pStyle w:val="Codecomplet"/>
            </w:pPr>
            <w:r w:rsidRPr="00427EBB">
              <w:t xml:space="preserve">            [id_categorie_personnel] =&gt; 11</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[4] =&gt; Array (</w:t>
            </w:r>
          </w:p>
          <w:p w:rsidR="00427EBB" w:rsidRPr="00427EBB" w:rsidRDefault="00427EBB" w:rsidP="00427EBB">
            <w:pPr>
              <w:pStyle w:val="Codecomplet"/>
            </w:pPr>
            <w:r w:rsidRPr="00427EBB">
              <w:t xml:space="preserve">            [id_categorie_personnel] =&gt; 12</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lastRenderedPageBreak/>
              <w:t xml:space="preserve">    [5] =&gt; Array (</w:t>
            </w:r>
          </w:p>
          <w:p w:rsidR="00427EBB" w:rsidRPr="00427EBB" w:rsidRDefault="00427EBB" w:rsidP="00427EBB">
            <w:pPr>
              <w:pStyle w:val="Codecomplet"/>
            </w:pPr>
            <w:r w:rsidRPr="00427EBB">
              <w:t xml:space="preserve">            [id_categorie_personnel] =&gt; 13</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[6] =&gt; Array (</w:t>
            </w:r>
          </w:p>
          <w:p w:rsidR="00427EBB" w:rsidRPr="00427EBB" w:rsidRDefault="00427EBB" w:rsidP="00427EBB">
            <w:pPr>
              <w:pStyle w:val="Codecomplet"/>
            </w:pPr>
            <w:r w:rsidRPr="00427EBB">
              <w:t xml:space="preserve">            [id_categorie_personnel] =&gt; 14</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[7] =&gt; Array (</w:t>
            </w:r>
          </w:p>
          <w:p w:rsidR="00427EBB" w:rsidRPr="00427EBB" w:rsidRDefault="00427EBB" w:rsidP="00427EBB">
            <w:pPr>
              <w:pStyle w:val="Codecomplet"/>
            </w:pPr>
            <w:r w:rsidRPr="00427EBB">
              <w:t xml:space="preserve">            [id_categorie_personnel] =&gt; 15</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[8] =&gt; Array (</w:t>
            </w:r>
          </w:p>
          <w:p w:rsidR="00427EBB" w:rsidRPr="00427EBB" w:rsidRDefault="00427EBB" w:rsidP="00427EBB">
            <w:pPr>
              <w:pStyle w:val="Codecomplet"/>
            </w:pPr>
            <w:r w:rsidRPr="00427EBB">
              <w:t xml:space="preserve">            [id_categorie_personnel] =&gt; 16</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 xml:space="preserve">    [9] =&gt; Array (</w:t>
            </w:r>
          </w:p>
          <w:p w:rsidR="00427EBB" w:rsidRPr="00427EBB" w:rsidRDefault="00427EBB" w:rsidP="00427EBB">
            <w:pPr>
              <w:pStyle w:val="Codecomplet"/>
            </w:pPr>
            <w:r w:rsidRPr="00427EBB">
              <w:t xml:space="preserve">            [id_categorie_personnel] =&gt; 17</w:t>
            </w:r>
          </w:p>
          <w:p w:rsidR="00427EBB" w:rsidRPr="00427EBB" w:rsidRDefault="00427EBB" w:rsidP="00427EBB">
            <w:pPr>
              <w:pStyle w:val="Codecomplet"/>
            </w:pPr>
            <w:r w:rsidRPr="00427EBB">
              <w:t xml:space="preserve">        )</w:t>
            </w:r>
          </w:p>
          <w:p w:rsidR="00427EBB" w:rsidRPr="00427EBB" w:rsidRDefault="00427EBB" w:rsidP="00427EBB">
            <w:pPr>
              <w:pStyle w:val="Codecomplet"/>
            </w:pPr>
            <w:r w:rsidRPr="00427EBB">
              <w:t>)</w:t>
            </w:r>
          </w:p>
          <w:p w:rsidR="00427EBB" w:rsidRPr="00784369" w:rsidRDefault="00427EBB" w:rsidP="006E4D66">
            <w:pPr>
              <w:pStyle w:val="Codecomplet"/>
            </w:pPr>
          </w:p>
        </w:tc>
      </w:tr>
    </w:tbl>
    <w:p w:rsidR="00427EBB" w:rsidRDefault="00427EBB" w:rsidP="00416B5B">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CF072B" w:rsidRPr="00FD2CE6" w:rsidTr="006E4D66">
        <w:tc>
          <w:tcPr>
            <w:tcW w:w="9212" w:type="dxa"/>
            <w:tcBorders>
              <w:bottom w:val="single" w:sz="8" w:space="0" w:color="auto"/>
            </w:tcBorders>
            <w:shd w:val="clear" w:color="auto" w:fill="DBE5F1" w:themeFill="accent1" w:themeFillTint="33"/>
          </w:tcPr>
          <w:p w:rsidR="00CF072B" w:rsidRPr="00FD2CE6" w:rsidRDefault="00CF072B" w:rsidP="006E4D66">
            <w:pPr>
              <w:pStyle w:val="Mthode"/>
            </w:pPr>
            <w:r>
              <w:rPr>
                <w:rStyle w:val="CodeCar"/>
                <w:sz w:val="28"/>
              </w:rPr>
              <w:t>getTreeKeysList</w:t>
            </w:r>
          </w:p>
        </w:tc>
      </w:tr>
      <w:tr w:rsidR="00CF072B" w:rsidRPr="00784369" w:rsidTr="006E4D66">
        <w:tc>
          <w:tcPr>
            <w:tcW w:w="9212" w:type="dxa"/>
            <w:tcBorders>
              <w:top w:val="single" w:sz="8" w:space="0" w:color="auto"/>
            </w:tcBorders>
            <w:shd w:val="clear" w:color="auto" w:fill="F2F2F2" w:themeFill="background1" w:themeFillShade="F2"/>
          </w:tcPr>
          <w:p w:rsidR="00CF072B" w:rsidRDefault="00CF072B" w:rsidP="006E4D66">
            <w:pPr>
              <w:rPr>
                <w:lang w:eastAsia="fr-FR"/>
              </w:rPr>
            </w:pPr>
            <w:r>
              <w:rPr>
                <w:lang w:eastAsia="fr-FR"/>
              </w:rPr>
              <w:t xml:space="preserve">Idem à la méthode </w:t>
            </w:r>
            <w:r w:rsidRPr="00CF072B">
              <w:rPr>
                <w:rStyle w:val="CodeCar"/>
              </w:rPr>
              <w:t>getTreeKeys()</w:t>
            </w:r>
            <w:r>
              <w:rPr>
                <w:lang w:eastAsia="fr-FR"/>
              </w:rPr>
              <w:t xml:space="preserve"> mais renvoie les information sous forme de liste.</w:t>
            </w:r>
          </w:p>
          <w:p w:rsidR="00CF072B" w:rsidRDefault="00CF072B" w:rsidP="006E4D66">
            <w:pPr>
              <w:rPr>
                <w:lang w:eastAsia="fr-FR"/>
              </w:rPr>
            </w:pPr>
          </w:p>
          <w:p w:rsidR="00CF072B" w:rsidRPr="00427EBB" w:rsidRDefault="00CF072B" w:rsidP="006E4D66">
            <w:pPr>
              <w:rPr>
                <w:b/>
                <w:lang w:val="en-US" w:eastAsia="fr-FR"/>
              </w:rPr>
            </w:pPr>
            <w:r w:rsidRPr="00427EBB">
              <w:rPr>
                <w:b/>
                <w:lang w:val="en-US" w:eastAsia="fr-FR"/>
              </w:rPr>
              <w:t>Description</w:t>
            </w:r>
          </w:p>
          <w:p w:rsidR="00CF072B" w:rsidRPr="005B26B6" w:rsidRDefault="00CF072B" w:rsidP="006E4D66">
            <w:pPr>
              <w:pStyle w:val="Sansinterligne"/>
              <w:rPr>
                <w:rStyle w:val="CodeCar"/>
                <w:b/>
                <w:lang w:val="en-US"/>
              </w:rPr>
            </w:pPr>
            <w:r w:rsidRPr="005B26B6">
              <w:rPr>
                <w:rStyle w:val="CodeCar"/>
                <w:lang w:val="en-US"/>
              </w:rPr>
              <w:t>array</w:t>
            </w:r>
            <w:r w:rsidRPr="005B26B6">
              <w:rPr>
                <w:rStyle w:val="CodeCar"/>
                <w:b/>
                <w:lang w:val="en-US"/>
              </w:rPr>
              <w:t xml:space="preserve"> getTree</w:t>
            </w:r>
            <w:r>
              <w:rPr>
                <w:rStyle w:val="CodeCar"/>
                <w:b/>
                <w:lang w:val="en-US"/>
              </w:rPr>
              <w:t>KeysList</w:t>
            </w:r>
            <w:r w:rsidRPr="005B26B6">
              <w:rPr>
                <w:rStyle w:val="CodeCar"/>
                <w:lang w:val="en-US"/>
              </w:rPr>
              <w:t>(int</w:t>
            </w:r>
            <w:r w:rsidRPr="005B26B6">
              <w:rPr>
                <w:lang w:val="en-US"/>
              </w:rPr>
              <w:t xml:space="preserve"> $id</w:t>
            </w:r>
            <w:r w:rsidRPr="005B26B6">
              <w:rPr>
                <w:rStyle w:val="CodeCar"/>
                <w:lang w:val="en-US"/>
              </w:rPr>
              <w:t>)</w:t>
            </w:r>
          </w:p>
          <w:p w:rsidR="00CF072B" w:rsidRPr="005B26B6" w:rsidRDefault="00CF072B" w:rsidP="006E4D66">
            <w:pPr>
              <w:rPr>
                <w:rStyle w:val="lev"/>
                <w:lang w:val="en-US" w:eastAsia="fr-FR"/>
              </w:rPr>
            </w:pPr>
          </w:p>
          <w:p w:rsidR="00CF072B" w:rsidRPr="005436F7" w:rsidRDefault="00CF072B" w:rsidP="006E4D66">
            <w:pPr>
              <w:rPr>
                <w:rStyle w:val="lev"/>
                <w:lang w:eastAsia="fr-FR"/>
              </w:rPr>
            </w:pPr>
            <w:r w:rsidRPr="005436F7">
              <w:rPr>
                <w:rStyle w:val="lev"/>
                <w:lang w:eastAsia="fr-FR"/>
              </w:rPr>
              <w:t>Liste des paramètres</w:t>
            </w:r>
          </w:p>
          <w:p w:rsidR="00CF072B" w:rsidRDefault="00CF072B" w:rsidP="006E4D66">
            <w:pPr>
              <w:pStyle w:val="Code"/>
              <w:rPr>
                <w:rStyle w:val="lev"/>
                <w:b w:val="0"/>
              </w:rPr>
            </w:pPr>
            <w:r>
              <w:rPr>
                <w:rStyle w:val="lev"/>
                <w:b w:val="0"/>
              </w:rPr>
              <w:t>id</w:t>
            </w:r>
          </w:p>
          <w:p w:rsidR="00CF072B" w:rsidRDefault="00CF072B" w:rsidP="006E4D66">
            <w:pPr>
              <w:ind w:left="567"/>
              <w:rPr>
                <w:rStyle w:val="lev"/>
                <w:b w:val="0"/>
                <w:lang w:eastAsia="fr-FR"/>
              </w:rPr>
            </w:pPr>
            <w:r>
              <w:rPr>
                <w:rStyle w:val="lev"/>
                <w:b w:val="0"/>
                <w:lang w:eastAsia="fr-FR"/>
              </w:rPr>
              <w:t>Spécifie la feuille ou le nœud à partir duquel retrouver les clés de l’arborescence.</w:t>
            </w:r>
          </w:p>
          <w:p w:rsidR="00CF072B" w:rsidRDefault="00CF072B" w:rsidP="006E4D66">
            <w:pPr>
              <w:ind w:left="567"/>
              <w:rPr>
                <w:rStyle w:val="lev"/>
                <w:b w:val="0"/>
                <w:lang w:eastAsia="fr-FR"/>
              </w:rPr>
            </w:pPr>
          </w:p>
          <w:p w:rsidR="00CF072B" w:rsidRPr="005436F7" w:rsidRDefault="00CF072B" w:rsidP="006E4D66">
            <w:pPr>
              <w:rPr>
                <w:rStyle w:val="lev"/>
                <w:lang w:eastAsia="fr-FR"/>
              </w:rPr>
            </w:pPr>
            <w:r>
              <w:rPr>
                <w:rStyle w:val="lev"/>
                <w:lang w:eastAsia="fr-FR"/>
              </w:rPr>
              <w:t>Retour</w:t>
            </w:r>
          </w:p>
          <w:p w:rsidR="00CF072B" w:rsidRDefault="00CF072B" w:rsidP="006E4D66">
            <w:pPr>
              <w:ind w:left="567"/>
              <w:rPr>
                <w:rStyle w:val="lev"/>
                <w:b w:val="0"/>
                <w:lang w:eastAsia="fr-FR"/>
              </w:rPr>
            </w:pPr>
            <w:r>
              <w:rPr>
                <w:rStyle w:val="lev"/>
                <w:b w:val="0"/>
                <w:lang w:eastAsia="fr-FR"/>
              </w:rPr>
              <w:t>Une liste des clés de l’arborescence séparées par une virgule.</w:t>
            </w:r>
          </w:p>
          <w:p w:rsidR="00CF072B" w:rsidRDefault="00CF072B" w:rsidP="006E4D66">
            <w:pPr>
              <w:rPr>
                <w:rStyle w:val="lev"/>
                <w:b w:val="0"/>
                <w:lang w:eastAsia="fr-FR"/>
              </w:rPr>
            </w:pPr>
          </w:p>
          <w:p w:rsidR="00CF072B" w:rsidRDefault="00CF072B" w:rsidP="006E4D66">
            <w:pPr>
              <w:rPr>
                <w:rStyle w:val="lev"/>
                <w:b w:val="0"/>
                <w:lang w:eastAsia="fr-FR"/>
              </w:rPr>
            </w:pPr>
            <w:r>
              <w:rPr>
                <w:rStyle w:val="lev"/>
                <w:b w:val="0"/>
                <w:lang w:eastAsia="fr-FR"/>
              </w:rPr>
              <w:t>Exemple : Récupérer les clés du sous arbre « Fonctionnaires »</w:t>
            </w:r>
          </w:p>
          <w:p w:rsidR="00CF072B" w:rsidRPr="00CF072B" w:rsidRDefault="00CF072B" w:rsidP="006E4D66">
            <w:pPr>
              <w:pStyle w:val="Codecomplet"/>
              <w:rPr>
                <w:rStyle w:val="lev"/>
                <w:b w:val="0"/>
                <w:lang w:val="fr-FR"/>
              </w:rPr>
            </w:pPr>
            <w:r w:rsidRPr="00CF072B">
              <w:rPr>
                <w:rStyle w:val="lev"/>
                <w:b w:val="0"/>
                <w:lang w:val="fr-FR"/>
              </w:rPr>
              <w:t>$root = $tree-&gt;</w:t>
            </w:r>
            <w:r w:rsidRPr="00CF072B">
              <w:rPr>
                <w:rStyle w:val="lev"/>
                <w:lang w:val="fr-FR"/>
              </w:rPr>
              <w:t>getTreeKeys</w:t>
            </w:r>
            <w:r>
              <w:rPr>
                <w:rStyle w:val="lev"/>
                <w:lang w:val="fr-FR"/>
              </w:rPr>
              <w:t>List</w:t>
            </w:r>
            <w:r w:rsidRPr="00CF072B">
              <w:rPr>
                <w:rStyle w:val="lev"/>
                <w:b w:val="0"/>
                <w:lang w:val="fr-FR"/>
              </w:rPr>
              <w:t>(5);</w:t>
            </w:r>
            <w:r w:rsidRPr="00CF072B">
              <w:rPr>
                <w:rStyle w:val="lev"/>
                <w:b w:val="0"/>
                <w:lang w:val="fr-FR"/>
              </w:rPr>
              <w:br/>
            </w:r>
          </w:p>
          <w:p w:rsidR="00CF072B" w:rsidRDefault="00CF072B" w:rsidP="006E4D66">
            <w:r>
              <w:t xml:space="preserve">Renvoie la liste suivante : </w:t>
            </w:r>
          </w:p>
          <w:p w:rsidR="00CF072B" w:rsidRDefault="00CF072B" w:rsidP="00CF072B">
            <w:pPr>
              <w:pStyle w:val="Codecomplet"/>
            </w:pPr>
            <w:r>
              <w:t>5,9,10,11,12,13,14,15,16,17</w:t>
            </w:r>
          </w:p>
          <w:p w:rsidR="00CF072B" w:rsidRPr="00784369" w:rsidRDefault="00CF072B" w:rsidP="00CF072B">
            <w:pPr>
              <w:pStyle w:val="Codecomplet"/>
            </w:pPr>
          </w:p>
        </w:tc>
      </w:tr>
    </w:tbl>
    <w:p w:rsidR="00CF072B" w:rsidRDefault="00CF072B" w:rsidP="00416B5B">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4A023B" w:rsidRPr="00FD2CE6" w:rsidTr="006E4D66">
        <w:tc>
          <w:tcPr>
            <w:tcW w:w="9212" w:type="dxa"/>
            <w:tcBorders>
              <w:bottom w:val="single" w:sz="8" w:space="0" w:color="auto"/>
            </w:tcBorders>
            <w:shd w:val="clear" w:color="auto" w:fill="DBE5F1" w:themeFill="accent1" w:themeFillTint="33"/>
          </w:tcPr>
          <w:p w:rsidR="004A023B" w:rsidRPr="00FD2CE6" w:rsidRDefault="004A023B" w:rsidP="006E4D66">
            <w:pPr>
              <w:pStyle w:val="Mthode"/>
            </w:pPr>
            <w:r>
              <w:rPr>
                <w:rStyle w:val="CodeCar"/>
                <w:sz w:val="28"/>
              </w:rPr>
              <w:t>getParents</w:t>
            </w:r>
          </w:p>
        </w:tc>
      </w:tr>
      <w:tr w:rsidR="004A023B" w:rsidRPr="00784369" w:rsidTr="006E4D66">
        <w:tc>
          <w:tcPr>
            <w:tcW w:w="9212" w:type="dxa"/>
            <w:tcBorders>
              <w:top w:val="single" w:sz="8" w:space="0" w:color="auto"/>
            </w:tcBorders>
            <w:shd w:val="clear" w:color="auto" w:fill="F2F2F2" w:themeFill="background1" w:themeFillShade="F2"/>
          </w:tcPr>
          <w:p w:rsidR="004A023B" w:rsidRDefault="004A023B" w:rsidP="006E4D66">
            <w:pPr>
              <w:rPr>
                <w:lang w:eastAsia="fr-FR"/>
              </w:rPr>
            </w:pPr>
            <w:r>
              <w:rPr>
                <w:lang w:eastAsia="fr-FR"/>
              </w:rPr>
              <w:t>Récupère le chemin arborescent hiérarchique d’une nœud ou d’une feuille.</w:t>
            </w:r>
          </w:p>
          <w:p w:rsidR="004A023B" w:rsidRDefault="004A023B" w:rsidP="006E4D66">
            <w:pPr>
              <w:rPr>
                <w:lang w:eastAsia="fr-FR"/>
              </w:rPr>
            </w:pPr>
          </w:p>
          <w:p w:rsidR="004A023B" w:rsidRPr="004A023B" w:rsidRDefault="004A023B" w:rsidP="006E4D66">
            <w:pPr>
              <w:rPr>
                <w:b/>
                <w:lang w:val="en-US" w:eastAsia="fr-FR"/>
              </w:rPr>
            </w:pPr>
            <w:r w:rsidRPr="004A023B">
              <w:rPr>
                <w:b/>
                <w:lang w:val="en-US" w:eastAsia="fr-FR"/>
              </w:rPr>
              <w:t>Description</w:t>
            </w:r>
          </w:p>
          <w:p w:rsidR="004A023B" w:rsidRPr="005B26B6" w:rsidRDefault="004A023B" w:rsidP="006E4D66">
            <w:pPr>
              <w:pStyle w:val="Sansinterligne"/>
              <w:rPr>
                <w:rStyle w:val="CodeCar"/>
                <w:b/>
                <w:lang w:val="en-US"/>
              </w:rPr>
            </w:pPr>
            <w:r w:rsidRPr="005B26B6">
              <w:rPr>
                <w:rStyle w:val="CodeCar"/>
                <w:lang w:val="en-US"/>
              </w:rPr>
              <w:t>array</w:t>
            </w:r>
            <w:r w:rsidRPr="005B26B6">
              <w:rPr>
                <w:rStyle w:val="CodeCar"/>
                <w:b/>
                <w:lang w:val="en-US"/>
              </w:rPr>
              <w:t xml:space="preserve"> get</w:t>
            </w:r>
            <w:r>
              <w:rPr>
                <w:rStyle w:val="CodeCar"/>
                <w:b/>
                <w:lang w:val="en-US"/>
              </w:rPr>
              <w:t>Parents</w:t>
            </w:r>
            <w:r w:rsidRPr="005B26B6">
              <w:rPr>
                <w:rStyle w:val="CodeCar"/>
                <w:lang w:val="en-US"/>
              </w:rPr>
              <w:t>(int</w:t>
            </w:r>
            <w:r w:rsidRPr="005B26B6">
              <w:rPr>
                <w:lang w:val="en-US"/>
              </w:rPr>
              <w:t xml:space="preserve"> $</w:t>
            </w:r>
            <w:proofErr w:type="spellStart"/>
            <w:r w:rsidRPr="005B26B6">
              <w:rPr>
                <w:lang w:val="en-US"/>
              </w:rPr>
              <w:t>id_node</w:t>
            </w:r>
            <w:proofErr w:type="spellEnd"/>
            <w:r w:rsidRPr="005B26B6">
              <w:rPr>
                <w:lang w:val="en-US"/>
              </w:rPr>
              <w:t xml:space="preserve">, </w:t>
            </w:r>
            <w:r>
              <w:rPr>
                <w:lang w:val="en-US"/>
              </w:rPr>
              <w:t>[</w:t>
            </w:r>
            <w:proofErr w:type="spellStart"/>
            <w:r w:rsidRPr="004A023B">
              <w:rPr>
                <w:rStyle w:val="CodeCar"/>
                <w:lang w:val="en-US"/>
              </w:rPr>
              <w:t>bool</w:t>
            </w:r>
            <w:proofErr w:type="spellEnd"/>
            <w:r>
              <w:rPr>
                <w:lang w:val="en-US"/>
              </w:rPr>
              <w:t xml:space="preserve"> $</w:t>
            </w:r>
            <w:proofErr w:type="spellStart"/>
            <w:r>
              <w:rPr>
                <w:lang w:val="en-US"/>
              </w:rPr>
              <w:t>nodeToo</w:t>
            </w:r>
            <w:proofErr w:type="spellEnd"/>
            <w:r>
              <w:rPr>
                <w:lang w:val="en-US"/>
              </w:rPr>
              <w:t>]</w:t>
            </w:r>
            <w:r w:rsidRPr="005B26B6">
              <w:rPr>
                <w:rStyle w:val="CodeCar"/>
                <w:lang w:val="en-US"/>
              </w:rPr>
              <w:t>)</w:t>
            </w:r>
          </w:p>
          <w:p w:rsidR="004A023B" w:rsidRPr="005B26B6" w:rsidRDefault="004A023B" w:rsidP="006E4D66">
            <w:pPr>
              <w:rPr>
                <w:rStyle w:val="lev"/>
                <w:lang w:val="en-US" w:eastAsia="fr-FR"/>
              </w:rPr>
            </w:pPr>
          </w:p>
          <w:p w:rsidR="004A023B" w:rsidRPr="005436F7" w:rsidRDefault="004A023B" w:rsidP="006E4D66">
            <w:pPr>
              <w:rPr>
                <w:rStyle w:val="lev"/>
                <w:lang w:eastAsia="fr-FR"/>
              </w:rPr>
            </w:pPr>
            <w:r w:rsidRPr="005436F7">
              <w:rPr>
                <w:rStyle w:val="lev"/>
                <w:lang w:eastAsia="fr-FR"/>
              </w:rPr>
              <w:t>Liste des paramètres</w:t>
            </w:r>
          </w:p>
          <w:p w:rsidR="004A023B" w:rsidRDefault="004A023B" w:rsidP="006E4D66">
            <w:pPr>
              <w:pStyle w:val="Code"/>
              <w:rPr>
                <w:rStyle w:val="lev"/>
                <w:b w:val="0"/>
              </w:rPr>
            </w:pPr>
            <w:r>
              <w:rPr>
                <w:rStyle w:val="lev"/>
                <w:b w:val="0"/>
              </w:rPr>
              <w:t>id_node</w:t>
            </w:r>
          </w:p>
          <w:p w:rsidR="004A023B" w:rsidRDefault="004A023B" w:rsidP="006E4D66">
            <w:pPr>
              <w:ind w:left="567"/>
              <w:rPr>
                <w:rStyle w:val="lev"/>
                <w:b w:val="0"/>
                <w:lang w:eastAsia="fr-FR"/>
              </w:rPr>
            </w:pPr>
            <w:r>
              <w:rPr>
                <w:rStyle w:val="lev"/>
                <w:b w:val="0"/>
                <w:lang w:eastAsia="fr-FR"/>
              </w:rPr>
              <w:t>Spécifie le nœud à partir duquel retrouver le chemin arborescent.</w:t>
            </w:r>
          </w:p>
          <w:p w:rsidR="004A023B" w:rsidRDefault="004A023B" w:rsidP="006E4D66">
            <w:pPr>
              <w:ind w:left="567"/>
              <w:rPr>
                <w:rStyle w:val="lev"/>
                <w:b w:val="0"/>
                <w:lang w:eastAsia="fr-FR"/>
              </w:rPr>
            </w:pPr>
          </w:p>
          <w:p w:rsidR="004A023B" w:rsidRDefault="004A023B" w:rsidP="006E4D66">
            <w:pPr>
              <w:pStyle w:val="Code"/>
              <w:rPr>
                <w:rStyle w:val="lev"/>
                <w:b w:val="0"/>
              </w:rPr>
            </w:pPr>
            <w:r>
              <w:rPr>
                <w:rStyle w:val="lev"/>
                <w:b w:val="0"/>
              </w:rPr>
              <w:t>nodeToo</w:t>
            </w:r>
          </w:p>
          <w:p w:rsidR="004A023B" w:rsidRDefault="004A023B" w:rsidP="006E4D66">
            <w:pPr>
              <w:ind w:left="567"/>
              <w:rPr>
                <w:rStyle w:val="lev"/>
                <w:b w:val="0"/>
                <w:lang w:eastAsia="fr-FR"/>
              </w:rPr>
            </w:pPr>
            <w:r w:rsidRPr="005B26B6">
              <w:rPr>
                <w:rStyle w:val="lev"/>
                <w:b w:val="0"/>
                <w:lang w:eastAsia="fr-FR"/>
              </w:rPr>
              <w:t xml:space="preserve">Paramètre optionnel. </w:t>
            </w:r>
            <w:r>
              <w:rPr>
                <w:rStyle w:val="lev"/>
                <w:b w:val="0"/>
                <w:lang w:eastAsia="fr-FR"/>
              </w:rPr>
              <w:t>Dit si la méthode doit aussi ramener le nœud demandé.</w:t>
            </w:r>
          </w:p>
          <w:p w:rsidR="004A023B" w:rsidRDefault="004A023B" w:rsidP="006E4D66">
            <w:pPr>
              <w:ind w:left="567"/>
              <w:rPr>
                <w:rStyle w:val="lev"/>
                <w:b w:val="0"/>
                <w:lang w:eastAsia="fr-FR"/>
              </w:rPr>
            </w:pPr>
            <w:r w:rsidRPr="00427EBB">
              <w:rPr>
                <w:rStyle w:val="CodeCar"/>
              </w:rPr>
              <w:t>true</w:t>
            </w:r>
            <w:r>
              <w:rPr>
                <w:rStyle w:val="lev"/>
                <w:b w:val="0"/>
                <w:lang w:eastAsia="fr-FR"/>
              </w:rPr>
              <w:t xml:space="preserve"> : </w:t>
            </w:r>
            <w:r w:rsidRPr="005B26B6">
              <w:rPr>
                <w:rStyle w:val="lev"/>
                <w:b w:val="0"/>
                <w:lang w:eastAsia="fr-FR"/>
              </w:rPr>
              <w:t>ram</w:t>
            </w:r>
            <w:r>
              <w:rPr>
                <w:rStyle w:val="lev"/>
                <w:b w:val="0"/>
                <w:lang w:eastAsia="fr-FR"/>
              </w:rPr>
              <w:t>è</w:t>
            </w:r>
            <w:r w:rsidRPr="005B26B6">
              <w:rPr>
                <w:rStyle w:val="lev"/>
                <w:b w:val="0"/>
                <w:lang w:eastAsia="fr-FR"/>
              </w:rPr>
              <w:t xml:space="preserve">ne le nœud </w:t>
            </w:r>
            <w:r>
              <w:rPr>
                <w:rStyle w:val="lev"/>
                <w:b w:val="0"/>
                <w:lang w:eastAsia="fr-FR"/>
              </w:rPr>
              <w:t>ou la feuille demandé.</w:t>
            </w:r>
          </w:p>
          <w:p w:rsidR="004A023B" w:rsidRDefault="004A023B" w:rsidP="006E4D66">
            <w:pPr>
              <w:ind w:left="567"/>
              <w:rPr>
                <w:rStyle w:val="lev"/>
                <w:b w:val="0"/>
                <w:lang w:eastAsia="fr-FR"/>
              </w:rPr>
            </w:pPr>
            <w:r w:rsidRPr="00427EBB">
              <w:rPr>
                <w:rStyle w:val="CodeCar"/>
              </w:rPr>
              <w:t>false</w:t>
            </w:r>
            <w:r>
              <w:rPr>
                <w:rStyle w:val="lev"/>
                <w:b w:val="0"/>
                <w:lang w:eastAsia="fr-FR"/>
              </w:rPr>
              <w:t xml:space="preserve"> : ne </w:t>
            </w:r>
            <w:r w:rsidRPr="005B26B6">
              <w:rPr>
                <w:rStyle w:val="lev"/>
                <w:b w:val="0"/>
                <w:lang w:eastAsia="fr-FR"/>
              </w:rPr>
              <w:t>ram</w:t>
            </w:r>
            <w:r>
              <w:rPr>
                <w:rStyle w:val="lev"/>
                <w:b w:val="0"/>
                <w:lang w:eastAsia="fr-FR"/>
              </w:rPr>
              <w:t>è</w:t>
            </w:r>
            <w:r w:rsidRPr="005B26B6">
              <w:rPr>
                <w:rStyle w:val="lev"/>
                <w:b w:val="0"/>
                <w:lang w:eastAsia="fr-FR"/>
              </w:rPr>
              <w:t xml:space="preserve">ne </w:t>
            </w:r>
            <w:r>
              <w:rPr>
                <w:rStyle w:val="lev"/>
                <w:b w:val="0"/>
                <w:lang w:eastAsia="fr-FR"/>
              </w:rPr>
              <w:t xml:space="preserve">pas </w:t>
            </w:r>
            <w:r w:rsidRPr="005B26B6">
              <w:rPr>
                <w:rStyle w:val="lev"/>
                <w:b w:val="0"/>
                <w:lang w:eastAsia="fr-FR"/>
              </w:rPr>
              <w:t xml:space="preserve">le nœud </w:t>
            </w:r>
            <w:r>
              <w:rPr>
                <w:rStyle w:val="lev"/>
                <w:b w:val="0"/>
                <w:lang w:eastAsia="fr-FR"/>
              </w:rPr>
              <w:t>ou la feuille demandé.</w:t>
            </w:r>
          </w:p>
          <w:p w:rsidR="004A023B" w:rsidRDefault="004A023B" w:rsidP="006E4D66">
            <w:pPr>
              <w:rPr>
                <w:rStyle w:val="lev"/>
                <w:b w:val="0"/>
                <w:lang w:eastAsia="fr-FR"/>
              </w:rPr>
            </w:pPr>
          </w:p>
          <w:p w:rsidR="004A023B" w:rsidRPr="005436F7" w:rsidRDefault="004A023B" w:rsidP="006E4D66">
            <w:pPr>
              <w:rPr>
                <w:rStyle w:val="lev"/>
                <w:lang w:eastAsia="fr-FR"/>
              </w:rPr>
            </w:pPr>
            <w:r>
              <w:rPr>
                <w:rStyle w:val="lev"/>
                <w:lang w:eastAsia="fr-FR"/>
              </w:rPr>
              <w:t>Retour</w:t>
            </w:r>
          </w:p>
          <w:p w:rsidR="004A023B" w:rsidRDefault="004A023B" w:rsidP="004A023B">
            <w:pPr>
              <w:ind w:left="567"/>
              <w:rPr>
                <w:rStyle w:val="lev"/>
                <w:b w:val="0"/>
                <w:lang w:eastAsia="fr-FR"/>
              </w:rPr>
            </w:pPr>
            <w:r>
              <w:rPr>
                <w:rStyle w:val="lev"/>
                <w:b w:val="0"/>
                <w:lang w:eastAsia="fr-FR"/>
              </w:rPr>
              <w:t xml:space="preserve">Un tableau indicé qui contient les feuilles et nœuds représentant le chemin hiérarchique </w:t>
            </w:r>
            <w:r>
              <w:rPr>
                <w:rStyle w:val="lev"/>
                <w:b w:val="0"/>
                <w:lang w:eastAsia="fr-FR"/>
              </w:rPr>
              <w:lastRenderedPageBreak/>
              <w:t>arborescent de l’élément.</w:t>
            </w:r>
          </w:p>
          <w:p w:rsidR="004A023B" w:rsidRDefault="004A023B" w:rsidP="006E4D66">
            <w:pPr>
              <w:rPr>
                <w:rStyle w:val="lev"/>
                <w:b w:val="0"/>
                <w:lang w:eastAsia="fr-FR"/>
              </w:rPr>
            </w:pPr>
          </w:p>
          <w:p w:rsidR="004A023B" w:rsidRDefault="004A023B" w:rsidP="006E4D66">
            <w:pPr>
              <w:rPr>
                <w:rStyle w:val="lev"/>
                <w:b w:val="0"/>
                <w:lang w:eastAsia="fr-FR"/>
              </w:rPr>
            </w:pPr>
            <w:r>
              <w:rPr>
                <w:rStyle w:val="lev"/>
                <w:b w:val="0"/>
                <w:lang w:eastAsia="fr-FR"/>
              </w:rPr>
              <w:t>Exemple : Récupérer le chemin hiérarchique arborescent de « Paramédical »</w:t>
            </w:r>
          </w:p>
          <w:p w:rsidR="004A023B" w:rsidRPr="00784369" w:rsidRDefault="004A023B" w:rsidP="006E4D66">
            <w:pPr>
              <w:pStyle w:val="Codecomplet"/>
              <w:rPr>
                <w:rStyle w:val="lev"/>
                <w:b w:val="0"/>
                <w:lang w:val="fr-FR"/>
              </w:rPr>
            </w:pPr>
          </w:p>
          <w:p w:rsidR="004A023B" w:rsidRPr="00141621" w:rsidRDefault="004A023B" w:rsidP="006E4D66">
            <w:pPr>
              <w:pStyle w:val="Codecomplet"/>
              <w:rPr>
                <w:rStyle w:val="lev"/>
                <w:b w:val="0"/>
                <w:lang w:val="fr-FR"/>
              </w:rPr>
            </w:pPr>
            <w:r w:rsidRPr="00141621">
              <w:rPr>
                <w:rStyle w:val="lev"/>
                <w:b w:val="0"/>
                <w:lang w:val="fr-FR"/>
              </w:rPr>
              <w:t>$chemin = $tree-&gt;</w:t>
            </w:r>
            <w:r w:rsidRPr="00141621">
              <w:rPr>
                <w:rStyle w:val="lev"/>
                <w:lang w:val="fr-FR"/>
              </w:rPr>
              <w:t>getParents</w:t>
            </w:r>
            <w:r w:rsidRPr="00141621">
              <w:rPr>
                <w:rStyle w:val="lev"/>
                <w:b w:val="0"/>
                <w:lang w:val="fr-FR"/>
              </w:rPr>
              <w:t>(7, true);</w:t>
            </w:r>
            <w:r w:rsidRPr="00141621">
              <w:rPr>
                <w:rStyle w:val="lev"/>
                <w:b w:val="0"/>
                <w:lang w:val="fr-FR"/>
              </w:rPr>
              <w:br/>
            </w:r>
          </w:p>
          <w:p w:rsidR="004A023B" w:rsidRDefault="004A023B" w:rsidP="006E4D66">
            <w:r>
              <w:t xml:space="preserve">Renvoie le tableau suivant : </w:t>
            </w:r>
          </w:p>
          <w:p w:rsidR="004A023B" w:rsidRPr="004A023B" w:rsidRDefault="004A023B" w:rsidP="004A023B">
            <w:pPr>
              <w:pStyle w:val="Codecomplet"/>
            </w:pPr>
            <w:r w:rsidRPr="004A023B">
              <w:t>Array</w:t>
            </w:r>
          </w:p>
          <w:p w:rsidR="004A023B" w:rsidRPr="004A023B" w:rsidRDefault="004A023B" w:rsidP="004A023B">
            <w:pPr>
              <w:pStyle w:val="Codecomplet"/>
            </w:pPr>
            <w:r w:rsidRPr="004A023B">
              <w:t>(</w:t>
            </w:r>
          </w:p>
          <w:p w:rsidR="004A023B" w:rsidRPr="004A023B" w:rsidRDefault="004A023B" w:rsidP="004A023B">
            <w:pPr>
              <w:pStyle w:val="Codecomplet"/>
            </w:pPr>
            <w:r w:rsidRPr="004A023B">
              <w:t xml:space="preserve">    [0] =&gt; Array</w:t>
            </w:r>
            <w:r>
              <w:t xml:space="preserve"> </w:t>
            </w:r>
            <w:r w:rsidRPr="004A023B">
              <w:t>(</w:t>
            </w:r>
          </w:p>
          <w:p w:rsidR="004A023B" w:rsidRPr="004A023B" w:rsidRDefault="004A023B" w:rsidP="004A023B">
            <w:pPr>
              <w:pStyle w:val="Codecomplet"/>
            </w:pPr>
            <w:r w:rsidRPr="004A023B">
              <w:t xml:space="preserve">            [id_categorie_personnel] =&gt; 1</w:t>
            </w:r>
          </w:p>
          <w:p w:rsidR="004A023B" w:rsidRPr="00141621" w:rsidRDefault="004A023B" w:rsidP="004A023B">
            <w:pPr>
              <w:pStyle w:val="Codecomplet"/>
              <w:rPr>
                <w:lang w:val="fr-FR"/>
              </w:rPr>
            </w:pPr>
            <w:r w:rsidRPr="004A023B">
              <w:t xml:space="preserve">            </w:t>
            </w:r>
            <w:r w:rsidRPr="00141621">
              <w:rPr>
                <w:lang w:val="fr-FR"/>
              </w:rPr>
              <w:t>[gauche] =&gt; 1</w:t>
            </w:r>
          </w:p>
          <w:p w:rsidR="004A023B" w:rsidRPr="00141621" w:rsidRDefault="004A023B" w:rsidP="004A023B">
            <w:pPr>
              <w:pStyle w:val="Codecomplet"/>
              <w:rPr>
                <w:lang w:val="fr-FR"/>
              </w:rPr>
            </w:pPr>
            <w:r w:rsidRPr="00141621">
              <w:rPr>
                <w:lang w:val="fr-FR"/>
              </w:rPr>
              <w:t xml:space="preserve">            [droite] =&gt; 34</w:t>
            </w:r>
          </w:p>
          <w:p w:rsidR="004A023B" w:rsidRPr="00141621" w:rsidRDefault="004A023B" w:rsidP="004A023B">
            <w:pPr>
              <w:pStyle w:val="Codecomplet"/>
              <w:rPr>
                <w:lang w:val="fr-FR"/>
              </w:rPr>
            </w:pPr>
            <w:r w:rsidRPr="00141621">
              <w:rPr>
                <w:lang w:val="fr-FR"/>
              </w:rPr>
              <w:t xml:space="preserve">            [niveau] =&gt; 0</w:t>
            </w:r>
          </w:p>
          <w:p w:rsidR="004A023B" w:rsidRPr="00141621" w:rsidRDefault="004A023B" w:rsidP="004A023B">
            <w:pPr>
              <w:pStyle w:val="Codecomplet"/>
              <w:rPr>
                <w:lang w:val="fr-FR"/>
              </w:rPr>
            </w:pPr>
            <w:r w:rsidRPr="00141621">
              <w:rPr>
                <w:lang w:val="fr-FR"/>
              </w:rPr>
              <w:t xml:space="preserve">            [libelle] =&gt; Tout le monde</w:t>
            </w:r>
          </w:p>
          <w:p w:rsidR="004A023B" w:rsidRPr="00141621" w:rsidRDefault="004A023B" w:rsidP="004A023B">
            <w:pPr>
              <w:pStyle w:val="Codecomplet"/>
              <w:rPr>
                <w:lang w:val="fr-FR"/>
              </w:rPr>
            </w:pPr>
            <w:r w:rsidRPr="00141621">
              <w:rPr>
                <w:lang w:val="fr-FR"/>
              </w:rPr>
              <w:t xml:space="preserve">        )</w:t>
            </w:r>
          </w:p>
          <w:p w:rsidR="004A023B" w:rsidRPr="00141621" w:rsidRDefault="004A023B" w:rsidP="004A023B">
            <w:pPr>
              <w:pStyle w:val="Codecomplet"/>
              <w:rPr>
                <w:lang w:val="fr-FR"/>
              </w:rPr>
            </w:pPr>
            <w:r w:rsidRPr="00141621">
              <w:rPr>
                <w:lang w:val="fr-FR"/>
              </w:rPr>
              <w:t xml:space="preserve">    [1] =&gt; Array (</w:t>
            </w:r>
          </w:p>
          <w:p w:rsidR="004A023B" w:rsidRPr="00141621" w:rsidRDefault="004A023B" w:rsidP="004A023B">
            <w:pPr>
              <w:pStyle w:val="Codecomplet"/>
              <w:rPr>
                <w:lang w:val="fr-FR"/>
              </w:rPr>
            </w:pPr>
            <w:r w:rsidRPr="00141621">
              <w:rPr>
                <w:lang w:val="fr-FR"/>
              </w:rPr>
              <w:t xml:space="preserve">            [id_categorie_personnel] =&gt; 2</w:t>
            </w:r>
          </w:p>
          <w:p w:rsidR="004A023B" w:rsidRPr="00141621" w:rsidRDefault="004A023B" w:rsidP="004A023B">
            <w:pPr>
              <w:pStyle w:val="Codecomplet"/>
              <w:rPr>
                <w:lang w:val="fr-FR"/>
              </w:rPr>
            </w:pPr>
            <w:r w:rsidRPr="00141621">
              <w:rPr>
                <w:lang w:val="fr-FR"/>
              </w:rPr>
              <w:t xml:space="preserve">            [gauche] =&gt; 2</w:t>
            </w:r>
          </w:p>
          <w:p w:rsidR="004A023B" w:rsidRPr="00141621" w:rsidRDefault="004A023B" w:rsidP="004A023B">
            <w:pPr>
              <w:pStyle w:val="Codecomplet"/>
              <w:rPr>
                <w:lang w:val="fr-FR"/>
              </w:rPr>
            </w:pPr>
            <w:r w:rsidRPr="00141621">
              <w:rPr>
                <w:lang w:val="fr-FR"/>
              </w:rPr>
              <w:t xml:space="preserve">            [droite] =&gt; 31</w:t>
            </w:r>
          </w:p>
          <w:p w:rsidR="004A023B" w:rsidRPr="00141621" w:rsidRDefault="004A023B" w:rsidP="004A023B">
            <w:pPr>
              <w:pStyle w:val="Codecomplet"/>
              <w:rPr>
                <w:lang w:val="fr-FR"/>
              </w:rPr>
            </w:pPr>
            <w:r w:rsidRPr="00141621">
              <w:rPr>
                <w:lang w:val="fr-FR"/>
              </w:rPr>
              <w:t xml:space="preserve">            [niveau] =&gt; 1</w:t>
            </w:r>
          </w:p>
          <w:p w:rsidR="004A023B" w:rsidRPr="00141621" w:rsidRDefault="004A023B" w:rsidP="004A023B">
            <w:pPr>
              <w:pStyle w:val="Codecomplet"/>
              <w:rPr>
                <w:lang w:val="fr-FR"/>
              </w:rPr>
            </w:pPr>
            <w:r w:rsidRPr="00141621">
              <w:rPr>
                <w:lang w:val="fr-FR"/>
              </w:rPr>
              <w:t xml:space="preserve">            [libelle] =&gt; Civils</w:t>
            </w:r>
          </w:p>
          <w:p w:rsidR="004A023B" w:rsidRPr="00141621" w:rsidRDefault="004A023B" w:rsidP="004A023B">
            <w:pPr>
              <w:pStyle w:val="Codecomplet"/>
              <w:rPr>
                <w:lang w:val="fr-FR"/>
              </w:rPr>
            </w:pPr>
            <w:r w:rsidRPr="00141621">
              <w:rPr>
                <w:lang w:val="fr-FR"/>
              </w:rPr>
              <w:t xml:space="preserve">        )</w:t>
            </w:r>
          </w:p>
          <w:p w:rsidR="004A023B" w:rsidRPr="00141621" w:rsidRDefault="004A023B" w:rsidP="004A023B">
            <w:pPr>
              <w:pStyle w:val="Codecomplet"/>
              <w:rPr>
                <w:lang w:val="fr-FR"/>
              </w:rPr>
            </w:pPr>
            <w:r w:rsidRPr="00141621">
              <w:rPr>
                <w:lang w:val="fr-FR"/>
              </w:rPr>
              <w:t xml:space="preserve">    [2] =&gt; Array (</w:t>
            </w:r>
          </w:p>
          <w:p w:rsidR="004A023B" w:rsidRPr="00141621" w:rsidRDefault="004A023B" w:rsidP="004A023B">
            <w:pPr>
              <w:pStyle w:val="Codecomplet"/>
              <w:rPr>
                <w:lang w:val="fr-FR"/>
              </w:rPr>
            </w:pPr>
            <w:r w:rsidRPr="00141621">
              <w:rPr>
                <w:lang w:val="fr-FR"/>
              </w:rPr>
              <w:t xml:space="preserve">            [id_categorie_personnel] =&gt; 7</w:t>
            </w:r>
          </w:p>
          <w:p w:rsidR="004A023B" w:rsidRPr="00141621" w:rsidRDefault="004A023B" w:rsidP="004A023B">
            <w:pPr>
              <w:pStyle w:val="Codecomplet"/>
              <w:rPr>
                <w:lang w:val="fr-FR"/>
              </w:rPr>
            </w:pPr>
            <w:r w:rsidRPr="00141621">
              <w:rPr>
                <w:lang w:val="fr-FR"/>
              </w:rPr>
              <w:t xml:space="preserve">            [gauche] =&gt; 27</w:t>
            </w:r>
          </w:p>
          <w:p w:rsidR="004A023B" w:rsidRPr="00141621" w:rsidRDefault="004A023B" w:rsidP="004A023B">
            <w:pPr>
              <w:pStyle w:val="Codecomplet"/>
              <w:rPr>
                <w:lang w:val="fr-FR"/>
              </w:rPr>
            </w:pPr>
            <w:r w:rsidRPr="00141621">
              <w:rPr>
                <w:lang w:val="fr-FR"/>
              </w:rPr>
              <w:t xml:space="preserve">            [droite] =&gt; 28</w:t>
            </w:r>
          </w:p>
          <w:p w:rsidR="004A023B" w:rsidRPr="00141621" w:rsidRDefault="004A023B" w:rsidP="004A023B">
            <w:pPr>
              <w:pStyle w:val="Codecomplet"/>
              <w:rPr>
                <w:lang w:val="fr-FR"/>
              </w:rPr>
            </w:pPr>
            <w:r w:rsidRPr="00141621">
              <w:rPr>
                <w:lang w:val="fr-FR"/>
              </w:rPr>
              <w:t xml:space="preserve">            [niveau] =&gt; 2</w:t>
            </w:r>
          </w:p>
          <w:p w:rsidR="004A023B" w:rsidRPr="00141621" w:rsidRDefault="004A023B" w:rsidP="004A023B">
            <w:pPr>
              <w:pStyle w:val="Codecomplet"/>
              <w:rPr>
                <w:lang w:val="fr-FR"/>
              </w:rPr>
            </w:pPr>
            <w:r w:rsidRPr="00141621">
              <w:rPr>
                <w:lang w:val="fr-FR"/>
              </w:rPr>
              <w:t xml:space="preserve">            [libelle] =&gt; Paramédical</w:t>
            </w:r>
          </w:p>
          <w:p w:rsidR="004A023B" w:rsidRPr="00141621" w:rsidRDefault="004A023B" w:rsidP="004A023B">
            <w:pPr>
              <w:pStyle w:val="Codecomplet"/>
              <w:rPr>
                <w:lang w:val="fr-FR"/>
              </w:rPr>
            </w:pPr>
            <w:r w:rsidRPr="00141621">
              <w:rPr>
                <w:lang w:val="fr-FR"/>
              </w:rPr>
              <w:t xml:space="preserve">        )</w:t>
            </w:r>
          </w:p>
          <w:p w:rsidR="004A023B" w:rsidRPr="004A023B" w:rsidRDefault="004A023B" w:rsidP="004A023B">
            <w:pPr>
              <w:pStyle w:val="Codecomplet"/>
            </w:pPr>
            <w:r w:rsidRPr="004A023B">
              <w:t>)</w:t>
            </w:r>
          </w:p>
          <w:p w:rsidR="004A023B" w:rsidRPr="00784369" w:rsidRDefault="004A023B" w:rsidP="006E4D66">
            <w:pPr>
              <w:pStyle w:val="Codecomplet"/>
            </w:pPr>
          </w:p>
        </w:tc>
      </w:tr>
    </w:tbl>
    <w:p w:rsidR="004A023B" w:rsidRDefault="004A023B" w:rsidP="00416B5B">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D31E35" w:rsidRPr="00FD2CE6" w:rsidTr="006E4D66">
        <w:tc>
          <w:tcPr>
            <w:tcW w:w="9212" w:type="dxa"/>
            <w:tcBorders>
              <w:bottom w:val="single" w:sz="8" w:space="0" w:color="auto"/>
            </w:tcBorders>
            <w:shd w:val="clear" w:color="auto" w:fill="DBE5F1" w:themeFill="accent1" w:themeFillTint="33"/>
          </w:tcPr>
          <w:p w:rsidR="00D31E35" w:rsidRPr="00FD2CE6" w:rsidRDefault="00D31E35" w:rsidP="006E4D66">
            <w:pPr>
              <w:pStyle w:val="Mthode"/>
            </w:pPr>
            <w:r>
              <w:rPr>
                <w:rStyle w:val="CodeCar"/>
                <w:sz w:val="28"/>
              </w:rPr>
              <w:t>addLeave</w:t>
            </w:r>
          </w:p>
        </w:tc>
      </w:tr>
      <w:tr w:rsidR="00D31E35" w:rsidRPr="00141621" w:rsidTr="006E4D66">
        <w:tc>
          <w:tcPr>
            <w:tcW w:w="9212" w:type="dxa"/>
            <w:tcBorders>
              <w:top w:val="single" w:sz="8" w:space="0" w:color="auto"/>
            </w:tcBorders>
            <w:shd w:val="clear" w:color="auto" w:fill="F2F2F2" w:themeFill="background1" w:themeFillShade="F2"/>
          </w:tcPr>
          <w:p w:rsidR="00D31E35" w:rsidRDefault="00D31E35" w:rsidP="006E4D66">
            <w:pPr>
              <w:rPr>
                <w:lang w:eastAsia="fr-FR"/>
              </w:rPr>
            </w:pPr>
            <w:r>
              <w:rPr>
                <w:lang w:eastAsia="fr-FR"/>
              </w:rPr>
              <w:t>Ajoute une feuille à l’arborescence.</w:t>
            </w:r>
          </w:p>
          <w:p w:rsidR="00D31E35" w:rsidRDefault="00D31E35" w:rsidP="006E4D66">
            <w:pPr>
              <w:rPr>
                <w:lang w:eastAsia="fr-FR"/>
              </w:rPr>
            </w:pPr>
          </w:p>
          <w:p w:rsidR="00D31E35" w:rsidRPr="004A023B" w:rsidRDefault="00D31E35" w:rsidP="006E4D66">
            <w:pPr>
              <w:rPr>
                <w:b/>
                <w:lang w:val="en-US" w:eastAsia="fr-FR"/>
              </w:rPr>
            </w:pPr>
            <w:r w:rsidRPr="004A023B">
              <w:rPr>
                <w:b/>
                <w:lang w:val="en-US" w:eastAsia="fr-FR"/>
              </w:rPr>
              <w:t>Description</w:t>
            </w:r>
          </w:p>
          <w:p w:rsidR="00D31E35" w:rsidRPr="005B26B6" w:rsidRDefault="00D31E35" w:rsidP="006E4D66">
            <w:pPr>
              <w:pStyle w:val="Sansinterligne"/>
              <w:rPr>
                <w:rStyle w:val="CodeCar"/>
                <w:b/>
                <w:lang w:val="en-US"/>
              </w:rPr>
            </w:pPr>
            <w:r>
              <w:rPr>
                <w:rStyle w:val="CodeCar"/>
                <w:lang w:val="en-US"/>
              </w:rPr>
              <w:t>bool</w:t>
            </w:r>
            <w:r w:rsidRPr="005B26B6">
              <w:rPr>
                <w:rStyle w:val="CodeCar"/>
                <w:b/>
                <w:lang w:val="en-US"/>
              </w:rPr>
              <w:t xml:space="preserve"> </w:t>
            </w:r>
            <w:r>
              <w:rPr>
                <w:rStyle w:val="CodeCar"/>
                <w:b/>
                <w:lang w:val="en-US"/>
              </w:rPr>
              <w:t>addLeave</w:t>
            </w:r>
            <w:r w:rsidRPr="005B26B6">
              <w:rPr>
                <w:rStyle w:val="CodeCar"/>
                <w:lang w:val="en-US"/>
              </w:rPr>
              <w:t>(int</w:t>
            </w:r>
            <w:r w:rsidRPr="005B26B6">
              <w:rPr>
                <w:lang w:val="en-US"/>
              </w:rPr>
              <w:t xml:space="preserve"> $</w:t>
            </w:r>
            <w:proofErr w:type="spellStart"/>
            <w:r w:rsidRPr="005B26B6">
              <w:rPr>
                <w:lang w:val="en-US"/>
              </w:rPr>
              <w:t>id_</w:t>
            </w:r>
            <w:r>
              <w:rPr>
                <w:lang w:val="en-US"/>
              </w:rPr>
              <w:t>previous_leave</w:t>
            </w:r>
            <w:proofErr w:type="spellEnd"/>
            <w:r w:rsidRPr="005B26B6">
              <w:rPr>
                <w:lang w:val="en-US"/>
              </w:rPr>
              <w:t xml:space="preserve">, </w:t>
            </w:r>
            <w:r w:rsidRPr="00141621">
              <w:rPr>
                <w:rStyle w:val="CodeCar"/>
                <w:lang w:val="en-US"/>
              </w:rPr>
              <w:t>array</w:t>
            </w:r>
            <w:r>
              <w:rPr>
                <w:lang w:val="en-US"/>
              </w:rPr>
              <w:t xml:space="preserve"> $</w:t>
            </w:r>
            <w:proofErr w:type="spellStart"/>
            <w:r>
              <w:rPr>
                <w:lang w:val="en-US"/>
              </w:rPr>
              <w:t>infos</w:t>
            </w:r>
            <w:proofErr w:type="spellEnd"/>
            <w:r w:rsidRPr="005B26B6">
              <w:rPr>
                <w:rStyle w:val="CodeCar"/>
                <w:lang w:val="en-US"/>
              </w:rPr>
              <w:t>)</w:t>
            </w:r>
          </w:p>
          <w:p w:rsidR="00D31E35" w:rsidRPr="005B26B6" w:rsidRDefault="00D31E35" w:rsidP="006E4D66">
            <w:pPr>
              <w:rPr>
                <w:rStyle w:val="lev"/>
                <w:lang w:val="en-US" w:eastAsia="fr-FR"/>
              </w:rPr>
            </w:pPr>
          </w:p>
          <w:p w:rsidR="00D31E35" w:rsidRPr="005436F7" w:rsidRDefault="00D31E35" w:rsidP="006E4D66">
            <w:pPr>
              <w:rPr>
                <w:rStyle w:val="lev"/>
                <w:lang w:eastAsia="fr-FR"/>
              </w:rPr>
            </w:pPr>
            <w:r w:rsidRPr="005436F7">
              <w:rPr>
                <w:rStyle w:val="lev"/>
                <w:lang w:eastAsia="fr-FR"/>
              </w:rPr>
              <w:t>Liste des paramètres</w:t>
            </w:r>
          </w:p>
          <w:p w:rsidR="00D31E35" w:rsidRDefault="00D31E35" w:rsidP="006E4D66">
            <w:pPr>
              <w:pStyle w:val="Code"/>
              <w:rPr>
                <w:rStyle w:val="lev"/>
                <w:b w:val="0"/>
              </w:rPr>
            </w:pPr>
            <w:r>
              <w:rPr>
                <w:rStyle w:val="lev"/>
                <w:b w:val="0"/>
              </w:rPr>
              <w:t>id_previous_leave</w:t>
            </w:r>
          </w:p>
          <w:p w:rsidR="00D31E35" w:rsidRDefault="00D31E35" w:rsidP="006E4D66">
            <w:pPr>
              <w:ind w:left="567"/>
              <w:rPr>
                <w:rStyle w:val="lev"/>
                <w:b w:val="0"/>
                <w:lang w:eastAsia="fr-FR"/>
              </w:rPr>
            </w:pPr>
            <w:r>
              <w:rPr>
                <w:rStyle w:val="lev"/>
                <w:b w:val="0"/>
                <w:lang w:eastAsia="fr-FR"/>
              </w:rPr>
              <w:t>id de la feuille précédente (gauche) dans l’arbre à laquelle rattacher la nouvelle feuille..</w:t>
            </w:r>
          </w:p>
          <w:p w:rsidR="00D31E35" w:rsidRDefault="00D31E35" w:rsidP="006E4D66">
            <w:pPr>
              <w:ind w:left="567"/>
              <w:rPr>
                <w:rStyle w:val="lev"/>
                <w:b w:val="0"/>
                <w:lang w:eastAsia="fr-FR"/>
              </w:rPr>
            </w:pPr>
          </w:p>
          <w:p w:rsidR="00D31E35" w:rsidRDefault="00D31E35" w:rsidP="006E4D66">
            <w:pPr>
              <w:pStyle w:val="Code"/>
              <w:rPr>
                <w:rStyle w:val="lev"/>
                <w:b w:val="0"/>
              </w:rPr>
            </w:pPr>
            <w:r>
              <w:rPr>
                <w:rStyle w:val="lev"/>
                <w:b w:val="0"/>
              </w:rPr>
              <w:t>infos</w:t>
            </w:r>
          </w:p>
          <w:p w:rsidR="00D31E35" w:rsidRDefault="00D31E35" w:rsidP="006E4D66">
            <w:pPr>
              <w:ind w:left="567"/>
              <w:rPr>
                <w:rStyle w:val="lev"/>
                <w:b w:val="0"/>
                <w:lang w:eastAsia="fr-FR"/>
              </w:rPr>
            </w:pPr>
            <w:r>
              <w:rPr>
                <w:rStyle w:val="lev"/>
                <w:b w:val="0"/>
                <w:lang w:eastAsia="fr-FR"/>
              </w:rPr>
              <w:t>Tableau associatif contenant pour chaque champ de la table une valeur à entrer.</w:t>
            </w:r>
          </w:p>
          <w:p w:rsidR="00D31E35" w:rsidRDefault="00D31E35" w:rsidP="006E4D66">
            <w:pPr>
              <w:rPr>
                <w:rStyle w:val="lev"/>
                <w:b w:val="0"/>
                <w:lang w:eastAsia="fr-FR"/>
              </w:rPr>
            </w:pPr>
          </w:p>
          <w:p w:rsidR="00D31E35" w:rsidRPr="005436F7" w:rsidRDefault="00D31E35" w:rsidP="006E4D66">
            <w:pPr>
              <w:rPr>
                <w:rStyle w:val="lev"/>
                <w:lang w:eastAsia="fr-FR"/>
              </w:rPr>
            </w:pPr>
            <w:r>
              <w:rPr>
                <w:rStyle w:val="lev"/>
                <w:lang w:eastAsia="fr-FR"/>
              </w:rPr>
              <w:t>Retour</w:t>
            </w:r>
          </w:p>
          <w:p w:rsidR="00D31E35" w:rsidRDefault="00D31E35" w:rsidP="006E4D66">
            <w:pPr>
              <w:ind w:left="567"/>
              <w:rPr>
                <w:rStyle w:val="lev"/>
                <w:b w:val="0"/>
                <w:lang w:eastAsia="fr-FR"/>
              </w:rPr>
            </w:pPr>
            <w:r w:rsidRPr="00D31E35">
              <w:rPr>
                <w:rStyle w:val="CodeCar"/>
              </w:rPr>
              <w:t>true</w:t>
            </w:r>
            <w:r>
              <w:rPr>
                <w:rStyle w:val="lev"/>
                <w:b w:val="0"/>
                <w:lang w:eastAsia="fr-FR"/>
              </w:rPr>
              <w:t> : l’insertion s’est bien passée.</w:t>
            </w:r>
          </w:p>
          <w:p w:rsidR="00D31E35" w:rsidRDefault="00D31E35" w:rsidP="006E4D66">
            <w:pPr>
              <w:ind w:left="567"/>
              <w:rPr>
                <w:rStyle w:val="lev"/>
                <w:b w:val="0"/>
                <w:lang w:eastAsia="fr-FR"/>
              </w:rPr>
            </w:pPr>
            <w:r w:rsidRPr="00D31E35">
              <w:rPr>
                <w:rStyle w:val="CodeCar"/>
              </w:rPr>
              <w:t>false</w:t>
            </w:r>
            <w:r>
              <w:rPr>
                <w:rStyle w:val="lev"/>
                <w:b w:val="0"/>
                <w:lang w:eastAsia="fr-FR"/>
              </w:rPr>
              <w:t> : erreur SQL</w:t>
            </w:r>
          </w:p>
          <w:p w:rsidR="00D31E35" w:rsidRDefault="00D31E35" w:rsidP="006E4D66">
            <w:pPr>
              <w:rPr>
                <w:rStyle w:val="lev"/>
                <w:b w:val="0"/>
                <w:lang w:eastAsia="fr-FR"/>
              </w:rPr>
            </w:pPr>
          </w:p>
          <w:p w:rsidR="00D31E35" w:rsidRDefault="00D31E35" w:rsidP="006E4D66">
            <w:pPr>
              <w:rPr>
                <w:rStyle w:val="lev"/>
                <w:b w:val="0"/>
                <w:lang w:eastAsia="fr-FR"/>
              </w:rPr>
            </w:pPr>
            <w:r>
              <w:rPr>
                <w:rStyle w:val="lev"/>
                <w:b w:val="0"/>
                <w:lang w:eastAsia="fr-FR"/>
              </w:rPr>
              <w:t xml:space="preserve">Exemple : </w:t>
            </w:r>
            <w:r w:rsidR="006E4D66">
              <w:rPr>
                <w:rStyle w:val="lev"/>
                <w:b w:val="0"/>
                <w:lang w:eastAsia="fr-FR"/>
              </w:rPr>
              <w:t xml:space="preserve">Ajouter la feuille </w:t>
            </w:r>
            <w:r>
              <w:rPr>
                <w:rStyle w:val="lev"/>
                <w:b w:val="0"/>
                <w:lang w:eastAsia="fr-FR"/>
              </w:rPr>
              <w:t>« Paramédical »</w:t>
            </w:r>
            <w:r w:rsidR="006E4D66">
              <w:rPr>
                <w:rStyle w:val="lev"/>
                <w:b w:val="0"/>
                <w:lang w:eastAsia="fr-FR"/>
              </w:rPr>
              <w:t xml:space="preserve"> à droite de la feuille « Ouvriers »</w:t>
            </w:r>
          </w:p>
          <w:p w:rsidR="006E4D66" w:rsidRPr="00141621" w:rsidRDefault="006E4D66" w:rsidP="006E4D66">
            <w:pPr>
              <w:pStyle w:val="Codecomplet"/>
              <w:rPr>
                <w:rStyle w:val="lev"/>
                <w:b w:val="0"/>
                <w:lang w:val="fr-FR"/>
              </w:rPr>
            </w:pPr>
          </w:p>
          <w:p w:rsidR="006E4D66" w:rsidRPr="006E4D66" w:rsidRDefault="006E4D66" w:rsidP="006E4D66">
            <w:pPr>
              <w:pStyle w:val="Codecomplet"/>
              <w:rPr>
                <w:rStyle w:val="lev"/>
                <w:b w:val="0"/>
              </w:rPr>
            </w:pPr>
            <w:r w:rsidRPr="00141621">
              <w:rPr>
                <w:rStyle w:val="lev"/>
                <w:b w:val="0"/>
                <w:lang w:val="fr-FR"/>
              </w:rPr>
              <w:tab/>
            </w:r>
            <w:r w:rsidRPr="006E4D66">
              <w:rPr>
                <w:rStyle w:val="lev"/>
                <w:b w:val="0"/>
              </w:rPr>
              <w:t>$item = array('id_categorie_personnel' =&gt; 7, 'libelle' =&gt; 'Paramédical');</w:t>
            </w:r>
          </w:p>
          <w:p w:rsidR="006E4D66" w:rsidRDefault="006E4D66" w:rsidP="006E4D66">
            <w:pPr>
              <w:pStyle w:val="Codecomplet"/>
              <w:rPr>
                <w:rStyle w:val="lev"/>
                <w:b w:val="0"/>
              </w:rPr>
            </w:pPr>
            <w:r w:rsidRPr="006E4D66">
              <w:rPr>
                <w:rStyle w:val="lev"/>
                <w:b w:val="0"/>
              </w:rPr>
              <w:tab/>
              <w:t>$tree-&gt;</w:t>
            </w:r>
            <w:r w:rsidRPr="006E4D66">
              <w:rPr>
                <w:rStyle w:val="lev"/>
              </w:rPr>
              <w:t>addLeave</w:t>
            </w:r>
            <w:r w:rsidRPr="006E4D66">
              <w:rPr>
                <w:rStyle w:val="lev"/>
                <w:b w:val="0"/>
              </w:rPr>
              <w:t>(6, $item);</w:t>
            </w:r>
          </w:p>
          <w:p w:rsidR="00D31E35" w:rsidRPr="006E4D66" w:rsidRDefault="00D31E35" w:rsidP="006E4D66">
            <w:pPr>
              <w:pStyle w:val="Codecomplet"/>
              <w:rPr>
                <w:rStyle w:val="lev"/>
                <w:b w:val="0"/>
              </w:rPr>
            </w:pPr>
          </w:p>
          <w:p w:rsidR="00D31E35" w:rsidRPr="00784369" w:rsidRDefault="00D31E35" w:rsidP="006E4D66">
            <w:pPr>
              <w:pStyle w:val="Codecomplet"/>
            </w:pPr>
          </w:p>
        </w:tc>
      </w:tr>
    </w:tbl>
    <w:p w:rsidR="00D31E35" w:rsidRDefault="00D31E35" w:rsidP="00416B5B">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6E4D66" w:rsidRPr="00FD2CE6" w:rsidTr="006E4D66">
        <w:tc>
          <w:tcPr>
            <w:tcW w:w="9212" w:type="dxa"/>
            <w:tcBorders>
              <w:bottom w:val="single" w:sz="8" w:space="0" w:color="auto"/>
            </w:tcBorders>
            <w:shd w:val="clear" w:color="auto" w:fill="DBE5F1" w:themeFill="accent1" w:themeFillTint="33"/>
          </w:tcPr>
          <w:p w:rsidR="006E4D66" w:rsidRPr="00FD2CE6" w:rsidRDefault="006E4D66" w:rsidP="006E4D66">
            <w:pPr>
              <w:pStyle w:val="Mthode"/>
            </w:pPr>
            <w:r>
              <w:rPr>
                <w:rStyle w:val="CodeCar"/>
                <w:sz w:val="28"/>
              </w:rPr>
              <w:t>addNode</w:t>
            </w:r>
          </w:p>
        </w:tc>
      </w:tr>
      <w:tr w:rsidR="006E4D66" w:rsidRPr="00141621" w:rsidTr="006E4D66">
        <w:tc>
          <w:tcPr>
            <w:tcW w:w="9212" w:type="dxa"/>
            <w:tcBorders>
              <w:top w:val="single" w:sz="8" w:space="0" w:color="auto"/>
            </w:tcBorders>
            <w:shd w:val="clear" w:color="auto" w:fill="F2F2F2" w:themeFill="background1" w:themeFillShade="F2"/>
          </w:tcPr>
          <w:p w:rsidR="006E4D66" w:rsidRDefault="006E4D66" w:rsidP="006E4D66">
            <w:pPr>
              <w:rPr>
                <w:lang w:eastAsia="fr-FR"/>
              </w:rPr>
            </w:pPr>
            <w:r>
              <w:rPr>
                <w:lang w:eastAsia="fr-FR"/>
              </w:rPr>
              <w:t xml:space="preserve">Ajoute un nœud à l’arborescence. Lors de la création du nœud (ou feuille) racine, c’est cette </w:t>
            </w:r>
            <w:r>
              <w:rPr>
                <w:lang w:eastAsia="fr-FR"/>
              </w:rPr>
              <w:lastRenderedPageBreak/>
              <w:t xml:space="preserve">méthode qui doit être utilisée et non </w:t>
            </w:r>
            <w:r w:rsidRPr="006E4D66">
              <w:rPr>
                <w:rStyle w:val="CodeCar"/>
              </w:rPr>
              <w:t>addLeave()</w:t>
            </w:r>
            <w:r>
              <w:rPr>
                <w:lang w:eastAsia="fr-FR"/>
              </w:rPr>
              <w:t>.</w:t>
            </w:r>
          </w:p>
          <w:p w:rsidR="006E4D66" w:rsidRDefault="006E4D66" w:rsidP="006E4D66">
            <w:pPr>
              <w:rPr>
                <w:lang w:eastAsia="fr-FR"/>
              </w:rPr>
            </w:pPr>
          </w:p>
          <w:p w:rsidR="006E4D66" w:rsidRPr="004A023B" w:rsidRDefault="006E4D66" w:rsidP="006E4D66">
            <w:pPr>
              <w:rPr>
                <w:b/>
                <w:lang w:val="en-US" w:eastAsia="fr-FR"/>
              </w:rPr>
            </w:pPr>
            <w:r w:rsidRPr="004A023B">
              <w:rPr>
                <w:b/>
                <w:lang w:val="en-US" w:eastAsia="fr-FR"/>
              </w:rPr>
              <w:t>Description</w:t>
            </w:r>
          </w:p>
          <w:p w:rsidR="006E4D66" w:rsidRPr="005B26B6" w:rsidRDefault="006E4D66" w:rsidP="006E4D66">
            <w:pPr>
              <w:pStyle w:val="Sansinterligne"/>
              <w:rPr>
                <w:rStyle w:val="CodeCar"/>
                <w:b/>
                <w:lang w:val="en-US"/>
              </w:rPr>
            </w:pPr>
            <w:r>
              <w:rPr>
                <w:rStyle w:val="CodeCar"/>
                <w:lang w:val="en-US"/>
              </w:rPr>
              <w:t>bool</w:t>
            </w:r>
            <w:r w:rsidRPr="005B26B6">
              <w:rPr>
                <w:rStyle w:val="CodeCar"/>
                <w:b/>
                <w:lang w:val="en-US"/>
              </w:rPr>
              <w:t xml:space="preserve"> </w:t>
            </w:r>
            <w:r>
              <w:rPr>
                <w:rStyle w:val="CodeCar"/>
                <w:b/>
                <w:lang w:val="en-US"/>
              </w:rPr>
              <w:t>addNode</w:t>
            </w:r>
            <w:r w:rsidRPr="005B26B6">
              <w:rPr>
                <w:rStyle w:val="CodeCar"/>
                <w:lang w:val="en-US"/>
              </w:rPr>
              <w:t>(int</w:t>
            </w:r>
            <w:r w:rsidRPr="005B26B6">
              <w:rPr>
                <w:lang w:val="en-US"/>
              </w:rPr>
              <w:t xml:space="preserve"> $</w:t>
            </w:r>
            <w:proofErr w:type="spellStart"/>
            <w:r w:rsidRPr="005B26B6">
              <w:rPr>
                <w:lang w:val="en-US"/>
              </w:rPr>
              <w:t>id_</w:t>
            </w:r>
            <w:r>
              <w:rPr>
                <w:lang w:val="en-US"/>
              </w:rPr>
              <w:t>parent_leave</w:t>
            </w:r>
            <w:proofErr w:type="spellEnd"/>
            <w:r w:rsidRPr="005B26B6">
              <w:rPr>
                <w:lang w:val="en-US"/>
              </w:rPr>
              <w:t xml:space="preserve">, </w:t>
            </w:r>
            <w:r w:rsidRPr="006E4D66">
              <w:rPr>
                <w:rStyle w:val="CodeCar"/>
                <w:lang w:val="en-US"/>
              </w:rPr>
              <w:t>array</w:t>
            </w:r>
            <w:r>
              <w:rPr>
                <w:lang w:val="en-US"/>
              </w:rPr>
              <w:t xml:space="preserve"> $</w:t>
            </w:r>
            <w:proofErr w:type="spellStart"/>
            <w:r>
              <w:rPr>
                <w:lang w:val="en-US"/>
              </w:rPr>
              <w:t>infos</w:t>
            </w:r>
            <w:proofErr w:type="spellEnd"/>
            <w:r w:rsidRPr="005B26B6">
              <w:rPr>
                <w:rStyle w:val="CodeCar"/>
                <w:lang w:val="en-US"/>
              </w:rPr>
              <w:t>)</w:t>
            </w:r>
          </w:p>
          <w:p w:rsidR="006E4D66" w:rsidRPr="005B26B6" w:rsidRDefault="006E4D66" w:rsidP="006E4D66">
            <w:pPr>
              <w:rPr>
                <w:rStyle w:val="lev"/>
                <w:lang w:val="en-US" w:eastAsia="fr-FR"/>
              </w:rPr>
            </w:pPr>
          </w:p>
          <w:p w:rsidR="006E4D66" w:rsidRPr="005436F7" w:rsidRDefault="006E4D66" w:rsidP="006E4D66">
            <w:pPr>
              <w:rPr>
                <w:rStyle w:val="lev"/>
                <w:lang w:eastAsia="fr-FR"/>
              </w:rPr>
            </w:pPr>
            <w:r w:rsidRPr="005436F7">
              <w:rPr>
                <w:rStyle w:val="lev"/>
                <w:lang w:eastAsia="fr-FR"/>
              </w:rPr>
              <w:t>Liste des paramètres</w:t>
            </w:r>
          </w:p>
          <w:p w:rsidR="006E4D66" w:rsidRDefault="006E4D66" w:rsidP="006E4D66">
            <w:pPr>
              <w:pStyle w:val="Code"/>
              <w:rPr>
                <w:rStyle w:val="lev"/>
                <w:b w:val="0"/>
              </w:rPr>
            </w:pPr>
            <w:r>
              <w:rPr>
                <w:rStyle w:val="lev"/>
                <w:b w:val="0"/>
              </w:rPr>
              <w:t>id_previous_leave</w:t>
            </w:r>
          </w:p>
          <w:p w:rsidR="006E4D66" w:rsidRDefault="006E4D66" w:rsidP="006E4D66">
            <w:pPr>
              <w:ind w:left="567"/>
              <w:rPr>
                <w:rStyle w:val="lev"/>
                <w:b w:val="0"/>
                <w:lang w:eastAsia="fr-FR"/>
              </w:rPr>
            </w:pPr>
            <w:r>
              <w:rPr>
                <w:rStyle w:val="lev"/>
                <w:b w:val="0"/>
                <w:lang w:eastAsia="fr-FR"/>
              </w:rPr>
              <w:t>id de la feuille dans l’arbre qui va devenir la feuille parente de la nouvelle feuille à rattacher.</w:t>
            </w:r>
          </w:p>
          <w:p w:rsidR="006E4D66" w:rsidRDefault="006E4D66" w:rsidP="006E4D66">
            <w:pPr>
              <w:ind w:left="567"/>
              <w:rPr>
                <w:rStyle w:val="lev"/>
                <w:b w:val="0"/>
                <w:lang w:eastAsia="fr-FR"/>
              </w:rPr>
            </w:pPr>
          </w:p>
          <w:p w:rsidR="006E4D66" w:rsidRDefault="006E4D66" w:rsidP="006E4D66">
            <w:pPr>
              <w:pStyle w:val="Code"/>
              <w:rPr>
                <w:rStyle w:val="lev"/>
                <w:b w:val="0"/>
              </w:rPr>
            </w:pPr>
            <w:r>
              <w:rPr>
                <w:rStyle w:val="lev"/>
                <w:b w:val="0"/>
              </w:rPr>
              <w:t>infos</w:t>
            </w:r>
          </w:p>
          <w:p w:rsidR="006E4D66" w:rsidRDefault="006E4D66" w:rsidP="006E4D66">
            <w:pPr>
              <w:ind w:left="567"/>
              <w:rPr>
                <w:rStyle w:val="lev"/>
                <w:b w:val="0"/>
                <w:lang w:eastAsia="fr-FR"/>
              </w:rPr>
            </w:pPr>
            <w:r>
              <w:rPr>
                <w:rStyle w:val="lev"/>
                <w:b w:val="0"/>
                <w:lang w:eastAsia="fr-FR"/>
              </w:rPr>
              <w:t>Tableau associatif contenant pour chaque champ de la table une valeur à entrer.</w:t>
            </w:r>
          </w:p>
          <w:p w:rsidR="006E4D66" w:rsidRDefault="006E4D66" w:rsidP="006E4D66">
            <w:pPr>
              <w:rPr>
                <w:rStyle w:val="lev"/>
                <w:b w:val="0"/>
                <w:lang w:eastAsia="fr-FR"/>
              </w:rPr>
            </w:pPr>
          </w:p>
          <w:p w:rsidR="006E4D66" w:rsidRPr="005436F7" w:rsidRDefault="006E4D66" w:rsidP="006E4D66">
            <w:pPr>
              <w:rPr>
                <w:rStyle w:val="lev"/>
                <w:lang w:eastAsia="fr-FR"/>
              </w:rPr>
            </w:pPr>
            <w:r>
              <w:rPr>
                <w:rStyle w:val="lev"/>
                <w:lang w:eastAsia="fr-FR"/>
              </w:rPr>
              <w:t>Retour</w:t>
            </w:r>
          </w:p>
          <w:p w:rsidR="006E4D66" w:rsidRDefault="006E4D66" w:rsidP="006E4D66">
            <w:pPr>
              <w:ind w:left="567"/>
              <w:rPr>
                <w:rStyle w:val="lev"/>
                <w:b w:val="0"/>
                <w:lang w:eastAsia="fr-FR"/>
              </w:rPr>
            </w:pPr>
            <w:r w:rsidRPr="00D31E35">
              <w:rPr>
                <w:rStyle w:val="CodeCar"/>
              </w:rPr>
              <w:t>true</w:t>
            </w:r>
            <w:r>
              <w:rPr>
                <w:rStyle w:val="lev"/>
                <w:b w:val="0"/>
                <w:lang w:eastAsia="fr-FR"/>
              </w:rPr>
              <w:t> : l’insertion s’est bien passée.</w:t>
            </w:r>
          </w:p>
          <w:p w:rsidR="006E4D66" w:rsidRDefault="006E4D66" w:rsidP="006E4D66">
            <w:pPr>
              <w:ind w:left="567"/>
              <w:rPr>
                <w:rStyle w:val="lev"/>
                <w:b w:val="0"/>
                <w:lang w:eastAsia="fr-FR"/>
              </w:rPr>
            </w:pPr>
            <w:r w:rsidRPr="00D31E35">
              <w:rPr>
                <w:rStyle w:val="CodeCar"/>
              </w:rPr>
              <w:t>false</w:t>
            </w:r>
            <w:r>
              <w:rPr>
                <w:rStyle w:val="lev"/>
                <w:b w:val="0"/>
                <w:lang w:eastAsia="fr-FR"/>
              </w:rPr>
              <w:t> : erreur SQL</w:t>
            </w:r>
          </w:p>
          <w:p w:rsidR="006E4D66" w:rsidRDefault="006E4D66" w:rsidP="006E4D66">
            <w:pPr>
              <w:rPr>
                <w:rStyle w:val="lev"/>
                <w:b w:val="0"/>
                <w:lang w:eastAsia="fr-FR"/>
              </w:rPr>
            </w:pPr>
          </w:p>
          <w:p w:rsidR="006E4D66" w:rsidRDefault="006E4D66" w:rsidP="006E4D66">
            <w:pPr>
              <w:rPr>
                <w:rStyle w:val="lev"/>
                <w:b w:val="0"/>
                <w:lang w:eastAsia="fr-FR"/>
              </w:rPr>
            </w:pPr>
            <w:r>
              <w:rPr>
                <w:rStyle w:val="lev"/>
                <w:b w:val="0"/>
                <w:lang w:eastAsia="fr-FR"/>
              </w:rPr>
              <w:t>Exemple : Ajouter le nœud « Administratifs » à la feuille « Fonctionnaires »</w:t>
            </w:r>
          </w:p>
          <w:p w:rsidR="006E4D66" w:rsidRPr="006E4D66" w:rsidRDefault="006E4D66" w:rsidP="006E4D66">
            <w:pPr>
              <w:pStyle w:val="Codecomplet"/>
              <w:rPr>
                <w:rStyle w:val="lev"/>
                <w:b w:val="0"/>
                <w:lang w:val="fr-FR"/>
              </w:rPr>
            </w:pPr>
          </w:p>
          <w:p w:rsidR="006E4D66" w:rsidRPr="00141621" w:rsidRDefault="006E4D66" w:rsidP="006E4D66">
            <w:pPr>
              <w:pStyle w:val="Codecomplet"/>
              <w:rPr>
                <w:rStyle w:val="lev"/>
                <w:b w:val="0"/>
              </w:rPr>
            </w:pPr>
            <w:r w:rsidRPr="006E4D66">
              <w:rPr>
                <w:rStyle w:val="lev"/>
                <w:b w:val="0"/>
                <w:lang w:val="fr-FR"/>
              </w:rPr>
              <w:tab/>
            </w:r>
            <w:r w:rsidRPr="00141621">
              <w:rPr>
                <w:rStyle w:val="lev"/>
                <w:b w:val="0"/>
              </w:rPr>
              <w:t>$item = array('id_categorie_personnel' =&gt; 9, 'libelle' =&gt; 'Administratifs');</w:t>
            </w:r>
          </w:p>
          <w:p w:rsidR="006E4D66" w:rsidRPr="006E4D66" w:rsidRDefault="006E4D66" w:rsidP="006E4D66">
            <w:pPr>
              <w:pStyle w:val="Codecomplet"/>
              <w:rPr>
                <w:rStyle w:val="lev"/>
                <w:b w:val="0"/>
              </w:rPr>
            </w:pPr>
            <w:r w:rsidRPr="00141621">
              <w:rPr>
                <w:rStyle w:val="lev"/>
                <w:b w:val="0"/>
              </w:rPr>
              <w:tab/>
              <w:t>$tree-&gt;</w:t>
            </w:r>
            <w:r w:rsidRPr="00141621">
              <w:rPr>
                <w:rStyle w:val="lev"/>
              </w:rPr>
              <w:t>addNode</w:t>
            </w:r>
            <w:r w:rsidRPr="00141621">
              <w:rPr>
                <w:rStyle w:val="lev"/>
                <w:b w:val="0"/>
              </w:rPr>
              <w:t>(5, $item);</w:t>
            </w:r>
          </w:p>
          <w:p w:rsidR="006E4D66" w:rsidRPr="00784369" w:rsidRDefault="006E4D66" w:rsidP="006E4D66">
            <w:pPr>
              <w:pStyle w:val="Codecomplet"/>
            </w:pPr>
          </w:p>
        </w:tc>
      </w:tr>
    </w:tbl>
    <w:p w:rsidR="006E4D66" w:rsidRDefault="006E4D66" w:rsidP="00416B5B">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6E4D66" w:rsidRPr="00FD2CE6" w:rsidTr="006E4D66">
        <w:tc>
          <w:tcPr>
            <w:tcW w:w="9212" w:type="dxa"/>
            <w:tcBorders>
              <w:bottom w:val="single" w:sz="8" w:space="0" w:color="auto"/>
            </w:tcBorders>
            <w:shd w:val="clear" w:color="auto" w:fill="DBE5F1" w:themeFill="accent1" w:themeFillTint="33"/>
          </w:tcPr>
          <w:p w:rsidR="006E4D66" w:rsidRPr="00FD2CE6" w:rsidRDefault="006E4D66" w:rsidP="006E4D66">
            <w:pPr>
              <w:pStyle w:val="Mthode"/>
            </w:pPr>
            <w:r>
              <w:rPr>
                <w:rStyle w:val="CodeCar"/>
                <w:sz w:val="28"/>
              </w:rPr>
              <w:t>delItem</w:t>
            </w:r>
          </w:p>
        </w:tc>
      </w:tr>
      <w:tr w:rsidR="006E4D66" w:rsidRPr="006E4D66" w:rsidTr="006E4D66">
        <w:tc>
          <w:tcPr>
            <w:tcW w:w="9212" w:type="dxa"/>
            <w:tcBorders>
              <w:top w:val="single" w:sz="8" w:space="0" w:color="auto"/>
            </w:tcBorders>
            <w:shd w:val="clear" w:color="auto" w:fill="F2F2F2" w:themeFill="background1" w:themeFillShade="F2"/>
          </w:tcPr>
          <w:p w:rsidR="006E4D66" w:rsidRDefault="006E4D66" w:rsidP="006E4D66">
            <w:pPr>
              <w:rPr>
                <w:lang w:eastAsia="fr-FR"/>
              </w:rPr>
            </w:pPr>
            <w:r>
              <w:rPr>
                <w:lang w:eastAsia="fr-FR"/>
              </w:rPr>
              <w:t>Supprime un nœud ou une feuille de l’arborescence.</w:t>
            </w:r>
          </w:p>
          <w:p w:rsidR="006E4D66" w:rsidRDefault="006E4D66" w:rsidP="006E4D66">
            <w:pPr>
              <w:rPr>
                <w:lang w:eastAsia="fr-FR"/>
              </w:rPr>
            </w:pPr>
          </w:p>
          <w:p w:rsidR="006E4D66" w:rsidRPr="004A023B" w:rsidRDefault="006E4D66" w:rsidP="006E4D66">
            <w:pPr>
              <w:rPr>
                <w:b/>
                <w:lang w:val="en-US" w:eastAsia="fr-FR"/>
              </w:rPr>
            </w:pPr>
            <w:r w:rsidRPr="004A023B">
              <w:rPr>
                <w:b/>
                <w:lang w:val="en-US" w:eastAsia="fr-FR"/>
              </w:rPr>
              <w:t>Description</w:t>
            </w:r>
          </w:p>
          <w:p w:rsidR="006E4D66" w:rsidRPr="005B26B6" w:rsidRDefault="006E4D66" w:rsidP="006E4D66">
            <w:pPr>
              <w:pStyle w:val="Sansinterligne"/>
              <w:rPr>
                <w:rStyle w:val="CodeCar"/>
                <w:b/>
                <w:lang w:val="en-US"/>
              </w:rPr>
            </w:pPr>
            <w:r>
              <w:rPr>
                <w:rStyle w:val="CodeCar"/>
                <w:lang w:val="en-US"/>
              </w:rPr>
              <w:t>bool</w:t>
            </w:r>
            <w:r w:rsidRPr="005B26B6">
              <w:rPr>
                <w:rStyle w:val="CodeCar"/>
                <w:b/>
                <w:lang w:val="en-US"/>
              </w:rPr>
              <w:t xml:space="preserve"> </w:t>
            </w:r>
            <w:r>
              <w:rPr>
                <w:rStyle w:val="CodeCar"/>
                <w:b/>
                <w:lang w:val="en-US"/>
              </w:rPr>
              <w:t>delItem</w:t>
            </w:r>
            <w:r w:rsidRPr="005B26B6">
              <w:rPr>
                <w:rStyle w:val="CodeCar"/>
                <w:lang w:val="en-US"/>
              </w:rPr>
              <w:t>(int</w:t>
            </w:r>
            <w:r w:rsidRPr="005B26B6">
              <w:rPr>
                <w:lang w:val="en-US"/>
              </w:rPr>
              <w:t xml:space="preserve"> $id, </w:t>
            </w:r>
            <w:r>
              <w:rPr>
                <w:rStyle w:val="CodeCar"/>
                <w:lang w:val="en-US"/>
              </w:rPr>
              <w:t>bool</w:t>
            </w:r>
            <w:r>
              <w:rPr>
                <w:lang w:val="en-US"/>
              </w:rPr>
              <w:t xml:space="preserve"> $</w:t>
            </w:r>
            <w:proofErr w:type="spellStart"/>
            <w:r>
              <w:rPr>
                <w:lang w:val="en-US"/>
              </w:rPr>
              <w:t>delChildren</w:t>
            </w:r>
            <w:proofErr w:type="spellEnd"/>
            <w:r w:rsidRPr="005B26B6">
              <w:rPr>
                <w:rStyle w:val="CodeCar"/>
                <w:lang w:val="en-US"/>
              </w:rPr>
              <w:t>)</w:t>
            </w:r>
          </w:p>
          <w:p w:rsidR="006E4D66" w:rsidRPr="005B26B6" w:rsidRDefault="006E4D66" w:rsidP="006E4D66">
            <w:pPr>
              <w:rPr>
                <w:rStyle w:val="lev"/>
                <w:lang w:val="en-US" w:eastAsia="fr-FR"/>
              </w:rPr>
            </w:pPr>
          </w:p>
          <w:p w:rsidR="006E4D66" w:rsidRPr="005436F7" w:rsidRDefault="006E4D66" w:rsidP="006E4D66">
            <w:pPr>
              <w:rPr>
                <w:rStyle w:val="lev"/>
                <w:lang w:eastAsia="fr-FR"/>
              </w:rPr>
            </w:pPr>
            <w:r w:rsidRPr="005436F7">
              <w:rPr>
                <w:rStyle w:val="lev"/>
                <w:lang w:eastAsia="fr-FR"/>
              </w:rPr>
              <w:t>Liste des paramètres</w:t>
            </w:r>
          </w:p>
          <w:p w:rsidR="006E4D66" w:rsidRDefault="006E4D66" w:rsidP="006E4D66">
            <w:pPr>
              <w:pStyle w:val="Code"/>
              <w:rPr>
                <w:rStyle w:val="lev"/>
                <w:b w:val="0"/>
              </w:rPr>
            </w:pPr>
            <w:r>
              <w:rPr>
                <w:rStyle w:val="lev"/>
                <w:b w:val="0"/>
              </w:rPr>
              <w:t>id</w:t>
            </w:r>
          </w:p>
          <w:p w:rsidR="006E4D66" w:rsidRDefault="006E4D66" w:rsidP="006E4D66">
            <w:pPr>
              <w:ind w:left="567"/>
              <w:rPr>
                <w:rStyle w:val="lev"/>
                <w:b w:val="0"/>
                <w:lang w:eastAsia="fr-FR"/>
              </w:rPr>
            </w:pPr>
            <w:r>
              <w:rPr>
                <w:rStyle w:val="lev"/>
                <w:b w:val="0"/>
                <w:lang w:eastAsia="fr-FR"/>
              </w:rPr>
              <w:t>id du nœud ou de la feuille à retirer de l’arborescence.</w:t>
            </w:r>
          </w:p>
          <w:p w:rsidR="006E4D66" w:rsidRDefault="006E4D66" w:rsidP="006E4D66">
            <w:pPr>
              <w:ind w:left="567"/>
              <w:rPr>
                <w:rStyle w:val="lev"/>
                <w:b w:val="0"/>
                <w:lang w:eastAsia="fr-FR"/>
              </w:rPr>
            </w:pPr>
          </w:p>
          <w:p w:rsidR="006E4D66" w:rsidRDefault="006E4D66" w:rsidP="006E4D66">
            <w:pPr>
              <w:pStyle w:val="Code"/>
              <w:rPr>
                <w:rStyle w:val="lev"/>
                <w:b w:val="0"/>
              </w:rPr>
            </w:pPr>
            <w:r>
              <w:rPr>
                <w:rStyle w:val="lev"/>
                <w:b w:val="0"/>
              </w:rPr>
              <w:t>delChildren</w:t>
            </w:r>
          </w:p>
          <w:p w:rsidR="006E4D66" w:rsidRDefault="006E4D66" w:rsidP="006E4D66">
            <w:pPr>
              <w:ind w:left="567"/>
            </w:pPr>
            <w:r>
              <w:t xml:space="preserve">Si </w:t>
            </w:r>
            <w:r w:rsidRPr="006E4D66">
              <w:rPr>
                <w:rStyle w:val="CodeCar"/>
              </w:rPr>
              <w:t>true</w:t>
            </w:r>
            <w:r>
              <w:t xml:space="preserve">, non seulement la feuille sera supprimée mais également toutes ses feuilles enfant. Si </w:t>
            </w:r>
            <w:r w:rsidRPr="006E4D66">
              <w:rPr>
                <w:rStyle w:val="CodeCar"/>
              </w:rPr>
              <w:t>false</w:t>
            </w:r>
            <w:r>
              <w:t>, seule la feuille choisie est supprimée. Ce paramètre peut être omis. Dans ce cas, toutes les feuilles enfants sont aussi supprimées.</w:t>
            </w:r>
          </w:p>
          <w:p w:rsidR="006E4D66" w:rsidRDefault="006E4D66" w:rsidP="006E4D66">
            <w:pPr>
              <w:rPr>
                <w:rStyle w:val="lev"/>
                <w:b w:val="0"/>
                <w:lang w:eastAsia="fr-FR"/>
              </w:rPr>
            </w:pPr>
          </w:p>
          <w:p w:rsidR="006E4D66" w:rsidRPr="005436F7" w:rsidRDefault="006E4D66" w:rsidP="006E4D66">
            <w:pPr>
              <w:rPr>
                <w:rStyle w:val="lev"/>
                <w:lang w:eastAsia="fr-FR"/>
              </w:rPr>
            </w:pPr>
            <w:r>
              <w:rPr>
                <w:rStyle w:val="lev"/>
                <w:lang w:eastAsia="fr-FR"/>
              </w:rPr>
              <w:t>Retour</w:t>
            </w:r>
          </w:p>
          <w:p w:rsidR="006E4D66" w:rsidRDefault="006E4D66" w:rsidP="006E4D66">
            <w:pPr>
              <w:ind w:left="567"/>
              <w:rPr>
                <w:rStyle w:val="lev"/>
                <w:b w:val="0"/>
                <w:lang w:eastAsia="fr-FR"/>
              </w:rPr>
            </w:pPr>
            <w:r w:rsidRPr="00D31E35">
              <w:rPr>
                <w:rStyle w:val="CodeCar"/>
              </w:rPr>
              <w:t>true</w:t>
            </w:r>
            <w:r>
              <w:rPr>
                <w:rStyle w:val="lev"/>
                <w:b w:val="0"/>
                <w:lang w:eastAsia="fr-FR"/>
              </w:rPr>
              <w:t> : l’insertion s’est bien passée.</w:t>
            </w:r>
          </w:p>
          <w:p w:rsidR="006E4D66" w:rsidRDefault="006E4D66" w:rsidP="006E4D66">
            <w:pPr>
              <w:ind w:left="567"/>
              <w:rPr>
                <w:rStyle w:val="lev"/>
                <w:b w:val="0"/>
                <w:lang w:eastAsia="fr-FR"/>
              </w:rPr>
            </w:pPr>
            <w:r w:rsidRPr="00D31E35">
              <w:rPr>
                <w:rStyle w:val="CodeCar"/>
              </w:rPr>
              <w:t>false</w:t>
            </w:r>
            <w:r>
              <w:rPr>
                <w:rStyle w:val="lev"/>
                <w:b w:val="0"/>
                <w:lang w:eastAsia="fr-FR"/>
              </w:rPr>
              <w:t> : erreur SQL</w:t>
            </w:r>
          </w:p>
          <w:p w:rsidR="006E4D66" w:rsidRPr="00784369" w:rsidRDefault="006E4D66" w:rsidP="006E4D66">
            <w:pPr>
              <w:pStyle w:val="Codecomplet"/>
            </w:pPr>
          </w:p>
        </w:tc>
      </w:tr>
    </w:tbl>
    <w:p w:rsidR="00C74133" w:rsidRDefault="00C74133" w:rsidP="00C74133">
      <w:pPr>
        <w:rPr>
          <w:lang w:val="en-US" w:eastAsia="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2"/>
      </w:tblGrid>
      <w:tr w:rsidR="006E4D66" w:rsidRPr="00FD2CE6" w:rsidTr="006E4D66">
        <w:tc>
          <w:tcPr>
            <w:tcW w:w="9212" w:type="dxa"/>
            <w:tcBorders>
              <w:bottom w:val="single" w:sz="8" w:space="0" w:color="auto"/>
            </w:tcBorders>
            <w:shd w:val="clear" w:color="auto" w:fill="DBE5F1" w:themeFill="accent1" w:themeFillTint="33"/>
          </w:tcPr>
          <w:p w:rsidR="006E4D66" w:rsidRPr="00FD2CE6" w:rsidRDefault="006E4D66" w:rsidP="006E4D66">
            <w:pPr>
              <w:pStyle w:val="Mthode"/>
            </w:pPr>
            <w:r>
              <w:rPr>
                <w:rStyle w:val="CodeCar"/>
                <w:sz w:val="28"/>
              </w:rPr>
              <w:t>display</w:t>
            </w:r>
          </w:p>
        </w:tc>
      </w:tr>
      <w:tr w:rsidR="006E4D66" w:rsidRPr="00784369" w:rsidTr="006E4D66">
        <w:tc>
          <w:tcPr>
            <w:tcW w:w="9212" w:type="dxa"/>
            <w:tcBorders>
              <w:top w:val="single" w:sz="8" w:space="0" w:color="auto"/>
            </w:tcBorders>
            <w:shd w:val="clear" w:color="auto" w:fill="F2F2F2" w:themeFill="background1" w:themeFillShade="F2"/>
          </w:tcPr>
          <w:p w:rsidR="006E4D66" w:rsidRDefault="006E4D66" w:rsidP="006E4D66">
            <w:pPr>
              <w:rPr>
                <w:lang w:eastAsia="fr-FR"/>
              </w:rPr>
            </w:pPr>
            <w:r>
              <w:rPr>
                <w:lang w:eastAsia="fr-FR"/>
              </w:rPr>
              <w:t xml:space="preserve">Fourni un affichage </w:t>
            </w:r>
            <w:r w:rsidR="00B253BF">
              <w:rPr>
                <w:lang w:eastAsia="fr-FR"/>
              </w:rPr>
              <w:t xml:space="preserve">simplifié </w:t>
            </w:r>
            <w:r>
              <w:rPr>
                <w:lang w:eastAsia="fr-FR"/>
              </w:rPr>
              <w:t>du résultat des méthodes qui renvoient un tableau</w:t>
            </w:r>
            <w:r w:rsidR="00B253BF">
              <w:rPr>
                <w:lang w:eastAsia="fr-FR"/>
              </w:rPr>
              <w:t>.</w:t>
            </w:r>
          </w:p>
          <w:p w:rsidR="006E4D66" w:rsidRDefault="006E4D66" w:rsidP="006E4D66">
            <w:pPr>
              <w:rPr>
                <w:lang w:eastAsia="fr-FR"/>
              </w:rPr>
            </w:pPr>
          </w:p>
          <w:p w:rsidR="006E4D66" w:rsidRPr="00141621" w:rsidRDefault="006E4D66" w:rsidP="006E4D66">
            <w:pPr>
              <w:rPr>
                <w:b/>
                <w:lang w:val="en-US" w:eastAsia="fr-FR"/>
              </w:rPr>
            </w:pPr>
            <w:r w:rsidRPr="00141621">
              <w:rPr>
                <w:b/>
                <w:lang w:val="en-US" w:eastAsia="fr-FR"/>
              </w:rPr>
              <w:t>Description</w:t>
            </w:r>
          </w:p>
          <w:p w:rsidR="006E4D66" w:rsidRPr="00B253BF" w:rsidRDefault="00B253BF" w:rsidP="006E4D66">
            <w:pPr>
              <w:pStyle w:val="Sansinterligne"/>
              <w:rPr>
                <w:rStyle w:val="CodeCar"/>
                <w:b/>
                <w:lang w:val="en-US"/>
              </w:rPr>
            </w:pPr>
            <w:r>
              <w:rPr>
                <w:rStyle w:val="CodeCar"/>
                <w:b/>
                <w:lang w:val="en-US"/>
              </w:rPr>
              <w:t>display</w:t>
            </w:r>
            <w:r w:rsidR="006E4D66" w:rsidRPr="00B253BF">
              <w:rPr>
                <w:rStyle w:val="CodeCar"/>
                <w:lang w:val="en-US"/>
              </w:rPr>
              <w:t>(</w:t>
            </w:r>
            <w:r>
              <w:rPr>
                <w:rStyle w:val="CodeCar"/>
                <w:lang w:val="en-US"/>
              </w:rPr>
              <w:t xml:space="preserve">string </w:t>
            </w:r>
            <w:r w:rsidR="006E4D66" w:rsidRPr="00B253BF">
              <w:rPr>
                <w:lang w:val="en-US"/>
              </w:rPr>
              <w:t>$</w:t>
            </w:r>
            <w:proofErr w:type="spellStart"/>
            <w:r>
              <w:rPr>
                <w:lang w:val="en-US"/>
              </w:rPr>
              <w:t>libelle</w:t>
            </w:r>
            <w:proofErr w:type="spellEnd"/>
            <w:r w:rsidR="006E4D66" w:rsidRPr="00B253BF">
              <w:rPr>
                <w:lang w:val="en-US"/>
              </w:rPr>
              <w:t xml:space="preserve">, </w:t>
            </w:r>
            <w:r w:rsidRPr="00141621">
              <w:rPr>
                <w:rStyle w:val="CodeCar"/>
                <w:lang w:val="en-US"/>
              </w:rPr>
              <w:t>array</w:t>
            </w:r>
            <w:r w:rsidR="006E4D66" w:rsidRPr="00B253BF">
              <w:rPr>
                <w:lang w:val="en-US"/>
              </w:rPr>
              <w:t xml:space="preserve"> $</w:t>
            </w:r>
            <w:r>
              <w:rPr>
                <w:lang w:val="en-US"/>
              </w:rPr>
              <w:t>tableau</w:t>
            </w:r>
            <w:r w:rsidR="006E4D66" w:rsidRPr="00B253BF">
              <w:rPr>
                <w:rStyle w:val="CodeCar"/>
                <w:lang w:val="en-US"/>
              </w:rPr>
              <w:t>)</w:t>
            </w:r>
          </w:p>
          <w:p w:rsidR="006E4D66" w:rsidRPr="00B253BF" w:rsidRDefault="006E4D66" w:rsidP="006E4D66">
            <w:pPr>
              <w:rPr>
                <w:rStyle w:val="lev"/>
                <w:lang w:val="en-US" w:eastAsia="fr-FR"/>
              </w:rPr>
            </w:pPr>
          </w:p>
          <w:p w:rsidR="006E4D66" w:rsidRPr="005436F7" w:rsidRDefault="006E4D66" w:rsidP="006E4D66">
            <w:pPr>
              <w:rPr>
                <w:rStyle w:val="lev"/>
                <w:lang w:eastAsia="fr-FR"/>
              </w:rPr>
            </w:pPr>
            <w:r w:rsidRPr="005436F7">
              <w:rPr>
                <w:rStyle w:val="lev"/>
                <w:lang w:eastAsia="fr-FR"/>
              </w:rPr>
              <w:lastRenderedPageBreak/>
              <w:t>Liste des paramètres</w:t>
            </w:r>
          </w:p>
          <w:p w:rsidR="006E4D66" w:rsidRDefault="00B253BF" w:rsidP="006E4D66">
            <w:pPr>
              <w:pStyle w:val="Code"/>
              <w:rPr>
                <w:rStyle w:val="lev"/>
                <w:b w:val="0"/>
              </w:rPr>
            </w:pPr>
            <w:r>
              <w:rPr>
                <w:rStyle w:val="lev"/>
                <w:b w:val="0"/>
              </w:rPr>
              <w:t>libelle</w:t>
            </w:r>
          </w:p>
          <w:p w:rsidR="006E4D66" w:rsidRDefault="00B253BF" w:rsidP="006E4D66">
            <w:pPr>
              <w:ind w:left="567"/>
              <w:rPr>
                <w:rStyle w:val="lev"/>
                <w:b w:val="0"/>
                <w:lang w:eastAsia="fr-FR"/>
              </w:rPr>
            </w:pPr>
            <w:r>
              <w:rPr>
                <w:rStyle w:val="lev"/>
                <w:b w:val="0"/>
                <w:lang w:eastAsia="fr-FR"/>
              </w:rPr>
              <w:t>Libellé libre à afficher en entête</w:t>
            </w:r>
            <w:r w:rsidR="006E4D66">
              <w:rPr>
                <w:rStyle w:val="lev"/>
                <w:b w:val="0"/>
                <w:lang w:eastAsia="fr-FR"/>
              </w:rPr>
              <w:t>.</w:t>
            </w:r>
          </w:p>
          <w:p w:rsidR="006E4D66" w:rsidRDefault="006E4D66" w:rsidP="006E4D66">
            <w:pPr>
              <w:ind w:left="567"/>
              <w:rPr>
                <w:rStyle w:val="lev"/>
                <w:b w:val="0"/>
                <w:lang w:eastAsia="fr-FR"/>
              </w:rPr>
            </w:pPr>
          </w:p>
          <w:p w:rsidR="006E4D66" w:rsidRDefault="00B253BF" w:rsidP="006E4D66">
            <w:pPr>
              <w:pStyle w:val="Code"/>
              <w:rPr>
                <w:rStyle w:val="lev"/>
                <w:b w:val="0"/>
              </w:rPr>
            </w:pPr>
            <w:r>
              <w:rPr>
                <w:rStyle w:val="lev"/>
                <w:b w:val="0"/>
              </w:rPr>
              <w:t>tableau</w:t>
            </w:r>
          </w:p>
          <w:p w:rsidR="006E4D66" w:rsidRDefault="00B253BF" w:rsidP="006E4D66">
            <w:pPr>
              <w:ind w:left="567"/>
            </w:pPr>
            <w:r>
              <w:t>Tableau de résultat suite à l’appel d’une méthode de récupération d’arborescence.</w:t>
            </w:r>
          </w:p>
          <w:p w:rsidR="006E4D66" w:rsidRDefault="006E4D66" w:rsidP="006E4D66">
            <w:pPr>
              <w:rPr>
                <w:rStyle w:val="lev"/>
                <w:b w:val="0"/>
                <w:lang w:eastAsia="fr-FR"/>
              </w:rPr>
            </w:pPr>
          </w:p>
          <w:p w:rsidR="006E4D66" w:rsidRPr="005436F7" w:rsidRDefault="006E4D66" w:rsidP="006E4D66">
            <w:pPr>
              <w:rPr>
                <w:rStyle w:val="lev"/>
                <w:lang w:eastAsia="fr-FR"/>
              </w:rPr>
            </w:pPr>
            <w:r>
              <w:rPr>
                <w:rStyle w:val="lev"/>
                <w:lang w:eastAsia="fr-FR"/>
              </w:rPr>
              <w:t>Retour</w:t>
            </w:r>
          </w:p>
          <w:p w:rsidR="006E4D66" w:rsidRDefault="006E4D66" w:rsidP="006E4D66">
            <w:pPr>
              <w:ind w:left="567"/>
              <w:rPr>
                <w:rStyle w:val="lev"/>
                <w:b w:val="0"/>
                <w:lang w:eastAsia="fr-FR"/>
              </w:rPr>
            </w:pPr>
            <w:r w:rsidRPr="00D31E35">
              <w:rPr>
                <w:rStyle w:val="CodeCar"/>
              </w:rPr>
              <w:t>true</w:t>
            </w:r>
            <w:r>
              <w:rPr>
                <w:rStyle w:val="lev"/>
                <w:b w:val="0"/>
                <w:lang w:eastAsia="fr-FR"/>
              </w:rPr>
              <w:t> : l’insertion s’est bien passée.</w:t>
            </w:r>
          </w:p>
          <w:p w:rsidR="006E4D66" w:rsidRDefault="006E4D66" w:rsidP="006E4D66">
            <w:pPr>
              <w:ind w:left="567"/>
              <w:rPr>
                <w:rStyle w:val="lev"/>
                <w:b w:val="0"/>
                <w:lang w:eastAsia="fr-FR"/>
              </w:rPr>
            </w:pPr>
            <w:r w:rsidRPr="00D31E35">
              <w:rPr>
                <w:rStyle w:val="CodeCar"/>
              </w:rPr>
              <w:t>false</w:t>
            </w:r>
            <w:r>
              <w:rPr>
                <w:rStyle w:val="lev"/>
                <w:b w:val="0"/>
                <w:lang w:eastAsia="fr-FR"/>
              </w:rPr>
              <w:t> : erreur SQL</w:t>
            </w:r>
          </w:p>
          <w:p w:rsidR="00B253BF" w:rsidRDefault="00B253BF" w:rsidP="006E4D66">
            <w:pPr>
              <w:ind w:left="567"/>
              <w:rPr>
                <w:rStyle w:val="lev"/>
                <w:b w:val="0"/>
                <w:lang w:eastAsia="fr-FR"/>
              </w:rPr>
            </w:pPr>
          </w:p>
          <w:p w:rsidR="00B253BF" w:rsidRPr="00B253BF" w:rsidRDefault="00B253BF" w:rsidP="00B253BF">
            <w:pPr>
              <w:rPr>
                <w:rStyle w:val="lev"/>
                <w:lang w:eastAsia="fr-FR"/>
              </w:rPr>
            </w:pPr>
            <w:r w:rsidRPr="00B253BF">
              <w:rPr>
                <w:rStyle w:val="lev"/>
                <w:lang w:eastAsia="fr-FR"/>
              </w:rPr>
              <w:t xml:space="preserve">Exemple </w:t>
            </w:r>
          </w:p>
          <w:p w:rsidR="00B253BF" w:rsidRPr="00B253BF" w:rsidRDefault="00B253BF" w:rsidP="00B253BF">
            <w:pPr>
              <w:pStyle w:val="Codecomplet"/>
              <w:rPr>
                <w:lang w:val="fr-FR"/>
              </w:rPr>
            </w:pPr>
            <w:r w:rsidRPr="00B253BF">
              <w:rPr>
                <w:lang w:val="fr-FR"/>
              </w:rPr>
              <w:tab/>
              <w:t>//affichage de l'arbre complet créé</w:t>
            </w:r>
          </w:p>
          <w:p w:rsidR="00B253BF" w:rsidRPr="00B253BF" w:rsidRDefault="00B253BF" w:rsidP="00B253BF">
            <w:pPr>
              <w:pStyle w:val="Codecomplet"/>
            </w:pPr>
            <w:r w:rsidRPr="00141621">
              <w:rPr>
                <w:lang w:val="fr-FR"/>
              </w:rPr>
              <w:tab/>
            </w:r>
            <w:r w:rsidRPr="00B253BF">
              <w:t>$res = $tree-&gt;</w:t>
            </w:r>
            <w:r w:rsidRPr="00B253BF">
              <w:rPr>
                <w:b/>
              </w:rPr>
              <w:t>getTree</w:t>
            </w:r>
            <w:r w:rsidRPr="00B253BF">
              <w:t>(0, false, false);</w:t>
            </w:r>
          </w:p>
          <w:p w:rsidR="00B253BF" w:rsidRPr="00141621" w:rsidRDefault="00B253BF" w:rsidP="00B253BF">
            <w:pPr>
              <w:pStyle w:val="Codecomplet"/>
              <w:rPr>
                <w:lang w:val="fr-FR"/>
              </w:rPr>
            </w:pPr>
            <w:r w:rsidRPr="00B253BF">
              <w:tab/>
            </w:r>
            <w:r w:rsidRPr="00141621">
              <w:rPr>
                <w:lang w:val="fr-FR"/>
              </w:rPr>
              <w:t>$tree-&gt;</w:t>
            </w:r>
            <w:r w:rsidRPr="00141621">
              <w:rPr>
                <w:b/>
                <w:lang w:val="fr-FR"/>
              </w:rPr>
              <w:t>display</w:t>
            </w:r>
            <w:r w:rsidRPr="00141621">
              <w:rPr>
                <w:lang w:val="fr-FR"/>
              </w:rPr>
              <w:t>('ARBRE COMPLET HIERARCHIQUE', $res);</w:t>
            </w:r>
          </w:p>
          <w:p w:rsidR="00B253BF" w:rsidRPr="00141621" w:rsidRDefault="00B253BF" w:rsidP="00B253BF">
            <w:pPr>
              <w:rPr>
                <w:lang w:eastAsia="fr-FR"/>
              </w:rPr>
            </w:pPr>
          </w:p>
          <w:p w:rsidR="00B253BF" w:rsidRPr="00B253BF" w:rsidRDefault="00B253BF" w:rsidP="00B253BF">
            <w:pPr>
              <w:rPr>
                <w:lang w:eastAsia="fr-FR"/>
              </w:rPr>
            </w:pPr>
            <w:r w:rsidRPr="00B253BF">
              <w:rPr>
                <w:lang w:eastAsia="fr-FR"/>
              </w:rPr>
              <w:t xml:space="preserve">      Renvoie </w:t>
            </w:r>
          </w:p>
          <w:p w:rsidR="00B253BF" w:rsidRPr="00B253BF" w:rsidRDefault="00B253BF" w:rsidP="00B253BF">
            <w:pPr>
              <w:pStyle w:val="Codecomplet"/>
              <w:ind w:left="567"/>
              <w:rPr>
                <w:lang w:val="fr-FR"/>
              </w:rPr>
            </w:pPr>
            <w:r w:rsidRPr="00B253BF">
              <w:rPr>
                <w:lang w:val="fr-FR"/>
              </w:rPr>
              <w:t>ARBRE COMPLET HIERARCHIQUE</w:t>
            </w:r>
          </w:p>
          <w:p w:rsidR="00B253BF" w:rsidRPr="00B253BF" w:rsidRDefault="00B253BF" w:rsidP="00B253BF">
            <w:pPr>
              <w:pStyle w:val="Codecomplet"/>
              <w:ind w:left="567"/>
              <w:rPr>
                <w:lang w:val="fr-FR"/>
              </w:rPr>
            </w:pPr>
            <w:r w:rsidRPr="00B253BF">
              <w:rPr>
                <w:lang w:val="fr-FR"/>
              </w:rPr>
              <w:t>1 (1)</w:t>
            </w:r>
          </w:p>
          <w:p w:rsidR="00B253BF" w:rsidRPr="00B253BF" w:rsidRDefault="00B253BF" w:rsidP="00B253BF">
            <w:pPr>
              <w:pStyle w:val="Codecomplet"/>
              <w:ind w:left="567"/>
              <w:rPr>
                <w:lang w:val="fr-FR"/>
              </w:rPr>
            </w:pPr>
            <w:r w:rsidRPr="00B253BF">
              <w:rPr>
                <w:lang w:val="fr-FR"/>
              </w:rPr>
              <w:t>… 2 (2)</w:t>
            </w:r>
          </w:p>
          <w:p w:rsidR="00B253BF" w:rsidRPr="00B253BF" w:rsidRDefault="00B253BF" w:rsidP="00B253BF">
            <w:pPr>
              <w:pStyle w:val="Codecomplet"/>
              <w:ind w:left="567"/>
              <w:rPr>
                <w:lang w:val="fr-FR"/>
              </w:rPr>
            </w:pPr>
            <w:r w:rsidRPr="00B253BF">
              <w:rPr>
                <w:lang w:val="fr-FR"/>
              </w:rPr>
              <w:t>…… 4 (4)</w:t>
            </w:r>
          </w:p>
          <w:p w:rsidR="00B253BF" w:rsidRPr="00B253BF" w:rsidRDefault="00B253BF" w:rsidP="00B253BF">
            <w:pPr>
              <w:pStyle w:val="Codecomplet"/>
              <w:ind w:left="567"/>
              <w:rPr>
                <w:lang w:val="fr-FR"/>
              </w:rPr>
            </w:pPr>
            <w:r w:rsidRPr="00B253BF">
              <w:rPr>
                <w:lang w:val="fr-FR"/>
              </w:rPr>
              <w:t>…… 5 (5)</w:t>
            </w:r>
          </w:p>
          <w:p w:rsidR="00B253BF" w:rsidRPr="00B253BF" w:rsidRDefault="00B253BF" w:rsidP="00B253BF">
            <w:pPr>
              <w:pStyle w:val="Codecomplet"/>
              <w:ind w:left="567"/>
              <w:rPr>
                <w:lang w:val="fr-FR"/>
              </w:rPr>
            </w:pPr>
            <w:r w:rsidRPr="00B253BF">
              <w:rPr>
                <w:lang w:val="fr-FR"/>
              </w:rPr>
              <w:t>……… 9 (9)</w:t>
            </w:r>
          </w:p>
          <w:p w:rsidR="00B253BF" w:rsidRPr="00B253BF" w:rsidRDefault="00B253BF" w:rsidP="00B253BF">
            <w:pPr>
              <w:pStyle w:val="Codecomplet"/>
              <w:ind w:left="567"/>
              <w:rPr>
                <w:lang w:val="fr-FR"/>
              </w:rPr>
            </w:pPr>
            <w:r w:rsidRPr="00B253BF">
              <w:rPr>
                <w:lang w:val="fr-FR"/>
              </w:rPr>
              <w:t>………… 11 (11)</w:t>
            </w:r>
          </w:p>
          <w:p w:rsidR="00B253BF" w:rsidRPr="00B253BF" w:rsidRDefault="00B253BF" w:rsidP="00B253BF">
            <w:pPr>
              <w:pStyle w:val="Codecomplet"/>
              <w:ind w:left="567"/>
              <w:rPr>
                <w:lang w:val="fr-FR"/>
              </w:rPr>
            </w:pPr>
            <w:r w:rsidRPr="00B253BF">
              <w:rPr>
                <w:lang w:val="fr-FR"/>
              </w:rPr>
              <w:t>………… 12 (12)</w:t>
            </w:r>
          </w:p>
          <w:p w:rsidR="00B253BF" w:rsidRPr="00B253BF" w:rsidRDefault="00B253BF" w:rsidP="00B253BF">
            <w:pPr>
              <w:pStyle w:val="Codecomplet"/>
              <w:ind w:left="567"/>
              <w:rPr>
                <w:lang w:val="fr-FR"/>
              </w:rPr>
            </w:pPr>
            <w:r w:rsidRPr="00B253BF">
              <w:rPr>
                <w:lang w:val="fr-FR"/>
              </w:rPr>
              <w:t>………… 13 (13)</w:t>
            </w:r>
          </w:p>
          <w:p w:rsidR="00B253BF" w:rsidRPr="00B253BF" w:rsidRDefault="00B253BF" w:rsidP="00B253BF">
            <w:pPr>
              <w:pStyle w:val="Codecomplet"/>
              <w:ind w:left="567"/>
              <w:rPr>
                <w:lang w:val="fr-FR"/>
              </w:rPr>
            </w:pPr>
            <w:r w:rsidRPr="00B253BF">
              <w:rPr>
                <w:lang w:val="fr-FR"/>
              </w:rPr>
              <w:t>………… 14 (14)</w:t>
            </w:r>
          </w:p>
          <w:p w:rsidR="00B253BF" w:rsidRPr="00B253BF" w:rsidRDefault="00B253BF" w:rsidP="00B253BF">
            <w:pPr>
              <w:pStyle w:val="Codecomplet"/>
              <w:ind w:left="567"/>
              <w:rPr>
                <w:lang w:val="fr-FR"/>
              </w:rPr>
            </w:pPr>
            <w:r w:rsidRPr="00B253BF">
              <w:rPr>
                <w:lang w:val="fr-FR"/>
              </w:rPr>
              <w:t>……… 10 (10)</w:t>
            </w:r>
          </w:p>
          <w:p w:rsidR="00B253BF" w:rsidRPr="00B253BF" w:rsidRDefault="00B253BF" w:rsidP="00B253BF">
            <w:pPr>
              <w:pStyle w:val="Codecomplet"/>
              <w:ind w:left="567"/>
              <w:rPr>
                <w:lang w:val="fr-FR"/>
              </w:rPr>
            </w:pPr>
            <w:r w:rsidRPr="00B253BF">
              <w:rPr>
                <w:lang w:val="fr-FR"/>
              </w:rPr>
              <w:t>………… 15 (15)</w:t>
            </w:r>
          </w:p>
          <w:p w:rsidR="00B253BF" w:rsidRPr="00B253BF" w:rsidRDefault="00B253BF" w:rsidP="00B253BF">
            <w:pPr>
              <w:pStyle w:val="Codecomplet"/>
              <w:ind w:left="567"/>
              <w:rPr>
                <w:lang w:val="fr-FR"/>
              </w:rPr>
            </w:pPr>
            <w:r w:rsidRPr="00B253BF">
              <w:rPr>
                <w:lang w:val="fr-FR"/>
              </w:rPr>
              <w:t>………… 16 (16)</w:t>
            </w:r>
          </w:p>
          <w:p w:rsidR="00B253BF" w:rsidRPr="00B253BF" w:rsidRDefault="00B253BF" w:rsidP="00B253BF">
            <w:pPr>
              <w:pStyle w:val="Codecomplet"/>
              <w:ind w:left="567"/>
              <w:rPr>
                <w:lang w:val="fr-FR"/>
              </w:rPr>
            </w:pPr>
            <w:r w:rsidRPr="00B253BF">
              <w:rPr>
                <w:lang w:val="fr-FR"/>
              </w:rPr>
              <w:t>………… 17 (17)</w:t>
            </w:r>
          </w:p>
          <w:p w:rsidR="00B253BF" w:rsidRPr="00B253BF" w:rsidRDefault="00B253BF" w:rsidP="00B253BF">
            <w:pPr>
              <w:pStyle w:val="Codecomplet"/>
              <w:ind w:left="567"/>
              <w:rPr>
                <w:lang w:val="fr-FR"/>
              </w:rPr>
            </w:pPr>
            <w:r w:rsidRPr="00B253BF">
              <w:rPr>
                <w:lang w:val="fr-FR"/>
              </w:rPr>
              <w:t>…… 6 (6)</w:t>
            </w:r>
          </w:p>
          <w:p w:rsidR="00B253BF" w:rsidRPr="00B253BF" w:rsidRDefault="00B253BF" w:rsidP="00B253BF">
            <w:pPr>
              <w:pStyle w:val="Codecomplet"/>
              <w:ind w:left="567"/>
              <w:rPr>
                <w:lang w:val="fr-FR"/>
              </w:rPr>
            </w:pPr>
            <w:r w:rsidRPr="00B253BF">
              <w:rPr>
                <w:lang w:val="fr-FR"/>
              </w:rPr>
              <w:t>…… 7 (7)</w:t>
            </w:r>
          </w:p>
          <w:p w:rsidR="00B253BF" w:rsidRPr="00B253BF" w:rsidRDefault="00B253BF" w:rsidP="00B253BF">
            <w:pPr>
              <w:pStyle w:val="Codecomplet"/>
              <w:ind w:left="567"/>
              <w:rPr>
                <w:lang w:val="fr-FR"/>
              </w:rPr>
            </w:pPr>
            <w:r w:rsidRPr="00B253BF">
              <w:rPr>
                <w:lang w:val="fr-FR"/>
              </w:rPr>
              <w:t>…… 8 (8)</w:t>
            </w:r>
          </w:p>
          <w:p w:rsidR="00B253BF" w:rsidRDefault="00B253BF" w:rsidP="00B253BF">
            <w:pPr>
              <w:pStyle w:val="Codecomplet"/>
              <w:ind w:left="567"/>
              <w:rPr>
                <w:lang w:val="fr-FR"/>
              </w:rPr>
            </w:pPr>
            <w:r w:rsidRPr="00B253BF">
              <w:rPr>
                <w:lang w:val="fr-FR"/>
              </w:rPr>
              <w:t>… 3 (3)</w:t>
            </w:r>
          </w:p>
          <w:p w:rsidR="00B253BF" w:rsidRPr="00B253BF" w:rsidRDefault="00B253BF" w:rsidP="00B253BF">
            <w:pPr>
              <w:rPr>
                <w:lang w:eastAsia="fr-FR"/>
              </w:rPr>
            </w:pPr>
          </w:p>
          <w:p w:rsidR="00B253BF" w:rsidRPr="00B253BF" w:rsidRDefault="00B253BF" w:rsidP="00B253BF">
            <w:pPr>
              <w:rPr>
                <w:lang w:eastAsia="fr-FR"/>
              </w:rPr>
            </w:pPr>
            <w:r>
              <w:rPr>
                <w:lang w:eastAsia="fr-FR"/>
              </w:rPr>
              <w:t xml:space="preserve">C’est une méthode basique dites de débogage car elle ne permet que d’afficher les feuilles et leur identifiant. Il faudra la surcharger dans votre classe héritée </w:t>
            </w:r>
            <w:r>
              <w:t>pour un meilleur rendu.</w:t>
            </w:r>
          </w:p>
          <w:p w:rsidR="006E4D66" w:rsidRPr="00B253BF" w:rsidRDefault="006E4D66" w:rsidP="006E4D66">
            <w:pPr>
              <w:pStyle w:val="Codecomplet"/>
              <w:rPr>
                <w:lang w:val="fr-FR"/>
              </w:rPr>
            </w:pPr>
          </w:p>
        </w:tc>
      </w:tr>
    </w:tbl>
    <w:p w:rsidR="006E4D66" w:rsidRPr="00B253BF" w:rsidRDefault="006E4D66" w:rsidP="00C74133">
      <w:pPr>
        <w:rPr>
          <w:lang w:eastAsia="fr-FR"/>
        </w:rPr>
      </w:pPr>
    </w:p>
    <w:p w:rsidR="00790A4C" w:rsidRPr="007C1701" w:rsidRDefault="00B253BF" w:rsidP="00B253BF">
      <w:pPr>
        <w:pStyle w:val="Titre2"/>
        <w:rPr>
          <w:lang w:eastAsia="fr-FR"/>
        </w:rPr>
      </w:pPr>
      <w:r>
        <w:rPr>
          <w:lang w:eastAsia="fr-FR"/>
        </w:rPr>
        <w:t>Références</w:t>
      </w:r>
    </w:p>
    <w:p w:rsidR="00E175C6" w:rsidRDefault="00141621" w:rsidP="0067513C">
      <w:hyperlink r:id="rId12" w:history="1">
        <w:r w:rsidR="00E175C6" w:rsidRPr="00B253BF">
          <w:rPr>
            <w:rStyle w:val="Lienhypertexte"/>
          </w:rPr>
          <w:t>https://openclassrooms.com/courses/la-representation-intervallaire</w:t>
        </w:r>
      </w:hyperlink>
      <w:r w:rsidR="00B253BF">
        <w:br/>
      </w:r>
      <w:hyperlink r:id="rId13" w:history="1">
        <w:r w:rsidR="00E175C6" w:rsidRPr="00394AD0">
          <w:rPr>
            <w:rStyle w:val="Lienhypertexte"/>
          </w:rPr>
          <w:t>http://</w:t>
        </w:r>
        <w:proofErr w:type="spellStart"/>
        <w:r w:rsidR="00E175C6" w:rsidRPr="00394AD0">
          <w:rPr>
            <w:rStyle w:val="Lienhypertexte"/>
          </w:rPr>
          <w:t>sqlpro.developpez.com</w:t>
        </w:r>
        <w:proofErr w:type="spellEnd"/>
        <w:r w:rsidR="00E175C6" w:rsidRPr="00394AD0">
          <w:rPr>
            <w:rStyle w:val="Lienhypertexte"/>
          </w:rPr>
          <w:t>/cours/arborescence/</w:t>
        </w:r>
      </w:hyperlink>
    </w:p>
    <w:p w:rsidR="00E175C6" w:rsidRDefault="00E175C6" w:rsidP="0067513C"/>
    <w:p w:rsidR="00495263" w:rsidRPr="00495263" w:rsidRDefault="00495263" w:rsidP="001F3382">
      <w:pPr>
        <w:rPr>
          <w:lang w:eastAsia="fr-FR"/>
        </w:rPr>
      </w:pPr>
    </w:p>
    <w:p w:rsidR="004F4231" w:rsidRPr="00495263" w:rsidRDefault="004F4231" w:rsidP="004F4231">
      <w:pPr>
        <w:rPr>
          <w:lang w:eastAsia="fr-FR"/>
        </w:rPr>
      </w:pPr>
    </w:p>
    <w:sectPr w:rsidR="004F4231" w:rsidRPr="00495263" w:rsidSect="001C1158">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2C9" w:rsidRDefault="006C72C9" w:rsidP="00FB0E88">
      <w:pPr>
        <w:spacing w:after="0" w:line="240" w:lineRule="auto"/>
      </w:pPr>
      <w:r>
        <w:separator/>
      </w:r>
    </w:p>
  </w:endnote>
  <w:endnote w:type="continuationSeparator" w:id="0">
    <w:p w:rsidR="006C72C9" w:rsidRDefault="006C72C9" w:rsidP="00FB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21" w:rsidRDefault="00141621">
    <w:pPr>
      <w:pStyle w:val="Pieddepage"/>
    </w:pPr>
  </w:p>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141621" w:rsidTr="007E47A7">
      <w:tc>
        <w:tcPr>
          <w:tcW w:w="4500" w:type="pct"/>
          <w:tcBorders>
            <w:top w:val="single" w:sz="4" w:space="0" w:color="000000"/>
          </w:tcBorders>
        </w:tcPr>
        <w:p w:rsidR="00141621" w:rsidRPr="00656788" w:rsidRDefault="00141621" w:rsidP="00B60D87">
          <w:pPr>
            <w:pStyle w:val="Pieddepage"/>
            <w:jc w:val="right"/>
            <w:rPr>
              <w:rFonts w:ascii="Frutiger 45 Light" w:hAnsi="Frutiger 45 Light" w:cs="Arial"/>
              <w:noProof/>
            </w:rPr>
          </w:pPr>
          <w:r>
            <w:rPr>
              <w:rFonts w:ascii="Frutiger 45 Light" w:hAnsi="Frutiger 45 Light" w:cs="Arial"/>
            </w:rPr>
            <w:t xml:space="preserve">Classe </w:t>
          </w:r>
          <w:proofErr w:type="spellStart"/>
          <w:r>
            <w:rPr>
              <w:rFonts w:ascii="Frutiger 45 Light" w:hAnsi="Frutiger 45 Light" w:cs="Arial"/>
            </w:rPr>
            <w:t>UniversalTree</w:t>
          </w:r>
          <w:proofErr w:type="spellEnd"/>
          <w:r>
            <w:rPr>
              <w:rFonts w:ascii="Frutiger 45 Light" w:hAnsi="Frutiger 45 Light" w:cs="Arial"/>
            </w:rPr>
            <w:t xml:space="preserve"> </w:t>
          </w:r>
          <w:r>
            <w:rPr>
              <w:rFonts w:ascii="Frutiger 45 Light" w:hAnsi="Frutiger 45 Light" w:cs="Arial"/>
              <w:noProof/>
            </w:rPr>
            <w:t>| Fabrice LABROUSSE</w:t>
          </w:r>
        </w:p>
      </w:tc>
      <w:tc>
        <w:tcPr>
          <w:tcW w:w="500" w:type="pct"/>
          <w:tcBorders>
            <w:top w:val="single" w:sz="4" w:space="0" w:color="C0504D"/>
          </w:tcBorders>
          <w:shd w:val="clear" w:color="auto" w:fill="943634"/>
        </w:tcPr>
        <w:p w:rsidR="00141621" w:rsidRPr="00656788" w:rsidRDefault="00141621" w:rsidP="007E47A7">
          <w:pPr>
            <w:pStyle w:val="En-tte"/>
            <w:rPr>
              <w:rFonts w:ascii="Frutiger 45 Light" w:hAnsi="Frutiger 45 Light" w:cs="Arial"/>
              <w:color w:val="FFFFFF"/>
            </w:rPr>
          </w:pPr>
          <w:r w:rsidRPr="00656788">
            <w:rPr>
              <w:rFonts w:ascii="Frutiger 45 Light" w:hAnsi="Frutiger 45 Light" w:cs="Arial"/>
              <w:color w:val="FFFFFF"/>
            </w:rPr>
            <w:fldChar w:fldCharType="begin"/>
          </w:r>
          <w:r w:rsidRPr="00656788">
            <w:rPr>
              <w:rFonts w:ascii="Frutiger 45 Light" w:hAnsi="Frutiger 45 Light" w:cs="Arial"/>
              <w:color w:val="FFFFFF"/>
            </w:rPr>
            <w:instrText>PAGE   \* MERGEFORMAT</w:instrText>
          </w:r>
          <w:r w:rsidRPr="00656788">
            <w:rPr>
              <w:rFonts w:ascii="Frutiger 45 Light" w:hAnsi="Frutiger 45 Light" w:cs="Arial"/>
              <w:color w:val="FFFFFF"/>
            </w:rPr>
            <w:fldChar w:fldCharType="separate"/>
          </w:r>
          <w:r w:rsidR="006B3EBB">
            <w:rPr>
              <w:rFonts w:ascii="Frutiger 45 Light" w:hAnsi="Frutiger 45 Light" w:cs="Arial"/>
              <w:noProof/>
              <w:color w:val="FFFFFF"/>
            </w:rPr>
            <w:t>19</w:t>
          </w:r>
          <w:r w:rsidRPr="00656788">
            <w:rPr>
              <w:rFonts w:ascii="Frutiger 45 Light" w:hAnsi="Frutiger 45 Light" w:cs="Arial"/>
              <w:color w:val="FFFFFF"/>
            </w:rPr>
            <w:fldChar w:fldCharType="end"/>
          </w:r>
        </w:p>
      </w:tc>
    </w:tr>
  </w:tbl>
  <w:p w:rsidR="00141621" w:rsidRDefault="00141621">
    <w:pPr>
      <w:pStyle w:val="Pieddepage"/>
    </w:pPr>
  </w:p>
  <w:p w:rsidR="00141621" w:rsidRDefault="0014162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2C9" w:rsidRDefault="006C72C9" w:rsidP="00FB0E88">
      <w:pPr>
        <w:spacing w:after="0" w:line="240" w:lineRule="auto"/>
      </w:pPr>
      <w:r>
        <w:separator/>
      </w:r>
    </w:p>
  </w:footnote>
  <w:footnote w:type="continuationSeparator" w:id="0">
    <w:p w:rsidR="006C72C9" w:rsidRDefault="006C72C9" w:rsidP="00FB0E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21" w:rsidRPr="00197DBE" w:rsidRDefault="00141621" w:rsidP="00FF09E1">
    <w:pPr>
      <w:pStyle w:val="En-tte"/>
      <w:pBdr>
        <w:bottom w:val="thickThinSmallGap" w:sz="24" w:space="1" w:color="622423"/>
      </w:pBdr>
      <w:jc w:val="center"/>
      <w:rPr>
        <w:rFonts w:ascii="Cambria" w:eastAsia="Times New Roman" w:hAnsi="Cambria"/>
        <w:sz w:val="32"/>
        <w:szCs w:val="32"/>
      </w:rPr>
    </w:pPr>
    <w:proofErr w:type="spellStart"/>
    <w:r>
      <w:rPr>
        <w:rFonts w:ascii="Cambria" w:eastAsia="Times New Roman" w:hAnsi="Cambria"/>
        <w:sz w:val="32"/>
        <w:szCs w:val="32"/>
      </w:rPr>
      <w:t>UniversalTree</w:t>
    </w:r>
    <w:proofErr w:type="spellEnd"/>
    <w:r>
      <w:rPr>
        <w:rFonts w:ascii="Cambria" w:eastAsia="Times New Roman" w:hAnsi="Cambria"/>
        <w:sz w:val="32"/>
        <w:szCs w:val="32"/>
      </w:rPr>
      <w:t xml:space="preserve"> </w:t>
    </w:r>
    <w:proofErr w:type="spellStart"/>
    <w:r>
      <w:rPr>
        <w:rFonts w:ascii="Cambria" w:eastAsia="Times New Roman" w:hAnsi="Cambria"/>
        <w:sz w:val="32"/>
        <w:szCs w:val="32"/>
      </w:rPr>
      <w:t>v1.0.0</w:t>
    </w:r>
    <w:proofErr w:type="spellEnd"/>
  </w:p>
  <w:p w:rsidR="00141621" w:rsidRDefault="0014162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013D"/>
    <w:multiLevelType w:val="hybridMultilevel"/>
    <w:tmpl w:val="94D895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CF2905"/>
    <w:multiLevelType w:val="hybridMultilevel"/>
    <w:tmpl w:val="7E96A06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
    <w:nsid w:val="0B7827DE"/>
    <w:multiLevelType w:val="hybridMultilevel"/>
    <w:tmpl w:val="5FC68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4C71EC"/>
    <w:multiLevelType w:val="hybridMultilevel"/>
    <w:tmpl w:val="6868E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577FB2"/>
    <w:multiLevelType w:val="hybridMultilevel"/>
    <w:tmpl w:val="FD788D1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16F7CA9"/>
    <w:multiLevelType w:val="hybridMultilevel"/>
    <w:tmpl w:val="5502B5A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865062B"/>
    <w:multiLevelType w:val="hybridMultilevel"/>
    <w:tmpl w:val="7CDEA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5D2C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14634D"/>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255156A8"/>
    <w:multiLevelType w:val="hybridMultilevel"/>
    <w:tmpl w:val="7C0444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E3E49E1"/>
    <w:multiLevelType w:val="hybridMultilevel"/>
    <w:tmpl w:val="0226E96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307E08DC"/>
    <w:multiLevelType w:val="hybridMultilevel"/>
    <w:tmpl w:val="1C58A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14569D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385270F"/>
    <w:multiLevelType w:val="hybridMultilevel"/>
    <w:tmpl w:val="638C66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37BD00A1"/>
    <w:multiLevelType w:val="hybridMultilevel"/>
    <w:tmpl w:val="94D895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8F2D7A"/>
    <w:multiLevelType w:val="hybridMultilevel"/>
    <w:tmpl w:val="AA0061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38478F"/>
    <w:multiLevelType w:val="hybridMultilevel"/>
    <w:tmpl w:val="6492B2D4"/>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42AB4A20"/>
    <w:multiLevelType w:val="hybridMultilevel"/>
    <w:tmpl w:val="DF80D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EB680C"/>
    <w:multiLevelType w:val="hybridMultilevel"/>
    <w:tmpl w:val="D88649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3625A09"/>
    <w:multiLevelType w:val="hybridMultilevel"/>
    <w:tmpl w:val="AC8E2E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105832"/>
    <w:multiLevelType w:val="hybridMultilevel"/>
    <w:tmpl w:val="A31C061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4711135A"/>
    <w:multiLevelType w:val="hybridMultilevel"/>
    <w:tmpl w:val="5E569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AA8648E"/>
    <w:multiLevelType w:val="hybridMultilevel"/>
    <w:tmpl w:val="B10A6F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DC671A1"/>
    <w:multiLevelType w:val="hybridMultilevel"/>
    <w:tmpl w:val="4D82FD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60538E4"/>
    <w:multiLevelType w:val="hybridMultilevel"/>
    <w:tmpl w:val="A43E6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6703BF1"/>
    <w:multiLevelType w:val="hybridMultilevel"/>
    <w:tmpl w:val="A43AE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F3812F9"/>
    <w:multiLevelType w:val="hybridMultilevel"/>
    <w:tmpl w:val="1E40F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A76B8A"/>
    <w:multiLevelType w:val="hybridMultilevel"/>
    <w:tmpl w:val="94D895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22660D1"/>
    <w:multiLevelType w:val="hybridMultilevel"/>
    <w:tmpl w:val="1D7EEE8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74A23FD5"/>
    <w:multiLevelType w:val="hybridMultilevel"/>
    <w:tmpl w:val="40A8E6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74E25488"/>
    <w:multiLevelType w:val="hybridMultilevel"/>
    <w:tmpl w:val="7A3CB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5225ABE"/>
    <w:multiLevelType w:val="hybridMultilevel"/>
    <w:tmpl w:val="0E728A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77646B0"/>
    <w:multiLevelType w:val="hybridMultilevel"/>
    <w:tmpl w:val="0FB87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C54BA2"/>
    <w:multiLevelType w:val="hybridMultilevel"/>
    <w:tmpl w:val="B3FE9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A8A5387"/>
    <w:multiLevelType w:val="hybridMultilevel"/>
    <w:tmpl w:val="B10A6F3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DF90D9D"/>
    <w:multiLevelType w:val="hybridMultilevel"/>
    <w:tmpl w:val="C9066F4E"/>
    <w:lvl w:ilvl="0" w:tplc="A9744AA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E182998"/>
    <w:multiLevelType w:val="hybridMultilevel"/>
    <w:tmpl w:val="E7C4D63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4"/>
  </w:num>
  <w:num w:numId="2">
    <w:abstractNumId w:val="12"/>
  </w:num>
  <w:num w:numId="3">
    <w:abstractNumId w:val="15"/>
  </w:num>
  <w:num w:numId="4">
    <w:abstractNumId w:val="7"/>
  </w:num>
  <w:num w:numId="5">
    <w:abstractNumId w:val="8"/>
  </w:num>
  <w:num w:numId="6">
    <w:abstractNumId w:val="24"/>
  </w:num>
  <w:num w:numId="7">
    <w:abstractNumId w:val="23"/>
  </w:num>
  <w:num w:numId="8">
    <w:abstractNumId w:val="33"/>
  </w:num>
  <w:num w:numId="9">
    <w:abstractNumId w:val="21"/>
  </w:num>
  <w:num w:numId="10">
    <w:abstractNumId w:val="16"/>
  </w:num>
  <w:num w:numId="11">
    <w:abstractNumId w:val="26"/>
  </w:num>
  <w:num w:numId="12">
    <w:abstractNumId w:val="2"/>
  </w:num>
  <w:num w:numId="13">
    <w:abstractNumId w:val="1"/>
  </w:num>
  <w:num w:numId="14">
    <w:abstractNumId w:val="35"/>
  </w:num>
  <w:num w:numId="15">
    <w:abstractNumId w:val="6"/>
  </w:num>
  <w:num w:numId="16">
    <w:abstractNumId w:val="30"/>
  </w:num>
  <w:num w:numId="17">
    <w:abstractNumId w:val="25"/>
  </w:num>
  <w:num w:numId="18">
    <w:abstractNumId w:val="17"/>
  </w:num>
  <w:num w:numId="19">
    <w:abstractNumId w:val="5"/>
  </w:num>
  <w:num w:numId="20">
    <w:abstractNumId w:val="3"/>
  </w:num>
  <w:num w:numId="21">
    <w:abstractNumId w:val="19"/>
  </w:num>
  <w:num w:numId="22">
    <w:abstractNumId w:val="11"/>
  </w:num>
  <w:num w:numId="23">
    <w:abstractNumId w:val="31"/>
  </w:num>
  <w:num w:numId="24">
    <w:abstractNumId w:val="29"/>
  </w:num>
  <w:num w:numId="25">
    <w:abstractNumId w:val="10"/>
  </w:num>
  <w:num w:numId="26">
    <w:abstractNumId w:val="20"/>
  </w:num>
  <w:num w:numId="27">
    <w:abstractNumId w:val="13"/>
  </w:num>
  <w:num w:numId="28">
    <w:abstractNumId w:val="28"/>
  </w:num>
  <w:num w:numId="29">
    <w:abstractNumId w:val="36"/>
  </w:num>
  <w:num w:numId="30">
    <w:abstractNumId w:val="32"/>
  </w:num>
  <w:num w:numId="31">
    <w:abstractNumId w:val="18"/>
  </w:num>
  <w:num w:numId="32">
    <w:abstractNumId w:val="22"/>
  </w:num>
  <w:num w:numId="33">
    <w:abstractNumId w:val="34"/>
  </w:num>
  <w:num w:numId="34">
    <w:abstractNumId w:val="14"/>
  </w:num>
  <w:num w:numId="35">
    <w:abstractNumId w:val="9"/>
  </w:num>
  <w:num w:numId="36">
    <w:abstractNumId w:val="27"/>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attachedTemplate r:id="rId1"/>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7A7"/>
    <w:rsid w:val="0000631D"/>
    <w:rsid w:val="0001021C"/>
    <w:rsid w:val="0001041F"/>
    <w:rsid w:val="0001111A"/>
    <w:rsid w:val="000115D6"/>
    <w:rsid w:val="00034C37"/>
    <w:rsid w:val="00041F3B"/>
    <w:rsid w:val="000546BB"/>
    <w:rsid w:val="00073CA3"/>
    <w:rsid w:val="000834E4"/>
    <w:rsid w:val="0008595B"/>
    <w:rsid w:val="000A3ED6"/>
    <w:rsid w:val="000B42F9"/>
    <w:rsid w:val="000C52DF"/>
    <w:rsid w:val="000C79AD"/>
    <w:rsid w:val="000D1E7E"/>
    <w:rsid w:val="000D60BF"/>
    <w:rsid w:val="000D7606"/>
    <w:rsid w:val="000E4728"/>
    <w:rsid w:val="000F26D5"/>
    <w:rsid w:val="00103D7C"/>
    <w:rsid w:val="001118B7"/>
    <w:rsid w:val="00115840"/>
    <w:rsid w:val="00131556"/>
    <w:rsid w:val="001323C6"/>
    <w:rsid w:val="00141621"/>
    <w:rsid w:val="00147C22"/>
    <w:rsid w:val="00150A88"/>
    <w:rsid w:val="00150F52"/>
    <w:rsid w:val="00152CEE"/>
    <w:rsid w:val="00197DBE"/>
    <w:rsid w:val="001C1021"/>
    <w:rsid w:val="001C1158"/>
    <w:rsid w:val="001C3C26"/>
    <w:rsid w:val="001D1F80"/>
    <w:rsid w:val="001D255F"/>
    <w:rsid w:val="001D3E83"/>
    <w:rsid w:val="001E0154"/>
    <w:rsid w:val="001E623F"/>
    <w:rsid w:val="001F3382"/>
    <w:rsid w:val="001F3C54"/>
    <w:rsid w:val="00202D6F"/>
    <w:rsid w:val="0020622A"/>
    <w:rsid w:val="00215A4E"/>
    <w:rsid w:val="002243F4"/>
    <w:rsid w:val="00235500"/>
    <w:rsid w:val="002363CF"/>
    <w:rsid w:val="00247A97"/>
    <w:rsid w:val="00254DD5"/>
    <w:rsid w:val="002601BD"/>
    <w:rsid w:val="00260A52"/>
    <w:rsid w:val="00262D76"/>
    <w:rsid w:val="0026433F"/>
    <w:rsid w:val="002723A6"/>
    <w:rsid w:val="002772EE"/>
    <w:rsid w:val="0027734F"/>
    <w:rsid w:val="00277812"/>
    <w:rsid w:val="00280835"/>
    <w:rsid w:val="00282718"/>
    <w:rsid w:val="00287B76"/>
    <w:rsid w:val="00290788"/>
    <w:rsid w:val="00291294"/>
    <w:rsid w:val="002A57A7"/>
    <w:rsid w:val="002C25D2"/>
    <w:rsid w:val="002C436F"/>
    <w:rsid w:val="002E4E42"/>
    <w:rsid w:val="00317884"/>
    <w:rsid w:val="00317BF2"/>
    <w:rsid w:val="003358A7"/>
    <w:rsid w:val="00336937"/>
    <w:rsid w:val="003412C6"/>
    <w:rsid w:val="0038089C"/>
    <w:rsid w:val="00396454"/>
    <w:rsid w:val="003A613E"/>
    <w:rsid w:val="003B109E"/>
    <w:rsid w:val="003B372C"/>
    <w:rsid w:val="003C38A8"/>
    <w:rsid w:val="003C4379"/>
    <w:rsid w:val="003D1327"/>
    <w:rsid w:val="003D63EC"/>
    <w:rsid w:val="003E5D13"/>
    <w:rsid w:val="003F2D99"/>
    <w:rsid w:val="003F35B9"/>
    <w:rsid w:val="00401393"/>
    <w:rsid w:val="0040497E"/>
    <w:rsid w:val="0041411A"/>
    <w:rsid w:val="00415B12"/>
    <w:rsid w:val="00416B5B"/>
    <w:rsid w:val="0041739D"/>
    <w:rsid w:val="00417981"/>
    <w:rsid w:val="00427C1A"/>
    <w:rsid w:val="00427EBB"/>
    <w:rsid w:val="0043125F"/>
    <w:rsid w:val="0043209C"/>
    <w:rsid w:val="00441608"/>
    <w:rsid w:val="004421A1"/>
    <w:rsid w:val="00444E25"/>
    <w:rsid w:val="00446714"/>
    <w:rsid w:val="004635B3"/>
    <w:rsid w:val="00471016"/>
    <w:rsid w:val="00485195"/>
    <w:rsid w:val="00486D21"/>
    <w:rsid w:val="00495263"/>
    <w:rsid w:val="0049734B"/>
    <w:rsid w:val="004A023B"/>
    <w:rsid w:val="004B7C5E"/>
    <w:rsid w:val="004C3995"/>
    <w:rsid w:val="004E1C50"/>
    <w:rsid w:val="004E438C"/>
    <w:rsid w:val="004F4231"/>
    <w:rsid w:val="00506454"/>
    <w:rsid w:val="00511428"/>
    <w:rsid w:val="00512E41"/>
    <w:rsid w:val="005173BE"/>
    <w:rsid w:val="005436F7"/>
    <w:rsid w:val="0056775E"/>
    <w:rsid w:val="00570E71"/>
    <w:rsid w:val="0058502D"/>
    <w:rsid w:val="00594157"/>
    <w:rsid w:val="005A455C"/>
    <w:rsid w:val="005A467E"/>
    <w:rsid w:val="005A7E8E"/>
    <w:rsid w:val="005B0D62"/>
    <w:rsid w:val="005B26B6"/>
    <w:rsid w:val="005B4122"/>
    <w:rsid w:val="005C29EA"/>
    <w:rsid w:val="005C4B6A"/>
    <w:rsid w:val="005D29C9"/>
    <w:rsid w:val="005D3C59"/>
    <w:rsid w:val="005E0FEA"/>
    <w:rsid w:val="005E1B74"/>
    <w:rsid w:val="005F10BF"/>
    <w:rsid w:val="005F6782"/>
    <w:rsid w:val="006041A3"/>
    <w:rsid w:val="00621F2A"/>
    <w:rsid w:val="0062430B"/>
    <w:rsid w:val="0062768B"/>
    <w:rsid w:val="00632DB3"/>
    <w:rsid w:val="00650F4A"/>
    <w:rsid w:val="00652DB7"/>
    <w:rsid w:val="0065632B"/>
    <w:rsid w:val="00656D83"/>
    <w:rsid w:val="00663CE5"/>
    <w:rsid w:val="0067513C"/>
    <w:rsid w:val="00690B04"/>
    <w:rsid w:val="006A57F6"/>
    <w:rsid w:val="006A6463"/>
    <w:rsid w:val="006B1113"/>
    <w:rsid w:val="006B3EBB"/>
    <w:rsid w:val="006C72C9"/>
    <w:rsid w:val="006D35A2"/>
    <w:rsid w:val="006E24AE"/>
    <w:rsid w:val="006E2DF3"/>
    <w:rsid w:val="006E4D66"/>
    <w:rsid w:val="006F39A2"/>
    <w:rsid w:val="0070192D"/>
    <w:rsid w:val="007371AE"/>
    <w:rsid w:val="00740B3E"/>
    <w:rsid w:val="007430E1"/>
    <w:rsid w:val="00747D8E"/>
    <w:rsid w:val="007561AE"/>
    <w:rsid w:val="0075715B"/>
    <w:rsid w:val="00770EAC"/>
    <w:rsid w:val="00774411"/>
    <w:rsid w:val="00784369"/>
    <w:rsid w:val="00790A4C"/>
    <w:rsid w:val="00797910"/>
    <w:rsid w:val="007C1701"/>
    <w:rsid w:val="007D24ED"/>
    <w:rsid w:val="007D2809"/>
    <w:rsid w:val="007D2B66"/>
    <w:rsid w:val="007D2FE9"/>
    <w:rsid w:val="007D5FBA"/>
    <w:rsid w:val="007D617E"/>
    <w:rsid w:val="007E4194"/>
    <w:rsid w:val="007E47A7"/>
    <w:rsid w:val="007E6BED"/>
    <w:rsid w:val="007E773F"/>
    <w:rsid w:val="007F258B"/>
    <w:rsid w:val="00801BCC"/>
    <w:rsid w:val="008139CF"/>
    <w:rsid w:val="0082737E"/>
    <w:rsid w:val="00845F8B"/>
    <w:rsid w:val="008800E4"/>
    <w:rsid w:val="00883E6E"/>
    <w:rsid w:val="0088576E"/>
    <w:rsid w:val="00887558"/>
    <w:rsid w:val="00893FD2"/>
    <w:rsid w:val="00894751"/>
    <w:rsid w:val="00894FD5"/>
    <w:rsid w:val="008B7194"/>
    <w:rsid w:val="008C28AA"/>
    <w:rsid w:val="008C6751"/>
    <w:rsid w:val="008F084D"/>
    <w:rsid w:val="00902280"/>
    <w:rsid w:val="00915C77"/>
    <w:rsid w:val="00925DC8"/>
    <w:rsid w:val="00933D58"/>
    <w:rsid w:val="00933DBE"/>
    <w:rsid w:val="00936D9F"/>
    <w:rsid w:val="009373DD"/>
    <w:rsid w:val="00941DA2"/>
    <w:rsid w:val="0094334C"/>
    <w:rsid w:val="009458A1"/>
    <w:rsid w:val="00967A79"/>
    <w:rsid w:val="00982137"/>
    <w:rsid w:val="0099628F"/>
    <w:rsid w:val="009B4703"/>
    <w:rsid w:val="009E7E01"/>
    <w:rsid w:val="00A0098D"/>
    <w:rsid w:val="00A01E60"/>
    <w:rsid w:val="00A1233F"/>
    <w:rsid w:val="00A476AF"/>
    <w:rsid w:val="00A552FC"/>
    <w:rsid w:val="00A7357C"/>
    <w:rsid w:val="00A952BA"/>
    <w:rsid w:val="00A9630F"/>
    <w:rsid w:val="00A97C23"/>
    <w:rsid w:val="00AA25E2"/>
    <w:rsid w:val="00AB0A41"/>
    <w:rsid w:val="00AB7F8D"/>
    <w:rsid w:val="00AC1371"/>
    <w:rsid w:val="00AC3ACD"/>
    <w:rsid w:val="00AD2E4D"/>
    <w:rsid w:val="00AD5D17"/>
    <w:rsid w:val="00AE093F"/>
    <w:rsid w:val="00AE71CD"/>
    <w:rsid w:val="00AF6BA1"/>
    <w:rsid w:val="00B07C88"/>
    <w:rsid w:val="00B10EBD"/>
    <w:rsid w:val="00B12E8F"/>
    <w:rsid w:val="00B13A77"/>
    <w:rsid w:val="00B17162"/>
    <w:rsid w:val="00B2037F"/>
    <w:rsid w:val="00B23AC3"/>
    <w:rsid w:val="00B24AC2"/>
    <w:rsid w:val="00B24DF3"/>
    <w:rsid w:val="00B253BF"/>
    <w:rsid w:val="00B35ABF"/>
    <w:rsid w:val="00B36D0E"/>
    <w:rsid w:val="00B37A34"/>
    <w:rsid w:val="00B429DF"/>
    <w:rsid w:val="00B44878"/>
    <w:rsid w:val="00B450D2"/>
    <w:rsid w:val="00B5055C"/>
    <w:rsid w:val="00B5335D"/>
    <w:rsid w:val="00B60D4E"/>
    <w:rsid w:val="00B60D87"/>
    <w:rsid w:val="00B61D6A"/>
    <w:rsid w:val="00B6760E"/>
    <w:rsid w:val="00B8192E"/>
    <w:rsid w:val="00B8498D"/>
    <w:rsid w:val="00BA2396"/>
    <w:rsid w:val="00BC0B36"/>
    <w:rsid w:val="00BC4C88"/>
    <w:rsid w:val="00BE1867"/>
    <w:rsid w:val="00BE1E66"/>
    <w:rsid w:val="00BE3600"/>
    <w:rsid w:val="00BF0A02"/>
    <w:rsid w:val="00BF2B16"/>
    <w:rsid w:val="00BF5ECB"/>
    <w:rsid w:val="00C00DD2"/>
    <w:rsid w:val="00C0570C"/>
    <w:rsid w:val="00C06CC6"/>
    <w:rsid w:val="00C07D15"/>
    <w:rsid w:val="00C16855"/>
    <w:rsid w:val="00C36210"/>
    <w:rsid w:val="00C36F05"/>
    <w:rsid w:val="00C4471C"/>
    <w:rsid w:val="00C5152C"/>
    <w:rsid w:val="00C66149"/>
    <w:rsid w:val="00C74133"/>
    <w:rsid w:val="00C83408"/>
    <w:rsid w:val="00C83EA8"/>
    <w:rsid w:val="00C91E4C"/>
    <w:rsid w:val="00CB088B"/>
    <w:rsid w:val="00CB1647"/>
    <w:rsid w:val="00CD2CA9"/>
    <w:rsid w:val="00CF072B"/>
    <w:rsid w:val="00CF2517"/>
    <w:rsid w:val="00D031B3"/>
    <w:rsid w:val="00D14629"/>
    <w:rsid w:val="00D156CB"/>
    <w:rsid w:val="00D30B8A"/>
    <w:rsid w:val="00D31E35"/>
    <w:rsid w:val="00D44272"/>
    <w:rsid w:val="00D520A2"/>
    <w:rsid w:val="00D53672"/>
    <w:rsid w:val="00D64EC9"/>
    <w:rsid w:val="00D74510"/>
    <w:rsid w:val="00DA6BD4"/>
    <w:rsid w:val="00DA7B1B"/>
    <w:rsid w:val="00DB2830"/>
    <w:rsid w:val="00DC7327"/>
    <w:rsid w:val="00DD0294"/>
    <w:rsid w:val="00DD2CFE"/>
    <w:rsid w:val="00DE3EFB"/>
    <w:rsid w:val="00DE5181"/>
    <w:rsid w:val="00E175C6"/>
    <w:rsid w:val="00E27B72"/>
    <w:rsid w:val="00E561C6"/>
    <w:rsid w:val="00E83020"/>
    <w:rsid w:val="00E940AA"/>
    <w:rsid w:val="00EA36D7"/>
    <w:rsid w:val="00EB5146"/>
    <w:rsid w:val="00ED40A3"/>
    <w:rsid w:val="00EE6840"/>
    <w:rsid w:val="00EE7D62"/>
    <w:rsid w:val="00EF1F9E"/>
    <w:rsid w:val="00EF2B54"/>
    <w:rsid w:val="00EF2CDA"/>
    <w:rsid w:val="00EF6BA4"/>
    <w:rsid w:val="00F07F20"/>
    <w:rsid w:val="00F108EA"/>
    <w:rsid w:val="00F128C4"/>
    <w:rsid w:val="00F22586"/>
    <w:rsid w:val="00F4797A"/>
    <w:rsid w:val="00F70677"/>
    <w:rsid w:val="00F849E8"/>
    <w:rsid w:val="00F91C19"/>
    <w:rsid w:val="00FB0E88"/>
    <w:rsid w:val="00FB5D2A"/>
    <w:rsid w:val="00FC57CB"/>
    <w:rsid w:val="00FD2CE6"/>
    <w:rsid w:val="00FF0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88"/>
    <w:pPr>
      <w:jc w:val="both"/>
    </w:pPr>
  </w:style>
  <w:style w:type="paragraph" w:styleId="Titre1">
    <w:name w:val="heading 1"/>
    <w:basedOn w:val="Normal"/>
    <w:next w:val="Normal"/>
    <w:link w:val="Titre1Car"/>
    <w:uiPriority w:val="9"/>
    <w:qFormat/>
    <w:rsid w:val="00FB0E8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1D6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1D6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61D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61D6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61D6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61D6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61D6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61D6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spacing w:after="0" w:line="240" w:lineRule="auto"/>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FB0E8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91C19"/>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F91C19"/>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5173B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B61D6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1D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pPr>
      <w:spacing w:line="240" w:lineRule="auto"/>
    </w:pPr>
    <w:rPr>
      <w:b/>
      <w:bCs/>
      <w:color w:val="4F81BD" w:themeColor="accent1"/>
      <w:sz w:val="18"/>
      <w:szCs w:val="18"/>
    </w:rPr>
  </w:style>
  <w:style w:type="paragraph" w:styleId="Sansinterligne">
    <w:name w:val="No Spacing"/>
    <w:uiPriority w:val="1"/>
    <w:qFormat/>
    <w:rsid w:val="00784369"/>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A88"/>
    <w:pPr>
      <w:jc w:val="both"/>
    </w:pPr>
  </w:style>
  <w:style w:type="paragraph" w:styleId="Titre1">
    <w:name w:val="heading 1"/>
    <w:basedOn w:val="Normal"/>
    <w:next w:val="Normal"/>
    <w:link w:val="Titre1Car"/>
    <w:uiPriority w:val="9"/>
    <w:qFormat/>
    <w:rsid w:val="00FB0E8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61D6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1D6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61D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61D6A"/>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61D6A"/>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61D6A"/>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61D6A"/>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61D6A"/>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E88"/>
    <w:pPr>
      <w:tabs>
        <w:tab w:val="center" w:pos="4536"/>
        <w:tab w:val="right" w:pos="9072"/>
      </w:tabs>
      <w:spacing w:after="0" w:line="240" w:lineRule="auto"/>
    </w:pPr>
  </w:style>
  <w:style w:type="character" w:customStyle="1" w:styleId="En-tteCar">
    <w:name w:val="En-tête Car"/>
    <w:basedOn w:val="Policepardfaut"/>
    <w:link w:val="En-tte"/>
    <w:uiPriority w:val="99"/>
    <w:rsid w:val="00FB0E88"/>
  </w:style>
  <w:style w:type="paragraph" w:styleId="Pieddepage">
    <w:name w:val="footer"/>
    <w:basedOn w:val="Normal"/>
    <w:link w:val="PieddepageCar"/>
    <w:uiPriority w:val="99"/>
    <w:unhideWhenUsed/>
    <w:rsid w:val="00FB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0E88"/>
  </w:style>
  <w:style w:type="paragraph" w:styleId="Textedebulles">
    <w:name w:val="Balloon Text"/>
    <w:basedOn w:val="Normal"/>
    <w:link w:val="TextedebullesCar"/>
    <w:uiPriority w:val="99"/>
    <w:semiHidden/>
    <w:unhideWhenUsed/>
    <w:rsid w:val="00FB0E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E88"/>
    <w:rPr>
      <w:rFonts w:ascii="Tahoma" w:hAnsi="Tahoma" w:cs="Tahoma"/>
      <w:sz w:val="16"/>
      <w:szCs w:val="16"/>
    </w:rPr>
  </w:style>
  <w:style w:type="character" w:customStyle="1" w:styleId="Titre1Car">
    <w:name w:val="Titre 1 Car"/>
    <w:basedOn w:val="Policepardfaut"/>
    <w:link w:val="Titre1"/>
    <w:uiPriority w:val="9"/>
    <w:rsid w:val="00FB0E8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qFormat/>
    <w:rsid w:val="00FB0E88"/>
    <w:pPr>
      <w:outlineLvl w:val="9"/>
    </w:pPr>
    <w:rPr>
      <w:rFonts w:ascii="Cambria" w:eastAsia="Times New Roman" w:hAnsi="Cambria" w:cs="Times New Roman"/>
      <w:color w:val="365F91"/>
      <w:lang w:val="x-none" w:eastAsia="fr-FR"/>
    </w:rPr>
  </w:style>
  <w:style w:type="character" w:styleId="Emphaseple">
    <w:name w:val="Subtle Emphasis"/>
    <w:basedOn w:val="Policepardfaut"/>
    <w:uiPriority w:val="19"/>
    <w:qFormat/>
    <w:rsid w:val="00774411"/>
    <w:rPr>
      <w:i/>
      <w:iCs/>
      <w:color w:val="808080" w:themeColor="text1" w:themeTint="7F"/>
    </w:rPr>
  </w:style>
  <w:style w:type="paragraph" w:styleId="Paragraphedeliste">
    <w:name w:val="List Paragraph"/>
    <w:basedOn w:val="Normal"/>
    <w:uiPriority w:val="34"/>
    <w:qFormat/>
    <w:rsid w:val="00B13A77"/>
    <w:pPr>
      <w:ind w:left="720"/>
      <w:contextualSpacing/>
    </w:pPr>
  </w:style>
  <w:style w:type="paragraph" w:customStyle="1" w:styleId="Code">
    <w:name w:val="Code"/>
    <w:next w:val="Normal"/>
    <w:link w:val="CodeCar"/>
    <w:autoRedefine/>
    <w:qFormat/>
    <w:rsid w:val="00F91C19"/>
    <w:pPr>
      <w:spacing w:after="0" w:line="240" w:lineRule="auto"/>
    </w:pPr>
    <w:rPr>
      <w:rFonts w:ascii="Courier New" w:hAnsi="Courier New" w:cs="Courier New"/>
      <w:noProof/>
      <w:sz w:val="20"/>
      <w:lang w:eastAsia="fr-FR"/>
    </w:rPr>
  </w:style>
  <w:style w:type="paragraph" w:styleId="PrformatHTML">
    <w:name w:val="HTML Preformatted"/>
    <w:basedOn w:val="Normal"/>
    <w:link w:val="PrformatHTMLCar"/>
    <w:uiPriority w:val="99"/>
    <w:unhideWhenUsed/>
    <w:rsid w:val="00621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CodeCar">
    <w:name w:val="Code Car"/>
    <w:basedOn w:val="Policepardfaut"/>
    <w:link w:val="Code"/>
    <w:rsid w:val="00F91C19"/>
    <w:rPr>
      <w:rFonts w:ascii="Courier New" w:hAnsi="Courier New" w:cs="Courier New"/>
      <w:noProof/>
      <w:sz w:val="20"/>
      <w:lang w:eastAsia="fr-FR"/>
    </w:rPr>
  </w:style>
  <w:style w:type="character" w:customStyle="1" w:styleId="PrformatHTMLCar">
    <w:name w:val="Préformaté HTML Car"/>
    <w:basedOn w:val="Policepardfaut"/>
    <w:link w:val="PrformatHTML"/>
    <w:uiPriority w:val="99"/>
    <w:rsid w:val="00621F2A"/>
    <w:rPr>
      <w:rFonts w:ascii="Courier New" w:eastAsia="Times New Roman" w:hAnsi="Courier New" w:cs="Courier New"/>
      <w:sz w:val="20"/>
      <w:szCs w:val="20"/>
      <w:lang w:eastAsia="fr-FR"/>
    </w:rPr>
  </w:style>
  <w:style w:type="paragraph" w:customStyle="1" w:styleId="Codecomplet">
    <w:name w:val="Code complet"/>
    <w:basedOn w:val="Code"/>
    <w:next w:val="Normal"/>
    <w:autoRedefine/>
    <w:qFormat/>
    <w:rsid w:val="005173BE"/>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s>
      <w:spacing w:line="20" w:lineRule="atLeast"/>
    </w:pPr>
    <w:rPr>
      <w:sz w:val="14"/>
      <w:szCs w:val="12"/>
      <w:lang w:val="en-US"/>
    </w:rPr>
  </w:style>
  <w:style w:type="character" w:customStyle="1" w:styleId="Titre2Car">
    <w:name w:val="Titre 2 Car"/>
    <w:basedOn w:val="Policepardfaut"/>
    <w:link w:val="Titre2"/>
    <w:uiPriority w:val="9"/>
    <w:rsid w:val="00B61D6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1D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61D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61D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61D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61D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61D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61D6A"/>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B61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61D6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B61D6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61D6A"/>
    <w:rPr>
      <w:rFonts w:asciiTheme="majorHAnsi" w:eastAsiaTheme="majorEastAsia" w:hAnsiTheme="majorHAnsi" w:cstheme="majorBidi"/>
      <w:i/>
      <w:iCs/>
      <w:color w:val="4F81BD" w:themeColor="accent1"/>
      <w:spacing w:val="15"/>
      <w:sz w:val="24"/>
      <w:szCs w:val="24"/>
    </w:rPr>
  </w:style>
  <w:style w:type="character" w:styleId="Accentuation">
    <w:name w:val="Emphasis"/>
    <w:basedOn w:val="Policepardfaut"/>
    <w:uiPriority w:val="20"/>
    <w:qFormat/>
    <w:rsid w:val="00B61D6A"/>
    <w:rPr>
      <w:i/>
      <w:iCs/>
    </w:rPr>
  </w:style>
  <w:style w:type="character" w:styleId="Emphaseintense">
    <w:name w:val="Intense Emphasis"/>
    <w:basedOn w:val="Policepardfaut"/>
    <w:uiPriority w:val="21"/>
    <w:qFormat/>
    <w:rsid w:val="00B61D6A"/>
    <w:rPr>
      <w:b/>
      <w:bCs/>
      <w:i/>
      <w:iCs/>
      <w:color w:val="4F81BD" w:themeColor="accent1"/>
    </w:rPr>
  </w:style>
  <w:style w:type="character" w:styleId="lev">
    <w:name w:val="Strong"/>
    <w:basedOn w:val="Policepardfaut"/>
    <w:uiPriority w:val="22"/>
    <w:qFormat/>
    <w:rsid w:val="00B61D6A"/>
    <w:rPr>
      <w:b/>
      <w:bCs/>
    </w:rPr>
  </w:style>
  <w:style w:type="paragraph" w:styleId="Notedebasdepage">
    <w:name w:val="footnote text"/>
    <w:basedOn w:val="Normal"/>
    <w:link w:val="NotedebasdepageCar"/>
    <w:uiPriority w:val="99"/>
    <w:semiHidden/>
    <w:unhideWhenUsed/>
    <w:rsid w:val="0011584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15840"/>
    <w:rPr>
      <w:sz w:val="20"/>
      <w:szCs w:val="20"/>
    </w:rPr>
  </w:style>
  <w:style w:type="character" w:styleId="Appelnotedebasdep">
    <w:name w:val="footnote reference"/>
    <w:basedOn w:val="Policepardfaut"/>
    <w:uiPriority w:val="99"/>
    <w:semiHidden/>
    <w:unhideWhenUsed/>
    <w:rsid w:val="00115840"/>
    <w:rPr>
      <w:vertAlign w:val="superscript"/>
    </w:rPr>
  </w:style>
  <w:style w:type="paragraph" w:styleId="TM1">
    <w:name w:val="toc 1"/>
    <w:basedOn w:val="Normal"/>
    <w:next w:val="Normal"/>
    <w:autoRedefine/>
    <w:uiPriority w:val="39"/>
    <w:unhideWhenUsed/>
    <w:rsid w:val="00D520A2"/>
    <w:pPr>
      <w:spacing w:after="100"/>
    </w:pPr>
  </w:style>
  <w:style w:type="paragraph" w:styleId="TM2">
    <w:name w:val="toc 2"/>
    <w:basedOn w:val="Normal"/>
    <w:next w:val="Normal"/>
    <w:autoRedefine/>
    <w:uiPriority w:val="39"/>
    <w:unhideWhenUsed/>
    <w:rsid w:val="00D520A2"/>
    <w:pPr>
      <w:spacing w:after="100"/>
      <w:ind w:left="220"/>
    </w:pPr>
  </w:style>
  <w:style w:type="paragraph" w:styleId="TM3">
    <w:name w:val="toc 3"/>
    <w:basedOn w:val="Normal"/>
    <w:next w:val="Normal"/>
    <w:autoRedefine/>
    <w:uiPriority w:val="39"/>
    <w:unhideWhenUsed/>
    <w:rsid w:val="00D520A2"/>
    <w:pPr>
      <w:spacing w:after="100"/>
      <w:ind w:left="440"/>
    </w:pPr>
  </w:style>
  <w:style w:type="character" w:styleId="Lienhypertexte">
    <w:name w:val="Hyperlink"/>
    <w:basedOn w:val="Policepardfaut"/>
    <w:uiPriority w:val="99"/>
    <w:unhideWhenUsed/>
    <w:rsid w:val="00D520A2"/>
    <w:rPr>
      <w:color w:val="0000FF" w:themeColor="hyperlink"/>
      <w:u w:val="single"/>
    </w:rPr>
  </w:style>
  <w:style w:type="character" w:styleId="Rfrenceintense">
    <w:name w:val="Intense Reference"/>
    <w:basedOn w:val="Policepardfaut"/>
    <w:uiPriority w:val="32"/>
    <w:qFormat/>
    <w:rsid w:val="00F4797A"/>
    <w:rPr>
      <w:b/>
      <w:bCs/>
      <w:smallCaps/>
      <w:color w:val="C0504D" w:themeColor="accent2"/>
      <w:spacing w:val="5"/>
      <w:u w:val="single"/>
    </w:rPr>
  </w:style>
  <w:style w:type="paragraph" w:styleId="Citationintense">
    <w:name w:val="Intense Quote"/>
    <w:basedOn w:val="Normal"/>
    <w:next w:val="Normal"/>
    <w:link w:val="CitationintenseCar"/>
    <w:uiPriority w:val="30"/>
    <w:qFormat/>
    <w:rsid w:val="00F4797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4797A"/>
    <w:rPr>
      <w:b/>
      <w:bCs/>
      <w:i/>
      <w:iCs/>
      <w:color w:val="4F81BD" w:themeColor="accent1"/>
    </w:rPr>
  </w:style>
  <w:style w:type="character" w:styleId="Titredulivre">
    <w:name w:val="Book Title"/>
    <w:basedOn w:val="Policepardfaut"/>
    <w:uiPriority w:val="33"/>
    <w:qFormat/>
    <w:rsid w:val="00F4797A"/>
    <w:rPr>
      <w:b/>
      <w:bCs/>
      <w:smallCaps/>
      <w:spacing w:val="5"/>
    </w:rPr>
  </w:style>
  <w:style w:type="paragraph" w:customStyle="1" w:styleId="Mthode">
    <w:name w:val="Méthode"/>
    <w:basedOn w:val="Code"/>
    <w:next w:val="Normal"/>
    <w:autoRedefine/>
    <w:qFormat/>
    <w:rsid w:val="00B6760E"/>
    <w:pPr>
      <w:pBdr>
        <w:top w:val="dotted" w:sz="4" w:space="5" w:color="auto"/>
        <w:left w:val="dotted" w:sz="4" w:space="4" w:color="auto"/>
        <w:bottom w:val="dotted" w:sz="4" w:space="5" w:color="auto"/>
        <w:right w:val="dotted" w:sz="4" w:space="4" w:color="auto"/>
      </w:pBdr>
    </w:pPr>
    <w:rPr>
      <w:b/>
      <w:sz w:val="28"/>
      <w:szCs w:val="28"/>
    </w:rPr>
  </w:style>
  <w:style w:type="table" w:styleId="Grilledutableau">
    <w:name w:val="Table Grid"/>
    <w:basedOn w:val="TableauNormal"/>
    <w:uiPriority w:val="59"/>
    <w:rsid w:val="00594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291294"/>
    <w:pPr>
      <w:spacing w:line="240" w:lineRule="auto"/>
    </w:pPr>
    <w:rPr>
      <w:b/>
      <w:bCs/>
      <w:color w:val="4F81BD" w:themeColor="accent1"/>
      <w:sz w:val="18"/>
      <w:szCs w:val="18"/>
    </w:rPr>
  </w:style>
  <w:style w:type="paragraph" w:styleId="Sansinterligne">
    <w:name w:val="No Spacing"/>
    <w:uiPriority w:val="1"/>
    <w:qFormat/>
    <w:rsid w:val="0078436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745683">
      <w:bodyDiv w:val="1"/>
      <w:marLeft w:val="0"/>
      <w:marRight w:val="0"/>
      <w:marTop w:val="0"/>
      <w:marBottom w:val="0"/>
      <w:divBdr>
        <w:top w:val="none" w:sz="0" w:space="0" w:color="auto"/>
        <w:left w:val="none" w:sz="0" w:space="0" w:color="auto"/>
        <w:bottom w:val="none" w:sz="0" w:space="0" w:color="auto"/>
        <w:right w:val="none" w:sz="0" w:space="0" w:color="auto"/>
      </w:divBdr>
    </w:div>
    <w:div w:id="604535166">
      <w:bodyDiv w:val="1"/>
      <w:marLeft w:val="0"/>
      <w:marRight w:val="0"/>
      <w:marTop w:val="0"/>
      <w:marBottom w:val="0"/>
      <w:divBdr>
        <w:top w:val="none" w:sz="0" w:space="0" w:color="auto"/>
        <w:left w:val="none" w:sz="0" w:space="0" w:color="auto"/>
        <w:bottom w:val="none" w:sz="0" w:space="0" w:color="auto"/>
        <w:right w:val="none" w:sz="0" w:space="0" w:color="auto"/>
      </w:divBdr>
    </w:div>
    <w:div w:id="712071835">
      <w:bodyDiv w:val="1"/>
      <w:marLeft w:val="0"/>
      <w:marRight w:val="0"/>
      <w:marTop w:val="0"/>
      <w:marBottom w:val="0"/>
      <w:divBdr>
        <w:top w:val="none" w:sz="0" w:space="0" w:color="auto"/>
        <w:left w:val="none" w:sz="0" w:space="0" w:color="auto"/>
        <w:bottom w:val="none" w:sz="0" w:space="0" w:color="auto"/>
        <w:right w:val="none" w:sz="0" w:space="0" w:color="auto"/>
      </w:divBdr>
    </w:div>
    <w:div w:id="833447798">
      <w:bodyDiv w:val="1"/>
      <w:marLeft w:val="0"/>
      <w:marRight w:val="0"/>
      <w:marTop w:val="0"/>
      <w:marBottom w:val="0"/>
      <w:divBdr>
        <w:top w:val="none" w:sz="0" w:space="0" w:color="auto"/>
        <w:left w:val="none" w:sz="0" w:space="0" w:color="auto"/>
        <w:bottom w:val="none" w:sz="0" w:space="0" w:color="auto"/>
        <w:right w:val="none" w:sz="0" w:space="0" w:color="auto"/>
      </w:divBdr>
    </w:div>
    <w:div w:id="873662720">
      <w:bodyDiv w:val="1"/>
      <w:marLeft w:val="0"/>
      <w:marRight w:val="0"/>
      <w:marTop w:val="0"/>
      <w:marBottom w:val="0"/>
      <w:divBdr>
        <w:top w:val="none" w:sz="0" w:space="0" w:color="auto"/>
        <w:left w:val="none" w:sz="0" w:space="0" w:color="auto"/>
        <w:bottom w:val="none" w:sz="0" w:space="0" w:color="auto"/>
        <w:right w:val="none" w:sz="0" w:space="0" w:color="auto"/>
      </w:divBdr>
    </w:div>
    <w:div w:id="934821597">
      <w:bodyDiv w:val="1"/>
      <w:marLeft w:val="0"/>
      <w:marRight w:val="0"/>
      <w:marTop w:val="0"/>
      <w:marBottom w:val="0"/>
      <w:divBdr>
        <w:top w:val="none" w:sz="0" w:space="0" w:color="auto"/>
        <w:left w:val="none" w:sz="0" w:space="0" w:color="auto"/>
        <w:bottom w:val="none" w:sz="0" w:space="0" w:color="auto"/>
        <w:right w:val="none" w:sz="0" w:space="0" w:color="auto"/>
      </w:divBdr>
    </w:div>
    <w:div w:id="1034767807">
      <w:bodyDiv w:val="1"/>
      <w:marLeft w:val="0"/>
      <w:marRight w:val="0"/>
      <w:marTop w:val="0"/>
      <w:marBottom w:val="0"/>
      <w:divBdr>
        <w:top w:val="none" w:sz="0" w:space="0" w:color="auto"/>
        <w:left w:val="none" w:sz="0" w:space="0" w:color="auto"/>
        <w:bottom w:val="none" w:sz="0" w:space="0" w:color="auto"/>
        <w:right w:val="none" w:sz="0" w:space="0" w:color="auto"/>
      </w:divBdr>
    </w:div>
    <w:div w:id="1198470693">
      <w:bodyDiv w:val="1"/>
      <w:marLeft w:val="0"/>
      <w:marRight w:val="0"/>
      <w:marTop w:val="0"/>
      <w:marBottom w:val="0"/>
      <w:divBdr>
        <w:top w:val="none" w:sz="0" w:space="0" w:color="auto"/>
        <w:left w:val="none" w:sz="0" w:space="0" w:color="auto"/>
        <w:bottom w:val="none" w:sz="0" w:space="0" w:color="auto"/>
        <w:right w:val="none" w:sz="0" w:space="0" w:color="auto"/>
      </w:divBdr>
    </w:div>
    <w:div w:id="1312370447">
      <w:bodyDiv w:val="1"/>
      <w:marLeft w:val="0"/>
      <w:marRight w:val="0"/>
      <w:marTop w:val="0"/>
      <w:marBottom w:val="0"/>
      <w:divBdr>
        <w:top w:val="none" w:sz="0" w:space="0" w:color="auto"/>
        <w:left w:val="none" w:sz="0" w:space="0" w:color="auto"/>
        <w:bottom w:val="none" w:sz="0" w:space="0" w:color="auto"/>
        <w:right w:val="none" w:sz="0" w:space="0" w:color="auto"/>
      </w:divBdr>
    </w:div>
    <w:div w:id="1373385229">
      <w:bodyDiv w:val="1"/>
      <w:marLeft w:val="0"/>
      <w:marRight w:val="0"/>
      <w:marTop w:val="0"/>
      <w:marBottom w:val="0"/>
      <w:divBdr>
        <w:top w:val="none" w:sz="0" w:space="0" w:color="auto"/>
        <w:left w:val="none" w:sz="0" w:space="0" w:color="auto"/>
        <w:bottom w:val="none" w:sz="0" w:space="0" w:color="auto"/>
        <w:right w:val="none" w:sz="0" w:space="0" w:color="auto"/>
      </w:divBdr>
    </w:div>
    <w:div w:id="1481580171">
      <w:bodyDiv w:val="1"/>
      <w:marLeft w:val="0"/>
      <w:marRight w:val="0"/>
      <w:marTop w:val="0"/>
      <w:marBottom w:val="0"/>
      <w:divBdr>
        <w:top w:val="none" w:sz="0" w:space="0" w:color="auto"/>
        <w:left w:val="none" w:sz="0" w:space="0" w:color="auto"/>
        <w:bottom w:val="none" w:sz="0" w:space="0" w:color="auto"/>
        <w:right w:val="none" w:sz="0" w:space="0" w:color="auto"/>
      </w:divBdr>
    </w:div>
    <w:div w:id="1718356695">
      <w:bodyDiv w:val="1"/>
      <w:marLeft w:val="0"/>
      <w:marRight w:val="0"/>
      <w:marTop w:val="0"/>
      <w:marBottom w:val="0"/>
      <w:divBdr>
        <w:top w:val="none" w:sz="0" w:space="0" w:color="auto"/>
        <w:left w:val="none" w:sz="0" w:space="0" w:color="auto"/>
        <w:bottom w:val="none" w:sz="0" w:space="0" w:color="auto"/>
        <w:right w:val="none" w:sz="0" w:space="0" w:color="auto"/>
      </w:divBdr>
    </w:div>
    <w:div w:id="1759062010">
      <w:bodyDiv w:val="1"/>
      <w:marLeft w:val="0"/>
      <w:marRight w:val="0"/>
      <w:marTop w:val="0"/>
      <w:marBottom w:val="0"/>
      <w:divBdr>
        <w:top w:val="none" w:sz="0" w:space="0" w:color="auto"/>
        <w:left w:val="none" w:sz="0" w:space="0" w:color="auto"/>
        <w:bottom w:val="none" w:sz="0" w:space="0" w:color="auto"/>
        <w:right w:val="none" w:sz="0" w:space="0" w:color="auto"/>
      </w:divBdr>
    </w:div>
    <w:div w:id="1852792549">
      <w:bodyDiv w:val="1"/>
      <w:marLeft w:val="0"/>
      <w:marRight w:val="0"/>
      <w:marTop w:val="0"/>
      <w:marBottom w:val="0"/>
      <w:divBdr>
        <w:top w:val="none" w:sz="0" w:space="0" w:color="auto"/>
        <w:left w:val="none" w:sz="0" w:space="0" w:color="auto"/>
        <w:bottom w:val="none" w:sz="0" w:space="0" w:color="auto"/>
        <w:right w:val="none" w:sz="0" w:space="0" w:color="auto"/>
      </w:divBdr>
    </w:div>
    <w:div w:id="1886142144">
      <w:bodyDiv w:val="1"/>
      <w:marLeft w:val="0"/>
      <w:marRight w:val="0"/>
      <w:marTop w:val="0"/>
      <w:marBottom w:val="0"/>
      <w:divBdr>
        <w:top w:val="none" w:sz="0" w:space="0" w:color="auto"/>
        <w:left w:val="none" w:sz="0" w:space="0" w:color="auto"/>
        <w:bottom w:val="none" w:sz="0" w:space="0" w:color="auto"/>
        <w:right w:val="none" w:sz="0" w:space="0" w:color="auto"/>
      </w:divBdr>
    </w:div>
    <w:div w:id="1909536478">
      <w:bodyDiv w:val="1"/>
      <w:marLeft w:val="0"/>
      <w:marRight w:val="0"/>
      <w:marTop w:val="0"/>
      <w:marBottom w:val="0"/>
      <w:divBdr>
        <w:top w:val="none" w:sz="0" w:space="0" w:color="auto"/>
        <w:left w:val="none" w:sz="0" w:space="0" w:color="auto"/>
        <w:bottom w:val="none" w:sz="0" w:space="0" w:color="auto"/>
        <w:right w:val="none" w:sz="0" w:space="0" w:color="auto"/>
      </w:divBdr>
    </w:div>
    <w:div w:id="1916746484">
      <w:bodyDiv w:val="1"/>
      <w:marLeft w:val="0"/>
      <w:marRight w:val="0"/>
      <w:marTop w:val="0"/>
      <w:marBottom w:val="0"/>
      <w:divBdr>
        <w:top w:val="none" w:sz="0" w:space="0" w:color="auto"/>
        <w:left w:val="none" w:sz="0" w:space="0" w:color="auto"/>
        <w:bottom w:val="none" w:sz="0" w:space="0" w:color="auto"/>
        <w:right w:val="none" w:sz="0" w:space="0" w:color="auto"/>
      </w:divBdr>
    </w:div>
    <w:div w:id="198989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lpro.developpez.com/cours/arborescenc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penclassrooms.com/courses/la-representation-intervallai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mikehillyer.com/articles/managing-hierarchical-data-in-mysq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code\UniversalWeb\documentation\Extraweb.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1C7DC-7AFA-414F-83D8-889E9F3DD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Extraweb.dotx</Template>
  <TotalTime>1440</TotalTime>
  <Pages>19</Pages>
  <Words>4767</Words>
  <Characters>26223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Ministère de la Défense</Company>
  <LinksUpToDate>false</LinksUpToDate>
  <CharactersWithSpaces>30929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LABROUSSE Fabrice TSEF 1E CLASSE DEF</dc:creator>
  <cp:lastModifiedBy>LABROUSSE Fabrice TSEF 1E CLASSE DEF</cp:lastModifiedBy>
  <cp:revision>14</cp:revision>
  <cp:lastPrinted>2017-12-19T08:12:00Z</cp:lastPrinted>
  <dcterms:created xsi:type="dcterms:W3CDTF">2018-03-14T16:19:00Z</dcterms:created>
  <dcterms:modified xsi:type="dcterms:W3CDTF">2019-04-01T07:49:00Z</dcterms:modified>
</cp:coreProperties>
</file>