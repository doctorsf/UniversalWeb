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D6A" w:rsidRDefault="00B61D6A" w:rsidP="00B61D6A"/>
    <w:p w:rsidR="00B61D6A" w:rsidRDefault="00B61D6A" w:rsidP="00B61D6A">
      <w:pPr>
        <w:jc w:val="center"/>
        <w:rPr>
          <w:rStyle w:val="lev"/>
          <w:sz w:val="72"/>
          <w:szCs w:val="72"/>
        </w:rPr>
      </w:pPr>
    </w:p>
    <w:p w:rsidR="00B61D6A" w:rsidRDefault="00B61D6A" w:rsidP="00B61D6A">
      <w:pPr>
        <w:jc w:val="center"/>
        <w:rPr>
          <w:rStyle w:val="lev"/>
          <w:sz w:val="72"/>
          <w:szCs w:val="72"/>
        </w:rPr>
      </w:pPr>
    </w:p>
    <w:p w:rsidR="005F59C4" w:rsidRDefault="005F59C4" w:rsidP="001F3382">
      <w:pPr>
        <w:jc w:val="center"/>
        <w:rPr>
          <w:rStyle w:val="lev"/>
          <w:rFonts w:cs="Tahoma"/>
          <w:color w:val="548DD4" w:themeColor="text2" w:themeTint="99"/>
          <w:sz w:val="72"/>
          <w:szCs w:val="72"/>
        </w:rPr>
      </w:pPr>
      <w:proofErr w:type="spellStart"/>
      <w:r>
        <w:rPr>
          <w:rStyle w:val="lev"/>
          <w:rFonts w:cs="Tahoma"/>
          <w:color w:val="548DD4" w:themeColor="text2" w:themeTint="99"/>
          <w:sz w:val="72"/>
          <w:szCs w:val="72"/>
        </w:rPr>
        <w:t>UniversalCsvImport</w:t>
      </w:r>
      <w:proofErr w:type="spellEnd"/>
    </w:p>
    <w:p w:rsidR="005F59C4" w:rsidRDefault="005F59C4" w:rsidP="001F3382">
      <w:pPr>
        <w:jc w:val="center"/>
        <w:rPr>
          <w:rStyle w:val="lev"/>
          <w:rFonts w:cs="Tahoma"/>
          <w:color w:val="548DD4" w:themeColor="text2" w:themeTint="99"/>
          <w:sz w:val="28"/>
          <w:szCs w:val="28"/>
        </w:rPr>
      </w:pPr>
    </w:p>
    <w:p w:rsidR="005F59C4" w:rsidRDefault="005F59C4" w:rsidP="001F3382">
      <w:pPr>
        <w:jc w:val="center"/>
        <w:rPr>
          <w:rStyle w:val="lev"/>
          <w:rFonts w:cs="Tahoma"/>
          <w:color w:val="548DD4" w:themeColor="text2" w:themeTint="99"/>
          <w:sz w:val="28"/>
          <w:szCs w:val="28"/>
        </w:rPr>
      </w:pPr>
    </w:p>
    <w:p w:rsidR="00774411" w:rsidRDefault="005F59C4" w:rsidP="001F3382">
      <w:pPr>
        <w:jc w:val="center"/>
        <w:rPr>
          <w:sz w:val="28"/>
          <w:szCs w:val="28"/>
        </w:rPr>
      </w:pPr>
      <w:proofErr w:type="spellStart"/>
      <w:r w:rsidRPr="005F59C4">
        <w:rPr>
          <w:rStyle w:val="lev"/>
          <w:rFonts w:cs="Tahoma"/>
          <w:color w:val="548DD4" w:themeColor="text2" w:themeTint="99"/>
          <w:sz w:val="28"/>
          <w:szCs w:val="28"/>
        </w:rPr>
        <w:t>V</w:t>
      </w:r>
      <w:r w:rsidR="00746E31">
        <w:rPr>
          <w:rStyle w:val="lev"/>
          <w:rFonts w:cs="Tahoma"/>
          <w:color w:val="548DD4" w:themeColor="text2" w:themeTint="99"/>
          <w:sz w:val="28"/>
          <w:szCs w:val="28"/>
        </w:rPr>
        <w:t>2</w:t>
      </w:r>
      <w:r w:rsidRPr="005F59C4">
        <w:rPr>
          <w:rStyle w:val="lev"/>
          <w:rFonts w:cs="Tahoma"/>
          <w:color w:val="548DD4" w:themeColor="text2" w:themeTint="99"/>
          <w:sz w:val="28"/>
          <w:szCs w:val="28"/>
        </w:rPr>
        <w:t>.0.</w:t>
      </w:r>
      <w:r w:rsidR="00F35FAF">
        <w:rPr>
          <w:rStyle w:val="lev"/>
          <w:rFonts w:cs="Tahoma"/>
          <w:color w:val="548DD4" w:themeColor="text2" w:themeTint="99"/>
          <w:sz w:val="28"/>
          <w:szCs w:val="28"/>
        </w:rPr>
        <w:t>0</w:t>
      </w:r>
      <w:proofErr w:type="spellEnd"/>
      <w:r w:rsidR="00774411" w:rsidRPr="005F59C4">
        <w:rPr>
          <w:sz w:val="28"/>
          <w:szCs w:val="28"/>
        </w:rPr>
        <w:br w:type="page"/>
      </w:r>
    </w:p>
    <w:p w:rsidR="00615908" w:rsidRDefault="00615908" w:rsidP="001F3382">
      <w:pPr>
        <w:jc w:val="center"/>
        <w:rPr>
          <w:sz w:val="28"/>
          <w:szCs w:val="28"/>
        </w:rPr>
      </w:pPr>
    </w:p>
    <w:sdt>
      <w:sdtPr>
        <w:id w:val="-292206923"/>
        <w:docPartObj>
          <w:docPartGallery w:val="Table of Contents"/>
          <w:docPartUnique/>
        </w:docPartObj>
      </w:sdtPr>
      <w:sdtEndPr>
        <w:rPr>
          <w:b/>
          <w:bCs/>
        </w:rPr>
      </w:sdtEndPr>
      <w:sdtContent>
        <w:p w:rsidR="001E59E1" w:rsidRDefault="001E59E1" w:rsidP="001E59E1">
          <w:r>
            <w:t>Table des matières</w:t>
          </w:r>
        </w:p>
        <w:p w:rsidR="001E59E1" w:rsidRDefault="001E59E1" w:rsidP="001E59E1"/>
        <w:bookmarkStart w:id="0" w:name="_GoBack"/>
        <w:bookmarkEnd w:id="0"/>
        <w:p w:rsidR="00CD1F52" w:rsidRDefault="001E59E1">
          <w:pPr>
            <w:pStyle w:val="TM1"/>
            <w:tabs>
              <w:tab w:val="left" w:pos="44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5625973" w:history="1">
            <w:r w:rsidR="00CD1F52" w:rsidRPr="001070F6">
              <w:rPr>
                <w:rStyle w:val="Lienhypertexte"/>
                <w:noProof/>
              </w:rPr>
              <w:t>1</w:t>
            </w:r>
            <w:r w:rsidR="00CD1F52">
              <w:rPr>
                <w:rFonts w:asciiTheme="minorHAnsi" w:eastAsiaTheme="minorEastAsia" w:hAnsiTheme="minorHAnsi"/>
                <w:noProof/>
                <w:sz w:val="22"/>
                <w:lang w:eastAsia="fr-FR"/>
              </w:rPr>
              <w:tab/>
            </w:r>
            <w:r w:rsidR="00CD1F52" w:rsidRPr="001070F6">
              <w:rPr>
                <w:rStyle w:val="Lienhypertexte"/>
                <w:noProof/>
              </w:rPr>
              <w:t>Classe UniversalCsvImport</w:t>
            </w:r>
            <w:r w:rsidR="00CD1F52">
              <w:rPr>
                <w:noProof/>
                <w:webHidden/>
              </w:rPr>
              <w:tab/>
            </w:r>
            <w:r w:rsidR="00CD1F52">
              <w:rPr>
                <w:noProof/>
                <w:webHidden/>
              </w:rPr>
              <w:fldChar w:fldCharType="begin"/>
            </w:r>
            <w:r w:rsidR="00CD1F52">
              <w:rPr>
                <w:noProof/>
                <w:webHidden/>
              </w:rPr>
              <w:instrText xml:space="preserve"> PAGEREF _Toc5625973 \h </w:instrText>
            </w:r>
            <w:r w:rsidR="00CD1F52">
              <w:rPr>
                <w:noProof/>
                <w:webHidden/>
              </w:rPr>
            </w:r>
            <w:r w:rsidR="00CD1F52">
              <w:rPr>
                <w:noProof/>
                <w:webHidden/>
              </w:rPr>
              <w:fldChar w:fldCharType="separate"/>
            </w:r>
            <w:r w:rsidR="00CD1F52">
              <w:rPr>
                <w:noProof/>
                <w:webHidden/>
              </w:rPr>
              <w:t>3</w:t>
            </w:r>
            <w:r w:rsidR="00CD1F52">
              <w:rPr>
                <w:noProof/>
                <w:webHidden/>
              </w:rPr>
              <w:fldChar w:fldCharType="end"/>
            </w:r>
          </w:hyperlink>
        </w:p>
        <w:p w:rsidR="00CD1F52" w:rsidRDefault="00CD1F52">
          <w:pPr>
            <w:pStyle w:val="TM1"/>
            <w:tabs>
              <w:tab w:val="left" w:pos="440"/>
              <w:tab w:val="right" w:leader="dot" w:pos="9062"/>
            </w:tabs>
            <w:rPr>
              <w:rFonts w:asciiTheme="minorHAnsi" w:eastAsiaTheme="minorEastAsia" w:hAnsiTheme="minorHAnsi"/>
              <w:noProof/>
              <w:sz w:val="22"/>
              <w:lang w:eastAsia="fr-FR"/>
            </w:rPr>
          </w:pPr>
          <w:hyperlink w:anchor="_Toc5625974" w:history="1">
            <w:r w:rsidRPr="001070F6">
              <w:rPr>
                <w:rStyle w:val="Lienhypertexte"/>
                <w:noProof/>
              </w:rPr>
              <w:t>2</w:t>
            </w:r>
            <w:r>
              <w:rPr>
                <w:rFonts w:asciiTheme="minorHAnsi" w:eastAsiaTheme="minorEastAsia" w:hAnsiTheme="minorHAnsi"/>
                <w:noProof/>
                <w:sz w:val="22"/>
                <w:lang w:eastAsia="fr-FR"/>
              </w:rPr>
              <w:tab/>
            </w:r>
            <w:r w:rsidRPr="001070F6">
              <w:rPr>
                <w:rStyle w:val="Lienhypertexte"/>
                <w:noProof/>
              </w:rPr>
              <w:t>Fichiers CSV</w:t>
            </w:r>
            <w:r>
              <w:rPr>
                <w:noProof/>
                <w:webHidden/>
              </w:rPr>
              <w:tab/>
            </w:r>
            <w:r>
              <w:rPr>
                <w:noProof/>
                <w:webHidden/>
              </w:rPr>
              <w:fldChar w:fldCharType="begin"/>
            </w:r>
            <w:r>
              <w:rPr>
                <w:noProof/>
                <w:webHidden/>
              </w:rPr>
              <w:instrText xml:space="preserve"> PAGEREF _Toc5625974 \h </w:instrText>
            </w:r>
            <w:r>
              <w:rPr>
                <w:noProof/>
                <w:webHidden/>
              </w:rPr>
            </w:r>
            <w:r>
              <w:rPr>
                <w:noProof/>
                <w:webHidden/>
              </w:rPr>
              <w:fldChar w:fldCharType="separate"/>
            </w:r>
            <w:r>
              <w:rPr>
                <w:noProof/>
                <w:webHidden/>
              </w:rPr>
              <w:t>3</w:t>
            </w:r>
            <w:r>
              <w:rPr>
                <w:noProof/>
                <w:webHidden/>
              </w:rPr>
              <w:fldChar w:fldCharType="end"/>
            </w:r>
          </w:hyperlink>
        </w:p>
        <w:p w:rsidR="00CD1F52" w:rsidRDefault="00CD1F52">
          <w:pPr>
            <w:pStyle w:val="TM1"/>
            <w:tabs>
              <w:tab w:val="left" w:pos="440"/>
              <w:tab w:val="right" w:leader="dot" w:pos="9062"/>
            </w:tabs>
            <w:rPr>
              <w:rFonts w:asciiTheme="minorHAnsi" w:eastAsiaTheme="minorEastAsia" w:hAnsiTheme="minorHAnsi"/>
              <w:noProof/>
              <w:sz w:val="22"/>
              <w:lang w:eastAsia="fr-FR"/>
            </w:rPr>
          </w:pPr>
          <w:hyperlink w:anchor="_Toc5625975" w:history="1">
            <w:r w:rsidRPr="001070F6">
              <w:rPr>
                <w:rStyle w:val="Lienhypertexte"/>
                <w:noProof/>
                <w:lang w:eastAsia="fr-FR"/>
              </w:rPr>
              <w:t>3</w:t>
            </w:r>
            <w:r>
              <w:rPr>
                <w:rFonts w:asciiTheme="minorHAnsi" w:eastAsiaTheme="minorEastAsia" w:hAnsiTheme="minorHAnsi"/>
                <w:noProof/>
                <w:sz w:val="22"/>
                <w:lang w:eastAsia="fr-FR"/>
              </w:rPr>
              <w:tab/>
            </w:r>
            <w:r w:rsidRPr="001070F6">
              <w:rPr>
                <w:rStyle w:val="Lienhypertexte"/>
                <w:noProof/>
                <w:lang w:eastAsia="fr-FR"/>
              </w:rPr>
              <w:t>Construction du modèle d’importation</w:t>
            </w:r>
            <w:r>
              <w:rPr>
                <w:noProof/>
                <w:webHidden/>
              </w:rPr>
              <w:tab/>
            </w:r>
            <w:r>
              <w:rPr>
                <w:noProof/>
                <w:webHidden/>
              </w:rPr>
              <w:fldChar w:fldCharType="begin"/>
            </w:r>
            <w:r>
              <w:rPr>
                <w:noProof/>
                <w:webHidden/>
              </w:rPr>
              <w:instrText xml:space="preserve"> PAGEREF _Toc5625975 \h </w:instrText>
            </w:r>
            <w:r>
              <w:rPr>
                <w:noProof/>
                <w:webHidden/>
              </w:rPr>
            </w:r>
            <w:r>
              <w:rPr>
                <w:noProof/>
                <w:webHidden/>
              </w:rPr>
              <w:fldChar w:fldCharType="separate"/>
            </w:r>
            <w:r>
              <w:rPr>
                <w:noProof/>
                <w:webHidden/>
              </w:rPr>
              <w:t>3</w:t>
            </w:r>
            <w:r>
              <w:rPr>
                <w:noProof/>
                <w:webHidden/>
              </w:rPr>
              <w:fldChar w:fldCharType="end"/>
            </w:r>
          </w:hyperlink>
        </w:p>
        <w:p w:rsidR="00CD1F52" w:rsidRDefault="00CD1F52">
          <w:pPr>
            <w:pStyle w:val="TM2"/>
            <w:tabs>
              <w:tab w:val="left" w:pos="660"/>
              <w:tab w:val="right" w:leader="dot" w:pos="9062"/>
            </w:tabs>
            <w:rPr>
              <w:rFonts w:asciiTheme="minorHAnsi" w:eastAsiaTheme="minorEastAsia" w:hAnsiTheme="minorHAnsi"/>
              <w:noProof/>
              <w:sz w:val="22"/>
              <w:lang w:eastAsia="fr-FR"/>
            </w:rPr>
          </w:pPr>
          <w:hyperlink w:anchor="_Toc5625976" w:history="1">
            <w:r w:rsidRPr="001070F6">
              <w:rPr>
                <w:rStyle w:val="Lienhypertexte"/>
                <w:noProof/>
              </w:rPr>
              <w:t>1)</w:t>
            </w:r>
            <w:r>
              <w:rPr>
                <w:rFonts w:asciiTheme="minorHAnsi" w:eastAsiaTheme="minorEastAsia" w:hAnsiTheme="minorHAnsi"/>
                <w:noProof/>
                <w:sz w:val="22"/>
                <w:lang w:eastAsia="fr-FR"/>
              </w:rPr>
              <w:tab/>
            </w:r>
            <w:r w:rsidRPr="001070F6">
              <w:rPr>
                <w:rStyle w:val="Lienhypertexte"/>
                <w:noProof/>
              </w:rPr>
              <w:t>Tests standards</w:t>
            </w:r>
            <w:r>
              <w:rPr>
                <w:noProof/>
                <w:webHidden/>
              </w:rPr>
              <w:tab/>
            </w:r>
            <w:r>
              <w:rPr>
                <w:noProof/>
                <w:webHidden/>
              </w:rPr>
              <w:fldChar w:fldCharType="begin"/>
            </w:r>
            <w:r>
              <w:rPr>
                <w:noProof/>
                <w:webHidden/>
              </w:rPr>
              <w:instrText xml:space="preserve"> PAGEREF _Toc5625976 \h </w:instrText>
            </w:r>
            <w:r>
              <w:rPr>
                <w:noProof/>
                <w:webHidden/>
              </w:rPr>
            </w:r>
            <w:r>
              <w:rPr>
                <w:noProof/>
                <w:webHidden/>
              </w:rPr>
              <w:fldChar w:fldCharType="separate"/>
            </w:r>
            <w:r>
              <w:rPr>
                <w:noProof/>
                <w:webHidden/>
              </w:rPr>
              <w:t>6</w:t>
            </w:r>
            <w:r>
              <w:rPr>
                <w:noProof/>
                <w:webHidden/>
              </w:rPr>
              <w:fldChar w:fldCharType="end"/>
            </w:r>
          </w:hyperlink>
        </w:p>
        <w:p w:rsidR="00CD1F52" w:rsidRDefault="00CD1F52">
          <w:pPr>
            <w:pStyle w:val="TM2"/>
            <w:tabs>
              <w:tab w:val="left" w:pos="660"/>
              <w:tab w:val="right" w:leader="dot" w:pos="9062"/>
            </w:tabs>
            <w:rPr>
              <w:rFonts w:asciiTheme="minorHAnsi" w:eastAsiaTheme="minorEastAsia" w:hAnsiTheme="minorHAnsi"/>
              <w:noProof/>
              <w:sz w:val="22"/>
              <w:lang w:eastAsia="fr-FR"/>
            </w:rPr>
          </w:pPr>
          <w:hyperlink w:anchor="_Toc5625977" w:history="1">
            <w:r w:rsidRPr="001070F6">
              <w:rPr>
                <w:rStyle w:val="Lienhypertexte"/>
                <w:noProof/>
                <w:lang w:val="en-US"/>
              </w:rPr>
              <w:t>2)</w:t>
            </w:r>
            <w:r>
              <w:rPr>
                <w:rFonts w:asciiTheme="minorHAnsi" w:eastAsiaTheme="minorEastAsia" w:hAnsiTheme="minorHAnsi"/>
                <w:noProof/>
                <w:sz w:val="22"/>
                <w:lang w:eastAsia="fr-FR"/>
              </w:rPr>
              <w:tab/>
            </w:r>
            <w:r w:rsidRPr="001070F6">
              <w:rPr>
                <w:rStyle w:val="Lienhypertexte"/>
                <w:noProof/>
                <w:lang w:val="en-US"/>
              </w:rPr>
              <w:t xml:space="preserve">Tests </w:t>
            </w:r>
            <w:r w:rsidRPr="001070F6">
              <w:rPr>
                <w:rStyle w:val="Lienhypertexte"/>
                <w:noProof/>
              </w:rPr>
              <w:t>personnalisés</w:t>
            </w:r>
            <w:r>
              <w:rPr>
                <w:noProof/>
                <w:webHidden/>
              </w:rPr>
              <w:tab/>
            </w:r>
            <w:r>
              <w:rPr>
                <w:noProof/>
                <w:webHidden/>
              </w:rPr>
              <w:fldChar w:fldCharType="begin"/>
            </w:r>
            <w:r>
              <w:rPr>
                <w:noProof/>
                <w:webHidden/>
              </w:rPr>
              <w:instrText xml:space="preserve"> PAGEREF _Toc5625977 \h </w:instrText>
            </w:r>
            <w:r>
              <w:rPr>
                <w:noProof/>
                <w:webHidden/>
              </w:rPr>
            </w:r>
            <w:r>
              <w:rPr>
                <w:noProof/>
                <w:webHidden/>
              </w:rPr>
              <w:fldChar w:fldCharType="separate"/>
            </w:r>
            <w:r>
              <w:rPr>
                <w:noProof/>
                <w:webHidden/>
              </w:rPr>
              <w:t>6</w:t>
            </w:r>
            <w:r>
              <w:rPr>
                <w:noProof/>
                <w:webHidden/>
              </w:rPr>
              <w:fldChar w:fldCharType="end"/>
            </w:r>
          </w:hyperlink>
        </w:p>
        <w:p w:rsidR="00CD1F52" w:rsidRDefault="00CD1F52">
          <w:pPr>
            <w:pStyle w:val="TM1"/>
            <w:tabs>
              <w:tab w:val="left" w:pos="440"/>
              <w:tab w:val="right" w:leader="dot" w:pos="9062"/>
            </w:tabs>
            <w:rPr>
              <w:rFonts w:asciiTheme="minorHAnsi" w:eastAsiaTheme="minorEastAsia" w:hAnsiTheme="minorHAnsi"/>
              <w:noProof/>
              <w:sz w:val="22"/>
              <w:lang w:eastAsia="fr-FR"/>
            </w:rPr>
          </w:pPr>
          <w:hyperlink w:anchor="_Toc5625978" w:history="1">
            <w:r w:rsidRPr="001070F6">
              <w:rPr>
                <w:rStyle w:val="Lienhypertexte"/>
                <w:noProof/>
                <w:lang w:eastAsia="fr-FR"/>
              </w:rPr>
              <w:t>4</w:t>
            </w:r>
            <w:r>
              <w:rPr>
                <w:rFonts w:asciiTheme="minorHAnsi" w:eastAsiaTheme="minorEastAsia" w:hAnsiTheme="minorHAnsi"/>
                <w:noProof/>
                <w:sz w:val="22"/>
                <w:lang w:eastAsia="fr-FR"/>
              </w:rPr>
              <w:tab/>
            </w:r>
            <w:r w:rsidRPr="001070F6">
              <w:rPr>
                <w:rStyle w:val="Lienhypertexte"/>
                <w:noProof/>
                <w:lang w:eastAsia="fr-FR"/>
              </w:rPr>
              <w:t>Création d’une méthode d’enregistrement des donnees</w:t>
            </w:r>
            <w:r>
              <w:rPr>
                <w:noProof/>
                <w:webHidden/>
              </w:rPr>
              <w:tab/>
            </w:r>
            <w:r>
              <w:rPr>
                <w:noProof/>
                <w:webHidden/>
              </w:rPr>
              <w:fldChar w:fldCharType="begin"/>
            </w:r>
            <w:r>
              <w:rPr>
                <w:noProof/>
                <w:webHidden/>
              </w:rPr>
              <w:instrText xml:space="preserve"> PAGEREF _Toc5625978 \h </w:instrText>
            </w:r>
            <w:r>
              <w:rPr>
                <w:noProof/>
                <w:webHidden/>
              </w:rPr>
            </w:r>
            <w:r>
              <w:rPr>
                <w:noProof/>
                <w:webHidden/>
              </w:rPr>
              <w:fldChar w:fldCharType="separate"/>
            </w:r>
            <w:r>
              <w:rPr>
                <w:noProof/>
                <w:webHidden/>
              </w:rPr>
              <w:t>7</w:t>
            </w:r>
            <w:r>
              <w:rPr>
                <w:noProof/>
                <w:webHidden/>
              </w:rPr>
              <w:fldChar w:fldCharType="end"/>
            </w:r>
          </w:hyperlink>
        </w:p>
        <w:p w:rsidR="00CD1F52" w:rsidRDefault="00CD1F52">
          <w:pPr>
            <w:pStyle w:val="TM1"/>
            <w:tabs>
              <w:tab w:val="left" w:pos="440"/>
              <w:tab w:val="right" w:leader="dot" w:pos="9062"/>
            </w:tabs>
            <w:rPr>
              <w:rFonts w:asciiTheme="minorHAnsi" w:eastAsiaTheme="minorEastAsia" w:hAnsiTheme="minorHAnsi"/>
              <w:noProof/>
              <w:sz w:val="22"/>
              <w:lang w:eastAsia="fr-FR"/>
            </w:rPr>
          </w:pPr>
          <w:hyperlink w:anchor="_Toc5625979" w:history="1">
            <w:r w:rsidRPr="001070F6">
              <w:rPr>
                <w:rStyle w:val="Lienhypertexte"/>
                <w:noProof/>
                <w:lang w:eastAsia="fr-FR"/>
              </w:rPr>
              <w:t>5</w:t>
            </w:r>
            <w:r>
              <w:rPr>
                <w:rFonts w:asciiTheme="minorHAnsi" w:eastAsiaTheme="minorEastAsia" w:hAnsiTheme="minorHAnsi"/>
                <w:noProof/>
                <w:sz w:val="22"/>
                <w:lang w:eastAsia="fr-FR"/>
              </w:rPr>
              <w:tab/>
            </w:r>
            <w:r w:rsidRPr="001070F6">
              <w:rPr>
                <w:rStyle w:val="Lienhypertexte"/>
                <w:noProof/>
                <w:lang w:eastAsia="fr-FR"/>
              </w:rPr>
              <w:t>Création du script d’import</w:t>
            </w:r>
            <w:r>
              <w:rPr>
                <w:noProof/>
                <w:webHidden/>
              </w:rPr>
              <w:tab/>
            </w:r>
            <w:r>
              <w:rPr>
                <w:noProof/>
                <w:webHidden/>
              </w:rPr>
              <w:fldChar w:fldCharType="begin"/>
            </w:r>
            <w:r>
              <w:rPr>
                <w:noProof/>
                <w:webHidden/>
              </w:rPr>
              <w:instrText xml:space="preserve"> PAGEREF _Toc5625979 \h </w:instrText>
            </w:r>
            <w:r>
              <w:rPr>
                <w:noProof/>
                <w:webHidden/>
              </w:rPr>
            </w:r>
            <w:r>
              <w:rPr>
                <w:noProof/>
                <w:webHidden/>
              </w:rPr>
              <w:fldChar w:fldCharType="separate"/>
            </w:r>
            <w:r>
              <w:rPr>
                <w:noProof/>
                <w:webHidden/>
              </w:rPr>
              <w:t>8</w:t>
            </w:r>
            <w:r>
              <w:rPr>
                <w:noProof/>
                <w:webHidden/>
              </w:rPr>
              <w:fldChar w:fldCharType="end"/>
            </w:r>
          </w:hyperlink>
        </w:p>
        <w:p w:rsidR="00CD1F52" w:rsidRDefault="00CD1F52">
          <w:pPr>
            <w:pStyle w:val="TM2"/>
            <w:tabs>
              <w:tab w:val="left" w:pos="660"/>
              <w:tab w:val="right" w:leader="dot" w:pos="9062"/>
            </w:tabs>
            <w:rPr>
              <w:rFonts w:asciiTheme="minorHAnsi" w:eastAsiaTheme="minorEastAsia" w:hAnsiTheme="minorHAnsi"/>
              <w:noProof/>
              <w:sz w:val="22"/>
              <w:lang w:eastAsia="fr-FR"/>
            </w:rPr>
          </w:pPr>
          <w:hyperlink w:anchor="_Toc5625980" w:history="1">
            <w:r w:rsidRPr="001070F6">
              <w:rPr>
                <w:rStyle w:val="Lienhypertexte"/>
                <w:noProof/>
              </w:rPr>
              <w:t>3)</w:t>
            </w:r>
            <w:r>
              <w:rPr>
                <w:rFonts w:asciiTheme="minorHAnsi" w:eastAsiaTheme="minorEastAsia" w:hAnsiTheme="minorHAnsi"/>
                <w:noProof/>
                <w:sz w:val="22"/>
                <w:lang w:eastAsia="fr-FR"/>
              </w:rPr>
              <w:tab/>
            </w:r>
            <w:r w:rsidRPr="001070F6">
              <w:rPr>
                <w:rStyle w:val="Lienhypertexte"/>
                <w:noProof/>
              </w:rPr>
              <w:t>Instanciation de notre classe et import des données</w:t>
            </w:r>
            <w:r>
              <w:rPr>
                <w:noProof/>
                <w:webHidden/>
              </w:rPr>
              <w:tab/>
            </w:r>
            <w:r>
              <w:rPr>
                <w:noProof/>
                <w:webHidden/>
              </w:rPr>
              <w:fldChar w:fldCharType="begin"/>
            </w:r>
            <w:r>
              <w:rPr>
                <w:noProof/>
                <w:webHidden/>
              </w:rPr>
              <w:instrText xml:space="preserve"> PAGEREF _Toc5625980 \h </w:instrText>
            </w:r>
            <w:r>
              <w:rPr>
                <w:noProof/>
                <w:webHidden/>
              </w:rPr>
            </w:r>
            <w:r>
              <w:rPr>
                <w:noProof/>
                <w:webHidden/>
              </w:rPr>
              <w:fldChar w:fldCharType="separate"/>
            </w:r>
            <w:r>
              <w:rPr>
                <w:noProof/>
                <w:webHidden/>
              </w:rPr>
              <w:t>9</w:t>
            </w:r>
            <w:r>
              <w:rPr>
                <w:noProof/>
                <w:webHidden/>
              </w:rPr>
              <w:fldChar w:fldCharType="end"/>
            </w:r>
          </w:hyperlink>
        </w:p>
        <w:p w:rsidR="00CD1F52" w:rsidRDefault="00CD1F52">
          <w:pPr>
            <w:pStyle w:val="TM2"/>
            <w:tabs>
              <w:tab w:val="left" w:pos="660"/>
              <w:tab w:val="right" w:leader="dot" w:pos="9062"/>
            </w:tabs>
            <w:rPr>
              <w:rFonts w:asciiTheme="minorHAnsi" w:eastAsiaTheme="minorEastAsia" w:hAnsiTheme="minorHAnsi"/>
              <w:noProof/>
              <w:sz w:val="22"/>
              <w:lang w:eastAsia="fr-FR"/>
            </w:rPr>
          </w:pPr>
          <w:hyperlink w:anchor="_Toc5625981" w:history="1">
            <w:r w:rsidRPr="001070F6">
              <w:rPr>
                <w:rStyle w:val="Lienhypertexte"/>
                <w:noProof/>
              </w:rPr>
              <w:t>4)</w:t>
            </w:r>
            <w:r>
              <w:rPr>
                <w:rFonts w:asciiTheme="minorHAnsi" w:eastAsiaTheme="minorEastAsia" w:hAnsiTheme="minorHAnsi"/>
                <w:noProof/>
                <w:sz w:val="22"/>
                <w:lang w:eastAsia="fr-FR"/>
              </w:rPr>
              <w:tab/>
            </w:r>
            <w:r w:rsidRPr="001070F6">
              <w:rPr>
                <w:rStyle w:val="Lienhypertexte"/>
                <w:noProof/>
              </w:rPr>
              <w:t>Test des données</w:t>
            </w:r>
            <w:r>
              <w:rPr>
                <w:noProof/>
                <w:webHidden/>
              </w:rPr>
              <w:tab/>
            </w:r>
            <w:r>
              <w:rPr>
                <w:noProof/>
                <w:webHidden/>
              </w:rPr>
              <w:fldChar w:fldCharType="begin"/>
            </w:r>
            <w:r>
              <w:rPr>
                <w:noProof/>
                <w:webHidden/>
              </w:rPr>
              <w:instrText xml:space="preserve"> PAGEREF _Toc5625981 \h </w:instrText>
            </w:r>
            <w:r>
              <w:rPr>
                <w:noProof/>
                <w:webHidden/>
              </w:rPr>
            </w:r>
            <w:r>
              <w:rPr>
                <w:noProof/>
                <w:webHidden/>
              </w:rPr>
              <w:fldChar w:fldCharType="separate"/>
            </w:r>
            <w:r>
              <w:rPr>
                <w:noProof/>
                <w:webHidden/>
              </w:rPr>
              <w:t>10</w:t>
            </w:r>
            <w:r>
              <w:rPr>
                <w:noProof/>
                <w:webHidden/>
              </w:rPr>
              <w:fldChar w:fldCharType="end"/>
            </w:r>
          </w:hyperlink>
        </w:p>
        <w:p w:rsidR="00CD1F52" w:rsidRDefault="00CD1F52">
          <w:pPr>
            <w:pStyle w:val="TM2"/>
            <w:tabs>
              <w:tab w:val="left" w:pos="660"/>
              <w:tab w:val="right" w:leader="dot" w:pos="9062"/>
            </w:tabs>
            <w:rPr>
              <w:rFonts w:asciiTheme="minorHAnsi" w:eastAsiaTheme="minorEastAsia" w:hAnsiTheme="minorHAnsi"/>
              <w:noProof/>
              <w:sz w:val="22"/>
              <w:lang w:eastAsia="fr-FR"/>
            </w:rPr>
          </w:pPr>
          <w:hyperlink w:anchor="_Toc5625982" w:history="1">
            <w:r w:rsidRPr="001070F6">
              <w:rPr>
                <w:rStyle w:val="Lienhypertexte"/>
                <w:noProof/>
              </w:rPr>
              <w:t>5)</w:t>
            </w:r>
            <w:r>
              <w:rPr>
                <w:rFonts w:asciiTheme="minorHAnsi" w:eastAsiaTheme="minorEastAsia" w:hAnsiTheme="minorHAnsi"/>
                <w:noProof/>
                <w:sz w:val="22"/>
                <w:lang w:eastAsia="fr-FR"/>
              </w:rPr>
              <w:tab/>
            </w:r>
            <w:r w:rsidRPr="001070F6">
              <w:rPr>
                <w:rStyle w:val="Lienhypertexte"/>
                <w:noProof/>
              </w:rPr>
              <w:t>Affichage des données en erreur</w:t>
            </w:r>
            <w:r>
              <w:rPr>
                <w:noProof/>
                <w:webHidden/>
              </w:rPr>
              <w:tab/>
            </w:r>
            <w:r>
              <w:rPr>
                <w:noProof/>
                <w:webHidden/>
              </w:rPr>
              <w:fldChar w:fldCharType="begin"/>
            </w:r>
            <w:r>
              <w:rPr>
                <w:noProof/>
                <w:webHidden/>
              </w:rPr>
              <w:instrText xml:space="preserve"> PAGEREF _Toc5625982 \h </w:instrText>
            </w:r>
            <w:r>
              <w:rPr>
                <w:noProof/>
                <w:webHidden/>
              </w:rPr>
            </w:r>
            <w:r>
              <w:rPr>
                <w:noProof/>
                <w:webHidden/>
              </w:rPr>
              <w:fldChar w:fldCharType="separate"/>
            </w:r>
            <w:r>
              <w:rPr>
                <w:noProof/>
                <w:webHidden/>
              </w:rPr>
              <w:t>11</w:t>
            </w:r>
            <w:r>
              <w:rPr>
                <w:noProof/>
                <w:webHidden/>
              </w:rPr>
              <w:fldChar w:fldCharType="end"/>
            </w:r>
          </w:hyperlink>
        </w:p>
        <w:p w:rsidR="00CD1F52" w:rsidRDefault="00CD1F52">
          <w:pPr>
            <w:pStyle w:val="TM2"/>
            <w:tabs>
              <w:tab w:val="left" w:pos="660"/>
              <w:tab w:val="right" w:leader="dot" w:pos="9062"/>
            </w:tabs>
            <w:rPr>
              <w:rFonts w:asciiTheme="minorHAnsi" w:eastAsiaTheme="minorEastAsia" w:hAnsiTheme="minorHAnsi"/>
              <w:noProof/>
              <w:sz w:val="22"/>
              <w:lang w:eastAsia="fr-FR"/>
            </w:rPr>
          </w:pPr>
          <w:hyperlink w:anchor="_Toc5625983" w:history="1">
            <w:r w:rsidRPr="001070F6">
              <w:rPr>
                <w:rStyle w:val="Lienhypertexte"/>
                <w:noProof/>
              </w:rPr>
              <w:t>6)</w:t>
            </w:r>
            <w:r>
              <w:rPr>
                <w:rFonts w:asciiTheme="minorHAnsi" w:eastAsiaTheme="minorEastAsia" w:hAnsiTheme="minorHAnsi"/>
                <w:noProof/>
                <w:sz w:val="22"/>
                <w:lang w:eastAsia="fr-FR"/>
              </w:rPr>
              <w:tab/>
            </w:r>
            <w:r w:rsidRPr="001070F6">
              <w:rPr>
                <w:rStyle w:val="Lienhypertexte"/>
                <w:noProof/>
              </w:rPr>
              <w:t>Chargement dans la base</w:t>
            </w:r>
            <w:r>
              <w:rPr>
                <w:noProof/>
                <w:webHidden/>
              </w:rPr>
              <w:tab/>
            </w:r>
            <w:r>
              <w:rPr>
                <w:noProof/>
                <w:webHidden/>
              </w:rPr>
              <w:fldChar w:fldCharType="begin"/>
            </w:r>
            <w:r>
              <w:rPr>
                <w:noProof/>
                <w:webHidden/>
              </w:rPr>
              <w:instrText xml:space="preserve"> PAGEREF _Toc5625983 \h </w:instrText>
            </w:r>
            <w:r>
              <w:rPr>
                <w:noProof/>
                <w:webHidden/>
              </w:rPr>
            </w:r>
            <w:r>
              <w:rPr>
                <w:noProof/>
                <w:webHidden/>
              </w:rPr>
              <w:fldChar w:fldCharType="separate"/>
            </w:r>
            <w:r>
              <w:rPr>
                <w:noProof/>
                <w:webHidden/>
              </w:rPr>
              <w:t>12</w:t>
            </w:r>
            <w:r>
              <w:rPr>
                <w:noProof/>
                <w:webHidden/>
              </w:rPr>
              <w:fldChar w:fldCharType="end"/>
            </w:r>
          </w:hyperlink>
        </w:p>
        <w:p w:rsidR="00CD1F52" w:rsidRDefault="00CD1F52">
          <w:pPr>
            <w:pStyle w:val="TM1"/>
            <w:tabs>
              <w:tab w:val="left" w:pos="440"/>
              <w:tab w:val="right" w:leader="dot" w:pos="9062"/>
            </w:tabs>
            <w:rPr>
              <w:rFonts w:asciiTheme="minorHAnsi" w:eastAsiaTheme="minorEastAsia" w:hAnsiTheme="minorHAnsi"/>
              <w:noProof/>
              <w:sz w:val="22"/>
              <w:lang w:eastAsia="fr-FR"/>
            </w:rPr>
          </w:pPr>
          <w:hyperlink w:anchor="_Toc5625984" w:history="1">
            <w:r w:rsidRPr="001070F6">
              <w:rPr>
                <w:rStyle w:val="Lienhypertexte"/>
                <w:noProof/>
              </w:rPr>
              <w:t>6</w:t>
            </w:r>
            <w:r>
              <w:rPr>
                <w:rFonts w:asciiTheme="minorHAnsi" w:eastAsiaTheme="minorEastAsia" w:hAnsiTheme="minorHAnsi"/>
                <w:noProof/>
                <w:sz w:val="22"/>
                <w:lang w:eastAsia="fr-FR"/>
              </w:rPr>
              <w:tab/>
            </w:r>
            <w:r w:rsidRPr="001070F6">
              <w:rPr>
                <w:rStyle w:val="Lienhypertexte"/>
                <w:noProof/>
              </w:rPr>
              <w:t>Code complet</w:t>
            </w:r>
            <w:r>
              <w:rPr>
                <w:noProof/>
                <w:webHidden/>
              </w:rPr>
              <w:tab/>
            </w:r>
            <w:r>
              <w:rPr>
                <w:noProof/>
                <w:webHidden/>
              </w:rPr>
              <w:fldChar w:fldCharType="begin"/>
            </w:r>
            <w:r>
              <w:rPr>
                <w:noProof/>
                <w:webHidden/>
              </w:rPr>
              <w:instrText xml:space="preserve"> PAGEREF _Toc5625984 \h </w:instrText>
            </w:r>
            <w:r>
              <w:rPr>
                <w:noProof/>
                <w:webHidden/>
              </w:rPr>
            </w:r>
            <w:r>
              <w:rPr>
                <w:noProof/>
                <w:webHidden/>
              </w:rPr>
              <w:fldChar w:fldCharType="separate"/>
            </w:r>
            <w:r>
              <w:rPr>
                <w:noProof/>
                <w:webHidden/>
              </w:rPr>
              <w:t>13</w:t>
            </w:r>
            <w:r>
              <w:rPr>
                <w:noProof/>
                <w:webHidden/>
              </w:rPr>
              <w:fldChar w:fldCharType="end"/>
            </w:r>
          </w:hyperlink>
        </w:p>
        <w:p w:rsidR="00CD1F52" w:rsidRDefault="00CD1F52">
          <w:pPr>
            <w:pStyle w:val="TM1"/>
            <w:tabs>
              <w:tab w:val="left" w:pos="440"/>
              <w:tab w:val="right" w:leader="dot" w:pos="9062"/>
            </w:tabs>
            <w:rPr>
              <w:rFonts w:asciiTheme="minorHAnsi" w:eastAsiaTheme="minorEastAsia" w:hAnsiTheme="minorHAnsi"/>
              <w:noProof/>
              <w:sz w:val="22"/>
              <w:lang w:eastAsia="fr-FR"/>
            </w:rPr>
          </w:pPr>
          <w:hyperlink w:anchor="_Toc5625985" w:history="1">
            <w:r w:rsidRPr="001070F6">
              <w:rPr>
                <w:rStyle w:val="Lienhypertexte"/>
                <w:noProof/>
              </w:rPr>
              <w:t>7</w:t>
            </w:r>
            <w:r>
              <w:rPr>
                <w:rFonts w:asciiTheme="minorHAnsi" w:eastAsiaTheme="minorEastAsia" w:hAnsiTheme="minorHAnsi"/>
                <w:noProof/>
                <w:sz w:val="22"/>
                <w:lang w:eastAsia="fr-FR"/>
              </w:rPr>
              <w:tab/>
            </w:r>
            <w:r w:rsidRPr="001070F6">
              <w:rPr>
                <w:rStyle w:val="Lienhypertexte"/>
                <w:noProof/>
              </w:rPr>
              <w:t>Méthodes publiques de la classe UniversalCsvImport</w:t>
            </w:r>
            <w:r>
              <w:rPr>
                <w:noProof/>
                <w:webHidden/>
              </w:rPr>
              <w:tab/>
            </w:r>
            <w:r>
              <w:rPr>
                <w:noProof/>
                <w:webHidden/>
              </w:rPr>
              <w:fldChar w:fldCharType="begin"/>
            </w:r>
            <w:r>
              <w:rPr>
                <w:noProof/>
                <w:webHidden/>
              </w:rPr>
              <w:instrText xml:space="preserve"> PAGEREF _Toc5625985 \h </w:instrText>
            </w:r>
            <w:r>
              <w:rPr>
                <w:noProof/>
                <w:webHidden/>
              </w:rPr>
            </w:r>
            <w:r>
              <w:rPr>
                <w:noProof/>
                <w:webHidden/>
              </w:rPr>
              <w:fldChar w:fldCharType="separate"/>
            </w:r>
            <w:r>
              <w:rPr>
                <w:noProof/>
                <w:webHidden/>
              </w:rPr>
              <w:t>14</w:t>
            </w:r>
            <w:r>
              <w:rPr>
                <w:noProof/>
                <w:webHidden/>
              </w:rPr>
              <w:fldChar w:fldCharType="end"/>
            </w:r>
          </w:hyperlink>
        </w:p>
        <w:p w:rsidR="001E59E1" w:rsidRDefault="001E59E1">
          <w:r>
            <w:rPr>
              <w:b/>
              <w:bCs/>
            </w:rPr>
            <w:fldChar w:fldCharType="end"/>
          </w:r>
        </w:p>
      </w:sdtContent>
    </w:sdt>
    <w:p w:rsidR="00615908" w:rsidRPr="005F59C4" w:rsidRDefault="00615908" w:rsidP="001F3382">
      <w:pPr>
        <w:jc w:val="center"/>
        <w:rPr>
          <w:rFonts w:cs="Tahoma"/>
          <w:b/>
          <w:bCs/>
          <w:color w:val="548DD4" w:themeColor="text2" w:themeTint="99"/>
          <w:sz w:val="28"/>
          <w:szCs w:val="28"/>
        </w:rPr>
      </w:pPr>
    </w:p>
    <w:p w:rsidR="001E59E1" w:rsidRDefault="001E59E1">
      <w:pPr>
        <w:spacing w:after="200" w:line="276" w:lineRule="auto"/>
        <w:jc w:val="left"/>
        <w:rPr>
          <w:rFonts w:asciiTheme="majorHAnsi" w:eastAsiaTheme="majorEastAsia" w:hAnsiTheme="majorHAnsi" w:cstheme="majorBidi"/>
          <w:b/>
          <w:bCs/>
          <w:color w:val="365F91" w:themeColor="accent1" w:themeShade="BF"/>
          <w:sz w:val="28"/>
          <w:szCs w:val="28"/>
        </w:rPr>
      </w:pPr>
      <w:r>
        <w:br w:type="page"/>
      </w:r>
    </w:p>
    <w:p w:rsidR="005F59C4" w:rsidRDefault="005F59C4" w:rsidP="00615908">
      <w:pPr>
        <w:pStyle w:val="Titre1"/>
      </w:pPr>
      <w:bookmarkStart w:id="1" w:name="_Toc5625973"/>
      <w:r>
        <w:lastRenderedPageBreak/>
        <w:t xml:space="preserve">Classe </w:t>
      </w:r>
      <w:proofErr w:type="spellStart"/>
      <w:r>
        <w:t>UniversalCsvImport</w:t>
      </w:r>
      <w:bookmarkEnd w:id="1"/>
      <w:proofErr w:type="spellEnd"/>
    </w:p>
    <w:p w:rsidR="004F4231" w:rsidRPr="001F3382" w:rsidRDefault="00774411" w:rsidP="001F3382">
      <w:pPr>
        <w:rPr>
          <w:lang w:eastAsia="fr-FR"/>
        </w:rPr>
      </w:pPr>
      <w:r>
        <w:t xml:space="preserve">Ce document </w:t>
      </w:r>
      <w:r w:rsidR="005F59C4">
        <w:t xml:space="preserve">est un tutoriel qui va vous permettre d’apprendre à utiliser la classe </w:t>
      </w:r>
      <w:r w:rsidR="005F59C4" w:rsidRPr="009F13E2">
        <w:rPr>
          <w:rStyle w:val="CodeCar"/>
        </w:rPr>
        <w:t>UniversalCsvImport</w:t>
      </w:r>
      <w:r w:rsidR="005F59C4">
        <w:t xml:space="preserve"> destinée à aider le développeur à créer des importation de fichiers CSV pour ses applications.</w:t>
      </w:r>
    </w:p>
    <w:p w:rsidR="004F4231" w:rsidRDefault="004F4231" w:rsidP="004F4231">
      <w:pPr>
        <w:rPr>
          <w:lang w:eastAsia="fr-FR"/>
        </w:rPr>
      </w:pPr>
    </w:p>
    <w:p w:rsidR="009F13E2" w:rsidRDefault="005F59C4" w:rsidP="004F4231">
      <w:pPr>
        <w:rPr>
          <w:lang w:eastAsia="fr-FR"/>
        </w:rPr>
      </w:pPr>
      <w:r>
        <w:rPr>
          <w:lang w:eastAsia="fr-FR"/>
        </w:rPr>
        <w:t xml:space="preserve">Cette classe fait partie intégrante de l’outil </w:t>
      </w:r>
      <w:r w:rsidRPr="009F13E2">
        <w:rPr>
          <w:rStyle w:val="CodeCar"/>
        </w:rPr>
        <w:t>UniversalWeb</w:t>
      </w:r>
      <w:r>
        <w:rPr>
          <w:lang w:eastAsia="fr-FR"/>
        </w:rPr>
        <w:t xml:space="preserve"> et à ce titre les exemples utilisés ici se feront sur la base de cet outil.</w:t>
      </w:r>
      <w:r w:rsidR="009F13E2">
        <w:rPr>
          <w:lang w:eastAsia="fr-FR"/>
        </w:rPr>
        <w:t xml:space="preserve"> </w:t>
      </w:r>
    </w:p>
    <w:p w:rsidR="009F13E2" w:rsidRDefault="009F13E2" w:rsidP="004F4231">
      <w:pPr>
        <w:rPr>
          <w:lang w:eastAsia="fr-FR"/>
        </w:rPr>
      </w:pPr>
    </w:p>
    <w:p w:rsidR="005F59C4" w:rsidRDefault="009F13E2" w:rsidP="004F4231">
      <w:pPr>
        <w:rPr>
          <w:lang w:eastAsia="fr-FR"/>
        </w:rPr>
      </w:pPr>
      <w:r>
        <w:rPr>
          <w:lang w:eastAsia="fr-FR"/>
        </w:rPr>
        <w:t xml:space="preserve">Pour obtenir la version de cette classe, tapez </w:t>
      </w:r>
      <w:r w:rsidRPr="009F13E2">
        <w:rPr>
          <w:rStyle w:val="CodeCar"/>
        </w:rPr>
        <w:t>echo UniversalCsvImport::VERSION</w:t>
      </w:r>
      <w:r>
        <w:rPr>
          <w:rStyle w:val="CodeCar"/>
        </w:rPr>
        <w:t xml:space="preserve">. </w:t>
      </w:r>
    </w:p>
    <w:p w:rsidR="005F59C4" w:rsidRDefault="005F59C4" w:rsidP="00615908">
      <w:pPr>
        <w:pStyle w:val="Titre1"/>
      </w:pPr>
      <w:bookmarkStart w:id="2" w:name="_Toc5625974"/>
      <w:r>
        <w:t>Fichiers CSV</w:t>
      </w:r>
      <w:bookmarkEnd w:id="2"/>
    </w:p>
    <w:p w:rsidR="005F59C4" w:rsidRDefault="005F59C4" w:rsidP="004F4231">
      <w:pPr>
        <w:rPr>
          <w:lang w:eastAsia="fr-FR"/>
        </w:rPr>
      </w:pPr>
      <w:r>
        <w:rPr>
          <w:lang w:eastAsia="fr-FR"/>
        </w:rPr>
        <w:t>La classe permet d’importer des fichiers CSV. Ces fichiers sont des fichiers souvent issu</w:t>
      </w:r>
      <w:r w:rsidR="007F7DEE">
        <w:rPr>
          <w:lang w:eastAsia="fr-FR"/>
        </w:rPr>
        <w:t>s</w:t>
      </w:r>
      <w:r>
        <w:rPr>
          <w:lang w:eastAsia="fr-FR"/>
        </w:rPr>
        <w:t xml:space="preserve"> de Microsoft Excel dont les champs sont séparés par un point-virgule (;). Il permettent de charger une base de données applicative à avec un grand nombre de données présente</w:t>
      </w:r>
      <w:r w:rsidR="00031D32">
        <w:rPr>
          <w:lang w:eastAsia="fr-FR"/>
        </w:rPr>
        <w:t>s</w:t>
      </w:r>
      <w:r>
        <w:rPr>
          <w:lang w:eastAsia="fr-FR"/>
        </w:rPr>
        <w:t xml:space="preserve"> sous cette forme. On parle alors d’import CSV.</w:t>
      </w:r>
    </w:p>
    <w:p w:rsidR="005F59C4" w:rsidRDefault="005F59C4" w:rsidP="004F4231">
      <w:pPr>
        <w:rPr>
          <w:lang w:eastAsia="fr-FR"/>
        </w:rPr>
      </w:pPr>
    </w:p>
    <w:p w:rsidR="007F7DEE" w:rsidRDefault="005F59C4" w:rsidP="004F4231">
      <w:pPr>
        <w:rPr>
          <w:lang w:eastAsia="fr-FR"/>
        </w:rPr>
      </w:pPr>
      <w:r>
        <w:rPr>
          <w:lang w:eastAsia="fr-FR"/>
        </w:rPr>
        <w:t xml:space="preserve">Pour ce tutoriel, et </w:t>
      </w:r>
      <w:r w:rsidR="007F7DEE">
        <w:rPr>
          <w:lang w:eastAsia="fr-FR"/>
        </w:rPr>
        <w:t>pour poursuivre dans la lignée des exemples « vidéothèque » utilisé dans les documents « UniversalForm » et « </w:t>
      </w:r>
      <w:proofErr w:type="spellStart"/>
      <w:r w:rsidR="007F7DEE">
        <w:rPr>
          <w:lang w:eastAsia="fr-FR"/>
        </w:rPr>
        <w:t>UniversalList</w:t>
      </w:r>
      <w:proofErr w:type="spellEnd"/>
      <w:r w:rsidR="007F7DEE">
        <w:rPr>
          <w:lang w:eastAsia="fr-FR"/>
        </w:rPr>
        <w:t> » nous allons importer un fichier CSV contenant une liste de nouveaux films. Voici le contenu de ce fichier.</w:t>
      </w:r>
    </w:p>
    <w:p w:rsidR="007F7DEE" w:rsidRDefault="007F7DEE" w:rsidP="004F4231">
      <w:pPr>
        <w:rPr>
          <w:lang w:eastAsia="fr-FR"/>
        </w:rPr>
      </w:pPr>
    </w:p>
    <w:p w:rsidR="009640EE" w:rsidRDefault="007F7DEE" w:rsidP="009640EE">
      <w:pPr>
        <w:keepNext/>
      </w:pPr>
      <w:r>
        <w:rPr>
          <w:noProof/>
          <w:lang w:eastAsia="fr-FR"/>
        </w:rPr>
        <w:drawing>
          <wp:inline distT="0" distB="0" distL="0" distR="0" wp14:anchorId="347D1CAF" wp14:editId="3EC24722">
            <wp:extent cx="5760720" cy="25488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ier-csv.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548890"/>
                    </a:xfrm>
                    <a:prstGeom prst="rect">
                      <a:avLst/>
                    </a:prstGeom>
                  </pic:spPr>
                </pic:pic>
              </a:graphicData>
            </a:graphic>
          </wp:inline>
        </w:drawing>
      </w:r>
    </w:p>
    <w:p w:rsidR="009640EE" w:rsidRDefault="009640EE" w:rsidP="009640EE">
      <w:pPr>
        <w:pStyle w:val="Lgende"/>
      </w:pPr>
      <w:r>
        <w:t xml:space="preserve">Figure </w:t>
      </w:r>
      <w:r>
        <w:fldChar w:fldCharType="begin"/>
      </w:r>
      <w:r>
        <w:instrText xml:space="preserve"> SEQ Figure \* ARABIC </w:instrText>
      </w:r>
      <w:r>
        <w:fldChar w:fldCharType="separate"/>
      </w:r>
      <w:r w:rsidR="009F13E2">
        <w:rPr>
          <w:noProof/>
        </w:rPr>
        <w:t>1</w:t>
      </w:r>
      <w:r>
        <w:fldChar w:fldCharType="end"/>
      </w:r>
    </w:p>
    <w:p w:rsidR="005F59C4" w:rsidRDefault="007F7DEE" w:rsidP="00615908">
      <w:pPr>
        <w:pStyle w:val="Titre1"/>
        <w:rPr>
          <w:lang w:eastAsia="fr-FR"/>
        </w:rPr>
      </w:pPr>
      <w:bookmarkStart w:id="3" w:name="_Toc5625975"/>
      <w:r>
        <w:rPr>
          <w:lang w:eastAsia="fr-FR"/>
        </w:rPr>
        <w:t>Construction du modèle d’importation</w:t>
      </w:r>
      <w:bookmarkEnd w:id="3"/>
    </w:p>
    <w:p w:rsidR="007F7DEE" w:rsidRDefault="007F7DEE" w:rsidP="004F4231">
      <w:pPr>
        <w:rPr>
          <w:lang w:eastAsia="fr-FR"/>
        </w:rPr>
      </w:pPr>
      <w:r>
        <w:rPr>
          <w:lang w:eastAsia="fr-FR"/>
        </w:rPr>
        <w:t xml:space="preserve">Première chose nous allons avoir besoin de définir le modèle d’importation, c’est-à-dire définir </w:t>
      </w:r>
      <w:r w:rsidR="00746E31">
        <w:rPr>
          <w:lang w:eastAsia="fr-FR"/>
        </w:rPr>
        <w:t xml:space="preserve">pour PHP </w:t>
      </w:r>
      <w:r>
        <w:rPr>
          <w:lang w:eastAsia="fr-FR"/>
        </w:rPr>
        <w:t>la structure du fichier CSV qui doit être import</w:t>
      </w:r>
      <w:r w:rsidR="00031D32">
        <w:rPr>
          <w:lang w:eastAsia="fr-FR"/>
        </w:rPr>
        <w:t>ée</w:t>
      </w:r>
      <w:r>
        <w:rPr>
          <w:lang w:eastAsia="fr-FR"/>
        </w:rPr>
        <w:t xml:space="preserve"> en précisant quelle colonne doit être importée et quels sont les tests à réaliser pour valider l’importation de</w:t>
      </w:r>
      <w:r w:rsidR="00BB3C46">
        <w:rPr>
          <w:lang w:eastAsia="fr-FR"/>
        </w:rPr>
        <w:t xml:space="preserve"> chacune de ces colonnes. Pour ce faire nous allons créer une classe </w:t>
      </w:r>
      <w:r w:rsidR="008E1F9A">
        <w:rPr>
          <w:rStyle w:val="CodeCar"/>
        </w:rPr>
        <w:t>Exemple_csvi</w:t>
      </w:r>
      <w:r w:rsidR="00BB3C46" w:rsidRPr="00BB3C46">
        <w:rPr>
          <w:rStyle w:val="CodeCar"/>
        </w:rPr>
        <w:t>mport</w:t>
      </w:r>
      <w:r w:rsidR="00BB3C46">
        <w:rPr>
          <w:lang w:eastAsia="fr-FR"/>
        </w:rPr>
        <w:t xml:space="preserve"> que nous allons faire hériter de la classe </w:t>
      </w:r>
      <w:r w:rsidR="00BB3C46" w:rsidRPr="00BB3C46">
        <w:rPr>
          <w:rStyle w:val="CodeCar"/>
        </w:rPr>
        <w:t>UniversalCsvImport</w:t>
      </w:r>
      <w:r w:rsidR="00BB3C46">
        <w:rPr>
          <w:lang w:eastAsia="fr-FR"/>
        </w:rPr>
        <w:t>.</w:t>
      </w:r>
    </w:p>
    <w:p w:rsidR="00BB3C46" w:rsidRDefault="00BB3C46" w:rsidP="004F4231">
      <w:pPr>
        <w:rPr>
          <w:lang w:eastAsia="fr-FR"/>
        </w:rPr>
      </w:pPr>
    </w:p>
    <w:p w:rsidR="00BB3C46" w:rsidRDefault="00BB3C46" w:rsidP="004F4231">
      <w:pPr>
        <w:rPr>
          <w:lang w:eastAsia="fr-FR"/>
        </w:rPr>
      </w:pPr>
      <w:r>
        <w:rPr>
          <w:lang w:eastAsia="fr-FR"/>
        </w:rPr>
        <w:t xml:space="preserve">Créons donc cette classe dans le fichier associé </w:t>
      </w:r>
      <w:r w:rsidR="008E1F9A">
        <w:rPr>
          <w:rStyle w:val="CodeCar"/>
        </w:rPr>
        <w:t>Exemple_csvi</w:t>
      </w:r>
      <w:r w:rsidR="008E1F9A" w:rsidRPr="00BB3C46">
        <w:rPr>
          <w:rStyle w:val="CodeCar"/>
        </w:rPr>
        <w:t>mport</w:t>
      </w:r>
      <w:r w:rsidRPr="00BB3C46">
        <w:rPr>
          <w:rStyle w:val="CodeCar"/>
        </w:rPr>
        <w:t>.php</w:t>
      </w:r>
      <w:r>
        <w:rPr>
          <w:lang w:eastAsia="fr-FR"/>
        </w:rPr>
        <w:t xml:space="preserve">. Puis bâtissons le modèle d’importation attendu dans une méthode publique que nous allons appeler </w:t>
      </w:r>
      <w:r w:rsidR="007E5BFC">
        <w:rPr>
          <w:rStyle w:val="CodeCar"/>
        </w:rPr>
        <w:t>buildModele()</w:t>
      </w:r>
      <w:r w:rsidR="007E5BFC">
        <w:rPr>
          <w:rStyle w:val="Appelnotedebasdep"/>
          <w:rFonts w:ascii="Courier New" w:hAnsi="Courier New" w:cs="Courier New"/>
          <w:noProof/>
          <w:lang w:eastAsia="fr-FR"/>
        </w:rPr>
        <w:footnoteReference w:id="1"/>
      </w:r>
      <w:r>
        <w:rPr>
          <w:lang w:eastAsia="fr-FR"/>
        </w:rPr>
        <w:t>.</w:t>
      </w:r>
      <w:r w:rsidR="009F529C">
        <w:rPr>
          <w:lang w:eastAsia="fr-FR"/>
        </w:rPr>
        <w:t xml:space="preserve"> </w:t>
      </w:r>
      <w:r>
        <w:rPr>
          <w:lang w:eastAsia="fr-FR"/>
        </w:rPr>
        <w:t xml:space="preserve">A </w:t>
      </w:r>
      <w:r>
        <w:rPr>
          <w:lang w:eastAsia="fr-FR"/>
        </w:rPr>
        <w:lastRenderedPageBreak/>
        <w:t>l’intérieur de cette méthode</w:t>
      </w:r>
      <w:r w:rsidR="00031D32">
        <w:rPr>
          <w:lang w:eastAsia="fr-FR"/>
        </w:rPr>
        <w:t xml:space="preserve">, grâce à la méthode </w:t>
      </w:r>
      <w:r w:rsidR="00031D32" w:rsidRPr="00031D32">
        <w:rPr>
          <w:rStyle w:val="CodeCar"/>
        </w:rPr>
        <w:t>createColonne</w:t>
      </w:r>
      <w:r w:rsidR="00031D32">
        <w:rPr>
          <w:lang w:eastAsia="fr-FR"/>
        </w:rPr>
        <w:t>()</w:t>
      </w:r>
      <w:r w:rsidR="00746E31">
        <w:rPr>
          <w:lang w:eastAsia="fr-FR"/>
        </w:rPr>
        <w:t>,</w:t>
      </w:r>
      <w:r>
        <w:rPr>
          <w:lang w:eastAsia="fr-FR"/>
        </w:rPr>
        <w:t xml:space="preserve"> nous allons préciser pour chaque colonne à importer : </w:t>
      </w:r>
    </w:p>
    <w:p w:rsidR="00BB3C46" w:rsidRDefault="00BB3C46" w:rsidP="004F4231">
      <w:pPr>
        <w:rPr>
          <w:lang w:eastAsia="fr-FR"/>
        </w:rPr>
      </w:pPr>
    </w:p>
    <w:p w:rsidR="00BB3C46" w:rsidRDefault="00BB3C46" w:rsidP="004F4231">
      <w:pPr>
        <w:rPr>
          <w:lang w:eastAsia="fr-FR"/>
        </w:rPr>
      </w:pPr>
      <w:r>
        <w:rPr>
          <w:lang w:eastAsia="fr-FR"/>
        </w:rPr>
        <w:t xml:space="preserve">1 – </w:t>
      </w:r>
      <w:r w:rsidR="009F529C">
        <w:rPr>
          <w:lang w:eastAsia="fr-FR"/>
        </w:rPr>
        <w:t>U</w:t>
      </w:r>
      <w:r>
        <w:rPr>
          <w:lang w:eastAsia="fr-FR"/>
        </w:rPr>
        <w:t>n identifiant de colonne</w:t>
      </w:r>
      <w:r w:rsidR="00746E31">
        <w:rPr>
          <w:lang w:eastAsia="fr-FR"/>
        </w:rPr>
        <w:t xml:space="preserve"> qui servira à accéder à la colonne</w:t>
      </w:r>
      <w:r w:rsidR="009F529C">
        <w:rPr>
          <w:lang w:eastAsia="fr-FR"/>
        </w:rPr>
        <w:t>.</w:t>
      </w:r>
    </w:p>
    <w:p w:rsidR="00BB3C46" w:rsidRDefault="00BB3C46" w:rsidP="004F4231">
      <w:pPr>
        <w:rPr>
          <w:lang w:eastAsia="fr-FR"/>
        </w:rPr>
      </w:pPr>
      <w:r>
        <w:rPr>
          <w:lang w:eastAsia="fr-FR"/>
        </w:rPr>
        <w:t xml:space="preserve">2 – </w:t>
      </w:r>
      <w:r w:rsidR="009F529C">
        <w:rPr>
          <w:lang w:eastAsia="fr-FR"/>
        </w:rPr>
        <w:t>L</w:t>
      </w:r>
      <w:r>
        <w:rPr>
          <w:lang w:eastAsia="fr-FR"/>
        </w:rPr>
        <w:t>’indice de la colonne dans le fichier CSV</w:t>
      </w:r>
      <w:r w:rsidR="009F529C">
        <w:rPr>
          <w:lang w:eastAsia="fr-FR"/>
        </w:rPr>
        <w:t>.</w:t>
      </w:r>
    </w:p>
    <w:p w:rsidR="00BB3C46" w:rsidRDefault="00BB3C46" w:rsidP="004F4231">
      <w:pPr>
        <w:rPr>
          <w:lang w:eastAsia="fr-FR"/>
        </w:rPr>
      </w:pPr>
      <w:r>
        <w:rPr>
          <w:lang w:eastAsia="fr-FR"/>
        </w:rPr>
        <w:t xml:space="preserve">3 – </w:t>
      </w:r>
      <w:r w:rsidR="009F529C">
        <w:rPr>
          <w:lang w:eastAsia="fr-FR"/>
        </w:rPr>
        <w:t>L</w:t>
      </w:r>
      <w:r>
        <w:rPr>
          <w:lang w:eastAsia="fr-FR"/>
        </w:rPr>
        <w:t>e libellé de la colonne</w:t>
      </w:r>
      <w:r w:rsidR="009F529C">
        <w:rPr>
          <w:lang w:eastAsia="fr-FR"/>
        </w:rPr>
        <w:t>.</w:t>
      </w:r>
    </w:p>
    <w:p w:rsidR="00BB3C46" w:rsidRDefault="00BB3C46" w:rsidP="004F4231">
      <w:pPr>
        <w:rPr>
          <w:lang w:eastAsia="fr-FR"/>
        </w:rPr>
      </w:pPr>
      <w:r>
        <w:rPr>
          <w:lang w:eastAsia="fr-FR"/>
        </w:rPr>
        <w:t xml:space="preserve">4 – </w:t>
      </w:r>
      <w:r w:rsidR="009F529C">
        <w:rPr>
          <w:lang w:eastAsia="fr-FR"/>
        </w:rPr>
        <w:t>L</w:t>
      </w:r>
      <w:r>
        <w:rPr>
          <w:lang w:eastAsia="fr-FR"/>
        </w:rPr>
        <w:t xml:space="preserve">e champ SQL </w:t>
      </w:r>
      <w:r w:rsidR="009640EE">
        <w:rPr>
          <w:lang w:eastAsia="fr-FR"/>
        </w:rPr>
        <w:t>qui correspond à la colonne à importer.</w:t>
      </w:r>
    </w:p>
    <w:p w:rsidR="00746E31" w:rsidRDefault="009640EE" w:rsidP="004F4231">
      <w:pPr>
        <w:rPr>
          <w:lang w:eastAsia="fr-FR"/>
        </w:rPr>
      </w:pPr>
      <w:r>
        <w:rPr>
          <w:lang w:eastAsia="fr-FR"/>
        </w:rPr>
        <w:t>5 –</w:t>
      </w:r>
      <w:r w:rsidR="009F529C">
        <w:rPr>
          <w:lang w:eastAsia="fr-FR"/>
        </w:rPr>
        <w:t xml:space="preserve"> Une </w:t>
      </w:r>
      <w:r>
        <w:rPr>
          <w:lang w:eastAsia="fr-FR"/>
        </w:rPr>
        <w:t xml:space="preserve">liste des tests </w:t>
      </w:r>
      <w:r w:rsidR="009F529C">
        <w:rPr>
          <w:lang w:eastAsia="fr-FR"/>
        </w:rPr>
        <w:t>à effectuer sur la colonne.</w:t>
      </w:r>
    </w:p>
    <w:p w:rsidR="00746E31" w:rsidRDefault="00746E31" w:rsidP="004F4231">
      <w:pPr>
        <w:rPr>
          <w:lang w:eastAsia="fr-FR"/>
        </w:rPr>
      </w:pPr>
      <w:r>
        <w:rPr>
          <w:lang w:eastAsia="fr-FR"/>
        </w:rPr>
        <w:t>6 – Un commentaire sur la colonne (par exemple pour spécifier à l’utilisateur final la saisie attendue).</w:t>
      </w:r>
    </w:p>
    <w:p w:rsidR="00746E31" w:rsidRDefault="00746E31" w:rsidP="004F4231">
      <w:pPr>
        <w:rPr>
          <w:lang w:eastAsia="fr-FR"/>
        </w:rPr>
      </w:pPr>
      <w:r>
        <w:rPr>
          <w:lang w:eastAsia="fr-FR"/>
        </w:rPr>
        <w:t>7 – Le code CSS à affecter au commentaire si celui-ci doit être affiché.</w:t>
      </w:r>
    </w:p>
    <w:p w:rsidR="00D90D09" w:rsidRDefault="00D90D09" w:rsidP="00D90D09">
      <w:pPr>
        <w:rPr>
          <w:lang w:eastAsia="fr-FR"/>
        </w:rPr>
      </w:pPr>
      <w:r>
        <w:rPr>
          <w:lang w:eastAsia="fr-FR"/>
        </w:rPr>
        <w:t>8 – Une valeur par défaut à affecter dans le cas ou le test ‘DEFAULT’ serait positionné.</w:t>
      </w:r>
    </w:p>
    <w:p w:rsidR="00746E31" w:rsidRDefault="00D90D09" w:rsidP="004F4231">
      <w:pPr>
        <w:rPr>
          <w:lang w:eastAsia="fr-FR"/>
        </w:rPr>
      </w:pPr>
      <w:r>
        <w:rPr>
          <w:lang w:eastAsia="fr-FR"/>
        </w:rPr>
        <w:t>9</w:t>
      </w:r>
      <w:r w:rsidR="00746E31">
        <w:rPr>
          <w:lang w:eastAsia="fr-FR"/>
        </w:rPr>
        <w:t xml:space="preserve"> – Un booléen qui dit si on prendre en compte (ou pas) la colonne en question.</w:t>
      </w:r>
    </w:p>
    <w:p w:rsidR="009640EE" w:rsidRDefault="009640EE" w:rsidP="004F4231">
      <w:pPr>
        <w:rPr>
          <w:lang w:eastAsia="fr-FR"/>
        </w:rPr>
      </w:pPr>
      <w:r>
        <w:rPr>
          <w:lang w:eastAsia="fr-FR"/>
        </w:rPr>
        <w:t xml:space="preserve"> </w:t>
      </w:r>
    </w:p>
    <w:p w:rsidR="009640EE" w:rsidRDefault="009640EE" w:rsidP="004F4231">
      <w:pPr>
        <w:rPr>
          <w:lang w:eastAsia="fr-FR"/>
        </w:rPr>
      </w:pPr>
      <w:r>
        <w:rPr>
          <w:lang w:eastAsia="fr-FR"/>
        </w:rPr>
        <w:t>Voici à quoi pourrait ressembler le modèle correspondant à notre fichier « vidéothèque » présenté à la Figure 1.</w:t>
      </w:r>
    </w:p>
    <w:p w:rsidR="00BB3C46" w:rsidRDefault="00BB3C46" w:rsidP="004F4231">
      <w:pPr>
        <w:rPr>
          <w:lang w:eastAsia="fr-FR"/>
        </w:rPr>
      </w:pPr>
    </w:p>
    <w:p w:rsidR="009640EE" w:rsidRPr="00E052D9" w:rsidRDefault="009640EE" w:rsidP="00B6030A">
      <w:pPr>
        <w:pStyle w:val="Codecomplet"/>
      </w:pPr>
      <w:r w:rsidRPr="00E052D9">
        <w:t>&lt;?php</w:t>
      </w:r>
    </w:p>
    <w:p w:rsidR="009640EE" w:rsidRPr="00E052D9" w:rsidRDefault="009640EE" w:rsidP="00B6030A">
      <w:pPr>
        <w:pStyle w:val="Codecomplet"/>
      </w:pPr>
      <w:r w:rsidRPr="00E052D9">
        <w:t>//----------------------------------------------------------------------</w:t>
      </w:r>
    </w:p>
    <w:p w:rsidR="009640EE" w:rsidRPr="00E052D9" w:rsidRDefault="009640EE" w:rsidP="00B6030A">
      <w:pPr>
        <w:pStyle w:val="Codecomplet"/>
      </w:pPr>
      <w:r w:rsidRPr="00E052D9">
        <w:t>// Classe d'import CSV pour la videothèque</w:t>
      </w:r>
    </w:p>
    <w:p w:rsidR="009640EE" w:rsidRPr="00615908" w:rsidRDefault="009640EE" w:rsidP="00B6030A">
      <w:pPr>
        <w:pStyle w:val="Codecomplet"/>
      </w:pPr>
      <w:r w:rsidRPr="00615908">
        <w:t>//----------------------------------------------------------------------</w:t>
      </w:r>
    </w:p>
    <w:p w:rsidR="009640EE" w:rsidRPr="00615908" w:rsidRDefault="009640EE" w:rsidP="00B6030A">
      <w:pPr>
        <w:pStyle w:val="Codecomplet"/>
      </w:pPr>
    </w:p>
    <w:p w:rsidR="009640EE" w:rsidRPr="00031D32" w:rsidRDefault="009640EE" w:rsidP="00B6030A">
      <w:pPr>
        <w:pStyle w:val="Codecomplet"/>
      </w:pPr>
      <w:r w:rsidRPr="00031D32">
        <w:t xml:space="preserve">class </w:t>
      </w:r>
      <w:r w:rsidR="008E1F9A" w:rsidRPr="00031D32">
        <w:t>Exemple_</w:t>
      </w:r>
      <w:r w:rsidR="00031D32" w:rsidRPr="00031D32">
        <w:t>csv</w:t>
      </w:r>
      <w:r w:rsidR="008E1F9A" w:rsidRPr="00031D32">
        <w:t>import</w:t>
      </w:r>
      <w:r w:rsidRPr="00031D32">
        <w:t xml:space="preserve"> extends UniversalCsvImport {</w:t>
      </w:r>
    </w:p>
    <w:p w:rsidR="009640EE" w:rsidRPr="00031D32" w:rsidRDefault="009640EE" w:rsidP="00B6030A">
      <w:pPr>
        <w:pStyle w:val="Codecomplet"/>
      </w:pPr>
    </w:p>
    <w:p w:rsidR="00746E31" w:rsidRPr="00746E31" w:rsidRDefault="00746E31" w:rsidP="00B6030A">
      <w:pPr>
        <w:pStyle w:val="Codecomplet"/>
      </w:pPr>
      <w:r w:rsidRPr="00746E31">
        <w:t xml:space="preserve">public function </w:t>
      </w:r>
      <w:r w:rsidRPr="00746E31">
        <w:rPr>
          <w:b/>
        </w:rPr>
        <w:t>buildModele</w:t>
      </w:r>
      <w:r w:rsidRPr="00746E31">
        <w:t>() {</w:t>
      </w:r>
    </w:p>
    <w:p w:rsidR="00746E31" w:rsidRPr="00746E31" w:rsidRDefault="00746E31" w:rsidP="00B6030A">
      <w:pPr>
        <w:pStyle w:val="Codecomplet"/>
      </w:pPr>
    </w:p>
    <w:p w:rsidR="00746E31" w:rsidRPr="00746E31" w:rsidRDefault="00746E31" w:rsidP="00B6030A">
      <w:pPr>
        <w:pStyle w:val="Codecomplet"/>
      </w:pPr>
      <w:r w:rsidRPr="00746E31">
        <w:tab/>
        <w:t>$this-&gt;</w:t>
      </w:r>
      <w:r w:rsidRPr="00746E31">
        <w:rPr>
          <w:b/>
        </w:rPr>
        <w:t>createColonne</w:t>
      </w:r>
      <w:r w:rsidRPr="00746E31">
        <w:t>('titre', array(</w:t>
      </w:r>
    </w:p>
    <w:p w:rsidR="00746E31" w:rsidRPr="00746E31" w:rsidRDefault="00746E31" w:rsidP="00B6030A">
      <w:pPr>
        <w:pStyle w:val="Codecomplet"/>
      </w:pPr>
      <w:r w:rsidRPr="00746E31">
        <w:tab/>
      </w:r>
      <w:r w:rsidRPr="00746E31">
        <w:tab/>
        <w:t xml:space="preserve">'colonne' =&gt; 0, </w:t>
      </w:r>
    </w:p>
    <w:p w:rsidR="00746E31" w:rsidRPr="00746E31" w:rsidRDefault="00746E31" w:rsidP="00B6030A">
      <w:pPr>
        <w:pStyle w:val="Codecomplet"/>
      </w:pPr>
      <w:r w:rsidRPr="00746E31">
        <w:tab/>
      </w:r>
      <w:r w:rsidRPr="00746E31">
        <w:tab/>
        <w:t xml:space="preserve">'libelle' =&gt; 'Titre', </w:t>
      </w:r>
    </w:p>
    <w:p w:rsidR="00746E31" w:rsidRPr="00746E31" w:rsidRDefault="00746E31" w:rsidP="00B6030A">
      <w:pPr>
        <w:pStyle w:val="Codecomplet"/>
      </w:pPr>
      <w:r w:rsidRPr="00746E31">
        <w:tab/>
      </w:r>
      <w:r w:rsidRPr="00746E31">
        <w:tab/>
        <w:t xml:space="preserve">'sqlField' =&gt; 'titre', </w:t>
      </w:r>
    </w:p>
    <w:p w:rsidR="00746E31" w:rsidRPr="00746E31" w:rsidRDefault="00746E31" w:rsidP="00B6030A">
      <w:pPr>
        <w:pStyle w:val="Codecomplet"/>
      </w:pPr>
      <w:r w:rsidRPr="00746E31">
        <w:tab/>
      </w:r>
      <w:r w:rsidRPr="00746E31">
        <w:tab/>
        <w:t xml:space="preserve">'match' =&gt; array('REQUIRED'), </w:t>
      </w:r>
    </w:p>
    <w:p w:rsidR="00746E31" w:rsidRPr="00746E31" w:rsidRDefault="00746E31" w:rsidP="00B6030A">
      <w:pPr>
        <w:pStyle w:val="Codecomplet"/>
      </w:pPr>
      <w:r w:rsidRPr="00746E31">
        <w:tab/>
      </w:r>
      <w:r w:rsidRPr="00746E31">
        <w:tab/>
        <w:t>'commentaire' =&gt; 'Titre du film (saisie obligatoire)',</w:t>
      </w:r>
    </w:p>
    <w:p w:rsidR="00746E31" w:rsidRPr="00746E31" w:rsidRDefault="00746E31" w:rsidP="00B6030A">
      <w:pPr>
        <w:pStyle w:val="Codecomplet"/>
      </w:pPr>
      <w:r w:rsidRPr="00746E31">
        <w:tab/>
      </w:r>
      <w:r w:rsidRPr="00746E31">
        <w:tab/>
        <w:t>'css' =&gt; 'text-danger',</w:t>
      </w:r>
    </w:p>
    <w:p w:rsidR="00746E31" w:rsidRPr="00746E31" w:rsidRDefault="00746E31" w:rsidP="00B6030A">
      <w:pPr>
        <w:pStyle w:val="Codecomplet"/>
      </w:pPr>
      <w:r w:rsidRPr="00746E31">
        <w:tab/>
      </w:r>
      <w:r w:rsidRPr="00746E31">
        <w:tab/>
        <w:t>'active' =&gt; true</w:t>
      </w:r>
    </w:p>
    <w:p w:rsidR="00746E31" w:rsidRPr="00746E31" w:rsidRDefault="00746E31" w:rsidP="00B6030A">
      <w:pPr>
        <w:pStyle w:val="Codecomplet"/>
      </w:pPr>
      <w:r w:rsidRPr="00746E31">
        <w:tab/>
        <w:t>));</w:t>
      </w:r>
    </w:p>
    <w:p w:rsidR="00746E31" w:rsidRPr="00746E31" w:rsidRDefault="00746E31" w:rsidP="00B6030A">
      <w:pPr>
        <w:pStyle w:val="Codecomplet"/>
      </w:pPr>
    </w:p>
    <w:p w:rsidR="00746E31" w:rsidRPr="00746E31" w:rsidRDefault="00746E31" w:rsidP="00B6030A">
      <w:pPr>
        <w:pStyle w:val="Codecomplet"/>
      </w:pPr>
      <w:r w:rsidRPr="00746E31">
        <w:tab/>
        <w:t>$this-&gt;</w:t>
      </w:r>
      <w:r w:rsidRPr="00746E31">
        <w:rPr>
          <w:b/>
        </w:rPr>
        <w:t>createColonne</w:t>
      </w:r>
      <w:r w:rsidRPr="00746E31">
        <w:t>('annee', array(</w:t>
      </w:r>
    </w:p>
    <w:p w:rsidR="00746E31" w:rsidRPr="00746E31" w:rsidRDefault="00746E31" w:rsidP="00B6030A">
      <w:pPr>
        <w:pStyle w:val="Codecomplet"/>
      </w:pPr>
      <w:r w:rsidRPr="00746E31">
        <w:tab/>
      </w:r>
      <w:r w:rsidRPr="00746E31">
        <w:tab/>
        <w:t xml:space="preserve">'colonne' =&gt; 1, </w:t>
      </w:r>
    </w:p>
    <w:p w:rsidR="00746E31" w:rsidRPr="00746E31" w:rsidRDefault="00746E31" w:rsidP="00B6030A">
      <w:pPr>
        <w:pStyle w:val="Codecomplet"/>
      </w:pPr>
      <w:r w:rsidRPr="00746E31">
        <w:tab/>
      </w:r>
      <w:r w:rsidRPr="00746E31">
        <w:tab/>
        <w:t xml:space="preserve">'libelle' =&gt; 'Année', </w:t>
      </w:r>
    </w:p>
    <w:p w:rsidR="00746E31" w:rsidRPr="00746E31" w:rsidRDefault="00746E31" w:rsidP="00B6030A">
      <w:pPr>
        <w:pStyle w:val="Codecomplet"/>
      </w:pPr>
      <w:r w:rsidRPr="00746E31">
        <w:tab/>
      </w:r>
      <w:r w:rsidRPr="00746E31">
        <w:tab/>
        <w:t xml:space="preserve">'sqlField' =&gt; 'annee', </w:t>
      </w:r>
    </w:p>
    <w:p w:rsidR="00746E31" w:rsidRPr="00746E31" w:rsidRDefault="00746E31" w:rsidP="00B6030A">
      <w:pPr>
        <w:pStyle w:val="Codecomplet"/>
      </w:pPr>
      <w:r w:rsidRPr="00746E31">
        <w:tab/>
      </w:r>
      <w:r w:rsidRPr="00746E31">
        <w:tab/>
        <w:t xml:space="preserve">'match' =&gt; array('REQUIRED', 'CHECK_INTEGER_4'), </w:t>
      </w:r>
    </w:p>
    <w:p w:rsidR="00746E31" w:rsidRPr="00746E31" w:rsidRDefault="00746E31" w:rsidP="00B6030A">
      <w:pPr>
        <w:pStyle w:val="Codecomplet"/>
      </w:pPr>
      <w:r w:rsidRPr="00746E31">
        <w:tab/>
      </w:r>
      <w:r w:rsidRPr="00746E31">
        <w:tab/>
        <w:t>'commentaire' =&gt; 'Année de sortie du film (4 chiffres obligatoires)',</w:t>
      </w:r>
    </w:p>
    <w:p w:rsidR="00746E31" w:rsidRPr="00746E31" w:rsidRDefault="00746E31" w:rsidP="00B6030A">
      <w:pPr>
        <w:pStyle w:val="Codecomplet"/>
      </w:pPr>
      <w:r w:rsidRPr="00746E31">
        <w:tab/>
      </w:r>
      <w:r w:rsidRPr="00746E31">
        <w:tab/>
        <w:t>'css' =&gt; 'text-danger',</w:t>
      </w:r>
    </w:p>
    <w:p w:rsidR="00746E31" w:rsidRPr="00746E31" w:rsidRDefault="00746E31" w:rsidP="00B6030A">
      <w:pPr>
        <w:pStyle w:val="Codecomplet"/>
      </w:pPr>
      <w:r w:rsidRPr="00746E31">
        <w:tab/>
      </w:r>
      <w:r w:rsidRPr="00746E31">
        <w:tab/>
        <w:t>'active' =&gt; true</w:t>
      </w:r>
    </w:p>
    <w:p w:rsidR="00746E31" w:rsidRPr="00746E31" w:rsidRDefault="00746E31" w:rsidP="00B6030A">
      <w:pPr>
        <w:pStyle w:val="Codecomplet"/>
      </w:pPr>
      <w:r w:rsidRPr="00746E31">
        <w:tab/>
        <w:t>));</w:t>
      </w:r>
    </w:p>
    <w:p w:rsidR="00746E31" w:rsidRPr="00746E31" w:rsidRDefault="00746E31" w:rsidP="00B6030A">
      <w:pPr>
        <w:pStyle w:val="Codecomplet"/>
      </w:pPr>
    </w:p>
    <w:p w:rsidR="00861118" w:rsidRPr="00861118" w:rsidRDefault="00861118" w:rsidP="00B6030A">
      <w:pPr>
        <w:pStyle w:val="Codecomplet"/>
      </w:pPr>
      <w:r w:rsidRPr="00861118">
        <w:tab/>
        <w:t>$this-&gt;</w:t>
      </w:r>
      <w:r w:rsidRPr="00861118">
        <w:rPr>
          <w:b/>
        </w:rPr>
        <w:t>createColonne</w:t>
      </w:r>
      <w:r w:rsidRPr="00861118">
        <w:t>('realisateur', array(</w:t>
      </w:r>
    </w:p>
    <w:p w:rsidR="00861118" w:rsidRPr="00861118" w:rsidRDefault="00861118" w:rsidP="00B6030A">
      <w:pPr>
        <w:pStyle w:val="Codecomplet"/>
      </w:pPr>
      <w:r w:rsidRPr="00861118">
        <w:tab/>
      </w:r>
      <w:r w:rsidRPr="00861118">
        <w:tab/>
        <w:t xml:space="preserve">'colonne' =&gt; 2, </w:t>
      </w:r>
    </w:p>
    <w:p w:rsidR="00861118" w:rsidRPr="00861118" w:rsidRDefault="00861118" w:rsidP="00B6030A">
      <w:pPr>
        <w:pStyle w:val="Codecomplet"/>
      </w:pPr>
      <w:r w:rsidRPr="00861118">
        <w:tab/>
      </w:r>
      <w:r w:rsidRPr="00861118">
        <w:tab/>
        <w:t xml:space="preserve">'libelle' =&gt; 'Réalisateur', </w:t>
      </w:r>
    </w:p>
    <w:p w:rsidR="00861118" w:rsidRPr="00861118" w:rsidRDefault="00861118" w:rsidP="00B6030A">
      <w:pPr>
        <w:pStyle w:val="Codecomplet"/>
      </w:pPr>
      <w:r w:rsidRPr="00861118">
        <w:tab/>
      </w:r>
      <w:r w:rsidRPr="00861118">
        <w:tab/>
        <w:t xml:space="preserve">'sqlField' =&gt; 'realisateur', </w:t>
      </w:r>
    </w:p>
    <w:p w:rsidR="00861118" w:rsidRPr="00861118" w:rsidRDefault="00861118" w:rsidP="00B6030A">
      <w:pPr>
        <w:pStyle w:val="Codecomplet"/>
      </w:pPr>
      <w:r w:rsidRPr="00861118">
        <w:tab/>
      </w:r>
      <w:r w:rsidRPr="00861118">
        <w:tab/>
        <w:t xml:space="preserve">'match' =&gt; array('DEFAULT'), </w:t>
      </w:r>
    </w:p>
    <w:p w:rsidR="00861118" w:rsidRPr="00861118" w:rsidRDefault="00861118" w:rsidP="00B6030A">
      <w:pPr>
        <w:pStyle w:val="Codecomplet"/>
      </w:pPr>
      <w:r w:rsidRPr="00861118">
        <w:tab/>
      </w:r>
      <w:r w:rsidRPr="00861118">
        <w:tab/>
        <w:t>'commentaire' =&gt; 'Nom du réalisateur (saisie obligatoire)',</w:t>
      </w:r>
    </w:p>
    <w:p w:rsidR="00861118" w:rsidRPr="00861118" w:rsidRDefault="00861118" w:rsidP="00B6030A">
      <w:pPr>
        <w:pStyle w:val="Codecomplet"/>
      </w:pPr>
      <w:r w:rsidRPr="00861118">
        <w:tab/>
      </w:r>
      <w:r w:rsidRPr="00861118">
        <w:tab/>
        <w:t>'defaut' =&gt; 'Inconnu',</w:t>
      </w:r>
    </w:p>
    <w:p w:rsidR="00861118" w:rsidRPr="00861118" w:rsidRDefault="00861118" w:rsidP="00B6030A">
      <w:pPr>
        <w:pStyle w:val="Codecomplet"/>
      </w:pPr>
      <w:r w:rsidRPr="00861118">
        <w:tab/>
      </w:r>
      <w:r w:rsidRPr="00861118">
        <w:tab/>
        <w:t>'css' =&gt; 'text-danger',</w:t>
      </w:r>
    </w:p>
    <w:p w:rsidR="00861118" w:rsidRPr="00861118" w:rsidRDefault="00861118" w:rsidP="00B6030A">
      <w:pPr>
        <w:pStyle w:val="Codecomplet"/>
      </w:pPr>
      <w:r w:rsidRPr="00861118">
        <w:tab/>
      </w:r>
      <w:r w:rsidRPr="00861118">
        <w:tab/>
        <w:t>'active' =&gt; true</w:t>
      </w:r>
    </w:p>
    <w:p w:rsidR="00746E31" w:rsidRDefault="00861118" w:rsidP="00B6030A">
      <w:pPr>
        <w:pStyle w:val="Codecomplet"/>
      </w:pPr>
      <w:r w:rsidRPr="00861118">
        <w:tab/>
        <w:t>));</w:t>
      </w:r>
    </w:p>
    <w:p w:rsidR="00861118" w:rsidRPr="00746E31" w:rsidRDefault="00861118" w:rsidP="00B6030A">
      <w:pPr>
        <w:pStyle w:val="Codecomplet"/>
      </w:pPr>
    </w:p>
    <w:p w:rsidR="00746E31" w:rsidRPr="00746E31" w:rsidRDefault="00746E31" w:rsidP="00B6030A">
      <w:pPr>
        <w:pStyle w:val="Codecomplet"/>
      </w:pPr>
      <w:r w:rsidRPr="00746E31">
        <w:tab/>
        <w:t>$this-&gt;</w:t>
      </w:r>
      <w:r w:rsidRPr="00746E31">
        <w:rPr>
          <w:b/>
        </w:rPr>
        <w:t>createColonne</w:t>
      </w:r>
      <w:r w:rsidRPr="00746E31">
        <w:t>('visuel', array(</w:t>
      </w:r>
    </w:p>
    <w:p w:rsidR="00746E31" w:rsidRPr="00746E31" w:rsidRDefault="00746E31" w:rsidP="00B6030A">
      <w:pPr>
        <w:pStyle w:val="Codecomplet"/>
      </w:pPr>
      <w:r w:rsidRPr="00746E31">
        <w:tab/>
      </w:r>
      <w:r w:rsidRPr="00746E31">
        <w:tab/>
        <w:t xml:space="preserve">'colonne' =&gt; 3, </w:t>
      </w:r>
    </w:p>
    <w:p w:rsidR="00746E31" w:rsidRPr="00746E31" w:rsidRDefault="00746E31" w:rsidP="00B6030A">
      <w:pPr>
        <w:pStyle w:val="Codecomplet"/>
      </w:pPr>
      <w:r w:rsidRPr="00746E31">
        <w:tab/>
      </w:r>
      <w:r w:rsidRPr="00746E31">
        <w:tab/>
        <w:t xml:space="preserve">'libelle' =&gt; 'Visuel', </w:t>
      </w:r>
    </w:p>
    <w:p w:rsidR="00746E31" w:rsidRPr="00746E31" w:rsidRDefault="00746E31" w:rsidP="00B6030A">
      <w:pPr>
        <w:pStyle w:val="Codecomplet"/>
      </w:pPr>
      <w:r w:rsidRPr="00746E31">
        <w:tab/>
      </w:r>
      <w:r w:rsidRPr="00746E31">
        <w:tab/>
        <w:t xml:space="preserve">'sqlField' =&gt; 'visuel', </w:t>
      </w:r>
    </w:p>
    <w:p w:rsidR="00746E31" w:rsidRPr="00746E31" w:rsidRDefault="00746E31" w:rsidP="00B6030A">
      <w:pPr>
        <w:pStyle w:val="Codecomplet"/>
      </w:pPr>
      <w:r w:rsidRPr="00746E31">
        <w:tab/>
      </w:r>
      <w:r w:rsidRPr="00746E31">
        <w:tab/>
        <w:t xml:space="preserve">'match' =&gt; array('REQUIRED', 'PARMI_VISUEL'), </w:t>
      </w:r>
    </w:p>
    <w:p w:rsidR="00746E31" w:rsidRPr="00746E31" w:rsidRDefault="00746E31" w:rsidP="00B6030A">
      <w:pPr>
        <w:pStyle w:val="Codecomplet"/>
      </w:pPr>
      <w:r w:rsidRPr="00746E31">
        <w:tab/>
      </w:r>
      <w:r w:rsidRPr="00746E31">
        <w:tab/>
        <w:t>'commentaire' =&gt; 'Type de visuel (saisie obligatoire)',</w:t>
      </w:r>
    </w:p>
    <w:p w:rsidR="00746E31" w:rsidRPr="00746E31" w:rsidRDefault="00746E31" w:rsidP="00B6030A">
      <w:pPr>
        <w:pStyle w:val="Codecomplet"/>
      </w:pPr>
      <w:r w:rsidRPr="00746E31">
        <w:tab/>
      </w:r>
      <w:r w:rsidRPr="00746E31">
        <w:tab/>
        <w:t>'css' =&gt; 'text-danger',</w:t>
      </w:r>
    </w:p>
    <w:p w:rsidR="00746E31" w:rsidRPr="00746E31" w:rsidRDefault="00746E31" w:rsidP="00B6030A">
      <w:pPr>
        <w:pStyle w:val="Codecomplet"/>
      </w:pPr>
      <w:r w:rsidRPr="00746E31">
        <w:tab/>
      </w:r>
      <w:r w:rsidRPr="00746E31">
        <w:tab/>
        <w:t>'active' =&gt; true</w:t>
      </w:r>
    </w:p>
    <w:p w:rsidR="00746E31" w:rsidRPr="00746E31" w:rsidRDefault="00746E31" w:rsidP="00B6030A">
      <w:pPr>
        <w:pStyle w:val="Codecomplet"/>
      </w:pPr>
      <w:r w:rsidRPr="00746E31">
        <w:tab/>
        <w:t>));</w:t>
      </w:r>
    </w:p>
    <w:p w:rsidR="00746E31" w:rsidRPr="00746E31" w:rsidRDefault="00746E31" w:rsidP="00B6030A">
      <w:pPr>
        <w:pStyle w:val="Codecomplet"/>
      </w:pPr>
    </w:p>
    <w:p w:rsidR="00746E31" w:rsidRPr="00746E31" w:rsidRDefault="00746E31" w:rsidP="00B6030A">
      <w:pPr>
        <w:pStyle w:val="Codecomplet"/>
      </w:pPr>
      <w:r w:rsidRPr="00746E31">
        <w:tab/>
        <w:t>$this-&gt;</w:t>
      </w:r>
      <w:r w:rsidRPr="00746E31">
        <w:rPr>
          <w:b/>
        </w:rPr>
        <w:t>createColonne</w:t>
      </w:r>
      <w:r w:rsidRPr="00746E31">
        <w:t>('genre', array(</w:t>
      </w:r>
    </w:p>
    <w:p w:rsidR="00746E31" w:rsidRPr="00746E31" w:rsidRDefault="00746E31" w:rsidP="00B6030A">
      <w:pPr>
        <w:pStyle w:val="Codecomplet"/>
      </w:pPr>
      <w:r w:rsidRPr="00746E31">
        <w:tab/>
      </w:r>
      <w:r w:rsidRPr="00746E31">
        <w:tab/>
        <w:t xml:space="preserve">'colonne' =&gt; 4, </w:t>
      </w:r>
    </w:p>
    <w:p w:rsidR="00746E31" w:rsidRPr="00746E31" w:rsidRDefault="00746E31" w:rsidP="00B6030A">
      <w:pPr>
        <w:pStyle w:val="Codecomplet"/>
      </w:pPr>
      <w:r w:rsidRPr="00746E31">
        <w:tab/>
      </w:r>
      <w:r w:rsidRPr="00746E31">
        <w:tab/>
        <w:t xml:space="preserve">'libelle' =&gt; 'Genre', </w:t>
      </w:r>
    </w:p>
    <w:p w:rsidR="00746E31" w:rsidRPr="00746E31" w:rsidRDefault="00746E31" w:rsidP="00B6030A">
      <w:pPr>
        <w:pStyle w:val="Codecomplet"/>
      </w:pPr>
      <w:r w:rsidRPr="00746E31">
        <w:tab/>
      </w:r>
      <w:r w:rsidRPr="00746E31">
        <w:tab/>
        <w:t xml:space="preserve">'sqlField' =&gt; 'genre', </w:t>
      </w:r>
    </w:p>
    <w:p w:rsidR="00746E31" w:rsidRPr="00746E31" w:rsidRDefault="00746E31" w:rsidP="00B6030A">
      <w:pPr>
        <w:pStyle w:val="Codecomplet"/>
      </w:pPr>
      <w:r w:rsidRPr="00746E31">
        <w:tab/>
      </w:r>
      <w:r w:rsidRPr="00746E31">
        <w:tab/>
        <w:t xml:space="preserve">'match' =&gt; array('REQUIRED', 'PARMI_GENRES'), </w:t>
      </w:r>
    </w:p>
    <w:p w:rsidR="00746E31" w:rsidRPr="00746E31" w:rsidRDefault="00746E31" w:rsidP="00B6030A">
      <w:pPr>
        <w:pStyle w:val="Codecomplet"/>
      </w:pPr>
      <w:r w:rsidRPr="00746E31">
        <w:tab/>
      </w:r>
      <w:r w:rsidRPr="00746E31">
        <w:tab/>
        <w:t>'commentaire' =&gt; 'Genre cinématographique (saisie obligatoire)',</w:t>
      </w:r>
    </w:p>
    <w:p w:rsidR="00746E31" w:rsidRPr="00746E31" w:rsidRDefault="00746E31" w:rsidP="00B6030A">
      <w:pPr>
        <w:pStyle w:val="Codecomplet"/>
      </w:pPr>
      <w:r w:rsidRPr="00746E31">
        <w:tab/>
      </w:r>
      <w:r w:rsidRPr="00746E31">
        <w:tab/>
        <w:t>'css' =&gt; 'text-danger',</w:t>
      </w:r>
    </w:p>
    <w:p w:rsidR="00746E31" w:rsidRPr="00746E31" w:rsidRDefault="00746E31" w:rsidP="00B6030A">
      <w:pPr>
        <w:pStyle w:val="Codecomplet"/>
      </w:pPr>
      <w:r w:rsidRPr="00746E31">
        <w:tab/>
      </w:r>
      <w:r w:rsidRPr="00746E31">
        <w:tab/>
        <w:t>'active' =&gt; true</w:t>
      </w:r>
    </w:p>
    <w:p w:rsidR="00746E31" w:rsidRPr="00746E31" w:rsidRDefault="00746E31" w:rsidP="00B6030A">
      <w:pPr>
        <w:pStyle w:val="Codecomplet"/>
      </w:pPr>
      <w:r w:rsidRPr="00746E31">
        <w:tab/>
        <w:t>));</w:t>
      </w:r>
    </w:p>
    <w:p w:rsidR="00746E31" w:rsidRPr="00746E31" w:rsidRDefault="00746E31" w:rsidP="00B6030A">
      <w:pPr>
        <w:pStyle w:val="Codecomplet"/>
      </w:pPr>
    </w:p>
    <w:p w:rsidR="00BB3C46" w:rsidRDefault="00746E31" w:rsidP="00B6030A">
      <w:pPr>
        <w:pStyle w:val="Codecomplet"/>
      </w:pPr>
      <w:r w:rsidRPr="00746E31">
        <w:t>}</w:t>
      </w:r>
    </w:p>
    <w:p w:rsidR="00746E31" w:rsidRDefault="00746E31" w:rsidP="00746E31">
      <w:pPr>
        <w:rPr>
          <w:lang w:eastAsia="fr-FR"/>
        </w:rPr>
      </w:pPr>
    </w:p>
    <w:p w:rsidR="009A3589" w:rsidRDefault="00746E31" w:rsidP="00BB3C46">
      <w:pPr>
        <w:rPr>
          <w:lang w:eastAsia="fr-FR"/>
        </w:rPr>
      </w:pPr>
      <w:r>
        <w:rPr>
          <w:lang w:eastAsia="fr-FR"/>
        </w:rPr>
        <w:t>L</w:t>
      </w:r>
      <w:r w:rsidR="009F529C">
        <w:rPr>
          <w:lang w:eastAsia="fr-FR"/>
        </w:rPr>
        <w:t xml:space="preserve">a méthode </w:t>
      </w:r>
      <w:r w:rsidR="009F529C" w:rsidRPr="009F529C">
        <w:rPr>
          <w:rStyle w:val="CodeCar"/>
        </w:rPr>
        <w:t>createColonne</w:t>
      </w:r>
      <w:r w:rsidR="00006E04">
        <w:rPr>
          <w:rStyle w:val="CodeCar"/>
        </w:rPr>
        <w:t>()</w:t>
      </w:r>
      <w:r w:rsidR="009F529C">
        <w:rPr>
          <w:lang w:eastAsia="fr-FR"/>
        </w:rPr>
        <w:t xml:space="preserve"> contient </w:t>
      </w:r>
      <w:r>
        <w:rPr>
          <w:lang w:eastAsia="fr-FR"/>
        </w:rPr>
        <w:t xml:space="preserve">2 paramètres </w:t>
      </w:r>
      <w:r w:rsidR="009F529C">
        <w:rPr>
          <w:lang w:eastAsia="fr-FR"/>
        </w:rPr>
        <w:t xml:space="preserve">: </w:t>
      </w:r>
    </w:p>
    <w:p w:rsidR="00746E31" w:rsidRDefault="00746E31" w:rsidP="00BB3C46">
      <w:pPr>
        <w:rPr>
          <w:lang w:eastAsia="fr-FR"/>
        </w:rPr>
      </w:pPr>
    </w:p>
    <w:p w:rsidR="009F529C" w:rsidRDefault="00746E31" w:rsidP="00BB3C46">
      <w:pPr>
        <w:rPr>
          <w:lang w:eastAsia="fr-FR"/>
        </w:rPr>
      </w:pPr>
      <w:r>
        <w:rPr>
          <w:lang w:eastAsia="fr-FR"/>
        </w:rPr>
        <w:t>1 – L’identifiant donné à la colonne et qui sera réutilisé pour y accéder.</w:t>
      </w:r>
      <w:r w:rsidR="00861118">
        <w:rPr>
          <w:lang w:eastAsia="fr-FR"/>
        </w:rPr>
        <w:t xml:space="preserve"> Celui-ci sera utilisé dans tout le reste du code PHP pour faire référence à cette colonne de fichier CSV. Il doit dont être unique et bien entendu parlant.</w:t>
      </w:r>
    </w:p>
    <w:p w:rsidR="00746E31" w:rsidRDefault="00746E31" w:rsidP="00BB3C46">
      <w:pPr>
        <w:rPr>
          <w:lang w:eastAsia="fr-FR"/>
        </w:rPr>
      </w:pPr>
    </w:p>
    <w:p w:rsidR="00746E31" w:rsidRDefault="00746E31" w:rsidP="00BB3C46">
      <w:pPr>
        <w:rPr>
          <w:lang w:eastAsia="fr-FR"/>
        </w:rPr>
      </w:pPr>
      <w:r>
        <w:rPr>
          <w:lang w:eastAsia="fr-FR"/>
        </w:rPr>
        <w:t xml:space="preserve">2 – Un tableau </w:t>
      </w:r>
      <w:r w:rsidR="00006E04">
        <w:rPr>
          <w:lang w:eastAsia="fr-FR"/>
        </w:rPr>
        <w:t xml:space="preserve">associatif </w:t>
      </w:r>
      <w:r>
        <w:rPr>
          <w:lang w:eastAsia="fr-FR"/>
        </w:rPr>
        <w:t>définissant la colonne CSV attendue</w:t>
      </w:r>
      <w:r w:rsidR="00D90D09">
        <w:rPr>
          <w:lang w:eastAsia="fr-FR"/>
        </w:rPr>
        <w:t xml:space="preserve">. Ce tableau </w:t>
      </w:r>
      <w:r w:rsidR="00861118">
        <w:rPr>
          <w:lang w:eastAsia="fr-FR"/>
        </w:rPr>
        <w:t xml:space="preserve">peut contenir les champs suivants : </w:t>
      </w:r>
    </w:p>
    <w:p w:rsidR="00861118" w:rsidRDefault="00861118" w:rsidP="00BB3C46">
      <w:pPr>
        <w:rPr>
          <w:lang w:eastAsia="fr-FR"/>
        </w:rPr>
      </w:pPr>
    </w:p>
    <w:tbl>
      <w:tblPr>
        <w:tblStyle w:val="Trameclaire-Accent5"/>
        <w:tblW w:w="0" w:type="auto"/>
        <w:tblLook w:val="04A0" w:firstRow="1" w:lastRow="0" w:firstColumn="1" w:lastColumn="0" w:noHBand="0" w:noVBand="1"/>
      </w:tblPr>
      <w:tblGrid>
        <w:gridCol w:w="2235"/>
        <w:gridCol w:w="6977"/>
      </w:tblGrid>
      <w:tr w:rsidR="00861118" w:rsidTr="00EA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61118" w:rsidRDefault="00861118" w:rsidP="00861118">
            <w:pPr>
              <w:rPr>
                <w:lang w:eastAsia="fr-FR"/>
              </w:rPr>
            </w:pPr>
            <w:r>
              <w:rPr>
                <w:lang w:eastAsia="fr-FR"/>
              </w:rPr>
              <w:t>Nom du champ</w:t>
            </w:r>
          </w:p>
        </w:tc>
        <w:tc>
          <w:tcPr>
            <w:tcW w:w="6977" w:type="dxa"/>
          </w:tcPr>
          <w:p w:rsidR="00861118" w:rsidRDefault="00861118" w:rsidP="00BB3C46">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Usage</w:t>
            </w:r>
          </w:p>
        </w:tc>
      </w:tr>
      <w:tr w:rsidR="00861118" w:rsidTr="00EA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61118" w:rsidRDefault="00EA14DA" w:rsidP="00BB3C46">
            <w:pPr>
              <w:rPr>
                <w:lang w:eastAsia="fr-FR"/>
              </w:rPr>
            </w:pPr>
            <w:r>
              <w:rPr>
                <w:lang w:eastAsia="fr-FR"/>
              </w:rPr>
              <w:t>c</w:t>
            </w:r>
            <w:r w:rsidR="00861118">
              <w:rPr>
                <w:lang w:eastAsia="fr-FR"/>
              </w:rPr>
              <w:t>olonne</w:t>
            </w:r>
          </w:p>
          <w:p w:rsidR="00EA14DA" w:rsidRPr="00B6030A" w:rsidRDefault="00B6030A" w:rsidP="00EA14DA">
            <w:pPr>
              <w:pStyle w:val="Code9"/>
              <w:rPr>
                <w:b w:val="0"/>
                <w:sz w:val="16"/>
                <w:szCs w:val="16"/>
              </w:rPr>
            </w:pPr>
            <w:r>
              <w:rPr>
                <w:b w:val="0"/>
                <w:sz w:val="16"/>
                <w:szCs w:val="16"/>
              </w:rPr>
              <w:t>integer</w:t>
            </w:r>
          </w:p>
        </w:tc>
        <w:tc>
          <w:tcPr>
            <w:tcW w:w="6977" w:type="dxa"/>
          </w:tcPr>
          <w:p w:rsidR="00EA14DA" w:rsidRDefault="00861118" w:rsidP="00861118">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L’indice de la colonne dans le fichier CSV dans lequel puiser l’information de la colonne (</w:t>
            </w:r>
            <w:r w:rsidRPr="00A71E3E">
              <w:rPr>
                <w:rStyle w:val="CodeCar"/>
              </w:rPr>
              <w:t>entier</w:t>
            </w:r>
            <w:r>
              <w:rPr>
                <w:lang w:eastAsia="fr-FR"/>
              </w:rPr>
              <w:t xml:space="preserve">). </w:t>
            </w:r>
            <w:r w:rsidR="00EA14DA">
              <w:rPr>
                <w:lang w:eastAsia="fr-FR"/>
              </w:rPr>
              <w:t>C’est le seul champ obligatoire pour spécifier une colonne de fichier CSV.</w:t>
            </w:r>
          </w:p>
          <w:p w:rsidR="00861118" w:rsidRDefault="00861118" w:rsidP="00861118">
            <w:pPr>
              <w:cnfStyle w:val="000000100000" w:firstRow="0" w:lastRow="0" w:firstColumn="0" w:lastColumn="0" w:oddVBand="0" w:evenVBand="0" w:oddHBand="1" w:evenHBand="0" w:firstRowFirstColumn="0" w:firstRowLastColumn="0" w:lastRowFirstColumn="0" w:lastRowLastColumn="0"/>
              <w:rPr>
                <w:lang w:eastAsia="fr-FR"/>
              </w:rPr>
            </w:pPr>
            <w:r w:rsidRPr="009F529C">
              <w:rPr>
                <w:b/>
                <w:lang w:eastAsia="fr-FR"/>
              </w:rPr>
              <w:t>Attention</w:t>
            </w:r>
            <w:r>
              <w:rPr>
                <w:b/>
                <w:lang w:eastAsia="fr-FR"/>
              </w:rPr>
              <w:t xml:space="preserve"> : </w:t>
            </w:r>
            <w:r>
              <w:rPr>
                <w:lang w:eastAsia="fr-FR"/>
              </w:rPr>
              <w:t xml:space="preserve">la première colonne du fichier est la colonne indicée 0 (zéro) et non 1. </w:t>
            </w:r>
          </w:p>
        </w:tc>
      </w:tr>
      <w:tr w:rsidR="00861118" w:rsidTr="00EA14DA">
        <w:tc>
          <w:tcPr>
            <w:cnfStyle w:val="001000000000" w:firstRow="0" w:lastRow="0" w:firstColumn="1" w:lastColumn="0" w:oddVBand="0" w:evenVBand="0" w:oddHBand="0" w:evenHBand="0" w:firstRowFirstColumn="0" w:firstRowLastColumn="0" w:lastRowFirstColumn="0" w:lastRowLastColumn="0"/>
            <w:tcW w:w="2235" w:type="dxa"/>
          </w:tcPr>
          <w:p w:rsidR="00861118" w:rsidRDefault="00EA14DA" w:rsidP="00EA14DA">
            <w:pPr>
              <w:rPr>
                <w:lang w:eastAsia="fr-FR"/>
              </w:rPr>
            </w:pPr>
            <w:r>
              <w:rPr>
                <w:lang w:eastAsia="fr-FR"/>
              </w:rPr>
              <w:t>libelle</w:t>
            </w:r>
          </w:p>
          <w:p w:rsidR="00EA14DA" w:rsidRPr="00B6030A" w:rsidRDefault="00B6030A" w:rsidP="00EA14DA">
            <w:pPr>
              <w:pStyle w:val="Code9"/>
              <w:rPr>
                <w:b w:val="0"/>
                <w:lang w:eastAsia="fr-FR"/>
              </w:rPr>
            </w:pPr>
            <w:r>
              <w:rPr>
                <w:b w:val="0"/>
                <w:sz w:val="16"/>
                <w:szCs w:val="16"/>
                <w:lang w:eastAsia="fr-FR"/>
              </w:rPr>
              <w:t>string</w:t>
            </w:r>
          </w:p>
        </w:tc>
        <w:tc>
          <w:tcPr>
            <w:tcW w:w="6977" w:type="dxa"/>
          </w:tcPr>
          <w:p w:rsidR="00861118" w:rsidRDefault="00EA14DA" w:rsidP="00EA14DA">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Le libellé de la colonne qui sera utilisé dans l’application (</w:t>
            </w:r>
            <w:r w:rsidRPr="00A71E3E">
              <w:rPr>
                <w:rStyle w:val="CodeCar"/>
              </w:rPr>
              <w:t>chaîne de caractères</w:t>
            </w:r>
            <w:r>
              <w:rPr>
                <w:lang w:eastAsia="fr-FR"/>
              </w:rPr>
              <w:t xml:space="preserve">). Il ne faut pas confondre avec le libellé d’entête présent dans le fichier CSV, ceci n’a rien à voir. Ici c’est à vous de préciser le libeller que </w:t>
            </w:r>
            <w:r>
              <w:rPr>
                <w:b/>
                <w:lang w:eastAsia="fr-FR"/>
              </w:rPr>
              <w:t>VOUS</w:t>
            </w:r>
            <w:r>
              <w:rPr>
                <w:lang w:eastAsia="fr-FR"/>
              </w:rPr>
              <w:t xml:space="preserve"> voulez donner à la colonne x</w:t>
            </w:r>
          </w:p>
        </w:tc>
      </w:tr>
      <w:tr w:rsidR="00861118" w:rsidTr="00EA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61118" w:rsidRDefault="00EA14DA" w:rsidP="00BB3C46">
            <w:pPr>
              <w:rPr>
                <w:lang w:eastAsia="fr-FR"/>
              </w:rPr>
            </w:pPr>
            <w:proofErr w:type="spellStart"/>
            <w:r>
              <w:rPr>
                <w:lang w:eastAsia="fr-FR"/>
              </w:rPr>
              <w:t>sqlField</w:t>
            </w:r>
            <w:proofErr w:type="spellEnd"/>
          </w:p>
          <w:p w:rsidR="00EA14DA" w:rsidRPr="00B6030A" w:rsidRDefault="00B6030A" w:rsidP="00EA14DA">
            <w:pPr>
              <w:pStyle w:val="Code9"/>
              <w:rPr>
                <w:b w:val="0"/>
                <w:sz w:val="16"/>
                <w:szCs w:val="16"/>
                <w:lang w:eastAsia="fr-FR"/>
              </w:rPr>
            </w:pPr>
            <w:r>
              <w:rPr>
                <w:b w:val="0"/>
                <w:sz w:val="16"/>
                <w:szCs w:val="16"/>
                <w:lang w:eastAsia="fr-FR"/>
              </w:rPr>
              <w:t>string</w:t>
            </w:r>
          </w:p>
        </w:tc>
        <w:tc>
          <w:tcPr>
            <w:tcW w:w="6977" w:type="dxa"/>
          </w:tcPr>
          <w:p w:rsidR="00861118" w:rsidRDefault="00EA14DA" w:rsidP="00EA14DA">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Le champ SQL qui correspond à la colonne à importer dans la base de données. Actuellement la classe </w:t>
            </w:r>
            <w:r w:rsidRPr="009F529C">
              <w:rPr>
                <w:rStyle w:val="CodeCar"/>
              </w:rPr>
              <w:t>UniversalCsvImport</w:t>
            </w:r>
            <w:r>
              <w:rPr>
                <w:lang w:eastAsia="fr-FR"/>
              </w:rPr>
              <w:t xml:space="preserve"> n’utilise pas cette information, mais dans un souci d’évolution ultérieur, nous pouvons d’ores et déjà préciser cette information ici. Et qui sait peut-être que vous utiliserez cette information dans votre classe </w:t>
            </w:r>
            <w:r>
              <w:rPr>
                <w:rStyle w:val="CodeCar"/>
              </w:rPr>
              <w:t>Exemple_csvi</w:t>
            </w:r>
            <w:r w:rsidRPr="00BB3C46">
              <w:rPr>
                <w:rStyle w:val="CodeCar"/>
              </w:rPr>
              <w:t>mport</w:t>
            </w:r>
            <w:r>
              <w:rPr>
                <w:rStyle w:val="CodeCar"/>
              </w:rPr>
              <w:t>.</w:t>
            </w:r>
          </w:p>
        </w:tc>
      </w:tr>
      <w:tr w:rsidR="00861118" w:rsidTr="00EA14DA">
        <w:tc>
          <w:tcPr>
            <w:cnfStyle w:val="001000000000" w:firstRow="0" w:lastRow="0" w:firstColumn="1" w:lastColumn="0" w:oddVBand="0" w:evenVBand="0" w:oddHBand="0" w:evenHBand="0" w:firstRowFirstColumn="0" w:firstRowLastColumn="0" w:lastRowFirstColumn="0" w:lastRowLastColumn="0"/>
            <w:tcW w:w="2235" w:type="dxa"/>
          </w:tcPr>
          <w:p w:rsidR="00861118" w:rsidRDefault="00EA14DA" w:rsidP="00EA14DA">
            <w:pPr>
              <w:rPr>
                <w:lang w:eastAsia="fr-FR"/>
              </w:rPr>
            </w:pPr>
            <w:r>
              <w:rPr>
                <w:lang w:eastAsia="fr-FR"/>
              </w:rPr>
              <w:t>match</w:t>
            </w:r>
          </w:p>
          <w:p w:rsidR="00EA14DA" w:rsidRPr="00B6030A" w:rsidRDefault="00B6030A" w:rsidP="00EA14DA">
            <w:pPr>
              <w:pStyle w:val="Code9"/>
              <w:rPr>
                <w:b w:val="0"/>
                <w:sz w:val="16"/>
                <w:szCs w:val="16"/>
                <w:lang w:eastAsia="fr-FR"/>
              </w:rPr>
            </w:pPr>
            <w:r>
              <w:rPr>
                <w:b w:val="0"/>
                <w:sz w:val="16"/>
                <w:szCs w:val="16"/>
                <w:lang w:eastAsia="fr-FR"/>
              </w:rPr>
              <w:t>array</w:t>
            </w:r>
          </w:p>
        </w:tc>
        <w:tc>
          <w:tcPr>
            <w:tcW w:w="6977" w:type="dxa"/>
          </w:tcPr>
          <w:p w:rsidR="00861118" w:rsidRDefault="00EA14DA" w:rsidP="00BB3C46">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La liste des tests caractéristiques (</w:t>
            </w:r>
            <w:r w:rsidRPr="00A71E3E">
              <w:rPr>
                <w:rStyle w:val="CodeCar"/>
              </w:rPr>
              <w:t>array</w:t>
            </w:r>
            <w:r>
              <w:rPr>
                <w:lang w:eastAsia="fr-FR"/>
              </w:rPr>
              <w:t>) à laquelle doit répondre le contenu de la colonne pour pouvoir être importée dans votre base de données. Clairement, il s’agit d’une liste de tests prédéfinis qui pourront être exécutés par la classe sur demande afin de valider les données. Cette liste est composée d’un tableau de tests (voir ci-dessous). Noter que ce paramètre n’est pas obligatoire. S’il n’est pas présent dans les paramètre de création de la colonne, alors il ne sera réalisé aucun test sur la colonne et celle-ci sera importée telle quelle, y compris si elle est vide. Il faut donc bien réfléchir au résultat attendu par l’importation.</w:t>
            </w:r>
          </w:p>
        </w:tc>
      </w:tr>
      <w:tr w:rsidR="00861118" w:rsidTr="00EA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61118" w:rsidRDefault="00EA14DA" w:rsidP="00EA14DA">
            <w:pPr>
              <w:rPr>
                <w:lang w:eastAsia="fr-FR"/>
              </w:rPr>
            </w:pPr>
            <w:r>
              <w:rPr>
                <w:lang w:eastAsia="fr-FR"/>
              </w:rPr>
              <w:t>commentaire</w:t>
            </w:r>
          </w:p>
          <w:p w:rsidR="00EA14DA" w:rsidRPr="00B6030A" w:rsidRDefault="00B6030A" w:rsidP="00EA14DA">
            <w:pPr>
              <w:pStyle w:val="Code9"/>
              <w:rPr>
                <w:b w:val="0"/>
                <w:lang w:eastAsia="fr-FR"/>
              </w:rPr>
            </w:pPr>
            <w:r w:rsidRPr="00B6030A">
              <w:rPr>
                <w:b w:val="0"/>
                <w:sz w:val="16"/>
                <w:szCs w:val="16"/>
                <w:lang w:eastAsia="fr-FR"/>
              </w:rPr>
              <w:t>string</w:t>
            </w:r>
          </w:p>
        </w:tc>
        <w:tc>
          <w:tcPr>
            <w:tcW w:w="6977" w:type="dxa"/>
          </w:tcPr>
          <w:p w:rsidR="00861118" w:rsidRDefault="00EA14DA" w:rsidP="00EA14DA">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Commentaire associé à la colonne CSV. C’est un commentaire libre. Il peut être utilisé pour afficher à l’utilisateur final les informations de saisie attendues et / ou le type de données attendues.</w:t>
            </w:r>
          </w:p>
        </w:tc>
      </w:tr>
      <w:tr w:rsidR="00861118" w:rsidTr="00EA14DA">
        <w:tc>
          <w:tcPr>
            <w:cnfStyle w:val="001000000000" w:firstRow="0" w:lastRow="0" w:firstColumn="1" w:lastColumn="0" w:oddVBand="0" w:evenVBand="0" w:oddHBand="0" w:evenHBand="0" w:firstRowFirstColumn="0" w:firstRowLastColumn="0" w:lastRowFirstColumn="0" w:lastRowLastColumn="0"/>
            <w:tcW w:w="2235" w:type="dxa"/>
          </w:tcPr>
          <w:p w:rsidR="00861118" w:rsidRDefault="00EA14DA" w:rsidP="00BB3C46">
            <w:pPr>
              <w:rPr>
                <w:lang w:eastAsia="fr-FR"/>
              </w:rPr>
            </w:pPr>
            <w:r>
              <w:rPr>
                <w:lang w:eastAsia="fr-FR"/>
              </w:rPr>
              <w:t>css</w:t>
            </w:r>
          </w:p>
          <w:p w:rsidR="00EA14DA" w:rsidRPr="00B6030A" w:rsidRDefault="00B6030A" w:rsidP="00EA14DA">
            <w:pPr>
              <w:pStyle w:val="Code9"/>
              <w:rPr>
                <w:b w:val="0"/>
                <w:lang w:eastAsia="fr-FR"/>
              </w:rPr>
            </w:pPr>
            <w:r w:rsidRPr="00B6030A">
              <w:rPr>
                <w:b w:val="0"/>
                <w:sz w:val="16"/>
                <w:szCs w:val="16"/>
                <w:lang w:eastAsia="fr-FR"/>
              </w:rPr>
              <w:t>string</w:t>
            </w:r>
          </w:p>
        </w:tc>
        <w:tc>
          <w:tcPr>
            <w:tcW w:w="6977" w:type="dxa"/>
          </w:tcPr>
          <w:p w:rsidR="00861118" w:rsidRDefault="00EA14DA" w:rsidP="00EA14DA">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Classe CSS associées au commentaire dans le cas ou celui-ci serait affiché. Dans notre exemple la colonne « </w:t>
            </w:r>
            <w:r w:rsidRPr="00EA14DA">
              <w:rPr>
                <w:rStyle w:val="CodeCar"/>
              </w:rPr>
              <w:t>titre</w:t>
            </w:r>
            <w:r>
              <w:rPr>
                <w:lang w:eastAsia="fr-FR"/>
              </w:rPr>
              <w:t> », affiche son commentaire en rouge (</w:t>
            </w:r>
            <w:r w:rsidRPr="00EA14DA">
              <w:rPr>
                <w:rStyle w:val="CodeCar"/>
              </w:rPr>
              <w:t>text-danger</w:t>
            </w:r>
            <w:r>
              <w:rPr>
                <w:lang w:eastAsia="fr-FR"/>
              </w:rPr>
              <w:t>) pour spécifier le caractère obligatoire de la saisie.</w:t>
            </w:r>
          </w:p>
        </w:tc>
      </w:tr>
      <w:tr w:rsidR="00861118" w:rsidTr="00EA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61118" w:rsidRDefault="00EA14DA" w:rsidP="00EA14DA">
            <w:pPr>
              <w:rPr>
                <w:lang w:eastAsia="fr-FR"/>
              </w:rPr>
            </w:pPr>
            <w:proofErr w:type="spellStart"/>
            <w:r>
              <w:rPr>
                <w:lang w:eastAsia="fr-FR"/>
              </w:rPr>
              <w:t>defaut</w:t>
            </w:r>
            <w:proofErr w:type="spellEnd"/>
          </w:p>
          <w:p w:rsidR="00EA14DA" w:rsidRPr="00B6030A" w:rsidRDefault="00B6030A" w:rsidP="00B6030A">
            <w:pPr>
              <w:pStyle w:val="Code"/>
            </w:pPr>
            <w:r>
              <w:rPr>
                <w:b w:val="0"/>
              </w:rPr>
              <w:t>string</w:t>
            </w:r>
          </w:p>
        </w:tc>
        <w:tc>
          <w:tcPr>
            <w:tcW w:w="6977" w:type="dxa"/>
          </w:tcPr>
          <w:p w:rsidR="00861118" w:rsidRDefault="00EA14DA" w:rsidP="00EA14DA">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Valeur par défaut qui sera saisie comme valeur de la colonne si celle-ci est vide et si le match ‘</w:t>
            </w:r>
            <w:r w:rsidRPr="00EA14DA">
              <w:rPr>
                <w:rStyle w:val="CodeCar"/>
              </w:rPr>
              <w:t>DEFAULT</w:t>
            </w:r>
            <w:r>
              <w:rPr>
                <w:lang w:eastAsia="fr-FR"/>
              </w:rPr>
              <w:t>’ est spécifié. Dans notre exemple, la colonne réalisateur n’est pas obligatoire et si celle-ci est vide (non renseignée), la valeur par défaut ‘Inconnu’ sera alors affectée à la colonne.</w:t>
            </w:r>
          </w:p>
        </w:tc>
      </w:tr>
      <w:tr w:rsidR="00EA14DA" w:rsidTr="00EA14DA">
        <w:tc>
          <w:tcPr>
            <w:cnfStyle w:val="001000000000" w:firstRow="0" w:lastRow="0" w:firstColumn="1" w:lastColumn="0" w:oddVBand="0" w:evenVBand="0" w:oddHBand="0" w:evenHBand="0" w:firstRowFirstColumn="0" w:firstRowLastColumn="0" w:lastRowFirstColumn="0" w:lastRowLastColumn="0"/>
            <w:tcW w:w="2235" w:type="dxa"/>
          </w:tcPr>
          <w:p w:rsidR="00EA14DA" w:rsidRDefault="00EA14DA" w:rsidP="00EA14DA">
            <w:pPr>
              <w:rPr>
                <w:lang w:eastAsia="fr-FR"/>
              </w:rPr>
            </w:pPr>
            <w:r>
              <w:rPr>
                <w:lang w:eastAsia="fr-FR"/>
              </w:rPr>
              <w:t>active</w:t>
            </w:r>
          </w:p>
          <w:p w:rsidR="00EA14DA" w:rsidRPr="00B6030A" w:rsidRDefault="00B6030A" w:rsidP="00B6030A">
            <w:pPr>
              <w:pStyle w:val="Code"/>
            </w:pPr>
            <w:r>
              <w:rPr>
                <w:b w:val="0"/>
              </w:rPr>
              <w:t>boolean</w:t>
            </w:r>
          </w:p>
        </w:tc>
        <w:tc>
          <w:tcPr>
            <w:tcW w:w="6977" w:type="dxa"/>
          </w:tcPr>
          <w:p w:rsidR="00EA14DA" w:rsidRDefault="00DB59F0" w:rsidP="00BB3C46">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xml:space="preserve">Booléen qui spécifie si la classe doit prendre en compte la colonne CSV. </w:t>
            </w:r>
          </w:p>
          <w:p w:rsidR="00DB59F0" w:rsidRDefault="00DB59F0" w:rsidP="00BB3C46">
            <w:pPr>
              <w:cnfStyle w:val="000000000000" w:firstRow="0" w:lastRow="0" w:firstColumn="0" w:lastColumn="0" w:oddVBand="0" w:evenVBand="0" w:oddHBand="0" w:evenHBand="0" w:firstRowFirstColumn="0" w:firstRowLastColumn="0" w:lastRowFirstColumn="0" w:lastRowLastColumn="0"/>
              <w:rPr>
                <w:lang w:eastAsia="fr-FR"/>
              </w:rPr>
            </w:pPr>
            <w:r w:rsidRPr="00DB59F0">
              <w:rPr>
                <w:rStyle w:val="CodeCar"/>
              </w:rPr>
              <w:t>true</w:t>
            </w:r>
            <w:r>
              <w:rPr>
                <w:lang w:eastAsia="fr-FR"/>
              </w:rPr>
              <w:t xml:space="preserve"> (valeur par défaut) : la colonne est lue</w:t>
            </w:r>
          </w:p>
          <w:p w:rsidR="00DB59F0" w:rsidRDefault="00DB59F0" w:rsidP="00DB59F0">
            <w:pPr>
              <w:cnfStyle w:val="000000000000" w:firstRow="0" w:lastRow="0" w:firstColumn="0" w:lastColumn="0" w:oddVBand="0" w:evenVBand="0" w:oddHBand="0" w:evenHBand="0" w:firstRowFirstColumn="0" w:firstRowLastColumn="0" w:lastRowFirstColumn="0" w:lastRowLastColumn="0"/>
              <w:rPr>
                <w:lang w:eastAsia="fr-FR"/>
              </w:rPr>
            </w:pPr>
            <w:r w:rsidRPr="00DB59F0">
              <w:rPr>
                <w:rStyle w:val="CodeCar"/>
              </w:rPr>
              <w:t>false</w:t>
            </w:r>
            <w:r>
              <w:rPr>
                <w:lang w:eastAsia="fr-FR"/>
              </w:rPr>
              <w:t> : la colonne du fichier CSV est ignorée</w:t>
            </w:r>
          </w:p>
        </w:tc>
      </w:tr>
    </w:tbl>
    <w:p w:rsidR="00861118" w:rsidRDefault="00861118" w:rsidP="00BB3C46">
      <w:pPr>
        <w:rPr>
          <w:lang w:eastAsia="fr-FR"/>
        </w:rPr>
      </w:pPr>
    </w:p>
    <w:p w:rsidR="00BE0BD8" w:rsidRDefault="00BE0BD8">
      <w:pPr>
        <w:spacing w:after="200" w:line="276" w:lineRule="auto"/>
        <w:jc w:val="left"/>
        <w:rPr>
          <w:rFonts w:eastAsiaTheme="majorEastAsia" w:cs="Arial"/>
          <w:b/>
          <w:bCs/>
          <w:color w:val="4F81BD" w:themeColor="accent1"/>
          <w:sz w:val="26"/>
          <w:szCs w:val="26"/>
          <w:lang w:eastAsia="fr-FR"/>
        </w:rPr>
      </w:pPr>
      <w:r>
        <w:br w:type="page"/>
      </w:r>
    </w:p>
    <w:p w:rsidR="00C516A2" w:rsidRDefault="00C516A2" w:rsidP="00D70E59">
      <w:pPr>
        <w:pStyle w:val="Titre2"/>
      </w:pPr>
      <w:bookmarkStart w:id="4" w:name="_Toc5625976"/>
      <w:r>
        <w:lastRenderedPageBreak/>
        <w:t>Tests standards</w:t>
      </w:r>
      <w:bookmarkEnd w:id="4"/>
    </w:p>
    <w:p w:rsidR="009F529C" w:rsidRDefault="002E67BC" w:rsidP="00BB3C46">
      <w:pPr>
        <w:rPr>
          <w:lang w:eastAsia="fr-FR"/>
        </w:rPr>
      </w:pPr>
      <w:r>
        <w:rPr>
          <w:lang w:eastAsia="fr-FR"/>
        </w:rPr>
        <w:t>Voici les tests disponible</w:t>
      </w:r>
      <w:r w:rsidR="00C516A2">
        <w:rPr>
          <w:lang w:eastAsia="fr-FR"/>
        </w:rPr>
        <w:t>s</w:t>
      </w:r>
      <w:r>
        <w:rPr>
          <w:lang w:eastAsia="fr-FR"/>
        </w:rPr>
        <w:t xml:space="preserve"> en standard :</w:t>
      </w:r>
      <w:r w:rsidR="00A71E3E">
        <w:rPr>
          <w:lang w:eastAsia="fr-FR"/>
        </w:rPr>
        <w:t xml:space="preserve"> </w:t>
      </w:r>
    </w:p>
    <w:p w:rsidR="00BE00AF" w:rsidRDefault="00BE00AF" w:rsidP="00BB3C46">
      <w:pPr>
        <w:rPr>
          <w:lang w:eastAsia="fr-FR"/>
        </w:rPr>
      </w:pPr>
    </w:p>
    <w:tbl>
      <w:tblPr>
        <w:tblStyle w:val="Trameclaire-Accent5"/>
        <w:tblW w:w="0" w:type="auto"/>
        <w:tblLook w:val="04A0" w:firstRow="1" w:lastRow="0" w:firstColumn="1" w:lastColumn="0" w:noHBand="0" w:noVBand="1"/>
      </w:tblPr>
      <w:tblGrid>
        <w:gridCol w:w="2857"/>
        <w:gridCol w:w="6431"/>
      </w:tblGrid>
      <w:tr w:rsidR="00BE00AF" w:rsidTr="00BE0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E00AF" w:rsidRDefault="00BE00AF" w:rsidP="00BB3C46">
            <w:pPr>
              <w:rPr>
                <w:lang w:eastAsia="fr-FR"/>
              </w:rPr>
            </w:pPr>
            <w:r>
              <w:rPr>
                <w:lang w:eastAsia="fr-FR"/>
              </w:rPr>
              <w:t>Test</w:t>
            </w:r>
          </w:p>
        </w:tc>
        <w:tc>
          <w:tcPr>
            <w:tcW w:w="6694" w:type="dxa"/>
          </w:tcPr>
          <w:p w:rsidR="00BE00AF" w:rsidRDefault="00BE00AF" w:rsidP="00BB3C46">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Usage</w:t>
            </w:r>
          </w:p>
        </w:tc>
      </w:tr>
      <w:tr w:rsidR="00BE00AF" w:rsidTr="00BE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E00AF" w:rsidRPr="00BE00AF" w:rsidRDefault="00BE00AF" w:rsidP="00B6030A">
            <w:pPr>
              <w:pStyle w:val="Code"/>
            </w:pPr>
            <w:r w:rsidRPr="00BE00AF">
              <w:t>DEFAULT</w:t>
            </w:r>
          </w:p>
        </w:tc>
        <w:tc>
          <w:tcPr>
            <w:tcW w:w="6694" w:type="dxa"/>
          </w:tcPr>
          <w:p w:rsidR="00BE00AF" w:rsidRPr="00DE7B12" w:rsidRDefault="00DE7B12" w:rsidP="00BB3C46">
            <w:pPr>
              <w:cnfStyle w:val="000000100000" w:firstRow="0" w:lastRow="0" w:firstColumn="0" w:lastColumn="0" w:oddVBand="0" w:evenVBand="0" w:oddHBand="1" w:evenHBand="0" w:firstRowFirstColumn="0" w:firstRowLastColumn="0" w:lastRowFirstColumn="0" w:lastRowLastColumn="0"/>
              <w:rPr>
                <w:lang w:eastAsia="fr-FR"/>
              </w:rPr>
            </w:pPr>
            <w:r w:rsidRPr="00DE7B12">
              <w:rPr>
                <w:lang w:eastAsia="fr-FR"/>
              </w:rPr>
              <w:t>Seul test qui n’en soit pas un : Si spécifié, le contenu du champ ‘</w:t>
            </w:r>
            <w:proofErr w:type="spellStart"/>
            <w:r w:rsidRPr="00DE7B12">
              <w:rPr>
                <w:lang w:eastAsia="fr-FR"/>
              </w:rPr>
              <w:t>defaut</w:t>
            </w:r>
            <w:proofErr w:type="spellEnd"/>
            <w:r w:rsidRPr="00DE7B12">
              <w:rPr>
                <w:lang w:eastAsia="fr-FR"/>
              </w:rPr>
              <w:t>’ défini lors de la création de la colonne sera transmis comme données de la colonne si celle-ci est vide et non obligatoire.</w:t>
            </w:r>
          </w:p>
        </w:tc>
      </w:tr>
      <w:tr w:rsidR="00BE00AF" w:rsidTr="00BE00AF">
        <w:tc>
          <w:tcPr>
            <w:cnfStyle w:val="001000000000" w:firstRow="0" w:lastRow="0" w:firstColumn="1" w:lastColumn="0" w:oddVBand="0" w:evenVBand="0" w:oddHBand="0" w:evenHBand="0" w:firstRowFirstColumn="0" w:firstRowLastColumn="0" w:lastRowFirstColumn="0" w:lastRowLastColumn="0"/>
            <w:tcW w:w="2518" w:type="dxa"/>
          </w:tcPr>
          <w:p w:rsidR="00BE00AF" w:rsidRPr="00BE00AF" w:rsidRDefault="00BE00AF" w:rsidP="00B6030A">
            <w:pPr>
              <w:pStyle w:val="Code"/>
            </w:pPr>
            <w:r w:rsidRPr="00BE00AF">
              <w:t>REQUIRED</w:t>
            </w:r>
          </w:p>
        </w:tc>
        <w:tc>
          <w:tcPr>
            <w:tcW w:w="6694" w:type="dxa"/>
          </w:tcPr>
          <w:p w:rsidR="00BE00AF" w:rsidRPr="00DE7B12" w:rsidRDefault="00BE00AF" w:rsidP="00BB3C46">
            <w:pPr>
              <w:cnfStyle w:val="000000000000" w:firstRow="0" w:lastRow="0" w:firstColumn="0" w:lastColumn="0" w:oddVBand="0" w:evenVBand="0" w:oddHBand="0" w:evenHBand="0" w:firstRowFirstColumn="0" w:firstRowLastColumn="0" w:lastRowFirstColumn="0" w:lastRowLastColumn="0"/>
              <w:rPr>
                <w:lang w:eastAsia="fr-FR"/>
              </w:rPr>
            </w:pPr>
            <w:r w:rsidRPr="00DE7B12">
              <w:rPr>
                <w:lang w:eastAsia="fr-FR"/>
              </w:rPr>
              <w:t>Le contenu de la colonne à importer ne doit pas être vide.</w:t>
            </w:r>
          </w:p>
        </w:tc>
      </w:tr>
      <w:tr w:rsidR="00BE00AF" w:rsidTr="00BE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E00AF" w:rsidRPr="00BE00AF" w:rsidRDefault="00BE00AF" w:rsidP="00B6030A">
            <w:pPr>
              <w:pStyle w:val="Code"/>
            </w:pPr>
            <w:r w:rsidRPr="00BE00AF">
              <w:t>NUMERIC</w:t>
            </w:r>
          </w:p>
        </w:tc>
        <w:tc>
          <w:tcPr>
            <w:tcW w:w="6694" w:type="dxa"/>
          </w:tcPr>
          <w:p w:rsidR="00BE00AF" w:rsidRPr="00DE7B12" w:rsidRDefault="00BE00AF" w:rsidP="00BB3C46">
            <w:pPr>
              <w:cnfStyle w:val="000000100000" w:firstRow="0" w:lastRow="0" w:firstColumn="0" w:lastColumn="0" w:oddVBand="0" w:evenVBand="0" w:oddHBand="1" w:evenHBand="0" w:firstRowFirstColumn="0" w:firstRowLastColumn="0" w:lastRowFirstColumn="0" w:lastRowLastColumn="0"/>
              <w:rPr>
                <w:lang w:eastAsia="fr-FR"/>
              </w:rPr>
            </w:pPr>
            <w:r w:rsidRPr="00DE7B12">
              <w:t>Le contenu de la colonne  doit être du type numérique (ou vide). Les virgules sont donc acceptées.</w:t>
            </w:r>
          </w:p>
        </w:tc>
      </w:tr>
      <w:tr w:rsidR="00BE00AF" w:rsidTr="00BE00AF">
        <w:tc>
          <w:tcPr>
            <w:cnfStyle w:val="001000000000" w:firstRow="0" w:lastRow="0" w:firstColumn="1" w:lastColumn="0" w:oddVBand="0" w:evenVBand="0" w:oddHBand="0" w:evenHBand="0" w:firstRowFirstColumn="0" w:firstRowLastColumn="0" w:lastRowFirstColumn="0" w:lastRowLastColumn="0"/>
            <w:tcW w:w="2518" w:type="dxa"/>
          </w:tcPr>
          <w:p w:rsidR="00BE00AF" w:rsidRPr="00BE00AF" w:rsidRDefault="00BE00AF" w:rsidP="00B6030A">
            <w:pPr>
              <w:pStyle w:val="Code"/>
            </w:pPr>
            <w:r w:rsidRPr="00BE00AF">
              <w:t>NOT_ZERO</w:t>
            </w:r>
          </w:p>
        </w:tc>
        <w:tc>
          <w:tcPr>
            <w:tcW w:w="6694" w:type="dxa"/>
          </w:tcPr>
          <w:p w:rsidR="00BE00AF" w:rsidRPr="00DE7B12" w:rsidRDefault="00BE00AF" w:rsidP="00BB3C46">
            <w:pPr>
              <w:cnfStyle w:val="000000000000" w:firstRow="0" w:lastRow="0" w:firstColumn="0" w:lastColumn="0" w:oddVBand="0" w:evenVBand="0" w:oddHBand="0" w:evenHBand="0" w:firstRowFirstColumn="0" w:firstRowLastColumn="0" w:lastRowFirstColumn="0" w:lastRowLastColumn="0"/>
              <w:rPr>
                <w:lang w:eastAsia="fr-FR"/>
              </w:rPr>
            </w:pPr>
            <w:r w:rsidRPr="00DE7B12">
              <w:t>La saisie doit être différente de 0 (ou vide).</w:t>
            </w:r>
          </w:p>
        </w:tc>
      </w:tr>
      <w:tr w:rsidR="00BE00AF" w:rsidTr="00BE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E00AF" w:rsidRPr="00BE00AF" w:rsidRDefault="00BE00AF" w:rsidP="00B6030A">
            <w:pPr>
              <w:pStyle w:val="Code"/>
            </w:pPr>
            <w:r w:rsidRPr="00BE00AF">
              <w:t>CHECK_INTEGER</w:t>
            </w:r>
          </w:p>
        </w:tc>
        <w:tc>
          <w:tcPr>
            <w:tcW w:w="6694" w:type="dxa"/>
          </w:tcPr>
          <w:p w:rsidR="00BE00AF" w:rsidRPr="00DE7B12" w:rsidRDefault="00BE00AF" w:rsidP="00BB3C46">
            <w:pPr>
              <w:cnfStyle w:val="000000100000" w:firstRow="0" w:lastRow="0" w:firstColumn="0" w:lastColumn="0" w:oddVBand="0" w:evenVBand="0" w:oddHBand="1" w:evenHBand="0" w:firstRowFirstColumn="0" w:firstRowLastColumn="0" w:lastRowFirstColumn="0" w:lastRowLastColumn="0"/>
              <w:rPr>
                <w:lang w:eastAsia="fr-FR"/>
              </w:rPr>
            </w:pPr>
            <w:r w:rsidRPr="00DE7B12">
              <w:t>Entier obligatoire (signes + et -  autorisés) (ou vide).</w:t>
            </w:r>
          </w:p>
        </w:tc>
      </w:tr>
      <w:tr w:rsidR="00BE00AF" w:rsidTr="00BE00AF">
        <w:tc>
          <w:tcPr>
            <w:cnfStyle w:val="001000000000" w:firstRow="0" w:lastRow="0" w:firstColumn="1" w:lastColumn="0" w:oddVBand="0" w:evenVBand="0" w:oddHBand="0" w:evenHBand="0" w:firstRowFirstColumn="0" w:firstRowLastColumn="0" w:lastRowFirstColumn="0" w:lastRowLastColumn="0"/>
            <w:tcW w:w="2518" w:type="dxa"/>
          </w:tcPr>
          <w:p w:rsidR="00BE00AF" w:rsidRPr="00BE00AF" w:rsidRDefault="00BE00AF" w:rsidP="00B6030A">
            <w:pPr>
              <w:pStyle w:val="Code"/>
            </w:pPr>
            <w:r w:rsidRPr="00BE00AF">
              <w:t>CHECK_INTEGER_1OU2</w:t>
            </w:r>
          </w:p>
        </w:tc>
        <w:tc>
          <w:tcPr>
            <w:tcW w:w="6694" w:type="dxa"/>
          </w:tcPr>
          <w:p w:rsidR="00BE00AF" w:rsidRPr="00DE7B12" w:rsidRDefault="00BE00AF" w:rsidP="00BB3C46">
            <w:pPr>
              <w:cnfStyle w:val="000000000000" w:firstRow="0" w:lastRow="0" w:firstColumn="0" w:lastColumn="0" w:oddVBand="0" w:evenVBand="0" w:oddHBand="0" w:evenHBand="0" w:firstRowFirstColumn="0" w:firstRowLastColumn="0" w:lastRowFirstColumn="0" w:lastRowLastColumn="0"/>
              <w:rPr>
                <w:lang w:eastAsia="fr-FR"/>
              </w:rPr>
            </w:pPr>
            <w:r w:rsidRPr="00DE7B12">
              <w:t>Entier à 1 ou 2 chiffre obligatoire (ou vide).</w:t>
            </w:r>
          </w:p>
        </w:tc>
      </w:tr>
      <w:tr w:rsidR="00BE00AF" w:rsidTr="00BE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E00AF" w:rsidRPr="00BE00AF" w:rsidRDefault="00BE00AF" w:rsidP="00B6030A">
            <w:pPr>
              <w:pStyle w:val="Code"/>
            </w:pPr>
            <w:r w:rsidRPr="00BE00AF">
              <w:t>CHECK</w:t>
            </w:r>
            <w:r>
              <w:t>_</w:t>
            </w:r>
            <w:r w:rsidRPr="00BE00AF">
              <w:t>UNSIGNED_INTEGER</w:t>
            </w:r>
          </w:p>
        </w:tc>
        <w:tc>
          <w:tcPr>
            <w:tcW w:w="6694" w:type="dxa"/>
          </w:tcPr>
          <w:p w:rsidR="00BE00AF" w:rsidRPr="00DE7B12" w:rsidRDefault="00BE00AF" w:rsidP="00BB3C46">
            <w:pPr>
              <w:cnfStyle w:val="000000100000" w:firstRow="0" w:lastRow="0" w:firstColumn="0" w:lastColumn="0" w:oddVBand="0" w:evenVBand="0" w:oddHBand="1" w:evenHBand="0" w:firstRowFirstColumn="0" w:firstRowLastColumn="0" w:lastRowFirstColumn="0" w:lastRowLastColumn="0"/>
              <w:rPr>
                <w:lang w:eastAsia="fr-FR"/>
              </w:rPr>
            </w:pPr>
            <w:r w:rsidRPr="00DE7B12">
              <w:t>Entier obligatoire (signe interdit) (ou vide).</w:t>
            </w:r>
          </w:p>
        </w:tc>
      </w:tr>
      <w:tr w:rsidR="00BE00AF" w:rsidTr="00BE00AF">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CHECK_SIGNED_INTEGER</w:t>
            </w:r>
          </w:p>
        </w:tc>
        <w:tc>
          <w:tcPr>
            <w:tcW w:w="6694" w:type="dxa"/>
          </w:tcPr>
          <w:p w:rsidR="00BE00AF" w:rsidRPr="00DE7B12" w:rsidRDefault="00BE00AF" w:rsidP="00BB3C46">
            <w:pPr>
              <w:cnfStyle w:val="000000000000" w:firstRow="0" w:lastRow="0" w:firstColumn="0" w:lastColumn="0" w:oddVBand="0" w:evenVBand="0" w:oddHBand="0" w:evenHBand="0" w:firstRowFirstColumn="0" w:firstRowLastColumn="0" w:lastRowFirstColumn="0" w:lastRowLastColumn="0"/>
              <w:rPr>
                <w:lang w:eastAsia="fr-FR"/>
              </w:rPr>
            </w:pPr>
            <w:r w:rsidRPr="00DE7B12">
              <w:t>Entier obligatoire (signes + et -  autorisés) (ou vide).</w:t>
            </w:r>
          </w:p>
        </w:tc>
      </w:tr>
      <w:tr w:rsidR="00BE00AF" w:rsidTr="00BE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CHECK_INTEGER_4</w:t>
            </w:r>
          </w:p>
        </w:tc>
        <w:tc>
          <w:tcPr>
            <w:tcW w:w="6694" w:type="dxa"/>
          </w:tcPr>
          <w:p w:rsidR="00BE00AF" w:rsidRPr="00DE7B12" w:rsidRDefault="00BE00AF" w:rsidP="00BB3C46">
            <w:pPr>
              <w:cnfStyle w:val="000000100000" w:firstRow="0" w:lastRow="0" w:firstColumn="0" w:lastColumn="0" w:oddVBand="0" w:evenVBand="0" w:oddHBand="1" w:evenHBand="0" w:firstRowFirstColumn="0" w:firstRowLastColumn="0" w:lastRowFirstColumn="0" w:lastRowLastColumn="0"/>
              <w:rPr>
                <w:lang w:eastAsia="fr-FR"/>
              </w:rPr>
            </w:pPr>
            <w:r w:rsidRPr="00DE7B12">
              <w:t>4 chiffres obligatoires (ou vide). Par exemple pour une année.</w:t>
            </w:r>
          </w:p>
        </w:tc>
      </w:tr>
      <w:tr w:rsidR="00BE00AF" w:rsidTr="00BE00AF">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CHECK_INTEGER_8</w:t>
            </w:r>
          </w:p>
        </w:tc>
        <w:tc>
          <w:tcPr>
            <w:tcW w:w="6694" w:type="dxa"/>
          </w:tcPr>
          <w:p w:rsidR="00BE00AF" w:rsidRPr="00DE7B12" w:rsidRDefault="00BE00AF" w:rsidP="00BB3C46">
            <w:pPr>
              <w:cnfStyle w:val="000000000000" w:firstRow="0" w:lastRow="0" w:firstColumn="0" w:lastColumn="0" w:oddVBand="0" w:evenVBand="0" w:oddHBand="0" w:evenHBand="0" w:firstRowFirstColumn="0" w:firstRowLastColumn="0" w:lastRowFirstColumn="0" w:lastRowLastColumn="0"/>
              <w:rPr>
                <w:lang w:eastAsia="fr-FR"/>
              </w:rPr>
            </w:pPr>
            <w:r w:rsidRPr="00DE7B12">
              <w:t>8 chiffres obligatoires (ou vide).</w:t>
            </w:r>
          </w:p>
        </w:tc>
      </w:tr>
      <w:tr w:rsidR="00BE00AF" w:rsidTr="00BE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CHECK_FLOAT</w:t>
            </w:r>
          </w:p>
        </w:tc>
        <w:tc>
          <w:tcPr>
            <w:tcW w:w="6694" w:type="dxa"/>
          </w:tcPr>
          <w:p w:rsidR="00BE00AF" w:rsidRPr="00DE7B12" w:rsidRDefault="00BE00AF" w:rsidP="00BB3C46">
            <w:pPr>
              <w:cnfStyle w:val="000000100000" w:firstRow="0" w:lastRow="0" w:firstColumn="0" w:lastColumn="0" w:oddVBand="0" w:evenVBand="0" w:oddHBand="1" w:evenHBand="0" w:firstRowFirstColumn="0" w:firstRowLastColumn="0" w:lastRowFirstColumn="0" w:lastRowLastColumn="0"/>
              <w:rPr>
                <w:lang w:eastAsia="fr-FR"/>
              </w:rPr>
            </w:pPr>
            <w:r w:rsidRPr="00DE7B12">
              <w:t>Nombre à virgule flottante avec décimales optionnelles (ou vide).</w:t>
            </w:r>
          </w:p>
        </w:tc>
      </w:tr>
      <w:tr w:rsidR="00BE00AF" w:rsidTr="00BE00AF">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CHECK_FLOAT_2DEC</w:t>
            </w:r>
          </w:p>
        </w:tc>
        <w:tc>
          <w:tcPr>
            <w:tcW w:w="6694" w:type="dxa"/>
          </w:tcPr>
          <w:p w:rsidR="00BE00AF" w:rsidRPr="00DE7B12" w:rsidRDefault="00BE00AF" w:rsidP="00BB3C46">
            <w:pPr>
              <w:cnfStyle w:val="000000000000" w:firstRow="0" w:lastRow="0" w:firstColumn="0" w:lastColumn="0" w:oddVBand="0" w:evenVBand="0" w:oddHBand="0" w:evenHBand="0" w:firstRowFirstColumn="0" w:firstRowLastColumn="0" w:lastRowFirstColumn="0" w:lastRowLastColumn="0"/>
              <w:rPr>
                <w:lang w:eastAsia="fr-FR"/>
              </w:rPr>
            </w:pPr>
            <w:r w:rsidRPr="00DE7B12">
              <w:t>Nombre à virgule flottante avec 2 décimales optionnelles (ou vide).</w:t>
            </w:r>
          </w:p>
        </w:tc>
      </w:tr>
      <w:tr w:rsidR="00BE00AF" w:rsidTr="00BE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CHECK_BOOLEAN</w:t>
            </w:r>
          </w:p>
        </w:tc>
        <w:tc>
          <w:tcPr>
            <w:tcW w:w="6694" w:type="dxa"/>
          </w:tcPr>
          <w:p w:rsidR="00BE00AF" w:rsidRPr="00DE7B12" w:rsidRDefault="00BE00AF" w:rsidP="00BB3C46">
            <w:pPr>
              <w:cnfStyle w:val="000000100000" w:firstRow="0" w:lastRow="0" w:firstColumn="0" w:lastColumn="0" w:oddVBand="0" w:evenVBand="0" w:oddHBand="1" w:evenHBand="0" w:firstRowFirstColumn="0" w:firstRowLastColumn="0" w:lastRowFirstColumn="0" w:lastRowLastColumn="0"/>
              <w:rPr>
                <w:lang w:eastAsia="fr-FR"/>
              </w:rPr>
            </w:pPr>
            <w:r w:rsidRPr="00DE7B12">
              <w:t>0 ou 1 (ou vide).</w:t>
            </w:r>
          </w:p>
        </w:tc>
      </w:tr>
      <w:tr w:rsidR="00BE00AF" w:rsidTr="00BE00AF">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CHECK_DATETIME</w:t>
            </w:r>
          </w:p>
        </w:tc>
        <w:tc>
          <w:tcPr>
            <w:tcW w:w="6694" w:type="dxa"/>
          </w:tcPr>
          <w:p w:rsidR="00BE00AF" w:rsidRPr="00DE7B12" w:rsidRDefault="00BE00AF" w:rsidP="00DE7B12">
            <w:pPr>
              <w:cnfStyle w:val="000000000000" w:firstRow="0" w:lastRow="0" w:firstColumn="0" w:lastColumn="0" w:oddVBand="0" w:evenVBand="0" w:oddHBand="0" w:evenHBand="0" w:firstRowFirstColumn="0" w:firstRowLastColumn="0" w:lastRowFirstColumn="0" w:lastRowLastColumn="0"/>
              <w:rPr>
                <w:lang w:eastAsia="fr-FR"/>
              </w:rPr>
            </w:pPr>
            <w:r w:rsidRPr="00DE7B12">
              <w:t xml:space="preserve">Entrée Datetime  au format </w:t>
            </w:r>
            <w:r w:rsidRPr="00DE7B12">
              <w:rPr>
                <w:rStyle w:val="CodeCar"/>
              </w:rPr>
              <w:t>0000-00-00 00:00</w:t>
            </w:r>
            <w:r w:rsidRPr="00DE7B12">
              <w:rPr>
                <w:rStyle w:val="Code9Car"/>
                <w:rFonts w:asciiTheme="minorHAnsi" w:hAnsiTheme="minorHAnsi"/>
                <w:sz w:val="22"/>
                <w:szCs w:val="22"/>
              </w:rPr>
              <w:t> </w:t>
            </w:r>
            <w:r w:rsidRPr="00DE7B12">
              <w:t>(Y-m-d) (les secondes sont optionnelles) (ou vide).</w:t>
            </w:r>
          </w:p>
        </w:tc>
      </w:tr>
      <w:tr w:rsidR="00BE00AF" w:rsidTr="00BE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CHECK_EMAIL</w:t>
            </w:r>
          </w:p>
        </w:tc>
        <w:tc>
          <w:tcPr>
            <w:tcW w:w="6694" w:type="dxa"/>
          </w:tcPr>
          <w:p w:rsidR="00BE00AF" w:rsidRPr="00DE7B12" w:rsidRDefault="00DE7B12" w:rsidP="00BB3C46">
            <w:pPr>
              <w:cnfStyle w:val="000000100000" w:firstRow="0" w:lastRow="0" w:firstColumn="0" w:lastColumn="0" w:oddVBand="0" w:evenVBand="0" w:oddHBand="1" w:evenHBand="0" w:firstRowFirstColumn="0" w:firstRowLastColumn="0" w:lastRowFirstColumn="0" w:lastRowLastColumn="0"/>
              <w:rPr>
                <w:lang w:eastAsia="fr-FR"/>
              </w:rPr>
            </w:pPr>
            <w:proofErr w:type="spellStart"/>
            <w:r w:rsidRPr="00DE7B12">
              <w:t>eMail</w:t>
            </w:r>
            <w:proofErr w:type="spellEnd"/>
            <w:r w:rsidRPr="00DE7B12">
              <w:t xml:space="preserve"> (ou vide).</w:t>
            </w:r>
          </w:p>
        </w:tc>
      </w:tr>
      <w:tr w:rsidR="00BE00AF" w:rsidTr="00BE00AF">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CHECK_EMAIL_APOSTROPHE</w:t>
            </w:r>
          </w:p>
        </w:tc>
        <w:tc>
          <w:tcPr>
            <w:tcW w:w="6694" w:type="dxa"/>
          </w:tcPr>
          <w:p w:rsidR="00BE00AF" w:rsidRPr="00DE7B12" w:rsidRDefault="00DE7B12" w:rsidP="00DE7B12">
            <w:pPr>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DE7B12">
              <w:t>eMail</w:t>
            </w:r>
            <w:proofErr w:type="spellEnd"/>
            <w:r w:rsidRPr="00DE7B12">
              <w:t xml:space="preserve"> avec apostrophe </w:t>
            </w:r>
            <w:r>
              <w:t xml:space="preserve">acceptée </w:t>
            </w:r>
            <w:r w:rsidRPr="00DE7B12">
              <w:t>(ou vide).</w:t>
            </w:r>
          </w:p>
        </w:tc>
      </w:tr>
      <w:tr w:rsidR="00BE00AF" w:rsidTr="00BE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CHECK_ALPHA_SIMPLE</w:t>
            </w:r>
          </w:p>
        </w:tc>
        <w:tc>
          <w:tcPr>
            <w:tcW w:w="6694" w:type="dxa"/>
          </w:tcPr>
          <w:p w:rsidR="00BE00AF" w:rsidRPr="00DE7B12" w:rsidRDefault="00DE7B12" w:rsidP="00BB3C46">
            <w:pPr>
              <w:cnfStyle w:val="000000100000" w:firstRow="0" w:lastRow="0" w:firstColumn="0" w:lastColumn="0" w:oddVBand="0" w:evenVBand="0" w:oddHBand="1" w:evenHBand="0" w:firstRowFirstColumn="0" w:firstRowLastColumn="0" w:lastRowFirstColumn="0" w:lastRowLastColumn="0"/>
              <w:rPr>
                <w:lang w:eastAsia="fr-FR"/>
              </w:rPr>
            </w:pPr>
            <w:r w:rsidRPr="00DE7B12">
              <w:t>chiffres + minuscules + espace + "-" (ou vide).</w:t>
            </w:r>
          </w:p>
        </w:tc>
      </w:tr>
      <w:tr w:rsidR="00BE00AF" w:rsidTr="00BE00AF">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CHECK_ALPHA_NOMS</w:t>
            </w:r>
          </w:p>
        </w:tc>
        <w:tc>
          <w:tcPr>
            <w:tcW w:w="6694" w:type="dxa"/>
          </w:tcPr>
          <w:p w:rsidR="00BE00AF" w:rsidRPr="00DE7B12" w:rsidRDefault="00DE7B12" w:rsidP="00BB3C46">
            <w:pPr>
              <w:cnfStyle w:val="000000000000" w:firstRow="0" w:lastRow="0" w:firstColumn="0" w:lastColumn="0" w:oddVBand="0" w:evenVBand="0" w:oddHBand="0" w:evenHBand="0" w:firstRowFirstColumn="0" w:firstRowLastColumn="0" w:lastRowFirstColumn="0" w:lastRowLastColumn="0"/>
              <w:rPr>
                <w:lang w:eastAsia="fr-FR"/>
              </w:rPr>
            </w:pPr>
            <w:r w:rsidRPr="00DE7B12">
              <w:t>majuscules + minuscules + accents + espace (ou vide).</w:t>
            </w:r>
          </w:p>
        </w:tc>
      </w:tr>
      <w:tr w:rsidR="00BE00AF" w:rsidTr="00BE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CHECK_FILE_NAME</w:t>
            </w:r>
          </w:p>
        </w:tc>
        <w:tc>
          <w:tcPr>
            <w:tcW w:w="6694" w:type="dxa"/>
          </w:tcPr>
          <w:p w:rsidR="00BE00AF" w:rsidRPr="00DE7B12" w:rsidRDefault="00DE7B12" w:rsidP="00BB3C46">
            <w:pPr>
              <w:cnfStyle w:val="000000100000" w:firstRow="0" w:lastRow="0" w:firstColumn="0" w:lastColumn="0" w:oddVBand="0" w:evenVBand="0" w:oddHBand="1" w:evenHBand="0" w:firstRowFirstColumn="0" w:firstRowLastColumn="0" w:lastRowFirstColumn="0" w:lastRowLastColumn="0"/>
              <w:rPr>
                <w:lang w:eastAsia="fr-FR"/>
              </w:rPr>
            </w:pPr>
            <w:r w:rsidRPr="00DE7B12">
              <w:t>Vérifie si saisie compatible avec le nommage d'un fichier (ou vide).</w:t>
            </w:r>
          </w:p>
        </w:tc>
      </w:tr>
      <w:tr w:rsidR="00BE00AF" w:rsidTr="00BE00AF">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CHECK_URL</w:t>
            </w:r>
          </w:p>
        </w:tc>
        <w:tc>
          <w:tcPr>
            <w:tcW w:w="6694" w:type="dxa"/>
          </w:tcPr>
          <w:p w:rsidR="00BE00AF" w:rsidRPr="00DE7B12" w:rsidRDefault="00DE7B12" w:rsidP="00DE7B12">
            <w:pPr>
              <w:cnfStyle w:val="000000000000" w:firstRow="0" w:lastRow="0" w:firstColumn="0" w:lastColumn="0" w:oddVBand="0" w:evenVBand="0" w:oddHBand="0" w:evenHBand="0" w:firstRowFirstColumn="0" w:firstRowLastColumn="0" w:lastRowFirstColumn="0" w:lastRowLastColumn="0"/>
              <w:rPr>
                <w:lang w:eastAsia="fr-FR"/>
              </w:rPr>
            </w:pPr>
            <w:r w:rsidRPr="00DE7B12">
              <w:t xml:space="preserve">url du style </w:t>
            </w:r>
            <w:r w:rsidRPr="00DE7B12">
              <w:rPr>
                <w:rStyle w:val="CodeCar"/>
              </w:rPr>
              <w:t>http://serveur.ext/page/</w:t>
            </w:r>
            <w:r w:rsidRPr="00DE7B12">
              <w:t xml:space="preserve"> (ou vide).</w:t>
            </w:r>
          </w:p>
        </w:tc>
      </w:tr>
      <w:tr w:rsidR="00BE00AF" w:rsidTr="00BE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CHECK_IPV4</w:t>
            </w:r>
          </w:p>
        </w:tc>
        <w:tc>
          <w:tcPr>
            <w:tcW w:w="6694" w:type="dxa"/>
          </w:tcPr>
          <w:p w:rsidR="00BE00AF" w:rsidRPr="00DE7B12" w:rsidRDefault="00DE7B12" w:rsidP="00BB3C46">
            <w:pPr>
              <w:cnfStyle w:val="000000100000" w:firstRow="0" w:lastRow="0" w:firstColumn="0" w:lastColumn="0" w:oddVBand="0" w:evenVBand="0" w:oddHBand="1" w:evenHBand="0" w:firstRowFirstColumn="0" w:firstRowLastColumn="0" w:lastRowFirstColumn="0" w:lastRowLastColumn="0"/>
              <w:rPr>
                <w:lang w:eastAsia="fr-FR"/>
              </w:rPr>
            </w:pPr>
            <w:r w:rsidRPr="00DE7B12">
              <w:t xml:space="preserve">Adresse IP </w:t>
            </w:r>
            <w:proofErr w:type="spellStart"/>
            <w:r w:rsidRPr="00DE7B12">
              <w:t>V4</w:t>
            </w:r>
            <w:proofErr w:type="spellEnd"/>
            <w:r w:rsidRPr="00DE7B12">
              <w:t xml:space="preserve"> (</w:t>
            </w:r>
            <w:proofErr w:type="spellStart"/>
            <w:r w:rsidRPr="00DE7B12">
              <w:t>eg</w:t>
            </w:r>
            <w:proofErr w:type="spellEnd"/>
            <w:r w:rsidRPr="00DE7B12">
              <w:t xml:space="preserve"> : </w:t>
            </w:r>
            <w:r w:rsidRPr="00DE7B12">
              <w:rPr>
                <w:rStyle w:val="CodeCar"/>
              </w:rPr>
              <w:t>192.168.1.0</w:t>
            </w:r>
            <w:r w:rsidRPr="00DE7B12">
              <w:t>) (ou vide)</w:t>
            </w:r>
          </w:p>
        </w:tc>
      </w:tr>
      <w:tr w:rsidR="00BE00AF" w:rsidTr="00BE00AF">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CHECK_MAC</w:t>
            </w:r>
          </w:p>
        </w:tc>
        <w:tc>
          <w:tcPr>
            <w:tcW w:w="6694" w:type="dxa"/>
          </w:tcPr>
          <w:p w:rsidR="00BE00AF" w:rsidRPr="00DE7B12" w:rsidRDefault="00DE7B12" w:rsidP="00DE7B12">
            <w:pPr>
              <w:cnfStyle w:val="000000000000" w:firstRow="0" w:lastRow="0" w:firstColumn="0" w:lastColumn="0" w:oddVBand="0" w:evenVBand="0" w:oddHBand="0" w:evenHBand="0" w:firstRowFirstColumn="0" w:firstRowLastColumn="0" w:lastRowFirstColumn="0" w:lastRowLastColumn="0"/>
              <w:rPr>
                <w:lang w:eastAsia="fr-FR"/>
              </w:rPr>
            </w:pPr>
            <w:r w:rsidRPr="00DE7B12">
              <w:t>Adresse Mac (</w:t>
            </w:r>
            <w:proofErr w:type="spellStart"/>
            <w:r w:rsidRPr="00DE7B12">
              <w:t>eg</w:t>
            </w:r>
            <w:proofErr w:type="spellEnd"/>
            <w:r w:rsidRPr="00DE7B12">
              <w:t xml:space="preserve"> : </w:t>
            </w:r>
            <w:r w:rsidRPr="00DE7B12">
              <w:rPr>
                <w:rStyle w:val="CodeCar"/>
              </w:rPr>
              <w:t>12:45:af:20:d8:00</w:t>
            </w:r>
            <w:r w:rsidRPr="00DE7B12">
              <w:t>) (ou vide)</w:t>
            </w:r>
          </w:p>
        </w:tc>
      </w:tr>
      <w:tr w:rsidR="00BE00AF" w:rsidTr="00BE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E00AF" w:rsidRPr="00DE7B12" w:rsidRDefault="00BE00AF" w:rsidP="00B6030A">
            <w:pPr>
              <w:pStyle w:val="Code"/>
            </w:pPr>
            <w:r w:rsidRPr="00DE7B12">
              <w:t>CHECK_SHA1</w:t>
            </w:r>
          </w:p>
        </w:tc>
        <w:tc>
          <w:tcPr>
            <w:tcW w:w="6694" w:type="dxa"/>
          </w:tcPr>
          <w:p w:rsidR="00BE00AF" w:rsidRPr="00DE7B12" w:rsidRDefault="00DE7B12" w:rsidP="00BB3C46">
            <w:pPr>
              <w:cnfStyle w:val="000000100000" w:firstRow="0" w:lastRow="0" w:firstColumn="0" w:lastColumn="0" w:oddVBand="0" w:evenVBand="0" w:oddHBand="1" w:evenHBand="0" w:firstRowFirstColumn="0" w:firstRowLastColumn="0" w:lastRowFirstColumn="0" w:lastRowLastColumn="0"/>
              <w:rPr>
                <w:lang w:eastAsia="fr-FR"/>
              </w:rPr>
            </w:pPr>
            <w:r w:rsidRPr="00DE7B12">
              <w:t>40 caractères hexadécimaux (ou vide)</w:t>
            </w:r>
          </w:p>
        </w:tc>
      </w:tr>
    </w:tbl>
    <w:p w:rsidR="00BE00AF" w:rsidRDefault="00BE00AF" w:rsidP="00BB3C46">
      <w:pPr>
        <w:rPr>
          <w:lang w:eastAsia="fr-FR"/>
        </w:rPr>
      </w:pPr>
    </w:p>
    <w:p w:rsidR="002E67BC" w:rsidRDefault="001128B4" w:rsidP="00BB3C46">
      <w:pPr>
        <w:rPr>
          <w:lang w:eastAsia="fr-FR"/>
        </w:rPr>
      </w:pPr>
      <w:r>
        <w:rPr>
          <w:lang w:eastAsia="fr-FR"/>
        </w:rPr>
        <w:t xml:space="preserve">Par exemple si l’on souhaite que le contenu d’une colonne soit un booléen non vide, il faudra utiliser les tests </w:t>
      </w:r>
      <w:r w:rsidRPr="001128B4">
        <w:rPr>
          <w:rStyle w:val="CodeCar"/>
        </w:rPr>
        <w:t>REQUIRED</w:t>
      </w:r>
      <w:r>
        <w:rPr>
          <w:lang w:eastAsia="fr-FR"/>
        </w:rPr>
        <w:t xml:space="preserve"> et </w:t>
      </w:r>
      <w:r w:rsidRPr="001128B4">
        <w:rPr>
          <w:rStyle w:val="CodeCar"/>
        </w:rPr>
        <w:t>CHECK_BOOLEAN</w:t>
      </w:r>
      <w:r>
        <w:rPr>
          <w:lang w:eastAsia="fr-FR"/>
        </w:rPr>
        <w:t xml:space="preserve"> de telle façon : </w:t>
      </w:r>
    </w:p>
    <w:p w:rsidR="001128B4" w:rsidRDefault="001128B4" w:rsidP="00BB3C46">
      <w:pPr>
        <w:rPr>
          <w:lang w:eastAsia="fr-FR"/>
        </w:rPr>
      </w:pPr>
    </w:p>
    <w:p w:rsidR="00C516A2" w:rsidRDefault="00B6030A" w:rsidP="00B6030A">
      <w:pPr>
        <w:pStyle w:val="Code"/>
      </w:pPr>
      <w:r>
        <w:t>a</w:t>
      </w:r>
      <w:r w:rsidR="001128B4" w:rsidRPr="00B6030A">
        <w:t>rray</w:t>
      </w:r>
      <w:r w:rsidR="001128B4">
        <w:t>(</w:t>
      </w:r>
      <w:r w:rsidR="008E1F9A" w:rsidRPr="00E052D9">
        <w:t>'</w:t>
      </w:r>
      <w:r w:rsidR="001128B4" w:rsidRPr="00B6030A">
        <w:rPr>
          <w:b/>
        </w:rPr>
        <w:t>REQUIRED</w:t>
      </w:r>
      <w:r w:rsidR="008E1F9A" w:rsidRPr="00E052D9">
        <w:t>'</w:t>
      </w:r>
      <w:r w:rsidR="001128B4">
        <w:t xml:space="preserve">, </w:t>
      </w:r>
      <w:r w:rsidR="008E1F9A" w:rsidRPr="00E052D9">
        <w:t>'</w:t>
      </w:r>
      <w:r w:rsidR="001128B4" w:rsidRPr="00B6030A">
        <w:rPr>
          <w:b/>
        </w:rPr>
        <w:t>CHECK_BOOLEAN</w:t>
      </w:r>
      <w:r w:rsidR="008E1F9A" w:rsidRPr="00E052D9">
        <w:t>'</w:t>
      </w:r>
      <w:r w:rsidR="001128B4">
        <w:t>);</w:t>
      </w:r>
    </w:p>
    <w:p w:rsidR="00C516A2" w:rsidRPr="00E052D9" w:rsidRDefault="00C516A2" w:rsidP="00D70E59">
      <w:pPr>
        <w:pStyle w:val="Titre2"/>
        <w:rPr>
          <w:lang w:val="en-US"/>
        </w:rPr>
      </w:pPr>
      <w:bookmarkStart w:id="5" w:name="_Toc5625977"/>
      <w:r w:rsidRPr="00E052D9">
        <w:rPr>
          <w:lang w:val="en-US"/>
        </w:rPr>
        <w:t xml:space="preserve">Tests </w:t>
      </w:r>
      <w:r w:rsidRPr="00D70E59">
        <w:t>person</w:t>
      </w:r>
      <w:r w:rsidR="00031D32" w:rsidRPr="00D70E59">
        <w:t>n</w:t>
      </w:r>
      <w:r w:rsidRPr="00D70E59">
        <w:t>alisés</w:t>
      </w:r>
      <w:bookmarkEnd w:id="5"/>
    </w:p>
    <w:p w:rsidR="00053CEB" w:rsidRDefault="00C516A2" w:rsidP="00BB3C46">
      <w:pPr>
        <w:rPr>
          <w:lang w:eastAsia="fr-FR"/>
        </w:rPr>
      </w:pPr>
      <w:r>
        <w:rPr>
          <w:lang w:eastAsia="fr-FR"/>
        </w:rPr>
        <w:t>Il est possible de créer des tests personnalisés</w:t>
      </w:r>
      <w:r w:rsidR="00053CEB">
        <w:rPr>
          <w:lang w:eastAsia="fr-FR"/>
        </w:rPr>
        <w:t xml:space="preserve"> dans votre classe (ici classe </w:t>
      </w:r>
      <w:r w:rsidR="008E1F9A">
        <w:rPr>
          <w:rStyle w:val="CodeCar"/>
        </w:rPr>
        <w:t>Exemple_csvi</w:t>
      </w:r>
      <w:r w:rsidR="008E1F9A" w:rsidRPr="00BB3C46">
        <w:rPr>
          <w:rStyle w:val="CodeCar"/>
        </w:rPr>
        <w:t>mport</w:t>
      </w:r>
      <w:r w:rsidR="00053CEB">
        <w:rPr>
          <w:rStyle w:val="CodeCar"/>
        </w:rPr>
        <w:t>).</w:t>
      </w:r>
      <w:r>
        <w:rPr>
          <w:lang w:eastAsia="fr-FR"/>
        </w:rPr>
        <w:t xml:space="preserve"> </w:t>
      </w:r>
      <w:r w:rsidR="00053CEB">
        <w:rPr>
          <w:lang w:eastAsia="fr-FR"/>
        </w:rPr>
        <w:t>Dans la version actuelle</w:t>
      </w:r>
      <w:r>
        <w:rPr>
          <w:lang w:eastAsia="fr-FR"/>
        </w:rPr>
        <w:t xml:space="preserve">, il n’est possible de créer des tests personnalisés QUE du type « PARMI », c’est-à-dire un test qui ne retienne qu’une valeur </w:t>
      </w:r>
      <w:r w:rsidRPr="00053CEB">
        <w:rPr>
          <w:u w:val="single"/>
          <w:lang w:eastAsia="fr-FR"/>
        </w:rPr>
        <w:t>parmi</w:t>
      </w:r>
      <w:r>
        <w:rPr>
          <w:lang w:eastAsia="fr-FR"/>
        </w:rPr>
        <w:t xml:space="preserve"> une liste de valeurs. </w:t>
      </w:r>
    </w:p>
    <w:p w:rsidR="00053CEB" w:rsidRDefault="00053CEB" w:rsidP="00BB3C46">
      <w:pPr>
        <w:rPr>
          <w:lang w:eastAsia="fr-FR"/>
        </w:rPr>
      </w:pPr>
    </w:p>
    <w:p w:rsidR="001128B4" w:rsidRDefault="00053CEB" w:rsidP="00BB3C46">
      <w:pPr>
        <w:rPr>
          <w:lang w:eastAsia="fr-FR"/>
        </w:rPr>
      </w:pPr>
      <w:r w:rsidRPr="00053CEB">
        <w:rPr>
          <w:b/>
          <w:lang w:eastAsia="fr-FR"/>
        </w:rPr>
        <w:t>IMPORTANT</w:t>
      </w:r>
      <w:r>
        <w:rPr>
          <w:lang w:eastAsia="fr-FR"/>
        </w:rPr>
        <w:t xml:space="preserve"> : </w:t>
      </w:r>
      <w:r w:rsidR="00C516A2">
        <w:rPr>
          <w:lang w:eastAsia="fr-FR"/>
        </w:rPr>
        <w:t xml:space="preserve">Chaque test personnalisé « PARMI » doit commencer par le mot-clé « PARMI ». Ainsi pour créer </w:t>
      </w:r>
      <w:r w:rsidR="00E052D9">
        <w:rPr>
          <w:lang w:eastAsia="fr-FR"/>
        </w:rPr>
        <w:t xml:space="preserve">un </w:t>
      </w:r>
      <w:r w:rsidR="00C516A2">
        <w:rPr>
          <w:lang w:eastAsia="fr-FR"/>
        </w:rPr>
        <w:t xml:space="preserve">test de choix parmi plusieurs possibles, il faut </w:t>
      </w:r>
      <w:r>
        <w:rPr>
          <w:lang w:eastAsia="fr-FR"/>
        </w:rPr>
        <w:t>é</w:t>
      </w:r>
      <w:r w:rsidR="00C516A2">
        <w:rPr>
          <w:lang w:eastAsia="fr-FR"/>
        </w:rPr>
        <w:t xml:space="preserve">crire : </w:t>
      </w:r>
    </w:p>
    <w:p w:rsidR="00C516A2" w:rsidRDefault="00C516A2" w:rsidP="00C516A2">
      <w:pPr>
        <w:rPr>
          <w:lang w:eastAsia="fr-FR"/>
        </w:rPr>
      </w:pPr>
      <w:r>
        <w:rPr>
          <w:lang w:eastAsia="fr-FR"/>
        </w:rPr>
        <w:tab/>
      </w:r>
    </w:p>
    <w:p w:rsidR="00C516A2" w:rsidRPr="00E052D9" w:rsidRDefault="00C516A2" w:rsidP="00B6030A">
      <w:pPr>
        <w:pStyle w:val="Code"/>
      </w:pPr>
      <w:r w:rsidRPr="00686189">
        <w:t>public</w:t>
      </w:r>
      <w:r w:rsidRPr="00E052D9">
        <w:t xml:space="preserve"> </w:t>
      </w:r>
      <w:r w:rsidRPr="00E052D9">
        <w:rPr>
          <w:b/>
        </w:rPr>
        <w:t>$PARMI</w:t>
      </w:r>
      <w:r w:rsidR="00053CEB" w:rsidRPr="00E052D9">
        <w:t>xxxxxx</w:t>
      </w:r>
      <w:r w:rsidRPr="00E052D9">
        <w:t xml:space="preserve"> = </w:t>
      </w:r>
      <w:r w:rsidRPr="00E052D9">
        <w:rPr>
          <w:b/>
        </w:rPr>
        <w:t>array</w:t>
      </w:r>
      <w:r w:rsidRPr="00E052D9">
        <w:t>(</w:t>
      </w:r>
      <w:r w:rsidR="00053CEB" w:rsidRPr="00E052D9">
        <w:t>choix1</w:t>
      </w:r>
      <w:r w:rsidRPr="00E052D9">
        <w:t xml:space="preserve">, </w:t>
      </w:r>
      <w:r w:rsidR="00053CEB" w:rsidRPr="00E052D9">
        <w:t>choix2</w:t>
      </w:r>
      <w:r w:rsidRPr="00E052D9">
        <w:t xml:space="preserve">, </w:t>
      </w:r>
      <w:r w:rsidR="00053CEB" w:rsidRPr="00E052D9">
        <w:t>choix3, etc.</w:t>
      </w:r>
      <w:r w:rsidRPr="00E052D9">
        <w:t>);</w:t>
      </w:r>
    </w:p>
    <w:p w:rsidR="00053CEB" w:rsidRDefault="00053CEB" w:rsidP="00C516A2">
      <w:pPr>
        <w:rPr>
          <w:lang w:eastAsia="fr-FR"/>
        </w:rPr>
      </w:pPr>
    </w:p>
    <w:p w:rsidR="00053CEB" w:rsidRDefault="00053CEB" w:rsidP="00C516A2">
      <w:pPr>
        <w:rPr>
          <w:lang w:eastAsia="fr-FR"/>
        </w:rPr>
      </w:pPr>
      <w:r>
        <w:rPr>
          <w:lang w:eastAsia="fr-FR"/>
        </w:rPr>
        <w:t xml:space="preserve">Par exemple le test personnalisé suivant : </w:t>
      </w:r>
    </w:p>
    <w:p w:rsidR="00C516A2" w:rsidRPr="00053CEB" w:rsidRDefault="00C516A2" w:rsidP="00B6030A">
      <w:pPr>
        <w:pStyle w:val="Code"/>
      </w:pPr>
      <w:r w:rsidRPr="00686189">
        <w:t>public</w:t>
      </w:r>
      <w:r w:rsidRPr="00053CEB">
        <w:t xml:space="preserve"> </w:t>
      </w:r>
      <w:r w:rsidRPr="00BE0BD8">
        <w:rPr>
          <w:b/>
        </w:rPr>
        <w:t>$PARMI</w:t>
      </w:r>
      <w:r w:rsidR="00053CEB" w:rsidRPr="00BE0BD8">
        <w:rPr>
          <w:b/>
        </w:rPr>
        <w:t>_MF</w:t>
      </w:r>
      <w:r w:rsidRPr="00053CEB">
        <w:t xml:space="preserve"> = </w:t>
      </w:r>
      <w:r w:rsidRPr="00053CEB">
        <w:rPr>
          <w:b/>
        </w:rPr>
        <w:t>array</w:t>
      </w:r>
      <w:r w:rsidRPr="00053CEB">
        <w:t>('Masculin', 'Féminin');</w:t>
      </w:r>
    </w:p>
    <w:p w:rsidR="00053CEB" w:rsidRPr="00053CEB" w:rsidRDefault="00053CEB" w:rsidP="00053CEB">
      <w:pPr>
        <w:rPr>
          <w:lang w:eastAsia="fr-FR"/>
        </w:rPr>
      </w:pPr>
    </w:p>
    <w:p w:rsidR="00053CEB" w:rsidRDefault="00053CEB" w:rsidP="00C516A2">
      <w:pPr>
        <w:rPr>
          <w:lang w:eastAsia="fr-FR"/>
        </w:rPr>
      </w:pPr>
      <w:r>
        <w:rPr>
          <w:lang w:eastAsia="fr-FR"/>
        </w:rPr>
        <w:t>Permettra de n’accepter QUE les valeurs 'Masculin' ou 'Féminin' pour la colonne désignée.</w:t>
      </w:r>
    </w:p>
    <w:p w:rsidR="00053CEB" w:rsidRDefault="00053CEB" w:rsidP="00C516A2">
      <w:pPr>
        <w:rPr>
          <w:lang w:eastAsia="fr-FR"/>
        </w:rPr>
      </w:pPr>
    </w:p>
    <w:p w:rsidR="00053CEB" w:rsidRDefault="00053CEB" w:rsidP="00C516A2">
      <w:pPr>
        <w:rPr>
          <w:lang w:eastAsia="fr-FR"/>
        </w:rPr>
      </w:pPr>
      <w:r w:rsidRPr="00053CEB">
        <w:rPr>
          <w:b/>
          <w:lang w:eastAsia="fr-FR"/>
        </w:rPr>
        <w:lastRenderedPageBreak/>
        <w:t>NB</w:t>
      </w:r>
      <w:r>
        <w:rPr>
          <w:lang w:eastAsia="fr-FR"/>
        </w:rPr>
        <w:t> : Le mot-clé « </w:t>
      </w:r>
      <w:r w:rsidRPr="00053CEB">
        <w:rPr>
          <w:rStyle w:val="CodeCar"/>
        </w:rPr>
        <w:t>public</w:t>
      </w:r>
      <w:r>
        <w:rPr>
          <w:lang w:eastAsia="fr-FR"/>
        </w:rPr>
        <w:t> » est obligatoire.</w:t>
      </w:r>
    </w:p>
    <w:p w:rsidR="00053CEB" w:rsidRDefault="00053CEB" w:rsidP="00C516A2">
      <w:pPr>
        <w:rPr>
          <w:lang w:eastAsia="fr-FR"/>
        </w:rPr>
      </w:pPr>
    </w:p>
    <w:p w:rsidR="00053CEB" w:rsidRDefault="00053CEB" w:rsidP="00C516A2">
      <w:pPr>
        <w:rPr>
          <w:lang w:eastAsia="fr-FR"/>
        </w:rPr>
      </w:pPr>
      <w:r>
        <w:rPr>
          <w:lang w:eastAsia="fr-FR"/>
        </w:rPr>
        <w:t xml:space="preserve">Pour intégrer votre test « PARMI » il suffit alors de l’ajouter dans votre liste de tests : </w:t>
      </w:r>
    </w:p>
    <w:p w:rsidR="00053CEB" w:rsidRDefault="00053CEB" w:rsidP="00C516A2">
      <w:pPr>
        <w:rPr>
          <w:lang w:eastAsia="fr-FR"/>
        </w:rPr>
      </w:pPr>
    </w:p>
    <w:p w:rsidR="00053CEB" w:rsidRPr="00E052D9" w:rsidRDefault="00053CEB" w:rsidP="00B6030A">
      <w:pPr>
        <w:pStyle w:val="Code"/>
      </w:pPr>
      <w:r w:rsidRPr="00BE0BD8">
        <w:t>array</w:t>
      </w:r>
      <w:r w:rsidRPr="00E052D9">
        <w:t>(</w:t>
      </w:r>
      <w:r w:rsidR="000912FF" w:rsidRPr="006B1411">
        <w:t>'</w:t>
      </w:r>
      <w:r w:rsidRPr="00B6030A">
        <w:rPr>
          <w:b/>
        </w:rPr>
        <w:t>REQUIRED</w:t>
      </w:r>
      <w:r w:rsidR="000912FF" w:rsidRPr="006B1411">
        <w:t>'</w:t>
      </w:r>
      <w:r w:rsidRPr="00E052D9">
        <w:t xml:space="preserve">, </w:t>
      </w:r>
      <w:r w:rsidR="000912FF" w:rsidRPr="00B6030A">
        <w:rPr>
          <w:b/>
        </w:rPr>
        <w:t>'</w:t>
      </w:r>
      <w:r w:rsidRPr="00B6030A">
        <w:rPr>
          <w:b/>
        </w:rPr>
        <w:t>PARMI_MF</w:t>
      </w:r>
      <w:r w:rsidR="000912FF" w:rsidRPr="006B1411">
        <w:t>'</w:t>
      </w:r>
      <w:r w:rsidRPr="00E052D9">
        <w:t>);</w:t>
      </w:r>
    </w:p>
    <w:p w:rsidR="00053CEB" w:rsidRPr="00E052D9" w:rsidRDefault="00053CEB" w:rsidP="00C516A2">
      <w:pPr>
        <w:rPr>
          <w:lang w:eastAsia="fr-FR"/>
        </w:rPr>
      </w:pPr>
    </w:p>
    <w:p w:rsidR="00053CEB" w:rsidRDefault="00053CEB" w:rsidP="00C516A2">
      <w:pPr>
        <w:rPr>
          <w:lang w:eastAsia="fr-FR"/>
        </w:rPr>
      </w:pPr>
      <w:r w:rsidRPr="00053CEB">
        <w:rPr>
          <w:lang w:eastAsia="fr-FR"/>
        </w:rPr>
        <w:t xml:space="preserve">Pour reprendre notre exemple, on peut donc affiner la construction de notre modèle d’importation de la sorte : </w:t>
      </w:r>
    </w:p>
    <w:p w:rsidR="006B1411" w:rsidRDefault="006B1411" w:rsidP="00C516A2">
      <w:pPr>
        <w:rPr>
          <w:lang w:eastAsia="fr-FR"/>
        </w:rPr>
      </w:pPr>
    </w:p>
    <w:p w:rsidR="006B1411" w:rsidRPr="006B1411" w:rsidRDefault="006B1411" w:rsidP="00B6030A">
      <w:pPr>
        <w:pStyle w:val="Codecomplet"/>
      </w:pPr>
      <w:r w:rsidRPr="00686189">
        <w:t>public</w:t>
      </w:r>
      <w:r w:rsidRPr="006B1411">
        <w:t xml:space="preserve"> </w:t>
      </w:r>
      <w:r w:rsidRPr="00B6030A">
        <w:rPr>
          <w:b/>
        </w:rPr>
        <w:t>$PARMI_VISUEL</w:t>
      </w:r>
      <w:r w:rsidRPr="006B1411">
        <w:t xml:space="preserve"> = </w:t>
      </w:r>
      <w:r w:rsidRPr="006B1411">
        <w:rPr>
          <w:b/>
        </w:rPr>
        <w:t>array</w:t>
      </w:r>
      <w:r w:rsidRPr="006B1411">
        <w:t>('couleur', 'noir &amp; blanc');</w:t>
      </w:r>
    </w:p>
    <w:p w:rsidR="006B1411" w:rsidRPr="00053CEB" w:rsidRDefault="006B1411" w:rsidP="00B6030A">
      <w:pPr>
        <w:pStyle w:val="Codecomplet"/>
      </w:pPr>
      <w:r w:rsidRPr="00686189">
        <w:t>public</w:t>
      </w:r>
      <w:r w:rsidRPr="006B1411">
        <w:t xml:space="preserve"> </w:t>
      </w:r>
      <w:r w:rsidRPr="00B6030A">
        <w:rPr>
          <w:b/>
        </w:rPr>
        <w:t>$PARMI_GENRES</w:t>
      </w:r>
      <w:r w:rsidRPr="006B1411">
        <w:t xml:space="preserve"> = </w:t>
      </w:r>
      <w:r w:rsidRPr="006B1411">
        <w:rPr>
          <w:b/>
        </w:rPr>
        <w:t>array</w:t>
      </w:r>
      <w:r w:rsidRPr="006B1411">
        <w:t>('drame', 'science-fiction', 'comédie', 'western', 'fantastique');</w:t>
      </w:r>
    </w:p>
    <w:p w:rsidR="00053CEB" w:rsidRDefault="00053CEB" w:rsidP="00C516A2">
      <w:pPr>
        <w:rPr>
          <w:lang w:eastAsia="fr-FR"/>
        </w:rPr>
      </w:pPr>
    </w:p>
    <w:p w:rsidR="00686189" w:rsidRPr="00746E31" w:rsidRDefault="00686189" w:rsidP="00B6030A">
      <w:pPr>
        <w:pStyle w:val="Codecomplet"/>
      </w:pPr>
      <w:r w:rsidRPr="00746E31">
        <w:t>$this-&gt;</w:t>
      </w:r>
      <w:r w:rsidRPr="00746E31">
        <w:rPr>
          <w:b/>
        </w:rPr>
        <w:t>createColonne</w:t>
      </w:r>
      <w:r w:rsidRPr="00746E31">
        <w:t>('visuel', array(</w:t>
      </w:r>
    </w:p>
    <w:p w:rsidR="00686189" w:rsidRPr="00746E31" w:rsidRDefault="00686189" w:rsidP="00B6030A">
      <w:pPr>
        <w:pStyle w:val="Codecomplet"/>
      </w:pPr>
      <w:r w:rsidRPr="00746E31">
        <w:tab/>
        <w:t xml:space="preserve">'colonne' =&gt; 3, </w:t>
      </w:r>
    </w:p>
    <w:p w:rsidR="00686189" w:rsidRPr="00746E31" w:rsidRDefault="00686189" w:rsidP="00B6030A">
      <w:pPr>
        <w:pStyle w:val="Codecomplet"/>
      </w:pPr>
      <w:r w:rsidRPr="00746E31">
        <w:tab/>
        <w:t xml:space="preserve">'libelle' =&gt; 'Visuel', </w:t>
      </w:r>
    </w:p>
    <w:p w:rsidR="00686189" w:rsidRPr="00746E31" w:rsidRDefault="00686189" w:rsidP="00B6030A">
      <w:pPr>
        <w:pStyle w:val="Codecomplet"/>
      </w:pPr>
      <w:r w:rsidRPr="00746E31">
        <w:tab/>
        <w:t xml:space="preserve">'sqlField' =&gt; 'visuel', </w:t>
      </w:r>
    </w:p>
    <w:p w:rsidR="00686189" w:rsidRPr="00746E31" w:rsidRDefault="00686189" w:rsidP="00B6030A">
      <w:pPr>
        <w:pStyle w:val="Codecomplet"/>
      </w:pPr>
      <w:r w:rsidRPr="00746E31">
        <w:tab/>
        <w:t>'match' =&gt; array('REQUIRED', '</w:t>
      </w:r>
      <w:r w:rsidRPr="00686189">
        <w:rPr>
          <w:b/>
        </w:rPr>
        <w:t>PARMI_VISUEL</w:t>
      </w:r>
      <w:r w:rsidRPr="00746E31">
        <w:t xml:space="preserve">'), </w:t>
      </w:r>
    </w:p>
    <w:p w:rsidR="00686189" w:rsidRPr="00746E31" w:rsidRDefault="00686189" w:rsidP="00B6030A">
      <w:pPr>
        <w:pStyle w:val="Codecomplet"/>
      </w:pPr>
      <w:r w:rsidRPr="00746E31">
        <w:tab/>
        <w:t>'commentaire' =&gt; 'Type de visuel (saisie obligatoire)',</w:t>
      </w:r>
    </w:p>
    <w:p w:rsidR="00686189" w:rsidRPr="00746E31" w:rsidRDefault="00686189" w:rsidP="00B6030A">
      <w:pPr>
        <w:pStyle w:val="Codecomplet"/>
      </w:pPr>
      <w:r w:rsidRPr="00746E31">
        <w:tab/>
        <w:t>'css' =&gt; 'text-danger',</w:t>
      </w:r>
    </w:p>
    <w:p w:rsidR="00686189" w:rsidRPr="00746E31" w:rsidRDefault="00686189" w:rsidP="00B6030A">
      <w:pPr>
        <w:pStyle w:val="Codecomplet"/>
      </w:pPr>
      <w:r w:rsidRPr="00746E31">
        <w:tab/>
        <w:t>'active' =&gt; true</w:t>
      </w:r>
    </w:p>
    <w:p w:rsidR="00686189" w:rsidRPr="00746E31" w:rsidRDefault="00686189" w:rsidP="00B6030A">
      <w:pPr>
        <w:pStyle w:val="Codecomplet"/>
      </w:pPr>
      <w:r w:rsidRPr="00746E31">
        <w:t>));</w:t>
      </w:r>
    </w:p>
    <w:p w:rsidR="00686189" w:rsidRPr="00746E31" w:rsidRDefault="00686189" w:rsidP="00B6030A">
      <w:pPr>
        <w:pStyle w:val="Codecomplet"/>
      </w:pPr>
    </w:p>
    <w:p w:rsidR="00686189" w:rsidRPr="00746E31" w:rsidRDefault="00686189" w:rsidP="00B6030A">
      <w:pPr>
        <w:pStyle w:val="Codecomplet"/>
      </w:pPr>
      <w:r w:rsidRPr="00746E31">
        <w:t>$this-&gt;</w:t>
      </w:r>
      <w:r w:rsidRPr="00746E31">
        <w:rPr>
          <w:b/>
        </w:rPr>
        <w:t>createColonne</w:t>
      </w:r>
      <w:r w:rsidRPr="00746E31">
        <w:t>('genre', array(</w:t>
      </w:r>
    </w:p>
    <w:p w:rsidR="00686189" w:rsidRPr="00746E31" w:rsidRDefault="00686189" w:rsidP="00B6030A">
      <w:pPr>
        <w:pStyle w:val="Codecomplet"/>
      </w:pPr>
      <w:r w:rsidRPr="00746E31">
        <w:tab/>
        <w:t xml:space="preserve">'colonne' =&gt; 4, </w:t>
      </w:r>
    </w:p>
    <w:p w:rsidR="00686189" w:rsidRPr="00746E31" w:rsidRDefault="00686189" w:rsidP="00B6030A">
      <w:pPr>
        <w:pStyle w:val="Codecomplet"/>
      </w:pPr>
      <w:r w:rsidRPr="00746E31">
        <w:tab/>
        <w:t xml:space="preserve">'libelle' =&gt; 'Genre', </w:t>
      </w:r>
    </w:p>
    <w:p w:rsidR="00686189" w:rsidRPr="00746E31" w:rsidRDefault="00686189" w:rsidP="00B6030A">
      <w:pPr>
        <w:pStyle w:val="Codecomplet"/>
      </w:pPr>
      <w:r w:rsidRPr="00746E31">
        <w:tab/>
        <w:t xml:space="preserve">'sqlField' =&gt; 'genre', </w:t>
      </w:r>
    </w:p>
    <w:p w:rsidR="00686189" w:rsidRPr="00746E31" w:rsidRDefault="00686189" w:rsidP="00B6030A">
      <w:pPr>
        <w:pStyle w:val="Codecomplet"/>
      </w:pPr>
      <w:r w:rsidRPr="00746E31">
        <w:tab/>
        <w:t>'match' =&gt; array('REQUIRED', '</w:t>
      </w:r>
      <w:r w:rsidRPr="00686189">
        <w:rPr>
          <w:b/>
        </w:rPr>
        <w:t>PARMI_GENRES</w:t>
      </w:r>
      <w:r w:rsidRPr="00746E31">
        <w:t xml:space="preserve">'), </w:t>
      </w:r>
    </w:p>
    <w:p w:rsidR="00686189" w:rsidRPr="00746E31" w:rsidRDefault="00686189" w:rsidP="00B6030A">
      <w:pPr>
        <w:pStyle w:val="Codecomplet"/>
      </w:pPr>
      <w:r w:rsidRPr="00746E31">
        <w:tab/>
        <w:t>'commentaire' =&gt; 'Genre cinématographique (saisie obligatoire)',</w:t>
      </w:r>
    </w:p>
    <w:p w:rsidR="00686189" w:rsidRPr="00746E31" w:rsidRDefault="00686189" w:rsidP="00B6030A">
      <w:pPr>
        <w:pStyle w:val="Codecomplet"/>
      </w:pPr>
      <w:r w:rsidRPr="00746E31">
        <w:tab/>
        <w:t>'css' =&gt; 'text-danger',</w:t>
      </w:r>
    </w:p>
    <w:p w:rsidR="00686189" w:rsidRPr="00746E31" w:rsidRDefault="00686189" w:rsidP="00B6030A">
      <w:pPr>
        <w:pStyle w:val="Codecomplet"/>
      </w:pPr>
      <w:r w:rsidRPr="00746E31">
        <w:tab/>
        <w:t>'active' =&gt; true</w:t>
      </w:r>
    </w:p>
    <w:p w:rsidR="00686189" w:rsidRPr="00686189" w:rsidRDefault="00686189" w:rsidP="00B6030A">
      <w:pPr>
        <w:pStyle w:val="Codecomplet"/>
      </w:pPr>
      <w:r>
        <w:t>));</w:t>
      </w:r>
    </w:p>
    <w:p w:rsidR="006B1411" w:rsidRDefault="000912FF" w:rsidP="00615908">
      <w:pPr>
        <w:pStyle w:val="Titre1"/>
        <w:rPr>
          <w:lang w:eastAsia="fr-FR"/>
        </w:rPr>
      </w:pPr>
      <w:bookmarkStart w:id="6" w:name="_Ref873964"/>
      <w:bookmarkStart w:id="7" w:name="_Toc5625978"/>
      <w:r w:rsidRPr="000912FF">
        <w:rPr>
          <w:lang w:eastAsia="fr-FR"/>
        </w:rPr>
        <w:t>Création d’une m</w:t>
      </w:r>
      <w:r>
        <w:rPr>
          <w:lang w:eastAsia="fr-FR"/>
        </w:rPr>
        <w:t>é</w:t>
      </w:r>
      <w:r w:rsidRPr="000912FF">
        <w:rPr>
          <w:lang w:eastAsia="fr-FR"/>
        </w:rPr>
        <w:t>thod</w:t>
      </w:r>
      <w:r>
        <w:rPr>
          <w:lang w:eastAsia="fr-FR"/>
        </w:rPr>
        <w:t>e</w:t>
      </w:r>
      <w:r w:rsidRPr="000912FF">
        <w:rPr>
          <w:lang w:eastAsia="fr-FR"/>
        </w:rPr>
        <w:t xml:space="preserve"> d’enregistrement des donnees</w:t>
      </w:r>
      <w:bookmarkEnd w:id="6"/>
      <w:bookmarkEnd w:id="7"/>
    </w:p>
    <w:p w:rsidR="000912FF" w:rsidRDefault="000912FF" w:rsidP="006B1411">
      <w:r>
        <w:rPr>
          <w:lang w:eastAsia="fr-FR"/>
        </w:rPr>
        <w:t xml:space="preserve">Nous allons profiter de notre classe </w:t>
      </w:r>
      <w:r w:rsidR="008E1F9A" w:rsidRPr="00B6030A">
        <w:rPr>
          <w:rStyle w:val="CodeCar"/>
        </w:rPr>
        <w:t>Exemple_csvimport</w:t>
      </w:r>
      <w:r w:rsidRPr="000912FF">
        <w:t xml:space="preserve"> p</w:t>
      </w:r>
      <w:r>
        <w:t>our lui ajouter tout de suite la méthode qui sera chargée d’implanter dans la base de données les données à importer</w:t>
      </w:r>
      <w:r w:rsidR="00031D32">
        <w:t xml:space="preserve"> (à noter qu’il n’est pas nécessaire de la faire ici, mais c’est plus rigoureux)</w:t>
      </w:r>
      <w:r>
        <w:t xml:space="preserve">. Libre à vous d’écrire la méthode de votre choix. Dans le cas de notre exemple, nous vous proposons d’écrire la méthode </w:t>
      </w:r>
      <w:r w:rsidRPr="000912FF">
        <w:rPr>
          <w:rStyle w:val="CodeCar"/>
        </w:rPr>
        <w:t>import()</w:t>
      </w:r>
      <w:r>
        <w:t xml:space="preserve">chargée d’insérer des lignes en masse en renouvelant les requêtes </w:t>
      </w:r>
      <w:r w:rsidRPr="00BE0BD8">
        <w:rPr>
          <w:rStyle w:val="CodeCar"/>
        </w:rPr>
        <w:t>INSERT</w:t>
      </w:r>
      <w:r>
        <w:t xml:space="preserve"> toutes les x lignes de données. </w:t>
      </w:r>
      <w:r w:rsidR="00031D32">
        <w:t>Pour se faire o</w:t>
      </w:r>
      <w:r w:rsidR="00CE0A0D">
        <w:t xml:space="preserve">n pourra utiliser </w:t>
      </w:r>
      <w:r w:rsidR="00031D32">
        <w:t xml:space="preserve">la méthode </w:t>
      </w:r>
      <w:r w:rsidR="00031D32" w:rsidRPr="003071BE">
        <w:rPr>
          <w:rStyle w:val="CodeCar"/>
        </w:rPr>
        <w:t>importMany()</w:t>
      </w:r>
      <w:r w:rsidR="00031D32" w:rsidRPr="00031D32">
        <w:t xml:space="preserve"> de </w:t>
      </w:r>
      <w:r w:rsidR="00CE0A0D">
        <w:t xml:space="preserve">la classe </w:t>
      </w:r>
      <w:r w:rsidR="00CE0A0D" w:rsidRPr="003071BE">
        <w:rPr>
          <w:rStyle w:val="CodeCar"/>
        </w:rPr>
        <w:t>SqlSimple</w:t>
      </w:r>
      <w:r w:rsidR="00031D32">
        <w:t xml:space="preserve">. Pour un plus petit nombre de données on pourrait aussi faire appel à la méthode </w:t>
      </w:r>
      <w:r w:rsidR="00CE0A0D" w:rsidRPr="003071BE">
        <w:rPr>
          <w:rStyle w:val="CodeCar"/>
        </w:rPr>
        <w:t>addMany()</w:t>
      </w:r>
      <w:r w:rsidR="00CE0A0D">
        <w:t xml:space="preserve"> </w:t>
      </w:r>
      <w:r w:rsidR="00031D32">
        <w:t xml:space="preserve">de la même classe </w:t>
      </w:r>
      <w:r w:rsidR="00031D32" w:rsidRPr="003071BE">
        <w:rPr>
          <w:rStyle w:val="CodeCar"/>
        </w:rPr>
        <w:t>SqlSimple</w:t>
      </w:r>
      <w:r w:rsidR="00031D32">
        <w:t>.</w:t>
      </w:r>
    </w:p>
    <w:p w:rsidR="00031D32" w:rsidRDefault="00031D32" w:rsidP="006B1411"/>
    <w:p w:rsidR="00031D32" w:rsidRDefault="00031D32" w:rsidP="006B1411">
      <w:pPr>
        <w:rPr>
          <w:rStyle w:val="CodeCar"/>
        </w:rPr>
      </w:pPr>
      <w:r>
        <w:t xml:space="preserve">Voici donc a quoi ressemble notre classe </w:t>
      </w:r>
      <w:r w:rsidR="0004241E">
        <w:rPr>
          <w:rStyle w:val="CodeCar"/>
        </w:rPr>
        <w:t>Exemple_csvi</w:t>
      </w:r>
      <w:r w:rsidR="0004241E" w:rsidRPr="00BB3C46">
        <w:rPr>
          <w:rStyle w:val="CodeCar"/>
        </w:rPr>
        <w:t>mport</w:t>
      </w:r>
      <w:r w:rsidR="0004241E">
        <w:rPr>
          <w:rStyle w:val="CodeCar"/>
        </w:rPr>
        <w:t>.</w:t>
      </w:r>
    </w:p>
    <w:p w:rsidR="0004241E" w:rsidRDefault="0004241E" w:rsidP="006B1411"/>
    <w:p w:rsidR="00031D32" w:rsidRPr="00615908" w:rsidRDefault="00031D32" w:rsidP="00B6030A">
      <w:pPr>
        <w:pStyle w:val="Codecomplet"/>
      </w:pPr>
      <w:r w:rsidRPr="00615908">
        <w:t>&lt;?php</w:t>
      </w:r>
    </w:p>
    <w:p w:rsidR="00031D32" w:rsidRPr="00615908" w:rsidRDefault="00031D32" w:rsidP="00B6030A">
      <w:pPr>
        <w:pStyle w:val="Codecomplet"/>
      </w:pPr>
      <w:r w:rsidRPr="00615908">
        <w:t>//----------------------------------------------------------------------</w:t>
      </w:r>
    </w:p>
    <w:p w:rsidR="00031D32" w:rsidRPr="00615908" w:rsidRDefault="00031D32" w:rsidP="00B6030A">
      <w:pPr>
        <w:pStyle w:val="Codecomplet"/>
      </w:pPr>
      <w:r w:rsidRPr="00615908">
        <w:t>// Classe d'import CSV pour la videothèque</w:t>
      </w:r>
    </w:p>
    <w:p w:rsidR="00031D32" w:rsidRPr="00615908" w:rsidRDefault="00031D32" w:rsidP="00B6030A">
      <w:pPr>
        <w:pStyle w:val="Codecomplet"/>
      </w:pPr>
      <w:r w:rsidRPr="00615908">
        <w:t>//----------------------------------------------------------------------</w:t>
      </w:r>
    </w:p>
    <w:p w:rsidR="00031D32" w:rsidRPr="00615908" w:rsidRDefault="00031D32" w:rsidP="00B6030A">
      <w:pPr>
        <w:pStyle w:val="Codecomplet"/>
      </w:pPr>
    </w:p>
    <w:p w:rsidR="00031D32" w:rsidRPr="00615908" w:rsidRDefault="00031D32" w:rsidP="00B6030A">
      <w:pPr>
        <w:pStyle w:val="Codecomplet"/>
      </w:pPr>
      <w:r w:rsidRPr="00615908">
        <w:t>// classe permettant d'utiliser la classe SqlSimple</w:t>
      </w:r>
    </w:p>
    <w:p w:rsidR="00031D32" w:rsidRPr="00031D32" w:rsidRDefault="00031D32" w:rsidP="00B6030A">
      <w:pPr>
        <w:pStyle w:val="Codecomplet"/>
      </w:pPr>
      <w:r w:rsidRPr="0004241E">
        <w:rPr>
          <w:b/>
        </w:rPr>
        <w:t>class</w:t>
      </w:r>
      <w:r w:rsidRPr="00031D32">
        <w:t xml:space="preserve"> SqlTableFilms </w:t>
      </w:r>
      <w:r w:rsidRPr="0004241E">
        <w:rPr>
          <w:b/>
        </w:rPr>
        <w:t>extends</w:t>
      </w:r>
      <w:r w:rsidRPr="00031D32">
        <w:t xml:space="preserve"> SqlSimple {</w:t>
      </w:r>
    </w:p>
    <w:p w:rsidR="00031D32" w:rsidRPr="00031D32" w:rsidRDefault="00031D32" w:rsidP="00B6030A">
      <w:pPr>
        <w:pStyle w:val="Codecomplet"/>
      </w:pPr>
      <w:r w:rsidRPr="00031D32">
        <w:tab/>
      </w:r>
      <w:r w:rsidRPr="00686189">
        <w:t>public</w:t>
      </w:r>
      <w:r w:rsidRPr="00031D32">
        <w:t xml:space="preserve"> $_table = 'films';</w:t>
      </w:r>
    </w:p>
    <w:p w:rsidR="00031D32" w:rsidRPr="00615908" w:rsidRDefault="00031D32" w:rsidP="00B6030A">
      <w:pPr>
        <w:pStyle w:val="Codecomplet"/>
      </w:pPr>
      <w:r w:rsidRPr="00031D32">
        <w:tab/>
      </w:r>
      <w:r w:rsidRPr="00686189">
        <w:t>public</w:t>
      </w:r>
      <w:r w:rsidRPr="00615908">
        <w:t xml:space="preserve"> $_index = 'titre';</w:t>
      </w:r>
    </w:p>
    <w:p w:rsidR="00686189" w:rsidRPr="00686189" w:rsidRDefault="00031D32" w:rsidP="00B6030A">
      <w:pPr>
        <w:pStyle w:val="Codecomplet"/>
      </w:pPr>
      <w:r w:rsidRPr="00615908">
        <w:tab/>
      </w:r>
      <w:r w:rsidRPr="00686189">
        <w:t>public $_champs = 'titre, anne</w:t>
      </w:r>
      <w:r w:rsidR="00686189" w:rsidRPr="00686189">
        <w:t>e, realisateur, visuel, genre';</w:t>
      </w:r>
    </w:p>
    <w:p w:rsidR="00031D32" w:rsidRPr="00615908" w:rsidRDefault="00031D32" w:rsidP="00B6030A">
      <w:pPr>
        <w:pStyle w:val="Codecomplet"/>
      </w:pPr>
      <w:r w:rsidRPr="00615908">
        <w:t>}</w:t>
      </w:r>
    </w:p>
    <w:p w:rsidR="00031D32" w:rsidRPr="00615908" w:rsidRDefault="00031D32" w:rsidP="00B6030A">
      <w:pPr>
        <w:pStyle w:val="Codecomplet"/>
      </w:pPr>
    </w:p>
    <w:p w:rsidR="00031D32" w:rsidRPr="00615908" w:rsidRDefault="00031D32" w:rsidP="00B6030A">
      <w:pPr>
        <w:pStyle w:val="Codecomplet"/>
      </w:pPr>
      <w:r w:rsidRPr="00615908">
        <w:t xml:space="preserve">class </w:t>
      </w:r>
      <w:r w:rsidRPr="00B6030A">
        <w:rPr>
          <w:b/>
        </w:rPr>
        <w:t>Exemple_csvimport</w:t>
      </w:r>
      <w:r w:rsidRPr="00615908">
        <w:t xml:space="preserve"> extends </w:t>
      </w:r>
      <w:r w:rsidRPr="00B6030A">
        <w:rPr>
          <w:b/>
        </w:rPr>
        <w:t>UniversalCsvImport</w:t>
      </w:r>
      <w:r w:rsidRPr="00615908">
        <w:t xml:space="preserve"> {</w:t>
      </w:r>
    </w:p>
    <w:p w:rsidR="00031D32" w:rsidRPr="00615908" w:rsidRDefault="00031D32" w:rsidP="00B6030A">
      <w:pPr>
        <w:pStyle w:val="Codecomplet"/>
      </w:pPr>
    </w:p>
    <w:p w:rsidR="00031D32" w:rsidRPr="00615908" w:rsidRDefault="00031D32" w:rsidP="00B6030A">
      <w:pPr>
        <w:pStyle w:val="Codecomplet"/>
      </w:pPr>
      <w:r w:rsidRPr="00615908">
        <w:tab/>
        <w:t>// tests personnalisés pour l'importation</w:t>
      </w:r>
    </w:p>
    <w:p w:rsidR="00031D32" w:rsidRPr="00615908" w:rsidRDefault="00031D32" w:rsidP="00B6030A">
      <w:pPr>
        <w:pStyle w:val="Codecomplet"/>
      </w:pPr>
      <w:r w:rsidRPr="00615908">
        <w:tab/>
      </w:r>
      <w:r w:rsidRPr="00686189">
        <w:t>public</w:t>
      </w:r>
      <w:r w:rsidRPr="00615908">
        <w:t xml:space="preserve"> $PARMI_VISUEL = array('couleur', 'noir &amp; blanc');</w:t>
      </w:r>
    </w:p>
    <w:p w:rsidR="00031D32" w:rsidRPr="00615908" w:rsidRDefault="00031D32" w:rsidP="00B6030A">
      <w:pPr>
        <w:pStyle w:val="Codecomplet"/>
      </w:pPr>
      <w:r w:rsidRPr="00615908">
        <w:tab/>
      </w:r>
      <w:r w:rsidRPr="00686189">
        <w:t>public</w:t>
      </w:r>
      <w:r w:rsidRPr="00615908">
        <w:t xml:space="preserve"> $PARMI_GENRES = array('drame', 'science-fiction', 'comédie', 'western', 'fantastique');</w:t>
      </w:r>
    </w:p>
    <w:p w:rsidR="00031D32" w:rsidRPr="00615908" w:rsidRDefault="00031D32" w:rsidP="00B6030A">
      <w:pPr>
        <w:pStyle w:val="Codecomplet"/>
      </w:pPr>
    </w:p>
    <w:p w:rsidR="00686189" w:rsidRPr="00746E31" w:rsidRDefault="00686189" w:rsidP="00B6030A">
      <w:pPr>
        <w:pStyle w:val="Codecomplet"/>
      </w:pPr>
      <w:r>
        <w:tab/>
      </w:r>
      <w:r w:rsidRPr="00746E31">
        <w:t xml:space="preserve">public function </w:t>
      </w:r>
      <w:r w:rsidRPr="00746E31">
        <w:rPr>
          <w:b/>
        </w:rPr>
        <w:t>buildModele</w:t>
      </w:r>
      <w:r w:rsidRPr="00746E31">
        <w:t>() {</w:t>
      </w:r>
    </w:p>
    <w:p w:rsidR="00686189" w:rsidRPr="00746E31" w:rsidRDefault="00686189" w:rsidP="00B6030A">
      <w:pPr>
        <w:pStyle w:val="Codecomplet"/>
      </w:pPr>
    </w:p>
    <w:p w:rsidR="00686189" w:rsidRPr="00746E31" w:rsidRDefault="00686189" w:rsidP="00B6030A">
      <w:pPr>
        <w:pStyle w:val="Codecomplet"/>
      </w:pPr>
      <w:r w:rsidRPr="00746E31">
        <w:tab/>
      </w:r>
      <w:r>
        <w:tab/>
      </w:r>
      <w:r w:rsidRPr="00746E31">
        <w:t>$this-&gt;</w:t>
      </w:r>
      <w:r w:rsidRPr="00746E31">
        <w:rPr>
          <w:b/>
        </w:rPr>
        <w:t>createColonne</w:t>
      </w:r>
      <w:r w:rsidRPr="00746E31">
        <w:t>('titre', array(</w:t>
      </w:r>
    </w:p>
    <w:p w:rsidR="00686189" w:rsidRPr="00686189" w:rsidRDefault="00686189" w:rsidP="00B6030A">
      <w:pPr>
        <w:pStyle w:val="Codecomplet"/>
      </w:pPr>
      <w:r w:rsidRPr="00746E31">
        <w:tab/>
      </w:r>
      <w:r w:rsidRPr="00746E31">
        <w:tab/>
      </w:r>
      <w:r>
        <w:tab/>
      </w:r>
      <w:r w:rsidRPr="00686189">
        <w:t xml:space="preserve">'colonne' =&gt; 0, </w:t>
      </w:r>
    </w:p>
    <w:p w:rsidR="00686189" w:rsidRPr="00686189" w:rsidRDefault="00686189" w:rsidP="00B6030A">
      <w:pPr>
        <w:pStyle w:val="Codecomplet"/>
      </w:pPr>
      <w:r>
        <w:tab/>
      </w:r>
      <w:r w:rsidRPr="00686189">
        <w:tab/>
      </w:r>
      <w:r w:rsidRPr="00686189">
        <w:tab/>
        <w:t xml:space="preserve">'libelle' =&gt; 'Titre', </w:t>
      </w:r>
    </w:p>
    <w:p w:rsidR="00686189" w:rsidRPr="00686189" w:rsidRDefault="00686189" w:rsidP="00B6030A">
      <w:pPr>
        <w:pStyle w:val="Codecomplet"/>
      </w:pPr>
      <w:r>
        <w:tab/>
      </w:r>
      <w:r w:rsidRPr="00686189">
        <w:tab/>
      </w:r>
      <w:r w:rsidRPr="00686189">
        <w:tab/>
        <w:t xml:space="preserve">'sqlField' =&gt; 'titre', </w:t>
      </w:r>
    </w:p>
    <w:p w:rsidR="00686189" w:rsidRPr="00686189" w:rsidRDefault="00686189" w:rsidP="00B6030A">
      <w:pPr>
        <w:pStyle w:val="Codecomplet"/>
      </w:pPr>
      <w:r>
        <w:tab/>
      </w:r>
      <w:r w:rsidRPr="00686189">
        <w:tab/>
      </w:r>
      <w:r w:rsidRPr="00686189">
        <w:tab/>
        <w:t xml:space="preserve">'match' =&gt; array('REQUIRED'), </w:t>
      </w:r>
    </w:p>
    <w:p w:rsidR="00686189" w:rsidRPr="00686189" w:rsidRDefault="00686189" w:rsidP="00B6030A">
      <w:pPr>
        <w:pStyle w:val="Codecomplet"/>
      </w:pPr>
      <w:r>
        <w:tab/>
      </w:r>
      <w:r w:rsidRPr="00686189">
        <w:tab/>
      </w:r>
      <w:r w:rsidRPr="00686189">
        <w:tab/>
        <w:t>'commentaire' =&gt; 'Titre du film (saisie obligatoire)',</w:t>
      </w:r>
    </w:p>
    <w:p w:rsidR="00686189" w:rsidRPr="00746E31" w:rsidRDefault="00686189" w:rsidP="00B6030A">
      <w:pPr>
        <w:pStyle w:val="Codecomplet"/>
      </w:pPr>
      <w:r w:rsidRPr="00686189">
        <w:rPr>
          <w:lang w:val="fr-FR"/>
        </w:rPr>
        <w:tab/>
      </w:r>
      <w:r>
        <w:rPr>
          <w:lang w:val="fr-FR"/>
        </w:rPr>
        <w:tab/>
      </w:r>
      <w:r w:rsidRPr="00686189">
        <w:rPr>
          <w:lang w:val="fr-FR"/>
        </w:rPr>
        <w:tab/>
      </w:r>
      <w:r w:rsidRPr="00746E31">
        <w:t>'css' =&gt; 'text-danger',</w:t>
      </w:r>
    </w:p>
    <w:p w:rsidR="00686189" w:rsidRPr="00746E31" w:rsidRDefault="00686189" w:rsidP="00B6030A">
      <w:pPr>
        <w:pStyle w:val="Codecomplet"/>
      </w:pPr>
      <w:r w:rsidRPr="00746E31">
        <w:lastRenderedPageBreak/>
        <w:tab/>
      </w:r>
      <w:r>
        <w:tab/>
      </w:r>
      <w:r w:rsidRPr="00746E31">
        <w:tab/>
        <w:t>'active' =&gt; true</w:t>
      </w:r>
    </w:p>
    <w:p w:rsidR="00686189" w:rsidRPr="00746E31" w:rsidRDefault="00686189" w:rsidP="00B6030A">
      <w:pPr>
        <w:pStyle w:val="Codecomplet"/>
      </w:pPr>
      <w:r w:rsidRPr="00746E31">
        <w:tab/>
      </w:r>
      <w:r>
        <w:tab/>
      </w:r>
      <w:r w:rsidRPr="00746E31">
        <w:t>));</w:t>
      </w:r>
    </w:p>
    <w:p w:rsidR="00686189" w:rsidRPr="00746E31" w:rsidRDefault="00686189" w:rsidP="00B6030A">
      <w:pPr>
        <w:pStyle w:val="Codecomplet"/>
      </w:pPr>
    </w:p>
    <w:p w:rsidR="00686189" w:rsidRPr="00746E31" w:rsidRDefault="00686189" w:rsidP="00B6030A">
      <w:pPr>
        <w:pStyle w:val="Codecomplet"/>
      </w:pPr>
      <w:r>
        <w:tab/>
      </w:r>
      <w:r w:rsidRPr="00746E31">
        <w:tab/>
        <w:t>$this-&gt;</w:t>
      </w:r>
      <w:r w:rsidRPr="00746E31">
        <w:rPr>
          <w:b/>
        </w:rPr>
        <w:t>createColonne</w:t>
      </w:r>
      <w:r w:rsidRPr="00746E31">
        <w:t>('annee', array(</w:t>
      </w:r>
    </w:p>
    <w:p w:rsidR="00686189" w:rsidRPr="00746E31" w:rsidRDefault="00686189" w:rsidP="00B6030A">
      <w:pPr>
        <w:pStyle w:val="Codecomplet"/>
      </w:pPr>
      <w:r w:rsidRPr="00746E31">
        <w:tab/>
      </w:r>
      <w:r>
        <w:tab/>
      </w:r>
      <w:r w:rsidRPr="00746E31">
        <w:tab/>
        <w:t xml:space="preserve">'colonne' =&gt; 1, </w:t>
      </w:r>
    </w:p>
    <w:p w:rsidR="00686189" w:rsidRPr="00746E31" w:rsidRDefault="00686189" w:rsidP="00B6030A">
      <w:pPr>
        <w:pStyle w:val="Codecomplet"/>
      </w:pPr>
      <w:r w:rsidRPr="00746E31">
        <w:tab/>
      </w:r>
      <w:r>
        <w:tab/>
      </w:r>
      <w:r w:rsidRPr="00746E31">
        <w:tab/>
        <w:t xml:space="preserve">'libelle' =&gt; 'Année', </w:t>
      </w:r>
    </w:p>
    <w:p w:rsidR="00686189" w:rsidRPr="00746E31" w:rsidRDefault="00686189" w:rsidP="00B6030A">
      <w:pPr>
        <w:pStyle w:val="Codecomplet"/>
      </w:pPr>
      <w:r w:rsidRPr="00746E31">
        <w:tab/>
      </w:r>
      <w:r>
        <w:tab/>
      </w:r>
      <w:r w:rsidRPr="00746E31">
        <w:tab/>
        <w:t xml:space="preserve">'sqlField' =&gt; 'annee', </w:t>
      </w:r>
    </w:p>
    <w:p w:rsidR="00686189" w:rsidRPr="00746E31" w:rsidRDefault="00686189" w:rsidP="00B6030A">
      <w:pPr>
        <w:pStyle w:val="Codecomplet"/>
      </w:pPr>
      <w:r w:rsidRPr="00746E31">
        <w:tab/>
      </w:r>
      <w:r>
        <w:tab/>
      </w:r>
      <w:r w:rsidRPr="00746E31">
        <w:tab/>
        <w:t xml:space="preserve">'match' =&gt; array('REQUIRED', 'CHECK_INTEGER_4'), </w:t>
      </w:r>
    </w:p>
    <w:p w:rsidR="00686189" w:rsidRPr="00686189" w:rsidRDefault="00686189" w:rsidP="00B6030A">
      <w:pPr>
        <w:pStyle w:val="Codecomplet"/>
      </w:pPr>
      <w:r w:rsidRPr="00746E31">
        <w:tab/>
      </w:r>
      <w:r>
        <w:tab/>
      </w:r>
      <w:r w:rsidRPr="00746E31">
        <w:tab/>
      </w:r>
      <w:r w:rsidRPr="00686189">
        <w:t>'commentaire' =&gt; 'Année de sortie du film (4 chiffres obligatoires)',</w:t>
      </w:r>
    </w:p>
    <w:p w:rsidR="00686189" w:rsidRPr="00746E31" w:rsidRDefault="00686189" w:rsidP="00B6030A">
      <w:pPr>
        <w:pStyle w:val="Codecomplet"/>
      </w:pPr>
      <w:r w:rsidRPr="00686189">
        <w:rPr>
          <w:lang w:val="fr-FR"/>
        </w:rPr>
        <w:tab/>
      </w:r>
      <w:r>
        <w:rPr>
          <w:lang w:val="fr-FR"/>
        </w:rPr>
        <w:tab/>
      </w:r>
      <w:r w:rsidRPr="00686189">
        <w:rPr>
          <w:lang w:val="fr-FR"/>
        </w:rPr>
        <w:tab/>
      </w:r>
      <w:r w:rsidRPr="00746E31">
        <w:t>'css' =&gt; 'text-danger',</w:t>
      </w:r>
    </w:p>
    <w:p w:rsidR="00686189" w:rsidRPr="00746E31" w:rsidRDefault="00686189" w:rsidP="00B6030A">
      <w:pPr>
        <w:pStyle w:val="Codecomplet"/>
      </w:pPr>
      <w:r w:rsidRPr="00746E31">
        <w:tab/>
      </w:r>
      <w:r>
        <w:tab/>
      </w:r>
      <w:r w:rsidRPr="00746E31">
        <w:tab/>
        <w:t>'active' =&gt; true</w:t>
      </w:r>
    </w:p>
    <w:p w:rsidR="00686189" w:rsidRPr="00746E31" w:rsidRDefault="00686189" w:rsidP="00B6030A">
      <w:pPr>
        <w:pStyle w:val="Codecomplet"/>
      </w:pPr>
      <w:r w:rsidRPr="00746E31">
        <w:tab/>
      </w:r>
      <w:r>
        <w:tab/>
      </w:r>
      <w:r w:rsidRPr="00746E31">
        <w:t>));</w:t>
      </w:r>
    </w:p>
    <w:p w:rsidR="00686189" w:rsidRPr="00746E31" w:rsidRDefault="00686189" w:rsidP="00B6030A">
      <w:pPr>
        <w:pStyle w:val="Codecomplet"/>
      </w:pPr>
    </w:p>
    <w:p w:rsidR="00686189" w:rsidRPr="00686189" w:rsidRDefault="00686189" w:rsidP="00B6030A">
      <w:pPr>
        <w:pStyle w:val="Codecomplet"/>
      </w:pPr>
      <w:r w:rsidRPr="00861118">
        <w:tab/>
      </w:r>
      <w:r>
        <w:tab/>
      </w:r>
      <w:r w:rsidRPr="00686189">
        <w:t>$this-&gt;</w:t>
      </w:r>
      <w:r w:rsidRPr="00686189">
        <w:rPr>
          <w:b/>
        </w:rPr>
        <w:t>createColonne</w:t>
      </w:r>
      <w:r w:rsidRPr="00686189">
        <w:t>('realisateur', array(</w:t>
      </w:r>
    </w:p>
    <w:p w:rsidR="00686189" w:rsidRPr="00686189" w:rsidRDefault="00686189" w:rsidP="00B6030A">
      <w:pPr>
        <w:pStyle w:val="Codecomplet"/>
      </w:pPr>
      <w:r w:rsidRPr="00686189">
        <w:tab/>
      </w:r>
      <w:r>
        <w:tab/>
      </w:r>
      <w:r w:rsidRPr="00686189">
        <w:tab/>
        <w:t xml:space="preserve">'colonne' =&gt; 2, </w:t>
      </w:r>
    </w:p>
    <w:p w:rsidR="00686189" w:rsidRPr="00686189" w:rsidRDefault="00686189" w:rsidP="00B6030A">
      <w:pPr>
        <w:pStyle w:val="Codecomplet"/>
      </w:pPr>
      <w:r w:rsidRPr="00686189">
        <w:tab/>
      </w:r>
      <w:r>
        <w:tab/>
      </w:r>
      <w:r w:rsidRPr="00686189">
        <w:tab/>
        <w:t xml:space="preserve">'libelle' =&gt; 'Réalisateur', </w:t>
      </w:r>
    </w:p>
    <w:p w:rsidR="00686189" w:rsidRPr="00861118" w:rsidRDefault="00686189" w:rsidP="00B6030A">
      <w:pPr>
        <w:pStyle w:val="Codecomplet"/>
      </w:pPr>
      <w:r w:rsidRPr="00686189">
        <w:rPr>
          <w:lang w:val="fr-FR"/>
        </w:rPr>
        <w:tab/>
      </w:r>
      <w:r>
        <w:rPr>
          <w:lang w:val="fr-FR"/>
        </w:rPr>
        <w:tab/>
      </w:r>
      <w:r w:rsidRPr="00686189">
        <w:rPr>
          <w:lang w:val="fr-FR"/>
        </w:rPr>
        <w:tab/>
      </w:r>
      <w:r w:rsidRPr="00861118">
        <w:t xml:space="preserve">'sqlField' =&gt; 'realisateur', </w:t>
      </w:r>
    </w:p>
    <w:p w:rsidR="00686189" w:rsidRPr="00861118" w:rsidRDefault="00686189" w:rsidP="00B6030A">
      <w:pPr>
        <w:pStyle w:val="Codecomplet"/>
      </w:pPr>
      <w:r w:rsidRPr="00861118">
        <w:tab/>
      </w:r>
      <w:r>
        <w:tab/>
      </w:r>
      <w:r w:rsidRPr="00861118">
        <w:tab/>
        <w:t xml:space="preserve">'match' =&gt; array('DEFAULT'), </w:t>
      </w:r>
    </w:p>
    <w:p w:rsidR="00686189" w:rsidRPr="00686189" w:rsidRDefault="00686189" w:rsidP="00B6030A">
      <w:pPr>
        <w:pStyle w:val="Codecomplet"/>
      </w:pPr>
      <w:r w:rsidRPr="00861118">
        <w:tab/>
      </w:r>
      <w:r>
        <w:tab/>
      </w:r>
      <w:r w:rsidRPr="00861118">
        <w:tab/>
      </w:r>
      <w:r w:rsidRPr="00686189">
        <w:t>'commentaire' =&gt; 'Nom du réalisateur (saisie obligatoire)',</w:t>
      </w:r>
    </w:p>
    <w:p w:rsidR="00686189" w:rsidRPr="00686189" w:rsidRDefault="00686189" w:rsidP="00B6030A">
      <w:pPr>
        <w:pStyle w:val="Codecomplet"/>
      </w:pPr>
      <w:r w:rsidRPr="00686189">
        <w:tab/>
      </w:r>
      <w:r>
        <w:tab/>
      </w:r>
      <w:r w:rsidRPr="00686189">
        <w:tab/>
        <w:t>'defaut' =&gt; 'Inconnu',</w:t>
      </w:r>
    </w:p>
    <w:p w:rsidR="00686189" w:rsidRPr="00686189" w:rsidRDefault="00686189" w:rsidP="00B6030A">
      <w:pPr>
        <w:pStyle w:val="Codecomplet"/>
      </w:pPr>
      <w:r w:rsidRPr="00686189">
        <w:tab/>
      </w:r>
      <w:r>
        <w:tab/>
      </w:r>
      <w:r w:rsidRPr="00686189">
        <w:tab/>
        <w:t>'css' =&gt; 'text-danger',</w:t>
      </w:r>
    </w:p>
    <w:p w:rsidR="00686189" w:rsidRPr="00861118" w:rsidRDefault="00686189" w:rsidP="00B6030A">
      <w:pPr>
        <w:pStyle w:val="Codecomplet"/>
      </w:pPr>
      <w:r w:rsidRPr="00686189">
        <w:rPr>
          <w:lang w:val="fr-FR"/>
        </w:rPr>
        <w:tab/>
      </w:r>
      <w:r>
        <w:rPr>
          <w:lang w:val="fr-FR"/>
        </w:rPr>
        <w:tab/>
      </w:r>
      <w:r w:rsidRPr="00686189">
        <w:rPr>
          <w:lang w:val="fr-FR"/>
        </w:rPr>
        <w:tab/>
      </w:r>
      <w:r w:rsidRPr="00861118">
        <w:t>'active' =&gt; true</w:t>
      </w:r>
    </w:p>
    <w:p w:rsidR="00686189" w:rsidRDefault="00686189" w:rsidP="00B6030A">
      <w:pPr>
        <w:pStyle w:val="Codecomplet"/>
      </w:pPr>
      <w:r>
        <w:tab/>
      </w:r>
      <w:r w:rsidRPr="00861118">
        <w:tab/>
        <w:t>));</w:t>
      </w:r>
    </w:p>
    <w:p w:rsidR="00686189" w:rsidRPr="00746E31" w:rsidRDefault="00686189" w:rsidP="00B6030A">
      <w:pPr>
        <w:pStyle w:val="Codecomplet"/>
      </w:pPr>
    </w:p>
    <w:p w:rsidR="00686189" w:rsidRPr="00746E31" w:rsidRDefault="00686189" w:rsidP="00B6030A">
      <w:pPr>
        <w:pStyle w:val="Codecomplet"/>
      </w:pPr>
      <w:r w:rsidRPr="00746E31">
        <w:tab/>
      </w:r>
      <w:r>
        <w:tab/>
      </w:r>
      <w:r w:rsidRPr="00746E31">
        <w:t>$this-&gt;</w:t>
      </w:r>
      <w:r w:rsidRPr="00746E31">
        <w:rPr>
          <w:b/>
        </w:rPr>
        <w:t>createColonne</w:t>
      </w:r>
      <w:r w:rsidRPr="00746E31">
        <w:t>('visuel', array(</w:t>
      </w:r>
    </w:p>
    <w:p w:rsidR="00686189" w:rsidRPr="00746E31" w:rsidRDefault="00686189" w:rsidP="00B6030A">
      <w:pPr>
        <w:pStyle w:val="Codecomplet"/>
      </w:pPr>
      <w:r w:rsidRPr="00746E31">
        <w:tab/>
      </w:r>
      <w:r>
        <w:tab/>
      </w:r>
      <w:r w:rsidRPr="00746E31">
        <w:tab/>
        <w:t xml:space="preserve">'colonne' =&gt; 3, </w:t>
      </w:r>
    </w:p>
    <w:p w:rsidR="00686189" w:rsidRPr="00746E31" w:rsidRDefault="00686189" w:rsidP="00B6030A">
      <w:pPr>
        <w:pStyle w:val="Codecomplet"/>
      </w:pPr>
      <w:r w:rsidRPr="00746E31">
        <w:tab/>
      </w:r>
      <w:r>
        <w:tab/>
      </w:r>
      <w:r w:rsidRPr="00746E31">
        <w:tab/>
        <w:t xml:space="preserve">'libelle' =&gt; 'Visuel', </w:t>
      </w:r>
    </w:p>
    <w:p w:rsidR="00686189" w:rsidRPr="00746E31" w:rsidRDefault="00686189" w:rsidP="00B6030A">
      <w:pPr>
        <w:pStyle w:val="Codecomplet"/>
      </w:pPr>
      <w:r w:rsidRPr="00746E31">
        <w:tab/>
      </w:r>
      <w:r>
        <w:tab/>
      </w:r>
      <w:r w:rsidRPr="00746E31">
        <w:tab/>
        <w:t xml:space="preserve">'sqlField' =&gt; 'visuel', </w:t>
      </w:r>
    </w:p>
    <w:p w:rsidR="00686189" w:rsidRPr="00746E31" w:rsidRDefault="00686189" w:rsidP="00B6030A">
      <w:pPr>
        <w:pStyle w:val="Codecomplet"/>
      </w:pPr>
      <w:r w:rsidRPr="00746E31">
        <w:tab/>
      </w:r>
      <w:r>
        <w:tab/>
      </w:r>
      <w:r w:rsidRPr="00746E31">
        <w:tab/>
        <w:t xml:space="preserve">'match' =&gt; array('REQUIRED', 'PARMI_VISUEL'), </w:t>
      </w:r>
    </w:p>
    <w:p w:rsidR="00686189" w:rsidRPr="00686189" w:rsidRDefault="00686189" w:rsidP="00B6030A">
      <w:pPr>
        <w:pStyle w:val="Codecomplet"/>
      </w:pPr>
      <w:r w:rsidRPr="00746E31">
        <w:tab/>
      </w:r>
      <w:r>
        <w:tab/>
      </w:r>
      <w:r w:rsidRPr="00746E31">
        <w:tab/>
      </w:r>
      <w:r w:rsidRPr="00686189">
        <w:t>'commentaire' =&gt; 'Type de visuel (saisie obligatoire)',</w:t>
      </w:r>
    </w:p>
    <w:p w:rsidR="00686189" w:rsidRPr="00746E31" w:rsidRDefault="00686189" w:rsidP="00B6030A">
      <w:pPr>
        <w:pStyle w:val="Codecomplet"/>
      </w:pPr>
      <w:r w:rsidRPr="00686189">
        <w:rPr>
          <w:lang w:val="fr-FR"/>
        </w:rPr>
        <w:tab/>
      </w:r>
      <w:r>
        <w:rPr>
          <w:lang w:val="fr-FR"/>
        </w:rPr>
        <w:tab/>
      </w:r>
      <w:r w:rsidRPr="00686189">
        <w:rPr>
          <w:lang w:val="fr-FR"/>
        </w:rPr>
        <w:tab/>
      </w:r>
      <w:r w:rsidRPr="00746E31">
        <w:t>'css' =&gt; 'text-danger',</w:t>
      </w:r>
    </w:p>
    <w:p w:rsidR="00686189" w:rsidRPr="00746E31" w:rsidRDefault="00686189" w:rsidP="00B6030A">
      <w:pPr>
        <w:pStyle w:val="Codecomplet"/>
      </w:pPr>
      <w:r w:rsidRPr="00746E31">
        <w:tab/>
      </w:r>
      <w:r>
        <w:tab/>
      </w:r>
      <w:r w:rsidRPr="00746E31">
        <w:tab/>
        <w:t>'active' =&gt; true</w:t>
      </w:r>
    </w:p>
    <w:p w:rsidR="00686189" w:rsidRPr="00746E31" w:rsidRDefault="00686189" w:rsidP="00B6030A">
      <w:pPr>
        <w:pStyle w:val="Codecomplet"/>
      </w:pPr>
      <w:r>
        <w:tab/>
      </w:r>
      <w:r w:rsidRPr="00746E31">
        <w:tab/>
        <w:t>));</w:t>
      </w:r>
    </w:p>
    <w:p w:rsidR="00686189" w:rsidRPr="00746E31" w:rsidRDefault="00686189" w:rsidP="00B6030A">
      <w:pPr>
        <w:pStyle w:val="Codecomplet"/>
      </w:pPr>
    </w:p>
    <w:p w:rsidR="00686189" w:rsidRPr="00686189" w:rsidRDefault="00686189" w:rsidP="00B6030A">
      <w:pPr>
        <w:pStyle w:val="Codecomplet"/>
      </w:pPr>
      <w:r>
        <w:tab/>
      </w:r>
      <w:r w:rsidRPr="00746E31">
        <w:tab/>
      </w:r>
      <w:r w:rsidRPr="00686189">
        <w:t>$this-&gt;</w:t>
      </w:r>
      <w:r w:rsidRPr="00686189">
        <w:rPr>
          <w:b/>
        </w:rPr>
        <w:t>createColonne</w:t>
      </w:r>
      <w:r w:rsidRPr="00686189">
        <w:t>('genre', array(</w:t>
      </w:r>
    </w:p>
    <w:p w:rsidR="00686189" w:rsidRPr="00686189" w:rsidRDefault="00686189" w:rsidP="00B6030A">
      <w:pPr>
        <w:pStyle w:val="Codecomplet"/>
      </w:pPr>
      <w:r w:rsidRPr="00686189">
        <w:tab/>
      </w:r>
      <w:r>
        <w:tab/>
      </w:r>
      <w:r w:rsidRPr="00686189">
        <w:tab/>
        <w:t xml:space="preserve">'colonne' =&gt; 4, </w:t>
      </w:r>
    </w:p>
    <w:p w:rsidR="00686189" w:rsidRPr="00686189" w:rsidRDefault="00686189" w:rsidP="00B6030A">
      <w:pPr>
        <w:pStyle w:val="Codecomplet"/>
      </w:pPr>
      <w:r>
        <w:tab/>
      </w:r>
      <w:r w:rsidRPr="00686189">
        <w:tab/>
      </w:r>
      <w:r w:rsidRPr="00686189">
        <w:tab/>
        <w:t xml:space="preserve">'libelle' =&gt; 'Genre', </w:t>
      </w:r>
    </w:p>
    <w:p w:rsidR="00686189" w:rsidRPr="00746E31" w:rsidRDefault="00686189" w:rsidP="00B6030A">
      <w:pPr>
        <w:pStyle w:val="Codecomplet"/>
      </w:pPr>
      <w:r>
        <w:rPr>
          <w:lang w:val="fr-FR"/>
        </w:rPr>
        <w:tab/>
      </w:r>
      <w:r w:rsidRPr="00686189">
        <w:rPr>
          <w:lang w:val="fr-FR"/>
        </w:rPr>
        <w:tab/>
      </w:r>
      <w:r w:rsidRPr="00686189">
        <w:rPr>
          <w:lang w:val="fr-FR"/>
        </w:rPr>
        <w:tab/>
      </w:r>
      <w:r w:rsidRPr="00746E31">
        <w:t xml:space="preserve">'sqlField' =&gt; 'genre', </w:t>
      </w:r>
    </w:p>
    <w:p w:rsidR="00686189" w:rsidRPr="00746E31" w:rsidRDefault="00686189" w:rsidP="00B6030A">
      <w:pPr>
        <w:pStyle w:val="Codecomplet"/>
      </w:pPr>
      <w:r>
        <w:tab/>
      </w:r>
      <w:r w:rsidRPr="00746E31">
        <w:tab/>
      </w:r>
      <w:r w:rsidRPr="00746E31">
        <w:tab/>
        <w:t xml:space="preserve">'match' =&gt; array('REQUIRED', 'PARMI_GENRES'), </w:t>
      </w:r>
    </w:p>
    <w:p w:rsidR="00686189" w:rsidRPr="00686189" w:rsidRDefault="00686189" w:rsidP="00B6030A">
      <w:pPr>
        <w:pStyle w:val="Codecomplet"/>
      </w:pPr>
      <w:r>
        <w:tab/>
      </w:r>
      <w:r w:rsidRPr="00746E31">
        <w:tab/>
      </w:r>
      <w:r w:rsidRPr="00746E31">
        <w:tab/>
      </w:r>
      <w:r w:rsidRPr="00686189">
        <w:t>'commentaire' =&gt; 'Genre cinématographique (saisie obligatoire)',</w:t>
      </w:r>
    </w:p>
    <w:p w:rsidR="00686189" w:rsidRPr="00746E31" w:rsidRDefault="00686189" w:rsidP="00B6030A">
      <w:pPr>
        <w:pStyle w:val="Codecomplet"/>
      </w:pPr>
      <w:r>
        <w:rPr>
          <w:lang w:val="fr-FR"/>
        </w:rPr>
        <w:tab/>
      </w:r>
      <w:r w:rsidRPr="00686189">
        <w:rPr>
          <w:lang w:val="fr-FR"/>
        </w:rPr>
        <w:tab/>
      </w:r>
      <w:r w:rsidRPr="00686189">
        <w:rPr>
          <w:lang w:val="fr-FR"/>
        </w:rPr>
        <w:tab/>
      </w:r>
      <w:r w:rsidRPr="00746E31">
        <w:t>'css' =&gt; 'text-danger',</w:t>
      </w:r>
    </w:p>
    <w:p w:rsidR="00686189" w:rsidRPr="00746E31" w:rsidRDefault="00686189" w:rsidP="00B6030A">
      <w:pPr>
        <w:pStyle w:val="Codecomplet"/>
      </w:pPr>
      <w:r>
        <w:tab/>
      </w:r>
      <w:r w:rsidRPr="00746E31">
        <w:tab/>
      </w:r>
      <w:r w:rsidRPr="00746E31">
        <w:tab/>
        <w:t>'active' =&gt; true</w:t>
      </w:r>
    </w:p>
    <w:p w:rsidR="00686189" w:rsidRPr="00746E31" w:rsidRDefault="00686189" w:rsidP="00B6030A">
      <w:pPr>
        <w:pStyle w:val="Codecomplet"/>
      </w:pPr>
      <w:r>
        <w:tab/>
      </w:r>
      <w:r w:rsidRPr="00746E31">
        <w:tab/>
        <w:t>));</w:t>
      </w:r>
    </w:p>
    <w:p w:rsidR="00686189" w:rsidRPr="00746E31" w:rsidRDefault="00686189" w:rsidP="00B6030A">
      <w:pPr>
        <w:pStyle w:val="Codecomplet"/>
      </w:pPr>
    </w:p>
    <w:p w:rsidR="00686189" w:rsidRDefault="00686189" w:rsidP="00B6030A">
      <w:pPr>
        <w:pStyle w:val="Codecomplet"/>
      </w:pPr>
      <w:r w:rsidRPr="00746E31">
        <w:t>}</w:t>
      </w:r>
    </w:p>
    <w:p w:rsidR="00031D32" w:rsidRPr="00615908" w:rsidRDefault="00031D32" w:rsidP="00B6030A">
      <w:pPr>
        <w:pStyle w:val="Codecomplet"/>
      </w:pPr>
    </w:p>
    <w:p w:rsidR="00031D32" w:rsidRPr="00615908" w:rsidRDefault="00031D32" w:rsidP="00B6030A">
      <w:pPr>
        <w:pStyle w:val="Codecomplet"/>
      </w:pPr>
      <w:r w:rsidRPr="00615908">
        <w:tab/>
        <w:t>// importation effective dans la base de données</w:t>
      </w:r>
    </w:p>
    <w:p w:rsidR="00031D32" w:rsidRPr="00031D32" w:rsidRDefault="00031D32" w:rsidP="00B6030A">
      <w:pPr>
        <w:pStyle w:val="Codecomplet"/>
      </w:pPr>
      <w:r w:rsidRPr="00615908">
        <w:rPr>
          <w:lang w:val="fr-FR"/>
        </w:rPr>
        <w:tab/>
      </w:r>
      <w:r w:rsidRPr="00686189">
        <w:t>public</w:t>
      </w:r>
      <w:r w:rsidRPr="00031D32">
        <w:t xml:space="preserve"> function </w:t>
      </w:r>
      <w:r w:rsidRPr="0004241E">
        <w:rPr>
          <w:b/>
        </w:rPr>
        <w:t>import</w:t>
      </w:r>
      <w:r w:rsidRPr="00031D32">
        <w:t>($data) {</w:t>
      </w:r>
    </w:p>
    <w:p w:rsidR="00031D32" w:rsidRPr="00031D32" w:rsidRDefault="00031D32" w:rsidP="00B6030A">
      <w:pPr>
        <w:pStyle w:val="Codecomplet"/>
      </w:pPr>
      <w:r w:rsidRPr="00031D32">
        <w:tab/>
      </w:r>
      <w:r w:rsidRPr="00031D32">
        <w:tab/>
        <w:t xml:space="preserve">$sqlFilms = </w:t>
      </w:r>
      <w:r w:rsidRPr="0004241E">
        <w:rPr>
          <w:b/>
        </w:rPr>
        <w:t>new</w:t>
      </w:r>
      <w:r w:rsidRPr="00031D32">
        <w:t xml:space="preserve"> SqlTableFilms();</w:t>
      </w:r>
    </w:p>
    <w:p w:rsidR="00031D32" w:rsidRPr="00615908" w:rsidRDefault="00031D32" w:rsidP="00B6030A">
      <w:pPr>
        <w:pStyle w:val="Codecomplet"/>
      </w:pPr>
      <w:r w:rsidRPr="00031D32">
        <w:tab/>
      </w:r>
      <w:r w:rsidRPr="00031D32">
        <w:tab/>
      </w:r>
      <w:r w:rsidRPr="00615908">
        <w:t>$masqueSql = "'[0]', '[1]', '[2]', '[3]', '[4]'";</w:t>
      </w:r>
    </w:p>
    <w:p w:rsidR="00031D32" w:rsidRPr="00031D32" w:rsidRDefault="00031D32" w:rsidP="00B6030A">
      <w:pPr>
        <w:pStyle w:val="Codecomplet"/>
      </w:pPr>
      <w:r w:rsidRPr="00615908">
        <w:rPr>
          <w:lang w:val="fr-FR"/>
        </w:rPr>
        <w:tab/>
      </w:r>
      <w:r w:rsidRPr="00615908">
        <w:rPr>
          <w:lang w:val="fr-FR"/>
        </w:rPr>
        <w:tab/>
      </w:r>
      <w:r w:rsidRPr="00031D32">
        <w:t>$nbInsertions = $sqlFilms-&gt;</w:t>
      </w:r>
      <w:r w:rsidRPr="0004241E">
        <w:rPr>
          <w:b/>
        </w:rPr>
        <w:t>importMany</w:t>
      </w:r>
      <w:r w:rsidRPr="00031D32">
        <w:t>($masqueSql, $data, 3, true);</w:t>
      </w:r>
    </w:p>
    <w:p w:rsidR="00031D32" w:rsidRDefault="00031D32" w:rsidP="00B6030A">
      <w:pPr>
        <w:pStyle w:val="Codecomplet"/>
      </w:pPr>
      <w:r w:rsidRPr="00031D32">
        <w:tab/>
      </w:r>
      <w:r w:rsidRPr="00031D32">
        <w:tab/>
      </w:r>
      <w:r>
        <w:t>return $nbInsertions;</w:t>
      </w:r>
    </w:p>
    <w:p w:rsidR="00031D32" w:rsidRDefault="00031D32" w:rsidP="00B6030A">
      <w:pPr>
        <w:pStyle w:val="Codecomplet"/>
      </w:pPr>
      <w:r>
        <w:tab/>
        <w:t>}</w:t>
      </w:r>
    </w:p>
    <w:p w:rsidR="00031D32" w:rsidRDefault="00031D32" w:rsidP="00B6030A">
      <w:pPr>
        <w:pStyle w:val="Codecomplet"/>
      </w:pPr>
    </w:p>
    <w:p w:rsidR="00031D32" w:rsidRDefault="00031D32" w:rsidP="00B6030A">
      <w:pPr>
        <w:pStyle w:val="Codecomplet"/>
      </w:pPr>
      <w:r>
        <w:t>}</w:t>
      </w:r>
    </w:p>
    <w:p w:rsidR="00B21B09" w:rsidRDefault="00B21B09" w:rsidP="00615908">
      <w:pPr>
        <w:pStyle w:val="Titre1"/>
        <w:rPr>
          <w:lang w:eastAsia="fr-FR"/>
        </w:rPr>
      </w:pPr>
      <w:bookmarkStart w:id="8" w:name="_Toc5625979"/>
      <w:r>
        <w:rPr>
          <w:lang w:eastAsia="fr-FR"/>
        </w:rPr>
        <w:t>Création d</w:t>
      </w:r>
      <w:r w:rsidR="004B7B4B">
        <w:rPr>
          <w:lang w:eastAsia="fr-FR"/>
        </w:rPr>
        <w:t xml:space="preserve">u </w:t>
      </w:r>
      <w:r>
        <w:rPr>
          <w:lang w:eastAsia="fr-FR"/>
        </w:rPr>
        <w:t>script d’import</w:t>
      </w:r>
      <w:bookmarkEnd w:id="8"/>
    </w:p>
    <w:p w:rsidR="0004241E" w:rsidRDefault="0004241E" w:rsidP="006B1411">
      <w:pPr>
        <w:rPr>
          <w:lang w:eastAsia="fr-FR"/>
        </w:rPr>
      </w:pPr>
      <w:r>
        <w:rPr>
          <w:lang w:eastAsia="fr-FR"/>
        </w:rPr>
        <w:t>Il est maintenant tant d’écrire le code qui va faire appel à notre classe pour importer notre fichier csv</w:t>
      </w:r>
      <w:r w:rsidR="00BC0EF6">
        <w:rPr>
          <w:lang w:eastAsia="fr-FR"/>
        </w:rPr>
        <w:t xml:space="preserve"> de la figure 1</w:t>
      </w:r>
      <w:r>
        <w:rPr>
          <w:lang w:eastAsia="fr-FR"/>
        </w:rPr>
        <w:t>.</w:t>
      </w:r>
    </w:p>
    <w:p w:rsidR="0004241E" w:rsidRDefault="0004241E" w:rsidP="006B1411">
      <w:pPr>
        <w:rPr>
          <w:lang w:eastAsia="fr-FR"/>
        </w:rPr>
      </w:pPr>
    </w:p>
    <w:p w:rsidR="00BC0EF6" w:rsidRDefault="00BC0EF6" w:rsidP="006B1411">
      <w:pPr>
        <w:rPr>
          <w:lang w:eastAsia="fr-FR"/>
        </w:rPr>
      </w:pPr>
      <w:r>
        <w:rPr>
          <w:lang w:eastAsia="fr-FR"/>
        </w:rPr>
        <w:t>Dans ce tutoriel nous n’allons pas expliquer comment créer le code permettant de sélectionner et de valider le fichier à importer, ceci relève du pure codage php et nous vous invitons à suivre l’exemple fourni qui s’appuie sur les classe</w:t>
      </w:r>
      <w:r w:rsidR="009A6863">
        <w:rPr>
          <w:lang w:eastAsia="fr-FR"/>
        </w:rPr>
        <w:t>s</w:t>
      </w:r>
      <w:r>
        <w:rPr>
          <w:lang w:eastAsia="fr-FR"/>
        </w:rPr>
        <w:t xml:space="preserve"> </w:t>
      </w:r>
      <w:r w:rsidRPr="00BC0EF6">
        <w:rPr>
          <w:rStyle w:val="CodeCar"/>
        </w:rPr>
        <w:t>UniversalForm</w:t>
      </w:r>
      <w:r>
        <w:rPr>
          <w:lang w:eastAsia="fr-FR"/>
        </w:rPr>
        <w:t xml:space="preserve"> de mise en œuvre de formulaires. Nous allons plutôt nous intéresser à la partie importation pure qui est ici traitée par la fonction </w:t>
      </w:r>
      <w:r w:rsidRPr="00BC0EF6">
        <w:rPr>
          <w:rStyle w:val="CodeCar"/>
        </w:rPr>
        <w:t>import(nom_de_fichier)</w:t>
      </w:r>
      <w:r>
        <w:rPr>
          <w:lang w:eastAsia="fr-FR"/>
        </w:rPr>
        <w:t>.</w:t>
      </w:r>
      <w:r w:rsidR="00923E28">
        <w:rPr>
          <w:lang w:eastAsia="fr-FR"/>
        </w:rPr>
        <w:t xml:space="preserve"> Cette fonction a pour principal but de créer un objet d’importation de la classe </w:t>
      </w:r>
      <w:r w:rsidR="00923E28" w:rsidRPr="00923E28">
        <w:rPr>
          <w:rStyle w:val="CodeCar"/>
        </w:rPr>
        <w:t>Exemple_csvimport</w:t>
      </w:r>
      <w:r w:rsidR="00923E28">
        <w:rPr>
          <w:lang w:eastAsia="fr-FR"/>
        </w:rPr>
        <w:t xml:space="preserve"> que nous venons de créer, puis d’envoyer les données en base.</w:t>
      </w:r>
    </w:p>
    <w:p w:rsidR="00923E28" w:rsidRDefault="00923E28" w:rsidP="006B1411">
      <w:pPr>
        <w:rPr>
          <w:lang w:eastAsia="fr-FR"/>
        </w:rPr>
      </w:pPr>
    </w:p>
    <w:p w:rsidR="00923E28" w:rsidRPr="00615908" w:rsidRDefault="00923E28" w:rsidP="00B6030A">
      <w:pPr>
        <w:pStyle w:val="Codecomplet"/>
      </w:pPr>
      <w:r w:rsidRPr="00615908">
        <w:rPr>
          <w:b/>
        </w:rPr>
        <w:t>function</w:t>
      </w:r>
      <w:r w:rsidRPr="00615908">
        <w:t xml:space="preserve"> import($importFile) {</w:t>
      </w:r>
    </w:p>
    <w:p w:rsidR="00923E28" w:rsidRPr="00615908" w:rsidRDefault="00923E28" w:rsidP="00B6030A">
      <w:pPr>
        <w:pStyle w:val="Codecomplet"/>
      </w:pPr>
    </w:p>
    <w:p w:rsidR="00923E28" w:rsidRPr="00923E28" w:rsidRDefault="00923E28" w:rsidP="00B6030A">
      <w:pPr>
        <w:pStyle w:val="Codecomplet"/>
      </w:pPr>
      <w:r w:rsidRPr="00615908">
        <w:tab/>
      </w:r>
      <w:r w:rsidRPr="00923E28">
        <w:t>// creation de l'objet ImportCsV_exemple et chargement fichier CSV</w:t>
      </w:r>
    </w:p>
    <w:p w:rsidR="00923E28" w:rsidRPr="00923E28" w:rsidRDefault="00923E28" w:rsidP="00B6030A">
      <w:pPr>
        <w:pStyle w:val="Codecomplet"/>
      </w:pPr>
      <w:r w:rsidRPr="00923E28">
        <w:rPr>
          <w:lang w:val="fr-FR"/>
        </w:rPr>
        <w:tab/>
      </w:r>
      <w:r w:rsidRPr="00923E28">
        <w:t>//-------------------------------------------</w:t>
      </w:r>
    </w:p>
    <w:p w:rsidR="00923E28" w:rsidRPr="00923E28" w:rsidRDefault="00923E28" w:rsidP="00B6030A">
      <w:pPr>
        <w:pStyle w:val="Codecomplet"/>
      </w:pPr>
      <w:r w:rsidRPr="00923E28">
        <w:tab/>
        <w:t xml:space="preserve">$csv = </w:t>
      </w:r>
      <w:r w:rsidRPr="009A6863">
        <w:rPr>
          <w:b/>
        </w:rPr>
        <w:t>new</w:t>
      </w:r>
      <w:r w:rsidRPr="00923E28">
        <w:t xml:space="preserve"> Exemple_csvimport();</w:t>
      </w:r>
    </w:p>
    <w:p w:rsidR="00923E28" w:rsidRPr="00923E28" w:rsidRDefault="00923E28" w:rsidP="00B6030A">
      <w:pPr>
        <w:pStyle w:val="Codecomplet"/>
      </w:pPr>
      <w:r w:rsidRPr="00923E28">
        <w:tab/>
        <w:t>$csv-&gt;</w:t>
      </w:r>
      <w:r w:rsidRPr="009A6863">
        <w:t>buildModele</w:t>
      </w:r>
      <w:r w:rsidRPr="00923E28">
        <w:t>();</w:t>
      </w:r>
    </w:p>
    <w:p w:rsidR="00923E28" w:rsidRPr="00615908" w:rsidRDefault="00923E28" w:rsidP="00B6030A">
      <w:pPr>
        <w:pStyle w:val="Codecomplet"/>
      </w:pPr>
      <w:r w:rsidRPr="00923E28">
        <w:tab/>
      </w:r>
      <w:r w:rsidRPr="00615908">
        <w:t>$data = $csv-&gt;</w:t>
      </w:r>
      <w:r w:rsidRPr="00615908">
        <w:rPr>
          <w:b/>
        </w:rPr>
        <w:t>charge</w:t>
      </w:r>
      <w:r w:rsidRPr="00615908">
        <w:t>($importFile);</w:t>
      </w:r>
    </w:p>
    <w:p w:rsidR="00923E28" w:rsidRPr="00615908" w:rsidRDefault="00923E28" w:rsidP="00B6030A">
      <w:pPr>
        <w:pStyle w:val="Codecomplet"/>
      </w:pPr>
      <w:r w:rsidRPr="00615908">
        <w:tab/>
      </w:r>
      <w:r w:rsidRPr="00615908">
        <w:tab/>
      </w:r>
    </w:p>
    <w:p w:rsidR="00923E28" w:rsidRPr="00923E28" w:rsidRDefault="00923E28" w:rsidP="00B6030A">
      <w:pPr>
        <w:pStyle w:val="Codecomplet"/>
      </w:pPr>
      <w:r w:rsidRPr="00923E28">
        <w:tab/>
        <w:t>// test de chaque colonne de l'enregistrement</w:t>
      </w:r>
    </w:p>
    <w:p w:rsidR="00923E28" w:rsidRPr="00923E28" w:rsidRDefault="00923E28" w:rsidP="00B6030A">
      <w:pPr>
        <w:pStyle w:val="Codecomplet"/>
      </w:pPr>
      <w:r w:rsidRPr="00923E28">
        <w:lastRenderedPageBreak/>
        <w:tab/>
        <w:t>// les erreurs sont rapportées directement dans l'enregistrement</w:t>
      </w:r>
    </w:p>
    <w:p w:rsidR="00923E28" w:rsidRPr="00923E28" w:rsidRDefault="00923E28" w:rsidP="00B6030A">
      <w:pPr>
        <w:pStyle w:val="Codecomplet"/>
      </w:pPr>
      <w:r w:rsidRPr="00923E28">
        <w:rPr>
          <w:lang w:val="fr-FR"/>
        </w:rPr>
        <w:tab/>
      </w:r>
      <w:r w:rsidRPr="00923E28">
        <w:t>//-------------------------------------------</w:t>
      </w:r>
    </w:p>
    <w:p w:rsidR="00923E28" w:rsidRPr="00923E28" w:rsidRDefault="00923E28" w:rsidP="00B6030A">
      <w:pPr>
        <w:pStyle w:val="Codecomplet"/>
      </w:pPr>
      <w:r w:rsidRPr="00923E28">
        <w:tab/>
        <w:t>$nbErreur = 0;</w:t>
      </w:r>
    </w:p>
    <w:p w:rsidR="00923E28" w:rsidRPr="00923E28" w:rsidRDefault="00923E28" w:rsidP="00B6030A">
      <w:pPr>
        <w:pStyle w:val="Codecomplet"/>
      </w:pPr>
      <w:r w:rsidRPr="00923E28">
        <w:tab/>
      </w:r>
      <w:r w:rsidRPr="003936BC">
        <w:rPr>
          <w:b/>
        </w:rPr>
        <w:t>foreach</w:t>
      </w:r>
      <w:r w:rsidRPr="00923E28">
        <w:t xml:space="preserve"> ($data </w:t>
      </w:r>
      <w:r w:rsidRPr="003936BC">
        <w:rPr>
          <w:b/>
        </w:rPr>
        <w:t>as</w:t>
      </w:r>
      <w:r w:rsidRPr="00923E28">
        <w:t xml:space="preserve"> $numLine =&gt; $enreg) {</w:t>
      </w:r>
    </w:p>
    <w:p w:rsidR="00923E28" w:rsidRPr="00923E28" w:rsidRDefault="00923E28" w:rsidP="00B6030A">
      <w:pPr>
        <w:pStyle w:val="Codecomplet"/>
      </w:pPr>
      <w:r w:rsidRPr="00923E28">
        <w:tab/>
      </w:r>
      <w:r w:rsidRPr="00923E28">
        <w:tab/>
        <w:t>$erreur = $csv-&gt;</w:t>
      </w:r>
      <w:r w:rsidRPr="009A6863">
        <w:rPr>
          <w:b/>
        </w:rPr>
        <w:t>testColonnes</w:t>
      </w:r>
      <w:r w:rsidRPr="00923E28">
        <w:t>($data[$numLine]);</w:t>
      </w:r>
    </w:p>
    <w:p w:rsidR="00923E28" w:rsidRPr="00923E28" w:rsidRDefault="00923E28" w:rsidP="00B6030A">
      <w:pPr>
        <w:pStyle w:val="Codecomplet"/>
      </w:pPr>
      <w:r w:rsidRPr="00923E28">
        <w:tab/>
      </w:r>
      <w:r w:rsidRPr="00923E28">
        <w:tab/>
        <w:t>if ($erreur) {</w:t>
      </w:r>
    </w:p>
    <w:p w:rsidR="00923E28" w:rsidRPr="00923E28" w:rsidRDefault="00923E28" w:rsidP="00B6030A">
      <w:pPr>
        <w:pStyle w:val="Codecomplet"/>
      </w:pPr>
      <w:r w:rsidRPr="00923E28">
        <w:tab/>
      </w:r>
      <w:r w:rsidRPr="00923E28">
        <w:tab/>
      </w:r>
      <w:r w:rsidRPr="00923E28">
        <w:tab/>
        <w:t>$nbErreur++;</w:t>
      </w:r>
    </w:p>
    <w:p w:rsidR="00923E28" w:rsidRPr="00923E28" w:rsidRDefault="00923E28" w:rsidP="00B6030A">
      <w:pPr>
        <w:pStyle w:val="Codecomplet"/>
      </w:pPr>
      <w:r w:rsidRPr="00923E28">
        <w:tab/>
      </w:r>
      <w:r w:rsidRPr="00923E28">
        <w:tab/>
        <w:t>}</w:t>
      </w:r>
    </w:p>
    <w:p w:rsidR="00923E28" w:rsidRPr="00923E28" w:rsidRDefault="00923E28" w:rsidP="00B6030A">
      <w:pPr>
        <w:pStyle w:val="Codecomplet"/>
      </w:pPr>
      <w:r w:rsidRPr="00923E28">
        <w:tab/>
        <w:t>}</w:t>
      </w:r>
    </w:p>
    <w:p w:rsidR="00923E28" w:rsidRPr="00923E28" w:rsidRDefault="00923E28" w:rsidP="00B6030A">
      <w:pPr>
        <w:pStyle w:val="Codecomplet"/>
      </w:pPr>
    </w:p>
    <w:p w:rsidR="00923E28" w:rsidRPr="00923E28" w:rsidRDefault="00923E28" w:rsidP="00B6030A">
      <w:pPr>
        <w:pStyle w:val="Codecomplet"/>
      </w:pPr>
      <w:r w:rsidRPr="00923E28">
        <w:tab/>
        <w:t>// affichage des erreurs</w:t>
      </w:r>
    </w:p>
    <w:p w:rsidR="00923E28" w:rsidRPr="00923E28" w:rsidRDefault="00923E28" w:rsidP="00B6030A">
      <w:pPr>
        <w:pStyle w:val="Codecomplet"/>
      </w:pPr>
      <w:r w:rsidRPr="00923E28">
        <w:tab/>
        <w:t>//-------------------------------------------</w:t>
      </w:r>
    </w:p>
    <w:p w:rsidR="00831DE1" w:rsidRPr="00831DE1" w:rsidRDefault="00831DE1" w:rsidP="00B6030A">
      <w:pPr>
        <w:pStyle w:val="Codecomplet"/>
      </w:pPr>
      <w:r w:rsidRPr="00615908">
        <w:tab/>
      </w:r>
      <w:r w:rsidRPr="00831DE1">
        <w:t>if ($nbErreur != 0) {</w:t>
      </w:r>
    </w:p>
    <w:p w:rsidR="00923E28" w:rsidRPr="00923E28" w:rsidRDefault="00923E28" w:rsidP="00B6030A">
      <w:pPr>
        <w:pStyle w:val="Codecomplet"/>
      </w:pPr>
      <w:r w:rsidRPr="00923E28">
        <w:tab/>
      </w:r>
      <w:r w:rsidRPr="00923E28">
        <w:tab/>
        <w:t>//affichage des infos non valide dans un tableau</w:t>
      </w:r>
    </w:p>
    <w:p w:rsidR="00923E28" w:rsidRPr="00615908" w:rsidRDefault="00923E28" w:rsidP="00B6030A">
      <w:pPr>
        <w:pStyle w:val="Codecomplet"/>
      </w:pPr>
      <w:r w:rsidRPr="00923E28">
        <w:rPr>
          <w:lang w:val="fr-FR"/>
        </w:rPr>
        <w:tab/>
      </w:r>
      <w:r w:rsidRPr="00923E28">
        <w:rPr>
          <w:lang w:val="fr-FR"/>
        </w:rPr>
        <w:tab/>
      </w:r>
      <w:r w:rsidRPr="00615908">
        <w:rPr>
          <w:b/>
        </w:rPr>
        <w:t>echo</w:t>
      </w:r>
      <w:r w:rsidRPr="00615908">
        <w:t xml:space="preserve"> $csv-&gt;</w:t>
      </w:r>
      <w:r w:rsidRPr="00615908">
        <w:rPr>
          <w:b/>
        </w:rPr>
        <w:t>displayRawErrors</w:t>
      </w:r>
      <w:r w:rsidRPr="00615908">
        <w:t>($data, $nbErreur);</w:t>
      </w:r>
    </w:p>
    <w:p w:rsidR="00923E28" w:rsidRPr="00923E28" w:rsidRDefault="00923E28" w:rsidP="00B6030A">
      <w:pPr>
        <w:pStyle w:val="Codecomplet"/>
      </w:pPr>
      <w:r w:rsidRPr="00615908">
        <w:tab/>
      </w:r>
      <w:r w:rsidRPr="00615908">
        <w:tab/>
      </w:r>
      <w:r w:rsidRPr="00926979">
        <w:rPr>
          <w:b/>
        </w:rPr>
        <w:t>if</w:t>
      </w:r>
      <w:r w:rsidRPr="00923E28">
        <w:t xml:space="preserve"> ($nbErreur == 1) {</w:t>
      </w:r>
    </w:p>
    <w:p w:rsidR="00923E28" w:rsidRPr="00923E28" w:rsidRDefault="00923E28" w:rsidP="00B6030A">
      <w:pPr>
        <w:pStyle w:val="Codecomplet"/>
      </w:pPr>
      <w:r w:rsidRPr="00923E28">
        <w:tab/>
      </w:r>
      <w:r w:rsidRPr="00923E28">
        <w:tab/>
      </w:r>
      <w:r w:rsidRPr="00923E28">
        <w:tab/>
      </w:r>
      <w:r w:rsidRPr="00926979">
        <w:rPr>
          <w:b/>
        </w:rPr>
        <w:t>echo</w:t>
      </w:r>
      <w:r w:rsidRPr="00923E28">
        <w:t xml:space="preserve"> '&lt;p class="lead text-danger"&gt;1 ligne comporte une ou plusieurs erreurs&amp;hellip;&lt;/p&gt;';</w:t>
      </w:r>
    </w:p>
    <w:p w:rsidR="00923E28" w:rsidRPr="00923E28" w:rsidRDefault="00923E28" w:rsidP="00B6030A">
      <w:pPr>
        <w:pStyle w:val="Codecomplet"/>
      </w:pPr>
      <w:r w:rsidRPr="00923E28">
        <w:tab/>
      </w:r>
      <w:r w:rsidRPr="00923E28">
        <w:tab/>
        <w:t>}</w:t>
      </w:r>
    </w:p>
    <w:p w:rsidR="00923E28" w:rsidRPr="00923E28" w:rsidRDefault="00923E28" w:rsidP="00B6030A">
      <w:pPr>
        <w:pStyle w:val="Codecomplet"/>
      </w:pPr>
      <w:r w:rsidRPr="00923E28">
        <w:tab/>
      </w:r>
      <w:r w:rsidRPr="00923E28">
        <w:tab/>
      </w:r>
      <w:r w:rsidRPr="00926979">
        <w:rPr>
          <w:b/>
        </w:rPr>
        <w:t>else</w:t>
      </w:r>
      <w:r w:rsidRPr="00923E28">
        <w:t xml:space="preserve"> {</w:t>
      </w:r>
    </w:p>
    <w:p w:rsidR="00923E28" w:rsidRPr="00923E28" w:rsidRDefault="00923E28" w:rsidP="00B6030A">
      <w:pPr>
        <w:pStyle w:val="Codecomplet"/>
      </w:pPr>
      <w:r w:rsidRPr="00923E28">
        <w:tab/>
      </w:r>
      <w:r w:rsidRPr="00923E28">
        <w:tab/>
      </w:r>
      <w:r w:rsidRPr="00923E28">
        <w:tab/>
      </w:r>
      <w:r w:rsidRPr="00926979">
        <w:rPr>
          <w:b/>
        </w:rPr>
        <w:t>echo</w:t>
      </w:r>
      <w:r w:rsidRPr="00923E28">
        <w:t xml:space="preserve"> '&lt;p class="lead text-danger"&gt;'.$nbErreur.' lignes comportent </w:t>
      </w:r>
      <w:r w:rsidR="00831DE1">
        <w:t xml:space="preserve">des </w:t>
      </w:r>
      <w:r w:rsidRPr="00923E28">
        <w:t>erreurs&amp;hellip;&lt;/p&gt;';</w:t>
      </w:r>
    </w:p>
    <w:p w:rsidR="00923E28" w:rsidRPr="00923E28" w:rsidRDefault="00923E28" w:rsidP="00B6030A">
      <w:pPr>
        <w:pStyle w:val="Codecomplet"/>
      </w:pPr>
      <w:r w:rsidRPr="00923E28">
        <w:tab/>
      </w:r>
      <w:r w:rsidRPr="00923E28">
        <w:tab/>
        <w:t>}</w:t>
      </w:r>
    </w:p>
    <w:p w:rsidR="00923E28" w:rsidRPr="00923E28" w:rsidRDefault="00923E28" w:rsidP="00B6030A">
      <w:pPr>
        <w:pStyle w:val="Codecomplet"/>
      </w:pPr>
      <w:r w:rsidRPr="00923E28">
        <w:tab/>
      </w:r>
      <w:r w:rsidRPr="00923E28">
        <w:tab/>
      </w:r>
      <w:r w:rsidRPr="00926979">
        <w:rPr>
          <w:b/>
        </w:rPr>
        <w:t>return</w:t>
      </w:r>
      <w:r w:rsidRPr="00923E28">
        <w:t xml:space="preserve"> false;</w:t>
      </w:r>
    </w:p>
    <w:p w:rsidR="00923E28" w:rsidRPr="00923E28" w:rsidRDefault="00923E28" w:rsidP="00B6030A">
      <w:pPr>
        <w:pStyle w:val="Codecomplet"/>
      </w:pPr>
      <w:r w:rsidRPr="00923E28">
        <w:tab/>
        <w:t>}</w:t>
      </w:r>
    </w:p>
    <w:p w:rsidR="00923E28" w:rsidRPr="00923E28" w:rsidRDefault="00923E28" w:rsidP="00B6030A">
      <w:pPr>
        <w:pStyle w:val="Codecomplet"/>
      </w:pPr>
    </w:p>
    <w:p w:rsidR="00923E28" w:rsidRPr="00923E28" w:rsidRDefault="00923E28" w:rsidP="00B6030A">
      <w:pPr>
        <w:pStyle w:val="Codecomplet"/>
      </w:pPr>
      <w:r w:rsidRPr="00923E28">
        <w:tab/>
        <w:t>//---------------------------------------------</w:t>
      </w:r>
    </w:p>
    <w:p w:rsidR="00923E28" w:rsidRPr="00923E28" w:rsidRDefault="00923E28" w:rsidP="00B6030A">
      <w:pPr>
        <w:pStyle w:val="Codecomplet"/>
      </w:pPr>
      <w:r w:rsidRPr="00923E28">
        <w:tab/>
        <w:t>// INSERTION DANS LA BASE DE DONNEES</w:t>
      </w:r>
    </w:p>
    <w:p w:rsidR="00923E28" w:rsidRPr="00615908" w:rsidRDefault="00923E28" w:rsidP="00B6030A">
      <w:pPr>
        <w:pStyle w:val="Codecomplet"/>
      </w:pPr>
      <w:r w:rsidRPr="00923E28">
        <w:tab/>
      </w:r>
      <w:r w:rsidRPr="00615908">
        <w:t>//---------------------------------------------</w:t>
      </w:r>
    </w:p>
    <w:p w:rsidR="00923E28" w:rsidRPr="00615908" w:rsidRDefault="00923E28" w:rsidP="00B6030A">
      <w:pPr>
        <w:pStyle w:val="Codecomplet"/>
      </w:pPr>
      <w:r w:rsidRPr="00615908">
        <w:tab/>
        <w:t>if ($nbErreur == 0) {</w:t>
      </w:r>
    </w:p>
    <w:p w:rsidR="00923E28" w:rsidRPr="00615908" w:rsidRDefault="00923E28" w:rsidP="00B6030A">
      <w:pPr>
        <w:pStyle w:val="Codecomplet"/>
      </w:pPr>
    </w:p>
    <w:p w:rsidR="00923E28" w:rsidRPr="00923E28" w:rsidRDefault="00923E28" w:rsidP="00B6030A">
      <w:pPr>
        <w:pStyle w:val="Codecomplet"/>
      </w:pPr>
      <w:r w:rsidRPr="00615908">
        <w:tab/>
      </w:r>
      <w:r w:rsidRPr="00615908">
        <w:tab/>
      </w:r>
      <w:r w:rsidRPr="00926979">
        <w:rPr>
          <w:b/>
        </w:rPr>
        <w:t>echo</w:t>
      </w:r>
      <w:r w:rsidRPr="00923E28">
        <w:t xml:space="preserve"> '&lt;p&gt;Import en cours&amp;hellip;&lt;/p&gt;';</w:t>
      </w:r>
    </w:p>
    <w:p w:rsidR="00923E28" w:rsidRDefault="00923E28" w:rsidP="00B6030A">
      <w:pPr>
        <w:pStyle w:val="Codecomplet"/>
      </w:pPr>
      <w:r w:rsidRPr="00923E28">
        <w:rPr>
          <w:lang w:val="fr-FR"/>
        </w:rPr>
        <w:tab/>
      </w:r>
      <w:r w:rsidRPr="00923E28">
        <w:rPr>
          <w:lang w:val="fr-FR"/>
        </w:rPr>
        <w:tab/>
      </w:r>
      <w:r>
        <w:t>$res = $csv-&gt;</w:t>
      </w:r>
      <w:r w:rsidRPr="009A6863">
        <w:rPr>
          <w:b/>
        </w:rPr>
        <w:t>import</w:t>
      </w:r>
      <w:r>
        <w:t>($data);</w:t>
      </w:r>
    </w:p>
    <w:p w:rsidR="00923E28" w:rsidRDefault="00923E28" w:rsidP="00B6030A">
      <w:pPr>
        <w:pStyle w:val="Codecomplet"/>
      </w:pPr>
      <w:r>
        <w:tab/>
      </w:r>
      <w:r>
        <w:tab/>
      </w:r>
      <w:r w:rsidRPr="009757ED">
        <w:rPr>
          <w:b/>
        </w:rPr>
        <w:t>if</w:t>
      </w:r>
      <w:r>
        <w:t xml:space="preserve"> ($res !== false) {</w:t>
      </w:r>
    </w:p>
    <w:p w:rsidR="00923E28" w:rsidRPr="00923E28" w:rsidRDefault="00923E28" w:rsidP="00B6030A">
      <w:pPr>
        <w:pStyle w:val="Codecomplet"/>
      </w:pPr>
      <w:r>
        <w:tab/>
      </w:r>
      <w:r>
        <w:tab/>
      </w:r>
      <w:r>
        <w:tab/>
      </w:r>
      <w:r w:rsidRPr="00926979">
        <w:rPr>
          <w:b/>
        </w:rPr>
        <w:t>echo</w:t>
      </w:r>
      <w:r w:rsidRPr="00923E28">
        <w:t xml:space="preserve"> '&lt;p class="lead text-success"&gt;Import terminé avec succès ('.$res.' nouvelles entrées).&lt;/p&gt;';</w:t>
      </w:r>
    </w:p>
    <w:p w:rsidR="00923E28" w:rsidRPr="00923E28" w:rsidRDefault="00923E28" w:rsidP="00B6030A">
      <w:pPr>
        <w:pStyle w:val="Codecomplet"/>
      </w:pPr>
      <w:r w:rsidRPr="00923E28">
        <w:rPr>
          <w:lang w:val="fr-FR"/>
        </w:rPr>
        <w:tab/>
      </w:r>
      <w:r w:rsidRPr="00923E28">
        <w:rPr>
          <w:lang w:val="fr-FR"/>
        </w:rPr>
        <w:tab/>
      </w:r>
      <w:r w:rsidRPr="00923E28">
        <w:rPr>
          <w:lang w:val="fr-FR"/>
        </w:rPr>
        <w:tab/>
      </w:r>
      <w:r w:rsidRPr="00926979">
        <w:rPr>
          <w:b/>
        </w:rPr>
        <w:t>return</w:t>
      </w:r>
      <w:r w:rsidRPr="00923E28">
        <w:t xml:space="preserve"> true;</w:t>
      </w:r>
    </w:p>
    <w:p w:rsidR="00923E28" w:rsidRPr="00923E28" w:rsidRDefault="00923E28" w:rsidP="00B6030A">
      <w:pPr>
        <w:pStyle w:val="Codecomplet"/>
      </w:pPr>
      <w:r w:rsidRPr="00923E28">
        <w:tab/>
      </w:r>
      <w:r w:rsidRPr="00923E28">
        <w:tab/>
        <w:t>}</w:t>
      </w:r>
    </w:p>
    <w:p w:rsidR="00923E28" w:rsidRPr="00923E28" w:rsidRDefault="00923E28" w:rsidP="00B6030A">
      <w:pPr>
        <w:pStyle w:val="Codecomplet"/>
      </w:pPr>
      <w:r w:rsidRPr="00923E28">
        <w:tab/>
      </w:r>
      <w:r w:rsidRPr="00923E28">
        <w:tab/>
      </w:r>
      <w:r w:rsidRPr="009757ED">
        <w:rPr>
          <w:b/>
        </w:rPr>
        <w:t>else</w:t>
      </w:r>
      <w:r w:rsidRPr="00923E28">
        <w:t xml:space="preserve"> {</w:t>
      </w:r>
    </w:p>
    <w:p w:rsidR="00923E28" w:rsidRPr="00923E28" w:rsidRDefault="00923E28" w:rsidP="00B6030A">
      <w:pPr>
        <w:pStyle w:val="Codecomplet"/>
      </w:pPr>
      <w:r w:rsidRPr="00923E28">
        <w:tab/>
      </w:r>
      <w:r w:rsidRPr="00923E28">
        <w:tab/>
      </w:r>
      <w:r w:rsidRPr="00923E28">
        <w:tab/>
      </w:r>
      <w:r w:rsidRPr="009757ED">
        <w:rPr>
          <w:b/>
        </w:rPr>
        <w:t>echo</w:t>
      </w:r>
      <w:r w:rsidRPr="00923E28">
        <w:t xml:space="preserve"> '&lt;p class="lead text-danger"&gt;'.getLib('ERREUR_SQL').'&lt;/p&gt;';</w:t>
      </w:r>
    </w:p>
    <w:p w:rsidR="00923E28" w:rsidRPr="00923E28" w:rsidRDefault="00923E28" w:rsidP="00B6030A">
      <w:pPr>
        <w:pStyle w:val="Codecomplet"/>
      </w:pPr>
      <w:r w:rsidRPr="00923E28">
        <w:tab/>
      </w:r>
      <w:r w:rsidRPr="00923E28">
        <w:tab/>
      </w:r>
      <w:r w:rsidRPr="00923E28">
        <w:tab/>
        <w:t>//DEBUG_('requete', $requete);</w:t>
      </w:r>
    </w:p>
    <w:p w:rsidR="00923E28" w:rsidRPr="00923E28" w:rsidRDefault="00923E28" w:rsidP="00B6030A">
      <w:pPr>
        <w:pStyle w:val="Codecomplet"/>
      </w:pPr>
      <w:r w:rsidRPr="00923E28">
        <w:tab/>
      </w:r>
      <w:r w:rsidRPr="00923E28">
        <w:tab/>
      </w:r>
      <w:r w:rsidRPr="00923E28">
        <w:tab/>
      </w:r>
      <w:r w:rsidRPr="009757ED">
        <w:rPr>
          <w:b/>
        </w:rPr>
        <w:t>return</w:t>
      </w:r>
      <w:r w:rsidRPr="00923E28">
        <w:t xml:space="preserve"> false;</w:t>
      </w:r>
    </w:p>
    <w:p w:rsidR="00923E28" w:rsidRPr="00615908" w:rsidRDefault="00923E28" w:rsidP="00B6030A">
      <w:pPr>
        <w:pStyle w:val="Codecomplet"/>
        <w:rPr>
          <w:lang w:val="fr-FR"/>
        </w:rPr>
      </w:pPr>
      <w:r w:rsidRPr="00923E28">
        <w:tab/>
      </w:r>
      <w:r w:rsidRPr="00923E28">
        <w:tab/>
      </w:r>
      <w:r w:rsidRPr="00615908">
        <w:rPr>
          <w:lang w:val="fr-FR"/>
        </w:rPr>
        <w:t>}</w:t>
      </w:r>
    </w:p>
    <w:p w:rsidR="00923E28" w:rsidRPr="00615908" w:rsidRDefault="00923E28" w:rsidP="00B6030A">
      <w:pPr>
        <w:pStyle w:val="Codecomplet"/>
      </w:pPr>
      <w:r w:rsidRPr="00615908">
        <w:tab/>
        <w:t>}</w:t>
      </w:r>
    </w:p>
    <w:p w:rsidR="00923E28" w:rsidRPr="00615908" w:rsidRDefault="00923E28" w:rsidP="00B6030A">
      <w:pPr>
        <w:pStyle w:val="Codecomplet"/>
      </w:pPr>
      <w:r w:rsidRPr="00615908">
        <w:t>}</w:t>
      </w:r>
    </w:p>
    <w:p w:rsidR="009A6863" w:rsidRDefault="009A6863" w:rsidP="00D70E59">
      <w:pPr>
        <w:pStyle w:val="Titre2"/>
      </w:pPr>
      <w:bookmarkStart w:id="9" w:name="_Toc5625980"/>
      <w:r>
        <w:t>Instanciation de notre classe et import des données</w:t>
      </w:r>
      <w:bookmarkEnd w:id="9"/>
    </w:p>
    <w:p w:rsidR="009A6863" w:rsidRDefault="009A6863" w:rsidP="006B1411">
      <w:pPr>
        <w:rPr>
          <w:lang w:eastAsia="fr-FR"/>
        </w:rPr>
      </w:pPr>
      <w:r>
        <w:rPr>
          <w:lang w:eastAsia="fr-FR"/>
        </w:rPr>
        <w:t xml:space="preserve">Tout d’abord on instancie notre classe, puis on lance la construction du modèle d’importation qui convient à notre fichier CSV et décrit dans notre classe </w:t>
      </w:r>
      <w:r w:rsidRPr="009A6863">
        <w:rPr>
          <w:rStyle w:val="CodeCar"/>
        </w:rPr>
        <w:t>Exemple_csvimport</w:t>
      </w:r>
      <w:r>
        <w:rPr>
          <w:lang w:eastAsia="fr-FR"/>
        </w:rPr>
        <w:t>.</w:t>
      </w:r>
    </w:p>
    <w:p w:rsidR="009A6863" w:rsidRDefault="009A6863" w:rsidP="006B1411">
      <w:pPr>
        <w:rPr>
          <w:lang w:eastAsia="fr-FR"/>
        </w:rPr>
      </w:pPr>
    </w:p>
    <w:p w:rsidR="009A6863" w:rsidRPr="00BE0BD8" w:rsidRDefault="009A6863" w:rsidP="00B6030A">
      <w:pPr>
        <w:pStyle w:val="Code"/>
        <w:rPr>
          <w:lang w:val="en-US"/>
        </w:rPr>
      </w:pPr>
      <w:r w:rsidRPr="00BE0BD8">
        <w:rPr>
          <w:lang w:val="en-US"/>
        </w:rPr>
        <w:t xml:space="preserve">$csv = </w:t>
      </w:r>
      <w:r w:rsidRPr="00BE0BD8">
        <w:rPr>
          <w:b/>
          <w:lang w:val="en-US"/>
        </w:rPr>
        <w:t>new</w:t>
      </w:r>
      <w:r w:rsidRPr="00BE0BD8">
        <w:rPr>
          <w:lang w:val="en-US"/>
        </w:rPr>
        <w:t xml:space="preserve"> Exemple_csvimport();</w:t>
      </w:r>
    </w:p>
    <w:p w:rsidR="009A6863" w:rsidRPr="00BE0BD8" w:rsidRDefault="009A6863" w:rsidP="00B6030A">
      <w:pPr>
        <w:pStyle w:val="Code"/>
        <w:rPr>
          <w:lang w:val="en-US"/>
        </w:rPr>
      </w:pPr>
      <w:r w:rsidRPr="00BE0BD8">
        <w:rPr>
          <w:lang w:val="en-US"/>
        </w:rPr>
        <w:t>$csv-&gt;buildModele();</w:t>
      </w:r>
    </w:p>
    <w:p w:rsidR="009A6863" w:rsidRDefault="009A6863" w:rsidP="009A6863">
      <w:pPr>
        <w:rPr>
          <w:lang w:val="en-US" w:eastAsia="fr-FR"/>
        </w:rPr>
      </w:pPr>
    </w:p>
    <w:p w:rsidR="009A6863" w:rsidRPr="009A6863" w:rsidRDefault="009A6863" w:rsidP="009A6863">
      <w:pPr>
        <w:rPr>
          <w:lang w:eastAsia="fr-FR"/>
        </w:rPr>
      </w:pPr>
      <w:r w:rsidRPr="009A6863">
        <w:rPr>
          <w:lang w:eastAsia="fr-FR"/>
        </w:rPr>
        <w:t>Puis on lance l’import du fichier grâce à la méthod</w:t>
      </w:r>
      <w:r>
        <w:rPr>
          <w:lang w:eastAsia="fr-FR"/>
        </w:rPr>
        <w:t xml:space="preserve">e </w:t>
      </w:r>
      <w:r w:rsidRPr="009A6863">
        <w:rPr>
          <w:rStyle w:val="CodeCar"/>
        </w:rPr>
        <w:t>charge(nom_de_fichier)</w:t>
      </w:r>
      <w:r>
        <w:rPr>
          <w:lang w:eastAsia="fr-FR"/>
        </w:rPr>
        <w:t>.</w:t>
      </w:r>
    </w:p>
    <w:p w:rsidR="009A6863" w:rsidRPr="009A6863" w:rsidRDefault="009A6863" w:rsidP="006B1411">
      <w:pPr>
        <w:rPr>
          <w:lang w:eastAsia="fr-FR"/>
        </w:rPr>
      </w:pPr>
    </w:p>
    <w:p w:rsidR="009A6863" w:rsidRPr="00615908" w:rsidRDefault="009A6863" w:rsidP="00B6030A">
      <w:pPr>
        <w:pStyle w:val="Code"/>
      </w:pPr>
      <w:r w:rsidRPr="00615908">
        <w:t>$data = $csv-&gt;</w:t>
      </w:r>
      <w:r w:rsidRPr="00615908">
        <w:rPr>
          <w:b/>
        </w:rPr>
        <w:t>charge</w:t>
      </w:r>
      <w:r w:rsidRPr="00615908">
        <w:t>($importFile);</w:t>
      </w:r>
    </w:p>
    <w:p w:rsidR="009A6863" w:rsidRDefault="009A6863" w:rsidP="006B1411">
      <w:pPr>
        <w:rPr>
          <w:lang w:eastAsia="fr-FR"/>
        </w:rPr>
      </w:pPr>
    </w:p>
    <w:p w:rsidR="009A6863" w:rsidRDefault="009A6863" w:rsidP="006B1411">
      <w:pPr>
        <w:rPr>
          <w:lang w:eastAsia="fr-FR"/>
        </w:rPr>
      </w:pPr>
      <w:r w:rsidRPr="009A6863">
        <w:rPr>
          <w:rStyle w:val="CodeCar"/>
        </w:rPr>
        <w:t>$data</w:t>
      </w:r>
      <w:r>
        <w:rPr>
          <w:lang w:eastAsia="fr-FR"/>
        </w:rPr>
        <w:t xml:space="preserve"> contient alors un tableau des données chargées de la forme : </w:t>
      </w:r>
    </w:p>
    <w:p w:rsidR="009A6863" w:rsidRDefault="009A6863" w:rsidP="006B1411">
      <w:pPr>
        <w:rPr>
          <w:lang w:eastAsia="fr-FR"/>
        </w:rPr>
      </w:pPr>
    </w:p>
    <w:p w:rsidR="009678CC" w:rsidRPr="009678CC" w:rsidRDefault="009678CC" w:rsidP="00B6030A">
      <w:pPr>
        <w:pStyle w:val="Codecomplet"/>
      </w:pPr>
      <w:r w:rsidRPr="009678CC">
        <w:t xml:space="preserve">    [0] =&gt; Array</w:t>
      </w:r>
    </w:p>
    <w:p w:rsidR="009678CC" w:rsidRPr="009678CC" w:rsidRDefault="009678CC" w:rsidP="00B6030A">
      <w:pPr>
        <w:pStyle w:val="Codecomplet"/>
      </w:pPr>
      <w:r w:rsidRPr="009678CC">
        <w:t xml:space="preserve">        (</w:t>
      </w:r>
    </w:p>
    <w:p w:rsidR="009678CC" w:rsidRPr="009678CC" w:rsidRDefault="009678CC" w:rsidP="00B6030A">
      <w:pPr>
        <w:pStyle w:val="Codecomplet"/>
      </w:pPr>
      <w:r w:rsidRPr="009678CC">
        <w:t xml:space="preserve">            [ligne] =&gt; 2</w:t>
      </w:r>
    </w:p>
    <w:p w:rsidR="009678CC" w:rsidRPr="009678CC" w:rsidRDefault="009678CC" w:rsidP="00B6030A">
      <w:pPr>
        <w:pStyle w:val="Codecomplet"/>
      </w:pPr>
      <w:r w:rsidRPr="009678CC">
        <w:t xml:space="preserve">            [titre] =&gt; Vol au-dessus d'un nid de coucous</w:t>
      </w:r>
    </w:p>
    <w:p w:rsidR="009678CC" w:rsidRPr="009678CC" w:rsidRDefault="009678CC" w:rsidP="00B6030A">
      <w:pPr>
        <w:pStyle w:val="Codecomplet"/>
      </w:pPr>
      <w:r w:rsidRPr="009678CC">
        <w:t xml:space="preserve">            [annee] =&gt; 1975</w:t>
      </w:r>
    </w:p>
    <w:p w:rsidR="009678CC" w:rsidRPr="009678CC" w:rsidRDefault="009678CC" w:rsidP="00B6030A">
      <w:pPr>
        <w:pStyle w:val="Codecomplet"/>
      </w:pPr>
      <w:r w:rsidRPr="009678CC">
        <w:t xml:space="preserve">            [realisateur] =&gt; Milos Forman</w:t>
      </w:r>
    </w:p>
    <w:p w:rsidR="009678CC" w:rsidRPr="009678CC" w:rsidRDefault="009678CC" w:rsidP="00B6030A">
      <w:pPr>
        <w:pStyle w:val="Codecomplet"/>
      </w:pPr>
      <w:r w:rsidRPr="009678CC">
        <w:t xml:space="preserve">            [visuel] =&gt; couleur</w:t>
      </w:r>
    </w:p>
    <w:p w:rsidR="009678CC" w:rsidRPr="009678CC" w:rsidRDefault="009678CC" w:rsidP="00B6030A">
      <w:pPr>
        <w:pStyle w:val="Codecomplet"/>
      </w:pPr>
      <w:r w:rsidRPr="009678CC">
        <w:t xml:space="preserve">            [genre] =&gt; drame</w:t>
      </w:r>
    </w:p>
    <w:p w:rsidR="009678CC" w:rsidRPr="009678CC" w:rsidRDefault="009678CC" w:rsidP="00B6030A">
      <w:pPr>
        <w:pStyle w:val="Codecomplet"/>
      </w:pPr>
      <w:r w:rsidRPr="009678CC">
        <w:t xml:space="preserve">            [erreur] =&gt; </w:t>
      </w:r>
    </w:p>
    <w:p w:rsidR="009678CC" w:rsidRPr="009678CC" w:rsidRDefault="009678CC" w:rsidP="00B6030A">
      <w:pPr>
        <w:pStyle w:val="Codecomplet"/>
      </w:pPr>
      <w:r w:rsidRPr="009678CC">
        <w:t xml:space="preserve">        )</w:t>
      </w:r>
    </w:p>
    <w:p w:rsidR="009678CC" w:rsidRPr="009678CC" w:rsidRDefault="009678CC" w:rsidP="00B6030A">
      <w:pPr>
        <w:pStyle w:val="Codecomplet"/>
      </w:pPr>
    </w:p>
    <w:p w:rsidR="009678CC" w:rsidRPr="009678CC" w:rsidRDefault="009678CC" w:rsidP="00B6030A">
      <w:pPr>
        <w:pStyle w:val="Codecomplet"/>
      </w:pPr>
      <w:r w:rsidRPr="009678CC">
        <w:t xml:space="preserve">    [1] =&gt; Array</w:t>
      </w:r>
    </w:p>
    <w:p w:rsidR="009678CC" w:rsidRPr="009678CC" w:rsidRDefault="009678CC" w:rsidP="00B6030A">
      <w:pPr>
        <w:pStyle w:val="Codecomplet"/>
      </w:pPr>
      <w:r w:rsidRPr="009678CC">
        <w:t xml:space="preserve">        (</w:t>
      </w:r>
    </w:p>
    <w:p w:rsidR="009678CC" w:rsidRPr="009678CC" w:rsidRDefault="009678CC" w:rsidP="00B6030A">
      <w:pPr>
        <w:pStyle w:val="Codecomplet"/>
      </w:pPr>
      <w:r w:rsidRPr="009678CC">
        <w:t xml:space="preserve">            [ligne] =&gt; 3</w:t>
      </w:r>
    </w:p>
    <w:p w:rsidR="009678CC" w:rsidRPr="009678CC" w:rsidRDefault="009678CC" w:rsidP="00B6030A">
      <w:pPr>
        <w:pStyle w:val="Codecomplet"/>
      </w:pPr>
      <w:r w:rsidRPr="009678CC">
        <w:t xml:space="preserve">            [titre] =&gt; Terminator</w:t>
      </w:r>
    </w:p>
    <w:p w:rsidR="009678CC" w:rsidRPr="009678CC" w:rsidRDefault="009678CC" w:rsidP="00B6030A">
      <w:pPr>
        <w:pStyle w:val="Codecomplet"/>
      </w:pPr>
      <w:r w:rsidRPr="009678CC">
        <w:t xml:space="preserve">            [annee] =&gt; 1984</w:t>
      </w:r>
    </w:p>
    <w:p w:rsidR="009678CC" w:rsidRPr="009678CC" w:rsidRDefault="009678CC" w:rsidP="00B6030A">
      <w:pPr>
        <w:pStyle w:val="Codecomplet"/>
      </w:pPr>
      <w:r w:rsidRPr="009678CC">
        <w:t xml:space="preserve">            [realisateur] =&gt; James Cameron</w:t>
      </w:r>
    </w:p>
    <w:p w:rsidR="009678CC" w:rsidRPr="009678CC" w:rsidRDefault="009678CC" w:rsidP="00B6030A">
      <w:pPr>
        <w:pStyle w:val="Codecomplet"/>
      </w:pPr>
      <w:r w:rsidRPr="009678CC">
        <w:t xml:space="preserve">            [visuel] =&gt; couleur</w:t>
      </w:r>
    </w:p>
    <w:p w:rsidR="009678CC" w:rsidRPr="009678CC" w:rsidRDefault="009678CC" w:rsidP="00B6030A">
      <w:pPr>
        <w:pStyle w:val="Codecomplet"/>
      </w:pPr>
      <w:r w:rsidRPr="009678CC">
        <w:t xml:space="preserve">            [genre] =&gt; science-fiction</w:t>
      </w:r>
    </w:p>
    <w:p w:rsidR="009678CC" w:rsidRPr="009678CC" w:rsidRDefault="009678CC" w:rsidP="00B6030A">
      <w:pPr>
        <w:pStyle w:val="Codecomplet"/>
      </w:pPr>
      <w:r w:rsidRPr="009678CC">
        <w:lastRenderedPageBreak/>
        <w:t xml:space="preserve">            [erreur] =&gt; </w:t>
      </w:r>
    </w:p>
    <w:p w:rsidR="009678CC" w:rsidRPr="009678CC" w:rsidRDefault="009678CC" w:rsidP="00B6030A">
      <w:pPr>
        <w:pStyle w:val="Codecomplet"/>
        <w:rPr>
          <w:lang w:val="fr-FR"/>
        </w:rPr>
      </w:pPr>
      <w:r w:rsidRPr="009678CC">
        <w:t xml:space="preserve">        </w:t>
      </w:r>
      <w:r w:rsidRPr="009678CC">
        <w:rPr>
          <w:lang w:val="fr-FR"/>
        </w:rPr>
        <w:t>)</w:t>
      </w:r>
    </w:p>
    <w:p w:rsidR="009A6863" w:rsidRPr="009678CC" w:rsidRDefault="009A6863" w:rsidP="00B6030A">
      <w:pPr>
        <w:pStyle w:val="Codecomplet"/>
      </w:pPr>
    </w:p>
    <w:p w:rsidR="00923E28" w:rsidRDefault="009A6863" w:rsidP="006B1411">
      <w:pPr>
        <w:rPr>
          <w:lang w:eastAsia="fr-FR"/>
        </w:rPr>
      </w:pPr>
      <w:r>
        <w:rPr>
          <w:lang w:eastAsia="fr-FR"/>
        </w:rPr>
        <w:t xml:space="preserve">Chaque colonne importée a pour indice le nom de la colonne fourni lors de la création de notre classe via la méthode </w:t>
      </w:r>
      <w:r w:rsidRPr="009A6863">
        <w:rPr>
          <w:rStyle w:val="CodeCar"/>
        </w:rPr>
        <w:t>createColonne()</w:t>
      </w:r>
      <w:r>
        <w:rPr>
          <w:lang w:eastAsia="fr-FR"/>
        </w:rPr>
        <w:t xml:space="preserve">. La manipulation des données est alors très simple et permet d’effectuer facilement des tests sur chaque cellule du fichier </w:t>
      </w:r>
      <w:r w:rsidR="00BE0BD8">
        <w:rPr>
          <w:lang w:eastAsia="fr-FR"/>
        </w:rPr>
        <w:t>CSV</w:t>
      </w:r>
      <w:r>
        <w:rPr>
          <w:lang w:eastAsia="fr-FR"/>
        </w:rPr>
        <w:t xml:space="preserve">. Pour accéder au réalisateur du film de la deuxième ligne il suffit d’écrire </w:t>
      </w:r>
      <w:r w:rsidRPr="009A6863">
        <w:rPr>
          <w:rStyle w:val="CodeCar"/>
        </w:rPr>
        <w:t>$data[1][</w:t>
      </w:r>
      <w:r w:rsidRPr="009A6863">
        <w:t xml:space="preserve"> </w:t>
      </w:r>
      <w:r w:rsidRPr="00923E28">
        <w:t>'</w:t>
      </w:r>
      <w:proofErr w:type="spellStart"/>
      <w:r w:rsidRPr="009A6863">
        <w:rPr>
          <w:rStyle w:val="CodeCar"/>
        </w:rPr>
        <w:t>realisateur</w:t>
      </w:r>
      <w:proofErr w:type="spellEnd"/>
      <w:r w:rsidRPr="00923E28">
        <w:t>'</w:t>
      </w:r>
      <w:r w:rsidRPr="009A6863">
        <w:rPr>
          <w:rStyle w:val="CodeCar"/>
        </w:rPr>
        <w:t>]</w:t>
      </w:r>
      <w:r>
        <w:rPr>
          <w:lang w:eastAsia="fr-FR"/>
        </w:rPr>
        <w:t>.</w:t>
      </w:r>
    </w:p>
    <w:p w:rsidR="009678CC" w:rsidRDefault="009678CC" w:rsidP="006B1411">
      <w:pPr>
        <w:rPr>
          <w:lang w:eastAsia="fr-FR"/>
        </w:rPr>
      </w:pPr>
    </w:p>
    <w:p w:rsidR="009678CC" w:rsidRPr="00BE0BD8" w:rsidRDefault="009678CC" w:rsidP="006B1411">
      <w:pPr>
        <w:rPr>
          <w:color w:val="FF0000"/>
          <w:lang w:eastAsia="fr-FR"/>
        </w:rPr>
      </w:pPr>
      <w:r w:rsidRPr="00BE0BD8">
        <w:rPr>
          <w:b/>
          <w:color w:val="FF0000"/>
          <w:lang w:eastAsia="fr-FR"/>
        </w:rPr>
        <w:t>NB</w:t>
      </w:r>
      <w:r w:rsidRPr="00BE0BD8">
        <w:rPr>
          <w:color w:val="FF0000"/>
          <w:lang w:eastAsia="fr-FR"/>
        </w:rPr>
        <w:t xml:space="preserve"> : Avez-vous remarqué que chaque enregistrement de données contient aussi un champ </w:t>
      </w:r>
      <w:r w:rsidRPr="00BE0BD8">
        <w:rPr>
          <w:rStyle w:val="CodeCar"/>
          <w:b/>
          <w:color w:val="FF0000"/>
        </w:rPr>
        <w:t>ligne</w:t>
      </w:r>
      <w:r w:rsidRPr="00BE0BD8">
        <w:rPr>
          <w:color w:val="FF0000"/>
          <w:lang w:eastAsia="fr-FR"/>
        </w:rPr>
        <w:t xml:space="preserve"> que nous n’avons jamais spécifié ? Et bien celui-ci a été ajouté automatiquement et il contient le numéro de la ligne dans le fichier CSV où se situe l’information importée. C’est très pratique pour renvoyer l’utilisateur final à la ligne exacte dans le fichier CSV en cas d’erreur !</w:t>
      </w:r>
    </w:p>
    <w:p w:rsidR="00923E28" w:rsidRDefault="009A6863" w:rsidP="00D70E59">
      <w:pPr>
        <w:pStyle w:val="Titre2"/>
      </w:pPr>
      <w:bookmarkStart w:id="10" w:name="_Toc5625981"/>
      <w:r>
        <w:t>Test des données</w:t>
      </w:r>
      <w:bookmarkEnd w:id="10"/>
    </w:p>
    <w:p w:rsidR="003936BC" w:rsidRDefault="003936BC" w:rsidP="006B1411">
      <w:pPr>
        <w:rPr>
          <w:lang w:eastAsia="fr-FR"/>
        </w:rPr>
      </w:pPr>
      <w:r>
        <w:rPr>
          <w:lang w:eastAsia="fr-FR"/>
        </w:rPr>
        <w:t>Comme n</w:t>
      </w:r>
      <w:r w:rsidR="009A6863">
        <w:rPr>
          <w:lang w:eastAsia="fr-FR"/>
        </w:rPr>
        <w:t>ous l’avons vu lors de la création de notre modèle d’importation, nous avons placé une batterie de tests</w:t>
      </w:r>
      <w:r>
        <w:rPr>
          <w:lang w:eastAsia="fr-FR"/>
        </w:rPr>
        <w:t xml:space="preserve"> pour chaque colonne. Maintenant que nous avons chargé notre fichier </w:t>
      </w:r>
      <w:r w:rsidR="009678CC">
        <w:rPr>
          <w:lang w:eastAsia="fr-FR"/>
        </w:rPr>
        <w:t>CSV</w:t>
      </w:r>
      <w:r>
        <w:rPr>
          <w:lang w:eastAsia="fr-FR"/>
        </w:rPr>
        <w:t xml:space="preserve"> en mémoire, nous pouvons appliquer ces tests définis. Pour ce faire il suffit d’appeler la méthode </w:t>
      </w:r>
      <w:r w:rsidRPr="003936BC">
        <w:rPr>
          <w:rStyle w:val="CodeCar"/>
        </w:rPr>
        <w:t>testColonnes()</w:t>
      </w:r>
      <w:r>
        <w:rPr>
          <w:lang w:eastAsia="fr-FR"/>
        </w:rPr>
        <w:t xml:space="preserve"> pour chacune des lignes importées.</w:t>
      </w:r>
    </w:p>
    <w:p w:rsidR="003936BC" w:rsidRDefault="003936BC" w:rsidP="006B1411">
      <w:pPr>
        <w:rPr>
          <w:lang w:eastAsia="fr-FR"/>
        </w:rPr>
      </w:pPr>
    </w:p>
    <w:p w:rsidR="003936BC" w:rsidRPr="00923E28" w:rsidRDefault="003936BC" w:rsidP="00B6030A">
      <w:pPr>
        <w:pStyle w:val="Code"/>
      </w:pPr>
      <w:r w:rsidRPr="00615908">
        <w:tab/>
      </w:r>
      <w:r w:rsidRPr="003936BC">
        <w:rPr>
          <w:b/>
        </w:rPr>
        <w:t>foreach</w:t>
      </w:r>
      <w:r w:rsidRPr="00923E28">
        <w:t xml:space="preserve"> ($data </w:t>
      </w:r>
      <w:r w:rsidRPr="003936BC">
        <w:rPr>
          <w:b/>
        </w:rPr>
        <w:t>as</w:t>
      </w:r>
      <w:r w:rsidRPr="00923E28">
        <w:t xml:space="preserve"> $numLine =&gt; $enreg) {</w:t>
      </w:r>
    </w:p>
    <w:p w:rsidR="003936BC" w:rsidRPr="00923E28" w:rsidRDefault="003936BC" w:rsidP="00B6030A">
      <w:pPr>
        <w:pStyle w:val="Code"/>
      </w:pPr>
      <w:r w:rsidRPr="00923E28">
        <w:tab/>
      </w:r>
      <w:r w:rsidRPr="00923E28">
        <w:tab/>
        <w:t>$erreur = $csv-&gt;</w:t>
      </w:r>
      <w:r w:rsidRPr="009A6863">
        <w:rPr>
          <w:b/>
        </w:rPr>
        <w:t>testColonnes</w:t>
      </w:r>
      <w:r w:rsidRPr="00923E28">
        <w:t>($data[$numLine]);</w:t>
      </w:r>
    </w:p>
    <w:p w:rsidR="003936BC" w:rsidRPr="00923E28" w:rsidRDefault="003936BC" w:rsidP="00B6030A">
      <w:pPr>
        <w:pStyle w:val="Code"/>
      </w:pPr>
      <w:r w:rsidRPr="00923E28">
        <w:tab/>
        <w:t>}</w:t>
      </w:r>
    </w:p>
    <w:p w:rsidR="003936BC" w:rsidRPr="009A6863" w:rsidRDefault="003936BC" w:rsidP="006B1411">
      <w:pPr>
        <w:rPr>
          <w:lang w:eastAsia="fr-FR"/>
        </w:rPr>
      </w:pPr>
    </w:p>
    <w:p w:rsidR="00923E28" w:rsidRDefault="003936BC" w:rsidP="006B1411">
      <w:pPr>
        <w:rPr>
          <w:lang w:eastAsia="fr-FR"/>
        </w:rPr>
      </w:pPr>
      <w:r>
        <w:rPr>
          <w:lang w:eastAsia="fr-FR"/>
        </w:rPr>
        <w:t>On pourra comptabiliser le nombre de ligne en défaut par l’ajout d’un simple compteur :</w:t>
      </w:r>
    </w:p>
    <w:p w:rsidR="003936BC" w:rsidRDefault="003936BC" w:rsidP="006B1411">
      <w:pPr>
        <w:rPr>
          <w:lang w:eastAsia="fr-FR"/>
        </w:rPr>
      </w:pPr>
    </w:p>
    <w:p w:rsidR="003936BC" w:rsidRPr="00923E28" w:rsidRDefault="003936BC" w:rsidP="00B6030A">
      <w:pPr>
        <w:pStyle w:val="Code"/>
      </w:pPr>
      <w:r w:rsidRPr="00615908">
        <w:tab/>
      </w:r>
      <w:r w:rsidRPr="00923E28">
        <w:t>$nbErreur = 0;</w:t>
      </w:r>
    </w:p>
    <w:p w:rsidR="003936BC" w:rsidRPr="00923E28" w:rsidRDefault="003936BC" w:rsidP="00B6030A">
      <w:pPr>
        <w:pStyle w:val="Code"/>
      </w:pPr>
      <w:r w:rsidRPr="00923E28">
        <w:tab/>
      </w:r>
      <w:r w:rsidRPr="003936BC">
        <w:rPr>
          <w:b/>
        </w:rPr>
        <w:t>foreach</w:t>
      </w:r>
      <w:r w:rsidRPr="00923E28">
        <w:t xml:space="preserve"> ($data </w:t>
      </w:r>
      <w:r w:rsidRPr="003936BC">
        <w:rPr>
          <w:b/>
        </w:rPr>
        <w:t>as</w:t>
      </w:r>
      <w:r w:rsidRPr="00923E28">
        <w:t xml:space="preserve"> $numLine =&gt; $enreg) {</w:t>
      </w:r>
    </w:p>
    <w:p w:rsidR="003936BC" w:rsidRPr="00923E28" w:rsidRDefault="003936BC" w:rsidP="00B6030A">
      <w:pPr>
        <w:pStyle w:val="Code"/>
      </w:pPr>
      <w:r w:rsidRPr="00923E28">
        <w:tab/>
      </w:r>
      <w:r w:rsidRPr="00923E28">
        <w:tab/>
        <w:t>$erreur = $csv-&gt;</w:t>
      </w:r>
      <w:r w:rsidRPr="009A6863">
        <w:rPr>
          <w:b/>
        </w:rPr>
        <w:t>testColonnes</w:t>
      </w:r>
      <w:r w:rsidRPr="00923E28">
        <w:t>($data[$numLine]);</w:t>
      </w:r>
    </w:p>
    <w:p w:rsidR="003936BC" w:rsidRPr="00923E28" w:rsidRDefault="003936BC" w:rsidP="00B6030A">
      <w:pPr>
        <w:pStyle w:val="Code"/>
      </w:pPr>
      <w:r w:rsidRPr="00923E28">
        <w:tab/>
      </w:r>
      <w:r w:rsidRPr="00923E28">
        <w:tab/>
        <w:t>if ($erreur) {</w:t>
      </w:r>
    </w:p>
    <w:p w:rsidR="003936BC" w:rsidRPr="00923E28" w:rsidRDefault="003936BC" w:rsidP="00B6030A">
      <w:pPr>
        <w:pStyle w:val="Code"/>
      </w:pPr>
      <w:r w:rsidRPr="00923E28">
        <w:tab/>
      </w:r>
      <w:r w:rsidRPr="00923E28">
        <w:tab/>
      </w:r>
      <w:r w:rsidRPr="00923E28">
        <w:tab/>
        <w:t>$nbErreur++;</w:t>
      </w:r>
    </w:p>
    <w:p w:rsidR="003936BC" w:rsidRPr="00923E28" w:rsidRDefault="003936BC" w:rsidP="00B6030A">
      <w:pPr>
        <w:pStyle w:val="Code"/>
      </w:pPr>
      <w:r w:rsidRPr="00923E28">
        <w:tab/>
      </w:r>
      <w:r w:rsidRPr="00923E28">
        <w:tab/>
        <w:t>}</w:t>
      </w:r>
    </w:p>
    <w:p w:rsidR="003936BC" w:rsidRPr="00923E28" w:rsidRDefault="003936BC" w:rsidP="00B6030A">
      <w:pPr>
        <w:pStyle w:val="Code"/>
      </w:pPr>
      <w:r w:rsidRPr="00923E28">
        <w:tab/>
        <w:t>}</w:t>
      </w:r>
    </w:p>
    <w:p w:rsidR="003936BC" w:rsidRDefault="003936BC" w:rsidP="006B1411">
      <w:pPr>
        <w:rPr>
          <w:lang w:eastAsia="fr-FR"/>
        </w:rPr>
      </w:pPr>
    </w:p>
    <w:p w:rsidR="003936BC" w:rsidRDefault="003936BC" w:rsidP="006B1411">
      <w:pPr>
        <w:rPr>
          <w:lang w:eastAsia="fr-FR"/>
        </w:rPr>
      </w:pPr>
      <w:r>
        <w:rPr>
          <w:lang w:eastAsia="fr-FR"/>
        </w:rPr>
        <w:t xml:space="preserve">Tous les tests sur toutes les colonnes de chaque ligne sont ainsi exécutés, y compris les tests personnalisés, sur l’ensemble du fichier </w:t>
      </w:r>
      <w:r w:rsidR="009678CC">
        <w:rPr>
          <w:lang w:eastAsia="fr-FR"/>
        </w:rPr>
        <w:t>CSV</w:t>
      </w:r>
      <w:r>
        <w:rPr>
          <w:lang w:eastAsia="fr-FR"/>
        </w:rPr>
        <w:t>. En cas d’erreur sur une des colonne</w:t>
      </w:r>
      <w:r w:rsidR="009678CC">
        <w:rPr>
          <w:lang w:eastAsia="fr-FR"/>
        </w:rPr>
        <w:t>s</w:t>
      </w:r>
      <w:r>
        <w:rPr>
          <w:lang w:eastAsia="fr-FR"/>
        </w:rPr>
        <w:t xml:space="preserve"> de notre enregistrement, </w:t>
      </w:r>
      <w:r w:rsidR="00B96554">
        <w:rPr>
          <w:lang w:eastAsia="fr-FR"/>
        </w:rPr>
        <w:t xml:space="preserve">le type d’erreur est </w:t>
      </w:r>
      <w:r>
        <w:rPr>
          <w:lang w:eastAsia="fr-FR"/>
        </w:rPr>
        <w:t xml:space="preserve">affiché en clair </w:t>
      </w:r>
      <w:r w:rsidR="00B96554">
        <w:rPr>
          <w:lang w:eastAsia="fr-FR"/>
        </w:rPr>
        <w:t xml:space="preserve">(et dans la langue en cours) </w:t>
      </w:r>
      <w:r>
        <w:rPr>
          <w:lang w:eastAsia="fr-FR"/>
        </w:rPr>
        <w:t>dans le jeu de données</w:t>
      </w:r>
      <w:r w:rsidR="00B96554">
        <w:rPr>
          <w:lang w:eastAsia="fr-FR"/>
        </w:rPr>
        <w:t xml:space="preserve"> au regard du test demandé.</w:t>
      </w:r>
    </w:p>
    <w:p w:rsidR="003936BC" w:rsidRDefault="003936BC" w:rsidP="006B1411">
      <w:pPr>
        <w:rPr>
          <w:lang w:eastAsia="fr-FR"/>
        </w:rPr>
      </w:pPr>
    </w:p>
    <w:p w:rsidR="009678CC" w:rsidRPr="009678CC" w:rsidRDefault="009678CC" w:rsidP="00B6030A">
      <w:pPr>
        <w:pStyle w:val="Codecomplet"/>
      </w:pPr>
      <w:r w:rsidRPr="009678CC">
        <w:t xml:space="preserve">    [5] =&gt; Array</w:t>
      </w:r>
    </w:p>
    <w:p w:rsidR="009678CC" w:rsidRPr="009678CC" w:rsidRDefault="009678CC" w:rsidP="00B6030A">
      <w:pPr>
        <w:pStyle w:val="Codecomplet"/>
      </w:pPr>
      <w:r w:rsidRPr="009678CC">
        <w:t xml:space="preserve">        (</w:t>
      </w:r>
    </w:p>
    <w:p w:rsidR="009678CC" w:rsidRPr="009678CC" w:rsidRDefault="009678CC" w:rsidP="00B6030A">
      <w:pPr>
        <w:pStyle w:val="Codecomplet"/>
      </w:pPr>
      <w:r w:rsidRPr="009678CC">
        <w:t xml:space="preserve">            [ligne] =&gt; 7</w:t>
      </w:r>
    </w:p>
    <w:p w:rsidR="009678CC" w:rsidRPr="009678CC" w:rsidRDefault="009678CC" w:rsidP="00B6030A">
      <w:pPr>
        <w:pStyle w:val="Codecomplet"/>
      </w:pPr>
      <w:r w:rsidRPr="009678CC">
        <w:t xml:space="preserve">            [titre] =&gt; Rio Bravo</w:t>
      </w:r>
    </w:p>
    <w:p w:rsidR="009678CC" w:rsidRPr="009678CC" w:rsidRDefault="009678CC" w:rsidP="00B6030A">
      <w:pPr>
        <w:pStyle w:val="Codecomplet"/>
      </w:pPr>
      <w:r w:rsidRPr="009678CC">
        <w:t xml:space="preserve">            [annee] =&gt; 1959</w:t>
      </w:r>
    </w:p>
    <w:p w:rsidR="009678CC" w:rsidRPr="009678CC" w:rsidRDefault="009678CC" w:rsidP="00B6030A">
      <w:pPr>
        <w:pStyle w:val="Codecomplet"/>
      </w:pPr>
      <w:r w:rsidRPr="009678CC">
        <w:t xml:space="preserve">            [realisateur] =&gt; Howard Hawks</w:t>
      </w:r>
    </w:p>
    <w:p w:rsidR="009678CC" w:rsidRPr="009678CC" w:rsidRDefault="009678CC" w:rsidP="00B6030A">
      <w:pPr>
        <w:pStyle w:val="Codecomplet"/>
      </w:pPr>
      <w:r w:rsidRPr="009678CC">
        <w:t xml:space="preserve">            [visuel] =&gt; couleur</w:t>
      </w:r>
    </w:p>
    <w:p w:rsidR="009678CC" w:rsidRPr="009678CC" w:rsidRDefault="009678CC" w:rsidP="00B6030A">
      <w:pPr>
        <w:pStyle w:val="Codecomplet"/>
      </w:pPr>
      <w:r w:rsidRPr="009678CC">
        <w:t xml:space="preserve">            [genre] =&gt; Ce champ ne doit pas être vide</w:t>
      </w:r>
    </w:p>
    <w:p w:rsidR="009678CC" w:rsidRPr="009678CC" w:rsidRDefault="009678CC" w:rsidP="00B6030A">
      <w:pPr>
        <w:pStyle w:val="Codecomplet"/>
      </w:pPr>
      <w:r w:rsidRPr="009678CC">
        <w:t xml:space="preserve">            [erreur] =&gt; </w:t>
      </w:r>
      <w:r w:rsidRPr="009678CC">
        <w:rPr>
          <w:b/>
        </w:rPr>
        <w:t>1</w:t>
      </w:r>
    </w:p>
    <w:p w:rsidR="009678CC" w:rsidRPr="009678CC" w:rsidRDefault="009678CC" w:rsidP="00B6030A">
      <w:pPr>
        <w:pStyle w:val="Codecomplet"/>
      </w:pPr>
      <w:r w:rsidRPr="009678CC">
        <w:t xml:space="preserve">        )</w:t>
      </w:r>
    </w:p>
    <w:p w:rsidR="00B96554" w:rsidRPr="00B96554" w:rsidRDefault="00B96554" w:rsidP="00B96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21"/>
          <w:szCs w:val="21"/>
          <w:lang w:eastAsia="fr-FR"/>
        </w:rPr>
      </w:pPr>
    </w:p>
    <w:p w:rsidR="003936BC" w:rsidRDefault="00B96554" w:rsidP="006B1411">
      <w:pPr>
        <w:rPr>
          <w:lang w:eastAsia="fr-FR"/>
        </w:rPr>
      </w:pPr>
      <w:r>
        <w:rPr>
          <w:lang w:eastAsia="fr-FR"/>
        </w:rPr>
        <w:t>Dans notre exemple, si le champ « genre » n’a pas été renseigné dans la 6</w:t>
      </w:r>
      <w:r w:rsidRPr="00B96554">
        <w:rPr>
          <w:vertAlign w:val="superscript"/>
          <w:lang w:eastAsia="fr-FR"/>
        </w:rPr>
        <w:t>ème</w:t>
      </w:r>
      <w:r>
        <w:rPr>
          <w:lang w:eastAsia="fr-FR"/>
        </w:rPr>
        <w:t xml:space="preserve"> ligne du fichier csv, notre jeu de données affichera</w:t>
      </w:r>
      <w:r w:rsidRPr="00B96554">
        <w:t xml:space="preserve"> </w:t>
      </w:r>
      <w:r>
        <w:t xml:space="preserve">en rouge </w:t>
      </w:r>
      <w:r w:rsidRPr="00B96554">
        <w:t>‘</w:t>
      </w:r>
      <w:r w:rsidRPr="00B96554">
        <w:rPr>
          <w:i/>
          <w:lang w:eastAsia="fr-FR"/>
        </w:rPr>
        <w:t>Ce champ ne doit pas être vide</w:t>
      </w:r>
      <w:r w:rsidRPr="00B96554">
        <w:t>’</w:t>
      </w:r>
      <w:r>
        <w:t xml:space="preserve">. </w:t>
      </w:r>
      <w:r>
        <w:rPr>
          <w:lang w:eastAsia="fr-FR"/>
        </w:rPr>
        <w:t>Peut-être avez-vous remarqué la présence du champ ‘erreur’ dans chaque enregistrement importé. Ce champ est automatiquement ajouté (à la fin de l’enregistrement) pour chaque champ importé. En cas d’une ou de plusieurs erreurs lors du test de l’enregistrement, sa valeur passe à 1 (true).</w:t>
      </w:r>
    </w:p>
    <w:p w:rsidR="003936BC" w:rsidRDefault="00B96554" w:rsidP="00D70E59">
      <w:pPr>
        <w:pStyle w:val="Titre2"/>
      </w:pPr>
      <w:bookmarkStart w:id="11" w:name="_Toc5625982"/>
      <w:r>
        <w:lastRenderedPageBreak/>
        <w:t>Affichage des données en erreur</w:t>
      </w:r>
      <w:bookmarkEnd w:id="11"/>
    </w:p>
    <w:p w:rsidR="00B96554" w:rsidRDefault="00B96554" w:rsidP="006B1411">
      <w:pPr>
        <w:rPr>
          <w:lang w:eastAsia="fr-FR"/>
        </w:rPr>
      </w:pPr>
      <w:r>
        <w:rPr>
          <w:lang w:eastAsia="fr-FR"/>
        </w:rPr>
        <w:t xml:space="preserve">Vous pouvez afficher le jeu de données comme bon vous semble (vous en avez l’accès complet). Cependant, il existe </w:t>
      </w:r>
      <w:r w:rsidR="009678CC">
        <w:rPr>
          <w:lang w:eastAsia="fr-FR"/>
        </w:rPr>
        <w:t xml:space="preserve">trois </w:t>
      </w:r>
      <w:r>
        <w:rPr>
          <w:lang w:eastAsia="fr-FR"/>
        </w:rPr>
        <w:t xml:space="preserve">méthodes bien pratiques pour faire ce travail à votre place : </w:t>
      </w:r>
    </w:p>
    <w:p w:rsidR="00B96554" w:rsidRDefault="00B96554" w:rsidP="006B1411">
      <w:pPr>
        <w:rPr>
          <w:lang w:eastAsia="fr-FR"/>
        </w:rPr>
      </w:pPr>
    </w:p>
    <w:p w:rsidR="00B96554" w:rsidRDefault="00B96554" w:rsidP="00B6030A">
      <w:pPr>
        <w:pStyle w:val="Code"/>
      </w:pPr>
      <w:r w:rsidRPr="00860BBA">
        <w:rPr>
          <w:b/>
        </w:rPr>
        <w:t>echo</w:t>
      </w:r>
      <w:r w:rsidRPr="00B96554">
        <w:t xml:space="preserve"> $csv-&gt;</w:t>
      </w:r>
      <w:r w:rsidRPr="00860BBA">
        <w:rPr>
          <w:b/>
        </w:rPr>
        <w:t>displayRawErrors</w:t>
      </w:r>
      <w:r w:rsidRPr="00B96554">
        <w:t>($data, $nbErreur);</w:t>
      </w:r>
    </w:p>
    <w:p w:rsidR="00860BBA" w:rsidRDefault="00860BBA" w:rsidP="006B1411">
      <w:pPr>
        <w:rPr>
          <w:lang w:val="en-US" w:eastAsia="fr-FR"/>
        </w:rPr>
      </w:pPr>
    </w:p>
    <w:p w:rsidR="00B96554" w:rsidRDefault="00B96554" w:rsidP="006B1411">
      <w:pPr>
        <w:rPr>
          <w:lang w:eastAsia="fr-FR"/>
        </w:rPr>
      </w:pPr>
      <w:r w:rsidRPr="00B96554">
        <w:rPr>
          <w:lang w:eastAsia="fr-FR"/>
        </w:rPr>
        <w:t>Avec en paramètr</w:t>
      </w:r>
      <w:r>
        <w:rPr>
          <w:lang w:eastAsia="fr-FR"/>
        </w:rPr>
        <w:t>e</w:t>
      </w:r>
      <w:r w:rsidRPr="00B96554">
        <w:rPr>
          <w:lang w:eastAsia="fr-FR"/>
        </w:rPr>
        <w:t xml:space="preserve">, le jeu de donnees et le nombre </w:t>
      </w:r>
      <w:r>
        <w:rPr>
          <w:lang w:eastAsia="fr-FR"/>
        </w:rPr>
        <w:t xml:space="preserve">total </w:t>
      </w:r>
      <w:r w:rsidRPr="00B96554">
        <w:rPr>
          <w:lang w:eastAsia="fr-FR"/>
        </w:rPr>
        <w:t>d’erreurs rencontrées</w:t>
      </w:r>
      <w:r>
        <w:rPr>
          <w:lang w:eastAsia="fr-FR"/>
        </w:rPr>
        <w:t xml:space="preserve">, la méthode </w:t>
      </w:r>
      <w:r w:rsidR="00860BBA" w:rsidRPr="00860BBA">
        <w:rPr>
          <w:rStyle w:val="CodeCar"/>
        </w:rPr>
        <w:t>displayRawErrors()</w:t>
      </w:r>
      <w:r w:rsidR="00860BBA">
        <w:rPr>
          <w:lang w:eastAsia="fr-FR"/>
        </w:rPr>
        <w:t xml:space="preserve"> </w:t>
      </w:r>
      <w:r>
        <w:rPr>
          <w:lang w:eastAsia="fr-FR"/>
        </w:rPr>
        <w:t xml:space="preserve">affichera les enregistrement en erreur de la manière la plus simple qui soit : </w:t>
      </w:r>
    </w:p>
    <w:p w:rsidR="002B4B9C" w:rsidRDefault="002B4B9C" w:rsidP="006B1411">
      <w:pPr>
        <w:rPr>
          <w:lang w:eastAsia="fr-FR"/>
        </w:rPr>
      </w:pPr>
    </w:p>
    <w:p w:rsidR="00860BBA" w:rsidRDefault="002B4B9C" w:rsidP="006B1411">
      <w:pPr>
        <w:rPr>
          <w:lang w:eastAsia="fr-FR"/>
        </w:rPr>
      </w:pPr>
      <w:r>
        <w:rPr>
          <w:noProof/>
          <w:lang w:eastAsia="fr-FR"/>
        </w:rPr>
        <w:drawing>
          <wp:inline distT="0" distB="0" distL="0" distR="0" wp14:anchorId="14D3F388" wp14:editId="22325331">
            <wp:extent cx="3581400" cy="139710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display_raw.jpg"/>
                    <pic:cNvPicPr/>
                  </pic:nvPicPr>
                  <pic:blipFill>
                    <a:blip r:embed="rId10">
                      <a:extLst>
                        <a:ext uri="{28A0092B-C50C-407E-A947-70E740481C1C}">
                          <a14:useLocalDpi xmlns:a14="http://schemas.microsoft.com/office/drawing/2010/main" val="0"/>
                        </a:ext>
                      </a:extLst>
                    </a:blip>
                    <a:stretch>
                      <a:fillRect/>
                    </a:stretch>
                  </pic:blipFill>
                  <pic:spPr>
                    <a:xfrm>
                      <a:off x="0" y="0"/>
                      <a:ext cx="3580625" cy="1396807"/>
                    </a:xfrm>
                    <a:prstGeom prst="rect">
                      <a:avLst/>
                    </a:prstGeom>
                  </pic:spPr>
                </pic:pic>
              </a:graphicData>
            </a:graphic>
          </wp:inline>
        </w:drawing>
      </w:r>
    </w:p>
    <w:p w:rsidR="00860BBA" w:rsidRDefault="00860BBA" w:rsidP="006B1411">
      <w:pPr>
        <w:rPr>
          <w:lang w:eastAsia="fr-FR"/>
        </w:rPr>
      </w:pPr>
    </w:p>
    <w:p w:rsidR="00860BBA" w:rsidRDefault="00860BBA" w:rsidP="006B1411">
      <w:pPr>
        <w:rPr>
          <w:lang w:eastAsia="fr-FR"/>
        </w:rPr>
      </w:pPr>
      <w:r>
        <w:rPr>
          <w:lang w:eastAsia="fr-FR"/>
        </w:rPr>
        <w:t xml:space="preserve">Si vous souhaitez plus de style (compatible Bootstrap </w:t>
      </w:r>
      <w:proofErr w:type="spellStart"/>
      <w:r>
        <w:rPr>
          <w:lang w:eastAsia="fr-FR"/>
        </w:rPr>
        <w:t>4.</w:t>
      </w:r>
      <w:r w:rsidR="002B4B9C">
        <w:rPr>
          <w:lang w:eastAsia="fr-FR"/>
        </w:rPr>
        <w:t>3</w:t>
      </w:r>
      <w:r>
        <w:rPr>
          <w:lang w:eastAsia="fr-FR"/>
        </w:rPr>
        <w:t>.x</w:t>
      </w:r>
      <w:proofErr w:type="spellEnd"/>
      <w:r>
        <w:rPr>
          <w:lang w:eastAsia="fr-FR"/>
        </w:rPr>
        <w:t xml:space="preserve">) dans l’affichage des enregistrements en erreur, vous pouvez à la place utiliser la méthode </w:t>
      </w:r>
      <w:r w:rsidRPr="00860BBA">
        <w:rPr>
          <w:rStyle w:val="CodeCar"/>
        </w:rPr>
        <w:t>displayErrors()</w:t>
      </w:r>
      <w:r>
        <w:rPr>
          <w:lang w:eastAsia="fr-FR"/>
        </w:rPr>
        <w:t xml:space="preserve">. Les paramètres restent identiques à la méthode </w:t>
      </w:r>
      <w:r w:rsidRPr="00860BBA">
        <w:rPr>
          <w:rStyle w:val="CodeCar"/>
        </w:rPr>
        <w:t>displayRawErrors()</w:t>
      </w:r>
      <w:r>
        <w:rPr>
          <w:lang w:eastAsia="fr-FR"/>
        </w:rPr>
        <w:t>.</w:t>
      </w:r>
    </w:p>
    <w:p w:rsidR="00860BBA" w:rsidRDefault="00860BBA" w:rsidP="006B1411">
      <w:pPr>
        <w:rPr>
          <w:lang w:eastAsia="fr-FR"/>
        </w:rPr>
      </w:pPr>
    </w:p>
    <w:p w:rsidR="00860BBA" w:rsidRDefault="00860BBA" w:rsidP="00B6030A">
      <w:pPr>
        <w:pStyle w:val="Code"/>
      </w:pPr>
      <w:r w:rsidRPr="00615908">
        <w:rPr>
          <w:b/>
        </w:rPr>
        <w:t>echo</w:t>
      </w:r>
      <w:r w:rsidRPr="00615908">
        <w:t xml:space="preserve"> $csv-&gt;</w:t>
      </w:r>
      <w:r w:rsidRPr="00615908">
        <w:rPr>
          <w:b/>
        </w:rPr>
        <w:t>displayErrors</w:t>
      </w:r>
      <w:r w:rsidRPr="00615908">
        <w:t>($data, $nbErreur);</w:t>
      </w:r>
    </w:p>
    <w:p w:rsidR="00BE0BD8" w:rsidRPr="00BE0BD8" w:rsidRDefault="00BE0BD8" w:rsidP="00BE0BD8">
      <w:pPr>
        <w:rPr>
          <w:lang w:eastAsia="fr-FR"/>
        </w:rPr>
      </w:pPr>
    </w:p>
    <w:p w:rsidR="00860BBA" w:rsidRPr="00860BBA" w:rsidRDefault="00860BBA" w:rsidP="006B1411">
      <w:pPr>
        <w:rPr>
          <w:lang w:eastAsia="fr-FR"/>
        </w:rPr>
      </w:pPr>
      <w:r w:rsidRPr="00860BBA">
        <w:rPr>
          <w:lang w:eastAsia="fr-FR"/>
        </w:rPr>
        <w:t xml:space="preserve">Le résultat obtenu est le suivant : </w:t>
      </w:r>
    </w:p>
    <w:p w:rsidR="00860BBA" w:rsidRDefault="00860BBA" w:rsidP="006B1411">
      <w:pPr>
        <w:rPr>
          <w:lang w:eastAsia="fr-FR"/>
        </w:rPr>
      </w:pPr>
    </w:p>
    <w:p w:rsidR="00860BBA" w:rsidRPr="00860BBA" w:rsidRDefault="002B4B9C" w:rsidP="006B1411">
      <w:pPr>
        <w:rPr>
          <w:lang w:eastAsia="fr-FR"/>
        </w:rPr>
      </w:pPr>
      <w:r>
        <w:rPr>
          <w:noProof/>
          <w:lang w:eastAsia="fr-FR"/>
        </w:rPr>
        <w:drawing>
          <wp:inline distT="0" distB="0" distL="0" distR="0" wp14:anchorId="7FB4DFAC" wp14:editId="58F5D12E">
            <wp:extent cx="5760720" cy="1752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display_errors.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1752600"/>
                    </a:xfrm>
                    <a:prstGeom prst="rect">
                      <a:avLst/>
                    </a:prstGeom>
                  </pic:spPr>
                </pic:pic>
              </a:graphicData>
            </a:graphic>
          </wp:inline>
        </w:drawing>
      </w:r>
    </w:p>
    <w:p w:rsidR="00860BBA" w:rsidRDefault="00860BBA" w:rsidP="00B6030A">
      <w:pPr>
        <w:pStyle w:val="Codecomplet"/>
      </w:pPr>
    </w:p>
    <w:p w:rsidR="00860BBA" w:rsidRDefault="00860BBA" w:rsidP="00B6030A">
      <w:pPr>
        <w:pStyle w:val="Codecomplet"/>
      </w:pPr>
    </w:p>
    <w:p w:rsidR="00860BBA" w:rsidRDefault="00860BBA" w:rsidP="00CD0757">
      <w:pPr>
        <w:rPr>
          <w:lang w:eastAsia="fr-FR"/>
        </w:rPr>
      </w:pPr>
      <w:r w:rsidRPr="00860BBA">
        <w:rPr>
          <w:lang w:eastAsia="fr-FR"/>
        </w:rPr>
        <w:t xml:space="preserve">Enfin la troisième </w:t>
      </w:r>
      <w:r w:rsidR="00052209" w:rsidRPr="00860BBA">
        <w:rPr>
          <w:lang w:eastAsia="fr-FR"/>
        </w:rPr>
        <w:t>méthode</w:t>
      </w:r>
      <w:r w:rsidRPr="00860BBA">
        <w:rPr>
          <w:lang w:eastAsia="fr-FR"/>
        </w:rPr>
        <w:t xml:space="preserve">, </w:t>
      </w:r>
      <w:r w:rsidRPr="00052209">
        <w:rPr>
          <w:rStyle w:val="CodeCar"/>
        </w:rPr>
        <w:t>displayErrorsTab()</w:t>
      </w:r>
      <w:r w:rsidRPr="00860BBA">
        <w:rPr>
          <w:lang w:eastAsia="fr-FR"/>
        </w:rPr>
        <w:t xml:space="preserve">, </w:t>
      </w:r>
      <w:r>
        <w:rPr>
          <w:lang w:eastAsia="fr-FR"/>
        </w:rPr>
        <w:t xml:space="preserve">affiche chaque enregistrement en erreur dans un tableau compatible </w:t>
      </w:r>
      <w:proofErr w:type="spellStart"/>
      <w:r>
        <w:rPr>
          <w:lang w:eastAsia="fr-FR"/>
        </w:rPr>
        <w:t>Boostrap</w:t>
      </w:r>
      <w:proofErr w:type="spellEnd"/>
      <w:r>
        <w:rPr>
          <w:lang w:eastAsia="fr-FR"/>
        </w:rPr>
        <w:t xml:space="preserve"> </w:t>
      </w:r>
      <w:proofErr w:type="spellStart"/>
      <w:r>
        <w:rPr>
          <w:lang w:eastAsia="fr-FR"/>
        </w:rPr>
        <w:t>4.</w:t>
      </w:r>
      <w:r w:rsidR="002B4B9C">
        <w:rPr>
          <w:lang w:eastAsia="fr-FR"/>
        </w:rPr>
        <w:t>3</w:t>
      </w:r>
      <w:r>
        <w:rPr>
          <w:lang w:eastAsia="fr-FR"/>
        </w:rPr>
        <w:t>.x</w:t>
      </w:r>
      <w:proofErr w:type="spellEnd"/>
      <w:r>
        <w:rPr>
          <w:lang w:eastAsia="fr-FR"/>
        </w:rPr>
        <w:t xml:space="preserve">. </w:t>
      </w:r>
      <w:r w:rsidR="00926979">
        <w:rPr>
          <w:lang w:eastAsia="fr-FR"/>
        </w:rPr>
        <w:t>Les paramètres restent les mêmes.</w:t>
      </w:r>
    </w:p>
    <w:p w:rsidR="00926979" w:rsidRDefault="00926979" w:rsidP="00860BBA">
      <w:pPr>
        <w:rPr>
          <w:lang w:eastAsia="fr-FR"/>
        </w:rPr>
      </w:pPr>
    </w:p>
    <w:p w:rsidR="00926979" w:rsidRDefault="00926979" w:rsidP="00B6030A">
      <w:pPr>
        <w:pStyle w:val="Code"/>
      </w:pPr>
      <w:r w:rsidRPr="00860BBA">
        <w:rPr>
          <w:b/>
        </w:rPr>
        <w:t>echo</w:t>
      </w:r>
      <w:r w:rsidRPr="00B96554">
        <w:t xml:space="preserve"> $csv-&gt;</w:t>
      </w:r>
      <w:r w:rsidRPr="00860BBA">
        <w:rPr>
          <w:b/>
        </w:rPr>
        <w:t>displayErrors</w:t>
      </w:r>
      <w:r>
        <w:rPr>
          <w:b/>
        </w:rPr>
        <w:t>Tab</w:t>
      </w:r>
      <w:r w:rsidRPr="00B96554">
        <w:t>($data, $nbErreur);</w:t>
      </w:r>
    </w:p>
    <w:p w:rsidR="00052209" w:rsidRPr="00BE0BD8" w:rsidRDefault="00052209" w:rsidP="00860BBA">
      <w:pPr>
        <w:rPr>
          <w:lang w:val="en-US" w:eastAsia="fr-FR"/>
        </w:rPr>
      </w:pPr>
    </w:p>
    <w:p w:rsidR="00052209" w:rsidRDefault="002B4B9C" w:rsidP="00860BBA">
      <w:pPr>
        <w:rPr>
          <w:lang w:eastAsia="fr-FR"/>
        </w:rPr>
      </w:pPr>
      <w:r>
        <w:rPr>
          <w:noProof/>
          <w:lang w:eastAsia="fr-FR"/>
        </w:rPr>
        <w:drawing>
          <wp:inline distT="0" distB="0" distL="0" distR="0" wp14:anchorId="685F4091" wp14:editId="293CFC14">
            <wp:extent cx="5760720" cy="98679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display_errors_tab.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986790"/>
                    </a:xfrm>
                    <a:prstGeom prst="rect">
                      <a:avLst/>
                    </a:prstGeom>
                  </pic:spPr>
                </pic:pic>
              </a:graphicData>
            </a:graphic>
          </wp:inline>
        </w:drawing>
      </w:r>
    </w:p>
    <w:p w:rsidR="00052209" w:rsidRDefault="00052209" w:rsidP="00860BBA">
      <w:pPr>
        <w:rPr>
          <w:lang w:eastAsia="fr-FR"/>
        </w:rPr>
      </w:pPr>
    </w:p>
    <w:p w:rsidR="00052209" w:rsidRPr="00860BBA" w:rsidRDefault="00052209" w:rsidP="00860BBA">
      <w:pPr>
        <w:rPr>
          <w:lang w:eastAsia="fr-FR"/>
        </w:rPr>
      </w:pPr>
      <w:r>
        <w:rPr>
          <w:lang w:eastAsia="fr-FR"/>
        </w:rPr>
        <w:t xml:space="preserve">Bien entendu, si aucun de ces affichage ne vous convient, libre à vois d’écrire une nouvelle méthode pour votre classe (ici </w:t>
      </w:r>
      <w:r w:rsidRPr="00052209">
        <w:rPr>
          <w:rStyle w:val="CodeCar"/>
        </w:rPr>
        <w:t>Exemple_csvimport</w:t>
      </w:r>
      <w:r>
        <w:rPr>
          <w:lang w:eastAsia="fr-FR"/>
        </w:rPr>
        <w:t xml:space="preserve">) qui fera le travail souhaité. </w:t>
      </w:r>
    </w:p>
    <w:p w:rsidR="003936BC" w:rsidRPr="00105B46" w:rsidRDefault="00926979" w:rsidP="00D70E59">
      <w:pPr>
        <w:pStyle w:val="Titre2"/>
      </w:pPr>
      <w:bookmarkStart w:id="12" w:name="_Toc5625983"/>
      <w:r w:rsidRPr="00105B46">
        <w:lastRenderedPageBreak/>
        <w:t>Chargement dans la base</w:t>
      </w:r>
      <w:bookmarkEnd w:id="12"/>
    </w:p>
    <w:p w:rsidR="00926979" w:rsidRDefault="00926979" w:rsidP="006B1411">
      <w:pPr>
        <w:rPr>
          <w:lang w:eastAsia="fr-FR"/>
        </w:rPr>
      </w:pPr>
      <w:r w:rsidRPr="00926979">
        <w:rPr>
          <w:lang w:eastAsia="fr-FR"/>
        </w:rPr>
        <w:t>Si l</w:t>
      </w:r>
      <w:r>
        <w:rPr>
          <w:lang w:eastAsia="fr-FR"/>
        </w:rPr>
        <w:t>’import ne fai</w:t>
      </w:r>
      <w:r w:rsidR="002B4B9C">
        <w:rPr>
          <w:lang w:eastAsia="fr-FR"/>
        </w:rPr>
        <w:t>t</w:t>
      </w:r>
      <w:r>
        <w:rPr>
          <w:lang w:eastAsia="fr-FR"/>
        </w:rPr>
        <w:t xml:space="preserve"> plus apparaître d’erreur, vous pouvez alors importer votre jeu de données dans la base en faisant appel à votre propre méthode vue au chapitre </w:t>
      </w:r>
      <w:r>
        <w:rPr>
          <w:lang w:eastAsia="fr-FR"/>
        </w:rPr>
        <w:fldChar w:fldCharType="begin"/>
      </w:r>
      <w:r>
        <w:rPr>
          <w:lang w:eastAsia="fr-FR"/>
        </w:rPr>
        <w:instrText xml:space="preserve"> REF _Ref873964 \r \h </w:instrText>
      </w:r>
      <w:r>
        <w:rPr>
          <w:lang w:eastAsia="fr-FR"/>
        </w:rPr>
      </w:r>
      <w:r>
        <w:rPr>
          <w:lang w:eastAsia="fr-FR"/>
        </w:rPr>
        <w:fldChar w:fldCharType="separate"/>
      </w:r>
      <w:r w:rsidR="009F13E2">
        <w:rPr>
          <w:lang w:eastAsia="fr-FR"/>
        </w:rPr>
        <w:t>4</w:t>
      </w:r>
      <w:r>
        <w:rPr>
          <w:lang w:eastAsia="fr-FR"/>
        </w:rPr>
        <w:fldChar w:fldCharType="end"/>
      </w:r>
      <w:r>
        <w:rPr>
          <w:lang w:eastAsia="fr-FR"/>
        </w:rPr>
        <w:t>.</w:t>
      </w:r>
    </w:p>
    <w:p w:rsidR="00926979" w:rsidRDefault="00926979" w:rsidP="006B1411">
      <w:pPr>
        <w:rPr>
          <w:lang w:eastAsia="fr-FR"/>
        </w:rPr>
      </w:pPr>
    </w:p>
    <w:p w:rsidR="00D70E59" w:rsidRPr="00D70E59" w:rsidRDefault="00926979" w:rsidP="00B6030A">
      <w:pPr>
        <w:pStyle w:val="Code"/>
      </w:pPr>
      <w:r w:rsidRPr="00615908">
        <w:t>$res = $csv-&gt;</w:t>
      </w:r>
      <w:r w:rsidRPr="00615908">
        <w:rPr>
          <w:b/>
        </w:rPr>
        <w:t>import</w:t>
      </w:r>
      <w:r w:rsidRPr="00615908">
        <w:t>($data);</w:t>
      </w:r>
    </w:p>
    <w:p w:rsidR="00BE0BD8" w:rsidRDefault="00BE0BD8">
      <w:pPr>
        <w:spacing w:after="200" w:line="276" w:lineRule="auto"/>
        <w:jc w:val="left"/>
        <w:rPr>
          <w:rFonts w:eastAsiaTheme="majorEastAsia" w:cstheme="majorBidi"/>
          <w:b/>
          <w:bCs/>
          <w:color w:val="365F91" w:themeColor="accent1" w:themeShade="BF"/>
          <w:sz w:val="28"/>
          <w:szCs w:val="28"/>
        </w:rPr>
      </w:pPr>
      <w:r>
        <w:br w:type="page"/>
      </w:r>
    </w:p>
    <w:p w:rsidR="00D70E59" w:rsidRPr="00D70E59" w:rsidRDefault="00D70E59" w:rsidP="00D70E59">
      <w:pPr>
        <w:pStyle w:val="Titre1"/>
      </w:pPr>
      <w:bookmarkStart w:id="13" w:name="_Toc5625984"/>
      <w:r w:rsidRPr="00D70E59">
        <w:lastRenderedPageBreak/>
        <w:t>C</w:t>
      </w:r>
      <w:r>
        <w:t>ode complet</w:t>
      </w:r>
      <w:bookmarkEnd w:id="13"/>
    </w:p>
    <w:p w:rsidR="00926979" w:rsidRDefault="009757ED" w:rsidP="006B1411">
      <w:pPr>
        <w:rPr>
          <w:lang w:eastAsia="fr-FR"/>
        </w:rPr>
      </w:pPr>
      <w:r>
        <w:rPr>
          <w:lang w:eastAsia="fr-FR"/>
        </w:rPr>
        <w:t>Voici un exemple de code complet pour notre import de films …</w:t>
      </w:r>
    </w:p>
    <w:p w:rsidR="009757ED" w:rsidRPr="00926979" w:rsidRDefault="009757ED" w:rsidP="006B1411">
      <w:pPr>
        <w:rPr>
          <w:lang w:eastAsia="fr-FR"/>
        </w:rPr>
      </w:pPr>
    </w:p>
    <w:p w:rsidR="00923E28" w:rsidRPr="00615908" w:rsidRDefault="00923E28" w:rsidP="00B6030A">
      <w:pPr>
        <w:pStyle w:val="Codecomplet"/>
      </w:pPr>
      <w:r w:rsidRPr="00615908">
        <w:rPr>
          <w:b/>
        </w:rPr>
        <w:t>function</w:t>
      </w:r>
      <w:r w:rsidRPr="00615908">
        <w:t xml:space="preserve"> import($importFile) {</w:t>
      </w:r>
    </w:p>
    <w:p w:rsidR="00923E28" w:rsidRPr="00615908" w:rsidRDefault="00923E28" w:rsidP="00B6030A">
      <w:pPr>
        <w:pStyle w:val="Codecomplet"/>
      </w:pPr>
    </w:p>
    <w:p w:rsidR="00923E28" w:rsidRPr="00923E28" w:rsidRDefault="00923E28" w:rsidP="00B6030A">
      <w:pPr>
        <w:pStyle w:val="Codecomplet"/>
      </w:pPr>
      <w:r w:rsidRPr="00615908">
        <w:tab/>
      </w:r>
      <w:r w:rsidRPr="009757ED">
        <w:rPr>
          <w:b/>
        </w:rPr>
        <w:t>if</w:t>
      </w:r>
      <w:r w:rsidRPr="00923E28">
        <w:t xml:space="preserve"> (</w:t>
      </w:r>
      <w:r w:rsidRPr="009757ED">
        <w:rPr>
          <w:b/>
        </w:rPr>
        <w:t>file_exists</w:t>
      </w:r>
      <w:r w:rsidRPr="00923E28">
        <w:t>($importFile)) {</w:t>
      </w:r>
    </w:p>
    <w:p w:rsidR="00923E28" w:rsidRPr="00923E28" w:rsidRDefault="00923E28" w:rsidP="00B6030A">
      <w:pPr>
        <w:pStyle w:val="Codecomplet"/>
      </w:pPr>
    </w:p>
    <w:p w:rsidR="00923E28" w:rsidRPr="00615908" w:rsidRDefault="00923E28" w:rsidP="00B6030A">
      <w:pPr>
        <w:pStyle w:val="Codecomplet"/>
      </w:pPr>
      <w:r w:rsidRPr="00923E28">
        <w:tab/>
      </w:r>
      <w:r w:rsidRPr="00923E28">
        <w:tab/>
      </w:r>
      <w:r w:rsidRPr="00615908">
        <w:t>// creation de l'objet ImportCsV_exemple et chargement fichier CSV</w:t>
      </w:r>
    </w:p>
    <w:p w:rsidR="00923E28" w:rsidRPr="00923E28" w:rsidRDefault="00923E28" w:rsidP="00B6030A">
      <w:pPr>
        <w:pStyle w:val="Codecomplet"/>
      </w:pPr>
      <w:r w:rsidRPr="00615908">
        <w:rPr>
          <w:lang w:val="fr-FR"/>
        </w:rPr>
        <w:tab/>
      </w:r>
      <w:r w:rsidRPr="00615908">
        <w:rPr>
          <w:lang w:val="fr-FR"/>
        </w:rPr>
        <w:tab/>
      </w:r>
      <w:r w:rsidRPr="00923E28">
        <w:t>//-------------------------------------------</w:t>
      </w:r>
    </w:p>
    <w:p w:rsidR="00923E28" w:rsidRPr="00923E28" w:rsidRDefault="00923E28" w:rsidP="00B6030A">
      <w:pPr>
        <w:pStyle w:val="Codecomplet"/>
      </w:pPr>
      <w:r w:rsidRPr="00923E28">
        <w:tab/>
      </w:r>
      <w:r w:rsidRPr="00923E28">
        <w:tab/>
        <w:t xml:space="preserve">$csv = </w:t>
      </w:r>
      <w:r w:rsidRPr="009757ED">
        <w:rPr>
          <w:b/>
        </w:rPr>
        <w:t>new</w:t>
      </w:r>
      <w:r w:rsidRPr="00923E28">
        <w:t xml:space="preserve"> Exemple_csvimport();</w:t>
      </w:r>
    </w:p>
    <w:p w:rsidR="00923E28" w:rsidRPr="00923E28" w:rsidRDefault="00923E28" w:rsidP="00B6030A">
      <w:pPr>
        <w:pStyle w:val="Codecomplet"/>
      </w:pPr>
      <w:r w:rsidRPr="00923E28">
        <w:tab/>
      </w:r>
      <w:r w:rsidRPr="00923E28">
        <w:tab/>
        <w:t>$csv-&gt;</w:t>
      </w:r>
      <w:r w:rsidRPr="009757ED">
        <w:rPr>
          <w:b/>
        </w:rPr>
        <w:t>buildModele</w:t>
      </w:r>
      <w:r w:rsidRPr="00923E28">
        <w:t>();</w:t>
      </w:r>
    </w:p>
    <w:p w:rsidR="00923E28" w:rsidRPr="00615908" w:rsidRDefault="00923E28" w:rsidP="00B6030A">
      <w:pPr>
        <w:pStyle w:val="Codecomplet"/>
      </w:pPr>
      <w:r w:rsidRPr="00923E28">
        <w:tab/>
      </w:r>
      <w:r w:rsidRPr="00923E28">
        <w:tab/>
      </w:r>
      <w:r w:rsidRPr="00615908">
        <w:t>$data = $csv-&gt;</w:t>
      </w:r>
      <w:r w:rsidRPr="00615908">
        <w:rPr>
          <w:b/>
        </w:rPr>
        <w:t>charge</w:t>
      </w:r>
      <w:r w:rsidRPr="00615908">
        <w:t>($importFile);</w:t>
      </w:r>
    </w:p>
    <w:p w:rsidR="00923E28" w:rsidRPr="00615908" w:rsidRDefault="00923E28" w:rsidP="00B6030A">
      <w:pPr>
        <w:pStyle w:val="Codecomplet"/>
      </w:pPr>
      <w:r w:rsidRPr="00615908">
        <w:tab/>
      </w:r>
    </w:p>
    <w:p w:rsidR="00923E28" w:rsidRPr="00615908" w:rsidRDefault="00923E28" w:rsidP="00B6030A">
      <w:pPr>
        <w:pStyle w:val="Codecomplet"/>
      </w:pPr>
      <w:r w:rsidRPr="00615908">
        <w:tab/>
      </w:r>
      <w:r w:rsidRPr="00615908">
        <w:tab/>
        <w:t>// affinage des données avant traitement</w:t>
      </w:r>
    </w:p>
    <w:p w:rsidR="00923E28" w:rsidRDefault="00923E28" w:rsidP="00B6030A">
      <w:pPr>
        <w:pStyle w:val="Codecomplet"/>
      </w:pPr>
      <w:r w:rsidRPr="00615908">
        <w:rPr>
          <w:lang w:val="fr-FR"/>
        </w:rPr>
        <w:tab/>
      </w:r>
      <w:r w:rsidRPr="00615908">
        <w:rPr>
          <w:lang w:val="fr-FR"/>
        </w:rPr>
        <w:tab/>
      </w:r>
      <w:r>
        <w:t>//-------------------------------------------</w:t>
      </w:r>
    </w:p>
    <w:p w:rsidR="00923E28" w:rsidRPr="00923E28" w:rsidRDefault="00923E28" w:rsidP="00B6030A">
      <w:pPr>
        <w:pStyle w:val="Codecomplet"/>
      </w:pPr>
      <w:r>
        <w:tab/>
      </w:r>
      <w:r>
        <w:tab/>
      </w:r>
      <w:r w:rsidRPr="009757ED">
        <w:rPr>
          <w:b/>
        </w:rPr>
        <w:t>foreach</w:t>
      </w:r>
      <w:r w:rsidRPr="00923E28">
        <w:t xml:space="preserve"> ($data as $numLine =&gt; $enreg) {</w:t>
      </w:r>
    </w:p>
    <w:p w:rsidR="00923E28" w:rsidRPr="00615908" w:rsidRDefault="00923E28" w:rsidP="00B6030A">
      <w:pPr>
        <w:pStyle w:val="Codecomplet"/>
      </w:pPr>
      <w:r w:rsidRPr="00923E28">
        <w:tab/>
      </w:r>
      <w:r w:rsidRPr="00923E28">
        <w:tab/>
      </w:r>
      <w:r w:rsidRPr="00923E28">
        <w:tab/>
      </w:r>
      <w:r w:rsidRPr="00615908">
        <w:t>//on transforme les champs visuel et genre en minuscules</w:t>
      </w:r>
    </w:p>
    <w:p w:rsidR="00923E28" w:rsidRPr="00923E28" w:rsidRDefault="00923E28" w:rsidP="00B6030A">
      <w:pPr>
        <w:pStyle w:val="Codecomplet"/>
      </w:pPr>
      <w:r w:rsidRPr="00615908">
        <w:rPr>
          <w:lang w:val="fr-FR"/>
        </w:rPr>
        <w:tab/>
      </w:r>
      <w:r w:rsidRPr="00615908">
        <w:rPr>
          <w:lang w:val="fr-FR"/>
        </w:rPr>
        <w:tab/>
      </w:r>
      <w:r w:rsidRPr="00615908">
        <w:rPr>
          <w:lang w:val="fr-FR"/>
        </w:rPr>
        <w:tab/>
      </w:r>
      <w:r w:rsidRPr="00923E28">
        <w:t xml:space="preserve">$data[$numLine]['visuel'] = </w:t>
      </w:r>
      <w:r w:rsidRPr="009757ED">
        <w:rPr>
          <w:b/>
        </w:rPr>
        <w:t>utf8_strtolower</w:t>
      </w:r>
      <w:r w:rsidRPr="00923E28">
        <w:t>($data[$numLine]['visuel']);</w:t>
      </w:r>
    </w:p>
    <w:p w:rsidR="00923E28" w:rsidRPr="00923E28" w:rsidRDefault="00923E28" w:rsidP="00B6030A">
      <w:pPr>
        <w:pStyle w:val="Codecomplet"/>
      </w:pPr>
      <w:r w:rsidRPr="00923E28">
        <w:tab/>
      </w:r>
      <w:r w:rsidRPr="00923E28">
        <w:tab/>
      </w:r>
      <w:r w:rsidRPr="00923E28">
        <w:tab/>
        <w:t xml:space="preserve">$data[$numLine]['genre'] = </w:t>
      </w:r>
      <w:r w:rsidRPr="009757ED">
        <w:rPr>
          <w:b/>
        </w:rPr>
        <w:t>utf8_strtolower</w:t>
      </w:r>
      <w:r w:rsidRPr="00923E28">
        <w:t>($data[$numLine]['genre']);</w:t>
      </w:r>
    </w:p>
    <w:p w:rsidR="00923E28" w:rsidRPr="00615908" w:rsidRDefault="00923E28" w:rsidP="00B6030A">
      <w:pPr>
        <w:pStyle w:val="Codecomplet"/>
        <w:rPr>
          <w:lang w:val="fr-FR"/>
        </w:rPr>
      </w:pPr>
      <w:r w:rsidRPr="00923E28">
        <w:tab/>
      </w:r>
      <w:r w:rsidRPr="00923E28">
        <w:tab/>
      </w:r>
      <w:r w:rsidRPr="00615908">
        <w:rPr>
          <w:lang w:val="fr-FR"/>
        </w:rPr>
        <w:t>}</w:t>
      </w:r>
    </w:p>
    <w:p w:rsidR="00923E28" w:rsidRPr="00615908" w:rsidRDefault="00923E28" w:rsidP="00B6030A">
      <w:pPr>
        <w:pStyle w:val="Codecomplet"/>
      </w:pPr>
    </w:p>
    <w:p w:rsidR="00923E28" w:rsidRPr="00615908" w:rsidRDefault="00923E28" w:rsidP="00B6030A">
      <w:pPr>
        <w:pStyle w:val="Codecomplet"/>
      </w:pPr>
      <w:r w:rsidRPr="00615908">
        <w:tab/>
      </w:r>
      <w:r w:rsidRPr="00615908">
        <w:tab/>
        <w:t>// test de chaque colonne de l'enregistrement</w:t>
      </w:r>
    </w:p>
    <w:p w:rsidR="00923E28" w:rsidRPr="00615908" w:rsidRDefault="00923E28" w:rsidP="00B6030A">
      <w:pPr>
        <w:pStyle w:val="Codecomplet"/>
      </w:pPr>
      <w:r w:rsidRPr="00615908">
        <w:tab/>
      </w:r>
      <w:r w:rsidRPr="00615908">
        <w:tab/>
        <w:t>// les erreurs sont rapportées directement dans l'enregistrement</w:t>
      </w:r>
    </w:p>
    <w:p w:rsidR="00923E28" w:rsidRPr="00923E28" w:rsidRDefault="00923E28" w:rsidP="00B6030A">
      <w:pPr>
        <w:pStyle w:val="Codecomplet"/>
      </w:pPr>
      <w:r w:rsidRPr="00615908">
        <w:rPr>
          <w:lang w:val="fr-FR"/>
        </w:rPr>
        <w:tab/>
      </w:r>
      <w:r w:rsidRPr="00615908">
        <w:rPr>
          <w:lang w:val="fr-FR"/>
        </w:rPr>
        <w:tab/>
      </w:r>
      <w:r w:rsidRPr="00923E28">
        <w:t>//-------------------------------------------</w:t>
      </w:r>
    </w:p>
    <w:p w:rsidR="00923E28" w:rsidRPr="00923E28" w:rsidRDefault="00923E28" w:rsidP="00B6030A">
      <w:pPr>
        <w:pStyle w:val="Codecomplet"/>
      </w:pPr>
      <w:r w:rsidRPr="00923E28">
        <w:tab/>
      </w:r>
      <w:r w:rsidRPr="00923E28">
        <w:tab/>
        <w:t>$nbErreur = 0;</w:t>
      </w:r>
    </w:p>
    <w:p w:rsidR="00923E28" w:rsidRPr="00923E28" w:rsidRDefault="00923E28" w:rsidP="00B6030A">
      <w:pPr>
        <w:pStyle w:val="Codecomplet"/>
      </w:pPr>
      <w:r w:rsidRPr="00923E28">
        <w:tab/>
      </w:r>
      <w:r w:rsidRPr="00923E28">
        <w:tab/>
      </w:r>
      <w:r w:rsidRPr="009757ED">
        <w:rPr>
          <w:b/>
        </w:rPr>
        <w:t>foreach</w:t>
      </w:r>
      <w:r w:rsidRPr="00923E28">
        <w:t xml:space="preserve"> ($data </w:t>
      </w:r>
      <w:r w:rsidRPr="009757ED">
        <w:rPr>
          <w:b/>
        </w:rPr>
        <w:t>as</w:t>
      </w:r>
      <w:r w:rsidRPr="00923E28">
        <w:t xml:space="preserve"> $numLine =&gt; $enreg) {</w:t>
      </w:r>
    </w:p>
    <w:p w:rsidR="00923E28" w:rsidRPr="00615908" w:rsidRDefault="00923E28" w:rsidP="00B6030A">
      <w:pPr>
        <w:pStyle w:val="Codecomplet"/>
      </w:pPr>
      <w:r w:rsidRPr="00923E28">
        <w:tab/>
      </w:r>
      <w:r w:rsidRPr="00923E28">
        <w:tab/>
      </w:r>
      <w:r w:rsidRPr="00923E28">
        <w:tab/>
      </w:r>
      <w:r w:rsidRPr="00615908">
        <w:t>$erreur = $csv-&gt;</w:t>
      </w:r>
      <w:r w:rsidRPr="00615908">
        <w:rPr>
          <w:b/>
        </w:rPr>
        <w:t>testColonnes</w:t>
      </w:r>
      <w:r w:rsidRPr="00615908">
        <w:t>($data[$numLine]);</w:t>
      </w:r>
    </w:p>
    <w:p w:rsidR="00923E28" w:rsidRPr="00615908" w:rsidRDefault="00923E28" w:rsidP="00B6030A">
      <w:pPr>
        <w:pStyle w:val="Codecomplet"/>
      </w:pPr>
      <w:r w:rsidRPr="00615908">
        <w:tab/>
      </w:r>
      <w:r w:rsidRPr="00615908">
        <w:tab/>
      </w:r>
      <w:r w:rsidRPr="00615908">
        <w:tab/>
      </w:r>
      <w:r w:rsidRPr="00615908">
        <w:rPr>
          <w:b/>
        </w:rPr>
        <w:t>if</w:t>
      </w:r>
      <w:r w:rsidRPr="00615908">
        <w:t xml:space="preserve"> ($erreur) {</w:t>
      </w:r>
    </w:p>
    <w:p w:rsidR="00923E28" w:rsidRPr="00615908" w:rsidRDefault="00923E28" w:rsidP="00B6030A">
      <w:pPr>
        <w:pStyle w:val="Codecomplet"/>
      </w:pPr>
      <w:r w:rsidRPr="00615908">
        <w:tab/>
      </w:r>
      <w:r w:rsidRPr="00615908">
        <w:tab/>
      </w:r>
      <w:r w:rsidRPr="00615908">
        <w:tab/>
      </w:r>
      <w:r w:rsidRPr="00615908">
        <w:tab/>
        <w:t>$nbErreur++;</w:t>
      </w:r>
    </w:p>
    <w:p w:rsidR="00923E28" w:rsidRPr="00615908" w:rsidRDefault="00923E28" w:rsidP="00B6030A">
      <w:pPr>
        <w:pStyle w:val="Codecomplet"/>
      </w:pPr>
      <w:r w:rsidRPr="00615908">
        <w:tab/>
      </w:r>
      <w:r w:rsidRPr="00615908">
        <w:tab/>
      </w:r>
      <w:r w:rsidRPr="00615908">
        <w:tab/>
        <w:t>}</w:t>
      </w:r>
    </w:p>
    <w:p w:rsidR="00923E28" w:rsidRPr="00615908" w:rsidRDefault="00923E28" w:rsidP="00B6030A">
      <w:pPr>
        <w:pStyle w:val="Codecomplet"/>
      </w:pPr>
      <w:r w:rsidRPr="00615908">
        <w:tab/>
      </w:r>
      <w:r w:rsidRPr="00615908">
        <w:tab/>
        <w:t>}</w:t>
      </w:r>
    </w:p>
    <w:p w:rsidR="00923E28" w:rsidRPr="00615908" w:rsidRDefault="00923E28" w:rsidP="00B6030A">
      <w:pPr>
        <w:pStyle w:val="Codecomplet"/>
      </w:pPr>
    </w:p>
    <w:p w:rsidR="00923E28" w:rsidRPr="00615908" w:rsidRDefault="00923E28" w:rsidP="00B6030A">
      <w:pPr>
        <w:pStyle w:val="Codecomplet"/>
      </w:pPr>
      <w:r w:rsidRPr="00615908">
        <w:tab/>
      </w:r>
      <w:r w:rsidRPr="00615908">
        <w:tab/>
        <w:t>// traitement postérieur si pas d'erreur</w:t>
      </w:r>
    </w:p>
    <w:p w:rsidR="00923E28" w:rsidRPr="00923E28" w:rsidRDefault="00923E28" w:rsidP="00B6030A">
      <w:pPr>
        <w:pStyle w:val="Codecomplet"/>
      </w:pPr>
      <w:r w:rsidRPr="00615908">
        <w:rPr>
          <w:lang w:val="fr-FR"/>
        </w:rPr>
        <w:tab/>
      </w:r>
      <w:r w:rsidRPr="00615908">
        <w:rPr>
          <w:lang w:val="fr-FR"/>
        </w:rPr>
        <w:tab/>
      </w:r>
      <w:r w:rsidRPr="00923E28">
        <w:t>//-------------------------------------------</w:t>
      </w:r>
    </w:p>
    <w:p w:rsidR="00923E28" w:rsidRPr="00923E28" w:rsidRDefault="00923E28" w:rsidP="00B6030A">
      <w:pPr>
        <w:pStyle w:val="Codecomplet"/>
      </w:pPr>
      <w:r w:rsidRPr="00923E28">
        <w:tab/>
      </w:r>
      <w:r w:rsidRPr="00923E28">
        <w:tab/>
      </w:r>
      <w:r w:rsidRPr="009757ED">
        <w:rPr>
          <w:b/>
        </w:rPr>
        <w:t>if</w:t>
      </w:r>
      <w:r w:rsidRPr="00923E28">
        <w:t xml:space="preserve"> ($nbErreur == 0) {</w:t>
      </w:r>
    </w:p>
    <w:p w:rsidR="00923E28" w:rsidRPr="00923E28" w:rsidRDefault="00923E28" w:rsidP="00B6030A">
      <w:pPr>
        <w:pStyle w:val="Codecomplet"/>
      </w:pPr>
      <w:r w:rsidRPr="00923E28">
        <w:tab/>
      </w:r>
      <w:r w:rsidRPr="00923E28">
        <w:tab/>
      </w:r>
      <w:r w:rsidRPr="00923E28">
        <w:tab/>
      </w:r>
      <w:r w:rsidRPr="009757ED">
        <w:rPr>
          <w:b/>
        </w:rPr>
        <w:t>foreach</w:t>
      </w:r>
      <w:r w:rsidRPr="00923E28">
        <w:t xml:space="preserve"> ($data </w:t>
      </w:r>
      <w:r w:rsidRPr="009757ED">
        <w:rPr>
          <w:b/>
        </w:rPr>
        <w:t>as</w:t>
      </w:r>
      <w:r w:rsidRPr="00923E28">
        <w:t xml:space="preserve"> $numLine =&gt; $enreg) {</w:t>
      </w:r>
    </w:p>
    <w:p w:rsidR="00923E28" w:rsidRPr="00615908" w:rsidRDefault="00923E28" w:rsidP="00B6030A">
      <w:pPr>
        <w:pStyle w:val="Codecomplet"/>
      </w:pPr>
      <w:r w:rsidRPr="00923E28">
        <w:tab/>
      </w:r>
      <w:r w:rsidRPr="00923E28">
        <w:tab/>
      </w:r>
      <w:r w:rsidRPr="00923E28">
        <w:tab/>
      </w:r>
      <w:r w:rsidRPr="00923E28">
        <w:tab/>
      </w:r>
      <w:r w:rsidRPr="00615908">
        <w:t>//transformation couleur / noir &amp; blanc en 1 / O pour le visuel</w:t>
      </w:r>
    </w:p>
    <w:p w:rsidR="00923E28" w:rsidRPr="00615908" w:rsidRDefault="00923E28" w:rsidP="00B6030A">
      <w:pPr>
        <w:pStyle w:val="Codecomplet"/>
        <w:rPr>
          <w:lang w:val="fr-FR"/>
        </w:rPr>
      </w:pPr>
      <w:r w:rsidRPr="00615908">
        <w:rPr>
          <w:lang w:val="fr-FR"/>
        </w:rPr>
        <w:tab/>
      </w:r>
      <w:r w:rsidRPr="00615908">
        <w:rPr>
          <w:lang w:val="fr-FR"/>
        </w:rPr>
        <w:tab/>
      </w:r>
      <w:r w:rsidRPr="00615908">
        <w:rPr>
          <w:lang w:val="fr-FR"/>
        </w:rPr>
        <w:tab/>
      </w:r>
      <w:r w:rsidRPr="00615908">
        <w:rPr>
          <w:lang w:val="fr-FR"/>
        </w:rPr>
        <w:tab/>
      </w:r>
      <w:r w:rsidRPr="00923E28">
        <w:t xml:space="preserve">$data[$numLine]['visuel'] = (($data[$numLine]['visuel']) == 'couleur') ? </w:t>
      </w:r>
      <w:r w:rsidRPr="00615908">
        <w:rPr>
          <w:lang w:val="fr-FR"/>
        </w:rPr>
        <w:t>'1' : '0';</w:t>
      </w:r>
    </w:p>
    <w:p w:rsidR="00923E28" w:rsidRPr="00615908" w:rsidRDefault="00923E28" w:rsidP="00B6030A">
      <w:pPr>
        <w:pStyle w:val="Codecomplet"/>
      </w:pPr>
      <w:r w:rsidRPr="00615908">
        <w:tab/>
      </w:r>
      <w:r w:rsidRPr="00615908">
        <w:tab/>
      </w:r>
      <w:r w:rsidRPr="00615908">
        <w:tab/>
        <w:t>}</w:t>
      </w:r>
    </w:p>
    <w:p w:rsidR="00923E28" w:rsidRPr="00615908" w:rsidRDefault="00923E28" w:rsidP="00B6030A">
      <w:pPr>
        <w:pStyle w:val="Codecomplet"/>
      </w:pPr>
      <w:r w:rsidRPr="00615908">
        <w:tab/>
      </w:r>
      <w:r w:rsidRPr="00615908">
        <w:tab/>
        <w:t>}</w:t>
      </w:r>
    </w:p>
    <w:p w:rsidR="00923E28" w:rsidRPr="00615908" w:rsidRDefault="00923E28" w:rsidP="00B6030A">
      <w:pPr>
        <w:pStyle w:val="Codecomplet"/>
      </w:pPr>
    </w:p>
    <w:p w:rsidR="00923E28" w:rsidRPr="00615908" w:rsidRDefault="00923E28" w:rsidP="00B6030A">
      <w:pPr>
        <w:pStyle w:val="Codecomplet"/>
      </w:pPr>
      <w:r w:rsidRPr="00615908">
        <w:tab/>
      </w:r>
      <w:r w:rsidRPr="00615908">
        <w:tab/>
        <w:t>// affichage des erreurs</w:t>
      </w:r>
    </w:p>
    <w:p w:rsidR="00923E28" w:rsidRPr="00615908" w:rsidRDefault="00923E28" w:rsidP="00B6030A">
      <w:pPr>
        <w:pStyle w:val="Codecomplet"/>
      </w:pPr>
      <w:r w:rsidRPr="00615908">
        <w:tab/>
      </w:r>
      <w:r w:rsidRPr="00615908">
        <w:tab/>
        <w:t>//-------------------------------------------</w:t>
      </w:r>
    </w:p>
    <w:p w:rsidR="00923E28" w:rsidRPr="00615908" w:rsidRDefault="00923E28" w:rsidP="00B6030A">
      <w:pPr>
        <w:pStyle w:val="Codecomplet"/>
      </w:pPr>
      <w:r w:rsidRPr="00615908">
        <w:tab/>
      </w:r>
      <w:r w:rsidRPr="00615908">
        <w:tab/>
      </w:r>
      <w:r w:rsidRPr="00615908">
        <w:rPr>
          <w:b/>
        </w:rPr>
        <w:t>else</w:t>
      </w:r>
      <w:r w:rsidRPr="00615908">
        <w:t xml:space="preserve"> {</w:t>
      </w:r>
    </w:p>
    <w:p w:rsidR="00923E28" w:rsidRPr="00615908" w:rsidRDefault="00923E28" w:rsidP="00B6030A">
      <w:pPr>
        <w:pStyle w:val="Codecomplet"/>
      </w:pPr>
      <w:r w:rsidRPr="00615908">
        <w:tab/>
      </w:r>
      <w:r w:rsidRPr="00615908">
        <w:tab/>
      </w:r>
      <w:r w:rsidRPr="00615908">
        <w:tab/>
        <w:t>//affichage des infos non valide dans un tableau</w:t>
      </w:r>
    </w:p>
    <w:p w:rsidR="00923E28" w:rsidRPr="00923E28" w:rsidRDefault="00923E28" w:rsidP="00B6030A">
      <w:pPr>
        <w:pStyle w:val="Codecomplet"/>
      </w:pPr>
      <w:r w:rsidRPr="00615908">
        <w:rPr>
          <w:lang w:val="fr-FR"/>
        </w:rPr>
        <w:tab/>
      </w:r>
      <w:r w:rsidRPr="00615908">
        <w:rPr>
          <w:lang w:val="fr-FR"/>
        </w:rPr>
        <w:tab/>
      </w:r>
      <w:r w:rsidRPr="00615908">
        <w:rPr>
          <w:lang w:val="fr-FR"/>
        </w:rPr>
        <w:tab/>
      </w:r>
      <w:r w:rsidRPr="009757ED">
        <w:rPr>
          <w:b/>
        </w:rPr>
        <w:t>echo</w:t>
      </w:r>
      <w:r w:rsidRPr="00923E28">
        <w:t xml:space="preserve"> $csv-&gt;</w:t>
      </w:r>
      <w:r w:rsidRPr="009757ED">
        <w:rPr>
          <w:b/>
        </w:rPr>
        <w:t>displayRawErrors</w:t>
      </w:r>
      <w:r w:rsidRPr="00923E28">
        <w:t>($data, $nbErreur);</w:t>
      </w:r>
    </w:p>
    <w:p w:rsidR="00923E28" w:rsidRPr="00615908" w:rsidRDefault="00923E28" w:rsidP="00B6030A">
      <w:pPr>
        <w:pStyle w:val="Codecomplet"/>
      </w:pPr>
      <w:r w:rsidRPr="00923E28">
        <w:tab/>
      </w:r>
      <w:r w:rsidRPr="00923E28">
        <w:tab/>
      </w:r>
      <w:r w:rsidRPr="00923E28">
        <w:tab/>
      </w:r>
      <w:r w:rsidRPr="00615908">
        <w:rPr>
          <w:b/>
        </w:rPr>
        <w:t>if</w:t>
      </w:r>
      <w:r w:rsidRPr="00615908">
        <w:t xml:space="preserve"> ($nbErreur == 1) {</w:t>
      </w:r>
    </w:p>
    <w:p w:rsidR="00923E28" w:rsidRPr="00615908" w:rsidRDefault="00923E28" w:rsidP="00B6030A">
      <w:pPr>
        <w:pStyle w:val="Codecomplet"/>
      </w:pPr>
      <w:r w:rsidRPr="00615908">
        <w:tab/>
      </w:r>
      <w:r w:rsidRPr="00615908">
        <w:tab/>
      </w:r>
      <w:r w:rsidRPr="00615908">
        <w:tab/>
      </w:r>
      <w:r w:rsidRPr="00615908">
        <w:tab/>
      </w:r>
      <w:r w:rsidRPr="00615908">
        <w:rPr>
          <w:b/>
        </w:rPr>
        <w:t>echo</w:t>
      </w:r>
      <w:r w:rsidRPr="00615908">
        <w:t xml:space="preserve"> '&lt;p class="lead text-danger"&gt;1 ligne comporte une ou plusieurs erreurs&amp;hellip;&lt;/p&gt;';</w:t>
      </w:r>
    </w:p>
    <w:p w:rsidR="00923E28" w:rsidRPr="00615908" w:rsidRDefault="00923E28" w:rsidP="00B6030A">
      <w:pPr>
        <w:pStyle w:val="Codecomplet"/>
      </w:pPr>
      <w:r w:rsidRPr="00615908">
        <w:tab/>
      </w:r>
      <w:r w:rsidRPr="00615908">
        <w:tab/>
      </w:r>
      <w:r w:rsidRPr="00615908">
        <w:tab/>
        <w:t>}</w:t>
      </w:r>
    </w:p>
    <w:p w:rsidR="00923E28" w:rsidRPr="00615908" w:rsidRDefault="00923E28" w:rsidP="00B6030A">
      <w:pPr>
        <w:pStyle w:val="Codecomplet"/>
      </w:pPr>
      <w:r w:rsidRPr="00615908">
        <w:tab/>
      </w:r>
      <w:r w:rsidRPr="00615908">
        <w:tab/>
      </w:r>
      <w:r w:rsidRPr="00615908">
        <w:tab/>
      </w:r>
      <w:r w:rsidRPr="00615908">
        <w:rPr>
          <w:b/>
        </w:rPr>
        <w:t>else</w:t>
      </w:r>
      <w:r w:rsidRPr="00615908">
        <w:t xml:space="preserve"> {</w:t>
      </w:r>
    </w:p>
    <w:p w:rsidR="00923E28" w:rsidRPr="009757ED" w:rsidRDefault="00923E28" w:rsidP="00B6030A">
      <w:pPr>
        <w:pStyle w:val="Codecomplet"/>
      </w:pPr>
      <w:r w:rsidRPr="00615908">
        <w:tab/>
      </w:r>
      <w:r w:rsidRPr="00615908">
        <w:tab/>
      </w:r>
      <w:r w:rsidRPr="00615908">
        <w:tab/>
      </w:r>
      <w:r w:rsidRPr="00615908">
        <w:tab/>
      </w:r>
      <w:r w:rsidRPr="009757ED">
        <w:rPr>
          <w:b/>
        </w:rPr>
        <w:t>echo</w:t>
      </w:r>
      <w:r w:rsidRPr="009757ED">
        <w:t xml:space="preserve"> '&lt;p class="lead text-danger"&gt;'.$nbErreur.' lignes comportent </w:t>
      </w:r>
      <w:r w:rsidR="009757ED" w:rsidRPr="009757ED">
        <w:t xml:space="preserve">des </w:t>
      </w:r>
      <w:r w:rsidRPr="009757ED">
        <w:t>erreurs&amp;hellip;&lt;/p&gt;';</w:t>
      </w:r>
    </w:p>
    <w:p w:rsidR="00923E28" w:rsidRPr="00615908" w:rsidRDefault="00923E28" w:rsidP="00B6030A">
      <w:pPr>
        <w:pStyle w:val="Codecomplet"/>
      </w:pPr>
      <w:r w:rsidRPr="009757ED">
        <w:tab/>
      </w:r>
      <w:r w:rsidRPr="009757ED">
        <w:tab/>
      </w:r>
      <w:r w:rsidRPr="009757ED">
        <w:tab/>
      </w:r>
      <w:r w:rsidRPr="00615908">
        <w:t>}</w:t>
      </w:r>
    </w:p>
    <w:p w:rsidR="00923E28" w:rsidRPr="00615908" w:rsidRDefault="00923E28" w:rsidP="00B6030A">
      <w:pPr>
        <w:pStyle w:val="Codecomplet"/>
      </w:pPr>
      <w:r w:rsidRPr="00615908">
        <w:tab/>
      </w:r>
      <w:r w:rsidRPr="00615908">
        <w:tab/>
      </w:r>
      <w:r w:rsidRPr="00615908">
        <w:tab/>
      </w:r>
      <w:r w:rsidRPr="00615908">
        <w:rPr>
          <w:b/>
        </w:rPr>
        <w:t>return</w:t>
      </w:r>
      <w:r w:rsidRPr="00615908">
        <w:t xml:space="preserve"> false;</w:t>
      </w:r>
    </w:p>
    <w:p w:rsidR="00923E28" w:rsidRPr="00615908" w:rsidRDefault="00923E28" w:rsidP="00B6030A">
      <w:pPr>
        <w:pStyle w:val="Codecomplet"/>
      </w:pPr>
      <w:r w:rsidRPr="00615908">
        <w:tab/>
      </w:r>
      <w:r w:rsidRPr="00615908">
        <w:tab/>
        <w:t>}</w:t>
      </w:r>
    </w:p>
    <w:p w:rsidR="00923E28" w:rsidRPr="00615908" w:rsidRDefault="00923E28" w:rsidP="00B6030A">
      <w:pPr>
        <w:pStyle w:val="Codecomplet"/>
      </w:pPr>
    </w:p>
    <w:p w:rsidR="00923E28" w:rsidRPr="00615908" w:rsidRDefault="00923E28" w:rsidP="00B6030A">
      <w:pPr>
        <w:pStyle w:val="Codecomplet"/>
      </w:pPr>
      <w:r w:rsidRPr="00615908">
        <w:tab/>
      </w:r>
      <w:r w:rsidRPr="00615908">
        <w:tab/>
        <w:t>//---------------------------------------------</w:t>
      </w:r>
    </w:p>
    <w:p w:rsidR="00923E28" w:rsidRPr="00615908" w:rsidRDefault="00923E28" w:rsidP="00B6030A">
      <w:pPr>
        <w:pStyle w:val="Codecomplet"/>
      </w:pPr>
      <w:r w:rsidRPr="00615908">
        <w:tab/>
      </w:r>
      <w:r w:rsidRPr="00615908">
        <w:tab/>
        <w:t>// INSERTION DANS LA BASE DE DONNEES</w:t>
      </w:r>
    </w:p>
    <w:p w:rsidR="00923E28" w:rsidRPr="00615908" w:rsidRDefault="00923E28" w:rsidP="00B6030A">
      <w:pPr>
        <w:pStyle w:val="Codecomplet"/>
      </w:pPr>
      <w:r w:rsidRPr="00615908">
        <w:tab/>
      </w:r>
      <w:r w:rsidRPr="00615908">
        <w:tab/>
        <w:t>//---------------------------------------------</w:t>
      </w:r>
    </w:p>
    <w:p w:rsidR="00923E28" w:rsidRPr="00615908" w:rsidRDefault="00923E28" w:rsidP="00B6030A">
      <w:pPr>
        <w:pStyle w:val="Codecomplet"/>
      </w:pPr>
      <w:r w:rsidRPr="00615908">
        <w:tab/>
      </w:r>
      <w:r w:rsidRPr="00615908">
        <w:tab/>
      </w:r>
      <w:r w:rsidRPr="00615908">
        <w:rPr>
          <w:b/>
        </w:rPr>
        <w:t>if</w:t>
      </w:r>
      <w:r w:rsidRPr="00615908">
        <w:t xml:space="preserve"> ($nbErreur == 0) {</w:t>
      </w:r>
    </w:p>
    <w:p w:rsidR="00923E28" w:rsidRPr="00615908" w:rsidRDefault="00923E28" w:rsidP="00B6030A">
      <w:pPr>
        <w:pStyle w:val="Codecomplet"/>
      </w:pPr>
    </w:p>
    <w:p w:rsidR="00923E28" w:rsidRPr="00615908" w:rsidRDefault="009757ED" w:rsidP="00B6030A">
      <w:pPr>
        <w:pStyle w:val="Codecomplet"/>
      </w:pPr>
      <w:r w:rsidRPr="00615908">
        <w:tab/>
      </w:r>
      <w:r w:rsidR="00923E28" w:rsidRPr="00615908">
        <w:tab/>
      </w:r>
      <w:r w:rsidR="00923E28" w:rsidRPr="00615908">
        <w:tab/>
      </w:r>
      <w:r w:rsidR="00923E28" w:rsidRPr="00615908">
        <w:rPr>
          <w:b/>
        </w:rPr>
        <w:t>echo</w:t>
      </w:r>
      <w:r w:rsidR="00923E28" w:rsidRPr="00615908">
        <w:t xml:space="preserve"> '&lt;p&gt;Import en cours&amp;hellip;&lt;/p&gt;';</w:t>
      </w:r>
    </w:p>
    <w:p w:rsidR="00923E28" w:rsidRDefault="00923E28" w:rsidP="00B6030A">
      <w:pPr>
        <w:pStyle w:val="Codecomplet"/>
      </w:pPr>
      <w:r w:rsidRPr="00615908">
        <w:rPr>
          <w:lang w:val="fr-FR"/>
        </w:rPr>
        <w:tab/>
      </w:r>
      <w:r w:rsidRPr="00615908">
        <w:rPr>
          <w:lang w:val="fr-FR"/>
        </w:rPr>
        <w:tab/>
      </w:r>
      <w:r w:rsidRPr="00615908">
        <w:rPr>
          <w:lang w:val="fr-FR"/>
        </w:rPr>
        <w:tab/>
      </w:r>
      <w:r>
        <w:t>$res = $csv-&gt;</w:t>
      </w:r>
      <w:r w:rsidRPr="009757ED">
        <w:rPr>
          <w:b/>
        </w:rPr>
        <w:t>import</w:t>
      </w:r>
      <w:r>
        <w:t>($data);</w:t>
      </w:r>
    </w:p>
    <w:p w:rsidR="00923E28" w:rsidRDefault="00923E28" w:rsidP="00B6030A">
      <w:pPr>
        <w:pStyle w:val="Codecomplet"/>
      </w:pPr>
      <w:r>
        <w:tab/>
      </w:r>
      <w:r>
        <w:tab/>
      </w:r>
      <w:r>
        <w:tab/>
      </w:r>
      <w:r w:rsidRPr="009757ED">
        <w:rPr>
          <w:b/>
        </w:rPr>
        <w:t>if</w:t>
      </w:r>
      <w:r>
        <w:t xml:space="preserve"> ($res !== false) {</w:t>
      </w:r>
    </w:p>
    <w:p w:rsidR="00923E28" w:rsidRPr="009757ED" w:rsidRDefault="00923E28" w:rsidP="00B6030A">
      <w:pPr>
        <w:pStyle w:val="Codecomplet"/>
      </w:pPr>
      <w:r>
        <w:tab/>
      </w:r>
      <w:r>
        <w:tab/>
      </w:r>
      <w:r>
        <w:tab/>
      </w:r>
      <w:r>
        <w:tab/>
      </w:r>
      <w:r w:rsidRPr="009757ED">
        <w:rPr>
          <w:b/>
        </w:rPr>
        <w:t>echo</w:t>
      </w:r>
      <w:r w:rsidRPr="009757ED">
        <w:t xml:space="preserve"> '&lt;p class="lead text-success"&gt;Import terminé avec succès ('.$res.' entrées).&lt;/p&gt;';</w:t>
      </w:r>
    </w:p>
    <w:p w:rsidR="00923E28" w:rsidRPr="00923E28" w:rsidRDefault="00923E28" w:rsidP="00B6030A">
      <w:pPr>
        <w:pStyle w:val="Codecomplet"/>
      </w:pPr>
      <w:r w:rsidRPr="009757ED">
        <w:rPr>
          <w:lang w:val="fr-FR"/>
        </w:rPr>
        <w:tab/>
      </w:r>
      <w:r w:rsidRPr="009757ED">
        <w:rPr>
          <w:lang w:val="fr-FR"/>
        </w:rPr>
        <w:tab/>
      </w:r>
      <w:r w:rsidRPr="009757ED">
        <w:rPr>
          <w:lang w:val="fr-FR"/>
        </w:rPr>
        <w:tab/>
      </w:r>
      <w:r w:rsidRPr="009757ED">
        <w:rPr>
          <w:lang w:val="fr-FR"/>
        </w:rPr>
        <w:tab/>
      </w:r>
      <w:r w:rsidRPr="009757ED">
        <w:rPr>
          <w:b/>
        </w:rPr>
        <w:t>return</w:t>
      </w:r>
      <w:r w:rsidRPr="00923E28">
        <w:t xml:space="preserve"> true;</w:t>
      </w:r>
    </w:p>
    <w:p w:rsidR="00923E28" w:rsidRPr="00923E28" w:rsidRDefault="00923E28" w:rsidP="00B6030A">
      <w:pPr>
        <w:pStyle w:val="Codecomplet"/>
      </w:pPr>
      <w:r w:rsidRPr="00923E28">
        <w:tab/>
      </w:r>
      <w:r w:rsidRPr="00923E28">
        <w:tab/>
      </w:r>
      <w:r w:rsidRPr="00923E28">
        <w:tab/>
        <w:t>}</w:t>
      </w:r>
    </w:p>
    <w:p w:rsidR="00923E28" w:rsidRPr="00923E28" w:rsidRDefault="00923E28" w:rsidP="00B6030A">
      <w:pPr>
        <w:pStyle w:val="Codecomplet"/>
      </w:pPr>
      <w:r w:rsidRPr="00923E28">
        <w:tab/>
      </w:r>
      <w:r w:rsidRPr="00923E28">
        <w:tab/>
      </w:r>
      <w:r w:rsidRPr="00923E28">
        <w:tab/>
      </w:r>
      <w:r w:rsidRPr="009757ED">
        <w:rPr>
          <w:b/>
        </w:rPr>
        <w:t>else</w:t>
      </w:r>
      <w:r w:rsidRPr="00923E28">
        <w:t xml:space="preserve"> {</w:t>
      </w:r>
    </w:p>
    <w:p w:rsidR="00923E28" w:rsidRPr="00923E28" w:rsidRDefault="00923E28" w:rsidP="00B6030A">
      <w:pPr>
        <w:pStyle w:val="Codecomplet"/>
      </w:pPr>
      <w:r w:rsidRPr="00923E28">
        <w:tab/>
      </w:r>
      <w:r w:rsidRPr="00923E28">
        <w:tab/>
      </w:r>
      <w:r w:rsidRPr="00923E28">
        <w:tab/>
      </w:r>
      <w:r w:rsidRPr="00923E28">
        <w:tab/>
      </w:r>
      <w:r w:rsidRPr="009757ED">
        <w:rPr>
          <w:b/>
        </w:rPr>
        <w:t>echo</w:t>
      </w:r>
      <w:r w:rsidRPr="00923E28">
        <w:t xml:space="preserve"> '&lt;p class="lead text-danger"&gt;'.getLib('ERREUR_SQL').'&lt;/p&gt;';</w:t>
      </w:r>
    </w:p>
    <w:p w:rsidR="00923E28" w:rsidRPr="00923E28" w:rsidRDefault="009757ED" w:rsidP="00B6030A">
      <w:pPr>
        <w:pStyle w:val="Codecomplet"/>
      </w:pPr>
      <w:r>
        <w:tab/>
      </w:r>
      <w:r w:rsidR="00923E28" w:rsidRPr="00923E28">
        <w:tab/>
      </w:r>
      <w:r w:rsidR="00923E28" w:rsidRPr="00923E28">
        <w:tab/>
      </w:r>
      <w:r w:rsidR="00923E28" w:rsidRPr="00923E28">
        <w:tab/>
      </w:r>
      <w:r w:rsidR="00923E28" w:rsidRPr="009757ED">
        <w:rPr>
          <w:b/>
        </w:rPr>
        <w:t>return</w:t>
      </w:r>
      <w:r w:rsidR="00923E28" w:rsidRPr="00923E28">
        <w:t xml:space="preserve"> false;</w:t>
      </w:r>
    </w:p>
    <w:p w:rsidR="00923E28" w:rsidRPr="00923E28" w:rsidRDefault="00923E28" w:rsidP="00B6030A">
      <w:pPr>
        <w:pStyle w:val="Codecomplet"/>
      </w:pPr>
      <w:r w:rsidRPr="00923E28">
        <w:tab/>
      </w:r>
      <w:r w:rsidRPr="00923E28">
        <w:tab/>
      </w:r>
      <w:r w:rsidRPr="00923E28">
        <w:tab/>
        <w:t>}</w:t>
      </w:r>
    </w:p>
    <w:p w:rsidR="00923E28" w:rsidRPr="00923E28" w:rsidRDefault="00923E28" w:rsidP="00B6030A">
      <w:pPr>
        <w:pStyle w:val="Codecomplet"/>
      </w:pPr>
      <w:r w:rsidRPr="00923E28">
        <w:tab/>
      </w:r>
      <w:r w:rsidRPr="00923E28">
        <w:tab/>
        <w:t>}</w:t>
      </w:r>
    </w:p>
    <w:p w:rsidR="00923E28" w:rsidRPr="00923E28" w:rsidRDefault="00923E28" w:rsidP="00B6030A">
      <w:pPr>
        <w:pStyle w:val="Codecomplet"/>
      </w:pPr>
    </w:p>
    <w:p w:rsidR="00923E28" w:rsidRPr="00923E28" w:rsidRDefault="00923E28" w:rsidP="00B6030A">
      <w:pPr>
        <w:pStyle w:val="Codecomplet"/>
      </w:pPr>
      <w:r w:rsidRPr="00923E28">
        <w:tab/>
        <w:t>}</w:t>
      </w:r>
    </w:p>
    <w:p w:rsidR="00923E28" w:rsidRPr="00923E28" w:rsidRDefault="00923E28" w:rsidP="00B6030A">
      <w:pPr>
        <w:pStyle w:val="Codecomplet"/>
      </w:pPr>
      <w:r w:rsidRPr="00923E28">
        <w:tab/>
      </w:r>
      <w:r w:rsidRPr="009757ED">
        <w:t>else</w:t>
      </w:r>
      <w:r w:rsidRPr="00923E28">
        <w:t xml:space="preserve"> {</w:t>
      </w:r>
    </w:p>
    <w:p w:rsidR="00923E28" w:rsidRPr="00F03FAB" w:rsidRDefault="00923E28" w:rsidP="00B6030A">
      <w:pPr>
        <w:pStyle w:val="Codecomplet"/>
        <w:rPr>
          <w:lang w:val="fr-FR"/>
        </w:rPr>
      </w:pPr>
      <w:r w:rsidRPr="00923E28">
        <w:tab/>
      </w:r>
      <w:r w:rsidRPr="00923E28">
        <w:tab/>
      </w:r>
      <w:r w:rsidRPr="009757ED">
        <w:rPr>
          <w:b/>
        </w:rPr>
        <w:t>echo</w:t>
      </w:r>
      <w:r w:rsidRPr="00923E28">
        <w:t xml:space="preserve"> '&lt;p class="lead text-danger"&gt;Fichier d\'importation '.$importFile.' </w:t>
      </w:r>
      <w:r w:rsidRPr="00F03FAB">
        <w:rPr>
          <w:lang w:val="fr-FR"/>
        </w:rPr>
        <w:t>CSV inexistant !&lt;/p&gt;';</w:t>
      </w:r>
    </w:p>
    <w:p w:rsidR="00923E28" w:rsidRPr="00F03FAB" w:rsidRDefault="00923E28" w:rsidP="00B6030A">
      <w:pPr>
        <w:pStyle w:val="Codecomplet"/>
      </w:pPr>
      <w:r w:rsidRPr="00F03FAB">
        <w:tab/>
      </w:r>
      <w:r w:rsidRPr="00F03FAB">
        <w:tab/>
      </w:r>
      <w:r w:rsidRPr="00F03FAB">
        <w:rPr>
          <w:b/>
        </w:rPr>
        <w:t>return</w:t>
      </w:r>
      <w:r w:rsidRPr="00F03FAB">
        <w:t xml:space="preserve"> false;</w:t>
      </w:r>
    </w:p>
    <w:p w:rsidR="00923E28" w:rsidRPr="00F03FAB" w:rsidRDefault="00923E28" w:rsidP="00B6030A">
      <w:pPr>
        <w:pStyle w:val="Codecomplet"/>
      </w:pPr>
      <w:r w:rsidRPr="00F03FAB">
        <w:tab/>
        <w:t>}</w:t>
      </w:r>
    </w:p>
    <w:p w:rsidR="00923E28" w:rsidRPr="00F03FAB" w:rsidRDefault="00923E28" w:rsidP="00B6030A">
      <w:pPr>
        <w:pStyle w:val="Codecomplet"/>
      </w:pPr>
      <w:r w:rsidRPr="00F03FAB">
        <w:t>}</w:t>
      </w:r>
    </w:p>
    <w:p w:rsidR="00BC0EF6" w:rsidRDefault="00BC0EF6" w:rsidP="006B1411">
      <w:pPr>
        <w:rPr>
          <w:lang w:eastAsia="fr-FR"/>
        </w:rPr>
      </w:pPr>
    </w:p>
    <w:p w:rsidR="00F03FAB" w:rsidRDefault="00F03FAB">
      <w:pPr>
        <w:spacing w:after="200" w:line="276" w:lineRule="auto"/>
        <w:jc w:val="left"/>
        <w:rPr>
          <w:rFonts w:ascii="Arial" w:eastAsiaTheme="majorEastAsia" w:hAnsi="Arial" w:cs="Arial"/>
          <w:b/>
          <w:bCs/>
          <w:color w:val="4F81BD" w:themeColor="accent1"/>
          <w:sz w:val="26"/>
          <w:szCs w:val="26"/>
          <w:lang w:eastAsia="fr-FR"/>
        </w:rPr>
      </w:pPr>
      <w:bookmarkStart w:id="14" w:name="_Toc511651249"/>
      <w:r>
        <w:br w:type="page"/>
      </w:r>
    </w:p>
    <w:p w:rsidR="00F03FAB" w:rsidRDefault="00F03FAB" w:rsidP="00105B46">
      <w:pPr>
        <w:pStyle w:val="Titre1"/>
        <w:rPr>
          <w:sz w:val="24"/>
        </w:rPr>
      </w:pPr>
      <w:bookmarkStart w:id="15" w:name="_Toc5625985"/>
      <w:r>
        <w:lastRenderedPageBreak/>
        <w:t xml:space="preserve">Méthodes publiques de la classe </w:t>
      </w:r>
      <w:proofErr w:type="spellStart"/>
      <w:r w:rsidRPr="005B2842">
        <w:rPr>
          <w:sz w:val="24"/>
        </w:rPr>
        <w:t>Universal</w:t>
      </w:r>
      <w:bookmarkEnd w:id="14"/>
      <w:r>
        <w:rPr>
          <w:sz w:val="24"/>
        </w:rPr>
        <w:t>CsvImport</w:t>
      </w:r>
      <w:bookmarkEnd w:id="15"/>
      <w:proofErr w:type="spell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F03FAB" w:rsidRPr="00B450D2" w:rsidTr="005876F8">
        <w:tc>
          <w:tcPr>
            <w:tcW w:w="9212" w:type="dxa"/>
            <w:tcBorders>
              <w:bottom w:val="single" w:sz="8" w:space="0" w:color="auto"/>
            </w:tcBorders>
            <w:shd w:val="clear" w:color="auto" w:fill="DBE5F1" w:themeFill="accent1" w:themeFillTint="33"/>
          </w:tcPr>
          <w:p w:rsidR="00F03FAB" w:rsidRPr="00B450D2" w:rsidRDefault="00105B46" w:rsidP="00B6030A">
            <w:pPr>
              <w:pStyle w:val="Mthode"/>
            </w:pPr>
            <w:r>
              <w:t>getModele</w:t>
            </w:r>
            <w:r w:rsidR="00B63054">
              <w:t>()</w:t>
            </w:r>
          </w:p>
        </w:tc>
      </w:tr>
      <w:tr w:rsidR="00F03FAB" w:rsidTr="005876F8">
        <w:tc>
          <w:tcPr>
            <w:tcW w:w="9212" w:type="dxa"/>
            <w:tcBorders>
              <w:top w:val="single" w:sz="8" w:space="0" w:color="auto"/>
            </w:tcBorders>
            <w:shd w:val="clear" w:color="auto" w:fill="F2F2F2" w:themeFill="background1" w:themeFillShade="F2"/>
          </w:tcPr>
          <w:p w:rsidR="00F03FAB" w:rsidRPr="00CD0757" w:rsidRDefault="00105B46" w:rsidP="00CD0757">
            <w:pPr>
              <w:rPr>
                <w:szCs w:val="20"/>
                <w:lang w:eastAsia="fr-FR"/>
              </w:rPr>
            </w:pPr>
            <w:r w:rsidRPr="00CD0757">
              <w:rPr>
                <w:szCs w:val="20"/>
                <w:lang w:eastAsia="fr-FR"/>
              </w:rPr>
              <w:t>Permet de récupérer le modèle d’importation du fichier CSV</w:t>
            </w:r>
            <w:r w:rsidR="00F03FAB" w:rsidRPr="00CD0757">
              <w:rPr>
                <w:szCs w:val="20"/>
                <w:lang w:eastAsia="fr-FR"/>
              </w:rPr>
              <w:t>.</w:t>
            </w:r>
          </w:p>
          <w:p w:rsidR="00105B46" w:rsidRPr="00CD0757" w:rsidRDefault="00105B46" w:rsidP="00CD0757">
            <w:pPr>
              <w:rPr>
                <w:szCs w:val="20"/>
                <w:lang w:eastAsia="fr-FR"/>
              </w:rPr>
            </w:pPr>
            <w:r w:rsidRPr="00CD0757">
              <w:rPr>
                <w:szCs w:val="20"/>
                <w:lang w:eastAsia="fr-FR"/>
              </w:rPr>
              <w:t>Le modèle est un tableau de colonnes contenant les informations suivantes :</w:t>
            </w:r>
          </w:p>
          <w:p w:rsidR="00105B46" w:rsidRPr="00CD0757" w:rsidRDefault="00105B46" w:rsidP="00CD0757">
            <w:pPr>
              <w:rPr>
                <w:szCs w:val="20"/>
                <w:lang w:eastAsia="fr-FR"/>
              </w:rPr>
            </w:pPr>
            <w:r w:rsidRPr="00CD0757">
              <w:rPr>
                <w:szCs w:val="20"/>
                <w:lang w:eastAsia="fr-FR"/>
              </w:rPr>
              <w:tab/>
              <w:t>-&gt; id de la colonne</w:t>
            </w:r>
          </w:p>
          <w:p w:rsidR="00105B46" w:rsidRPr="00CD0757" w:rsidRDefault="00105B46" w:rsidP="00CD0757">
            <w:pPr>
              <w:rPr>
                <w:szCs w:val="20"/>
                <w:lang w:eastAsia="fr-FR"/>
              </w:rPr>
            </w:pPr>
            <w:r w:rsidRPr="00CD0757">
              <w:rPr>
                <w:szCs w:val="20"/>
                <w:lang w:eastAsia="fr-FR"/>
              </w:rPr>
              <w:tab/>
              <w:t>-&gt; libellé en clair de la colonne</w:t>
            </w:r>
          </w:p>
          <w:p w:rsidR="00105B46" w:rsidRPr="00CD0757" w:rsidRDefault="00105B46" w:rsidP="00CD0757">
            <w:pPr>
              <w:rPr>
                <w:szCs w:val="20"/>
                <w:lang w:eastAsia="fr-FR"/>
              </w:rPr>
            </w:pPr>
            <w:r w:rsidRPr="00CD0757">
              <w:rPr>
                <w:szCs w:val="20"/>
                <w:lang w:eastAsia="fr-FR"/>
              </w:rPr>
              <w:tab/>
              <w:t xml:space="preserve">-&gt; champ </w:t>
            </w:r>
            <w:r w:rsidR="00CD0757" w:rsidRPr="00CD0757">
              <w:rPr>
                <w:szCs w:val="20"/>
                <w:lang w:eastAsia="fr-FR"/>
              </w:rPr>
              <w:t>SQL</w:t>
            </w:r>
            <w:r w:rsidRPr="00CD0757">
              <w:rPr>
                <w:szCs w:val="20"/>
                <w:lang w:eastAsia="fr-FR"/>
              </w:rPr>
              <w:t xml:space="preserve"> qui correspond à la colonne à importer</w:t>
            </w:r>
          </w:p>
          <w:p w:rsidR="00105B46" w:rsidRPr="00CD0757" w:rsidRDefault="00105B46" w:rsidP="00CD0757">
            <w:pPr>
              <w:rPr>
                <w:szCs w:val="20"/>
                <w:lang w:eastAsia="fr-FR"/>
              </w:rPr>
            </w:pPr>
            <w:r w:rsidRPr="00CD0757">
              <w:rPr>
                <w:szCs w:val="20"/>
                <w:lang w:eastAsia="fr-FR"/>
              </w:rPr>
              <w:tab/>
              <w:t>-&gt; tableau de tests à effectuer sur la colonne pour définir sa validité</w:t>
            </w:r>
          </w:p>
          <w:p w:rsidR="002B4B9C" w:rsidRPr="00CD0757" w:rsidRDefault="002B4B9C" w:rsidP="00CD0757">
            <w:pPr>
              <w:rPr>
                <w:szCs w:val="20"/>
                <w:lang w:eastAsia="fr-FR"/>
              </w:rPr>
            </w:pPr>
            <w:r w:rsidRPr="00CD0757">
              <w:rPr>
                <w:szCs w:val="20"/>
                <w:lang w:eastAsia="fr-FR"/>
              </w:rPr>
              <w:tab/>
              <w:t>-&gt; commentaire sur la saisie attendue</w:t>
            </w:r>
          </w:p>
          <w:p w:rsidR="002B4B9C" w:rsidRPr="00CD0757" w:rsidRDefault="002B4B9C" w:rsidP="00CD0757">
            <w:pPr>
              <w:rPr>
                <w:szCs w:val="20"/>
                <w:lang w:eastAsia="fr-FR"/>
              </w:rPr>
            </w:pPr>
            <w:r w:rsidRPr="00CD0757">
              <w:rPr>
                <w:szCs w:val="20"/>
                <w:lang w:eastAsia="fr-FR"/>
              </w:rPr>
              <w:tab/>
              <w:t>-&gt; code CSS a appliquer au commentaire</w:t>
            </w:r>
          </w:p>
          <w:p w:rsidR="002B4B9C" w:rsidRPr="00CD0757" w:rsidRDefault="002B4B9C" w:rsidP="00CD0757">
            <w:pPr>
              <w:rPr>
                <w:szCs w:val="20"/>
                <w:lang w:eastAsia="fr-FR"/>
              </w:rPr>
            </w:pPr>
            <w:r w:rsidRPr="00CD0757">
              <w:rPr>
                <w:szCs w:val="20"/>
                <w:lang w:eastAsia="fr-FR"/>
              </w:rPr>
              <w:tab/>
              <w:t>-&gt; valeur par défaut éventuellement appliquée si le test ‘DEFAUT’ est actif</w:t>
            </w:r>
          </w:p>
          <w:p w:rsidR="00105B46" w:rsidRPr="00CD0757" w:rsidRDefault="00105B46" w:rsidP="00CD0757">
            <w:pPr>
              <w:rPr>
                <w:szCs w:val="20"/>
                <w:lang w:eastAsia="fr-FR"/>
              </w:rPr>
            </w:pPr>
            <w:r w:rsidRPr="00CD0757">
              <w:rPr>
                <w:szCs w:val="20"/>
                <w:lang w:eastAsia="fr-FR"/>
              </w:rPr>
              <w:tab/>
              <w:t>-&gt; booléen qui détermine si la colonne doit être utilisée.</w:t>
            </w:r>
          </w:p>
          <w:p w:rsidR="00105B46" w:rsidRPr="003D42C3" w:rsidRDefault="00105B46" w:rsidP="005876F8">
            <w:pPr>
              <w:rPr>
                <w:rFonts w:cs="Tahoma"/>
                <w:b/>
                <w:szCs w:val="20"/>
                <w:lang w:eastAsia="fr-FR"/>
              </w:rPr>
            </w:pPr>
          </w:p>
          <w:p w:rsidR="00F03FAB" w:rsidRPr="00746E31" w:rsidRDefault="00F03FAB" w:rsidP="005876F8">
            <w:pPr>
              <w:rPr>
                <w:rFonts w:cs="Tahoma"/>
                <w:b/>
                <w:szCs w:val="20"/>
                <w:lang w:eastAsia="fr-FR"/>
              </w:rPr>
            </w:pPr>
            <w:r w:rsidRPr="00746E31">
              <w:rPr>
                <w:rFonts w:cs="Tahoma"/>
                <w:b/>
                <w:szCs w:val="20"/>
                <w:lang w:eastAsia="fr-FR"/>
              </w:rPr>
              <w:t>Description</w:t>
            </w:r>
          </w:p>
          <w:p w:rsidR="00F03FAB" w:rsidRPr="00746E31" w:rsidRDefault="00105B46" w:rsidP="00B6030A">
            <w:pPr>
              <w:pStyle w:val="Code"/>
              <w:rPr>
                <w:rStyle w:val="CodeCar"/>
                <w:b/>
              </w:rPr>
            </w:pPr>
            <w:r w:rsidRPr="00746E31">
              <w:rPr>
                <w:rStyle w:val="CodeCar"/>
              </w:rPr>
              <w:t>array</w:t>
            </w:r>
            <w:r w:rsidRPr="00746E31">
              <w:rPr>
                <w:rStyle w:val="CodeCar"/>
                <w:b/>
              </w:rPr>
              <w:t xml:space="preserve"> getModele</w:t>
            </w:r>
            <w:r w:rsidR="00F03FAB" w:rsidRPr="00746E31">
              <w:rPr>
                <w:rStyle w:val="CodeCar"/>
              </w:rPr>
              <w:t>()</w:t>
            </w:r>
          </w:p>
          <w:p w:rsidR="00F03FAB" w:rsidRPr="00746E31" w:rsidRDefault="00F03FAB" w:rsidP="005876F8">
            <w:pPr>
              <w:rPr>
                <w:rStyle w:val="lev"/>
                <w:lang w:eastAsia="fr-FR"/>
              </w:rPr>
            </w:pPr>
          </w:p>
          <w:p w:rsidR="00F03FAB" w:rsidRPr="003D42C3" w:rsidRDefault="00F03FAB" w:rsidP="005876F8">
            <w:pPr>
              <w:rPr>
                <w:rStyle w:val="lev"/>
                <w:rFonts w:cs="Tahoma"/>
                <w:szCs w:val="20"/>
                <w:lang w:eastAsia="fr-FR"/>
              </w:rPr>
            </w:pPr>
            <w:r w:rsidRPr="003D42C3">
              <w:rPr>
                <w:rStyle w:val="lev"/>
                <w:rFonts w:cs="Tahoma"/>
                <w:szCs w:val="20"/>
                <w:lang w:eastAsia="fr-FR"/>
              </w:rPr>
              <w:t>Liste des paramètres</w:t>
            </w:r>
          </w:p>
          <w:p w:rsidR="00F03FAB" w:rsidRPr="001E06C2" w:rsidRDefault="00105B46" w:rsidP="001E06C2">
            <w:pPr>
              <w:rPr>
                <w:rStyle w:val="lev"/>
                <w:rFonts w:cs="Tahoma"/>
                <w:b w:val="0"/>
                <w:szCs w:val="20"/>
              </w:rPr>
            </w:pPr>
            <w:r w:rsidRPr="001E06C2">
              <w:rPr>
                <w:rStyle w:val="lev"/>
                <w:rFonts w:cs="Tahoma"/>
                <w:b w:val="0"/>
                <w:szCs w:val="20"/>
              </w:rPr>
              <w:t>Aucun</w:t>
            </w:r>
            <w:r w:rsidR="00F03FAB" w:rsidRPr="001E06C2">
              <w:rPr>
                <w:rStyle w:val="lev"/>
                <w:rFonts w:cs="Tahoma"/>
                <w:b w:val="0"/>
                <w:szCs w:val="20"/>
              </w:rPr>
              <w:t xml:space="preserve"> </w:t>
            </w:r>
          </w:p>
          <w:p w:rsidR="00F03FAB" w:rsidRPr="003D42C3" w:rsidRDefault="00F03FAB" w:rsidP="005876F8">
            <w:pPr>
              <w:ind w:left="567"/>
              <w:rPr>
                <w:rFonts w:cs="Tahoma"/>
                <w:b/>
                <w:szCs w:val="20"/>
                <w:lang w:eastAsia="fr-FR"/>
              </w:rPr>
            </w:pPr>
          </w:p>
          <w:p w:rsidR="00F03FAB" w:rsidRPr="003D42C3" w:rsidRDefault="00F03FAB" w:rsidP="005876F8">
            <w:pPr>
              <w:rPr>
                <w:rStyle w:val="lev"/>
                <w:rFonts w:cs="Tahoma"/>
                <w:szCs w:val="20"/>
                <w:lang w:eastAsia="fr-FR"/>
              </w:rPr>
            </w:pPr>
            <w:r w:rsidRPr="003D42C3">
              <w:rPr>
                <w:rStyle w:val="lev"/>
                <w:rFonts w:cs="Tahoma"/>
                <w:szCs w:val="20"/>
                <w:lang w:eastAsia="fr-FR"/>
              </w:rPr>
              <w:t>Retour</w:t>
            </w:r>
          </w:p>
          <w:p w:rsidR="003D42C3" w:rsidRPr="00CD0757" w:rsidRDefault="00105B46" w:rsidP="00CD0757">
            <w:pPr>
              <w:rPr>
                <w:rStyle w:val="lev"/>
                <w:rFonts w:cs="Tahoma"/>
                <w:b w:val="0"/>
                <w:szCs w:val="20"/>
                <w:lang w:eastAsia="fr-FR"/>
              </w:rPr>
            </w:pPr>
            <w:r w:rsidRPr="00CD0757">
              <w:rPr>
                <w:rStyle w:val="lev"/>
                <w:rFonts w:cs="Tahoma"/>
                <w:b w:val="0"/>
                <w:szCs w:val="20"/>
                <w:lang w:eastAsia="fr-FR"/>
              </w:rPr>
              <w:t>Tableau contenant les information du modèle d’importation</w:t>
            </w:r>
            <w:r w:rsidR="00F03FAB" w:rsidRPr="00CD0757">
              <w:rPr>
                <w:rStyle w:val="lev"/>
                <w:rFonts w:cs="Tahoma"/>
                <w:b w:val="0"/>
                <w:szCs w:val="20"/>
                <w:lang w:eastAsia="fr-FR"/>
              </w:rPr>
              <w:t>.</w:t>
            </w:r>
            <w:r w:rsidRPr="00CD0757">
              <w:rPr>
                <w:rStyle w:val="lev"/>
                <w:rFonts w:cs="Tahoma"/>
                <w:b w:val="0"/>
                <w:szCs w:val="20"/>
                <w:lang w:eastAsia="fr-FR"/>
              </w:rPr>
              <w:t xml:space="preserve"> </w:t>
            </w:r>
            <w:r w:rsidR="00B63054" w:rsidRPr="00CD0757">
              <w:rPr>
                <w:rStyle w:val="lev"/>
                <w:rFonts w:cs="Tahoma"/>
                <w:b w:val="0"/>
                <w:szCs w:val="20"/>
                <w:lang w:eastAsia="fr-FR"/>
              </w:rPr>
              <w:t>Voici le modèle généré par notre exemple</w:t>
            </w:r>
            <w:r w:rsidRPr="00CD0757">
              <w:rPr>
                <w:rStyle w:val="lev"/>
                <w:rFonts w:cs="Tahoma"/>
                <w:b w:val="0"/>
                <w:szCs w:val="20"/>
                <w:lang w:eastAsia="fr-FR"/>
              </w:rPr>
              <w:t xml:space="preserve"> : </w:t>
            </w:r>
          </w:p>
          <w:p w:rsidR="00B63054" w:rsidRDefault="00B63054" w:rsidP="00105B46">
            <w:pPr>
              <w:rPr>
                <w:rStyle w:val="lev"/>
                <w:rFonts w:cs="Tahoma"/>
                <w:b w:val="0"/>
                <w:szCs w:val="20"/>
                <w:lang w:eastAsia="fr-FR"/>
              </w:rPr>
            </w:pPr>
          </w:p>
          <w:p w:rsidR="00B63054" w:rsidRPr="00B63054" w:rsidRDefault="00B63054" w:rsidP="00B6030A">
            <w:pPr>
              <w:pStyle w:val="Codecomplet"/>
            </w:pPr>
            <w:r w:rsidRPr="00B63054">
              <w:t>Array</w:t>
            </w:r>
          </w:p>
          <w:p w:rsidR="00B63054" w:rsidRPr="00B63054" w:rsidRDefault="00B63054" w:rsidP="00B6030A">
            <w:pPr>
              <w:pStyle w:val="Codecomplet"/>
            </w:pPr>
            <w:r w:rsidRPr="00B63054">
              <w:t>(</w:t>
            </w:r>
          </w:p>
          <w:p w:rsidR="00B63054" w:rsidRPr="00B63054" w:rsidRDefault="00B63054" w:rsidP="00B6030A">
            <w:pPr>
              <w:pStyle w:val="Codecomplet"/>
            </w:pPr>
            <w:r w:rsidRPr="00B63054">
              <w:t xml:space="preserve">    [titre] =&gt; Array</w:t>
            </w:r>
          </w:p>
          <w:p w:rsidR="00B63054" w:rsidRPr="00B63054" w:rsidRDefault="00B63054" w:rsidP="00B6030A">
            <w:pPr>
              <w:pStyle w:val="Codecomplet"/>
            </w:pPr>
            <w:r w:rsidRPr="00B63054">
              <w:t xml:space="preserve">        (</w:t>
            </w:r>
          </w:p>
          <w:p w:rsidR="00B63054" w:rsidRPr="00B63054" w:rsidRDefault="00B63054" w:rsidP="00B6030A">
            <w:pPr>
              <w:pStyle w:val="Codecomplet"/>
            </w:pPr>
            <w:r w:rsidRPr="00B63054">
              <w:t xml:space="preserve">            [colonne] =&gt; 0</w:t>
            </w:r>
          </w:p>
          <w:p w:rsidR="00B63054" w:rsidRPr="00B63054" w:rsidRDefault="00B63054" w:rsidP="00B6030A">
            <w:pPr>
              <w:pStyle w:val="Codecomplet"/>
            </w:pPr>
            <w:r w:rsidRPr="00B63054">
              <w:t xml:space="preserve">            [libelle] =&gt; Titre</w:t>
            </w:r>
          </w:p>
          <w:p w:rsidR="00B63054" w:rsidRPr="00B63054" w:rsidRDefault="00B63054" w:rsidP="00B6030A">
            <w:pPr>
              <w:pStyle w:val="Codecomplet"/>
            </w:pPr>
            <w:r w:rsidRPr="00B63054">
              <w:t xml:space="preserve">            [sqlField] =&gt; titre</w:t>
            </w:r>
          </w:p>
          <w:p w:rsidR="00B63054" w:rsidRPr="00B63054" w:rsidRDefault="00B63054" w:rsidP="00B6030A">
            <w:pPr>
              <w:pStyle w:val="Codecomplet"/>
            </w:pPr>
            <w:r w:rsidRPr="00B63054">
              <w:t xml:space="preserve">            [match] =&gt; Array</w:t>
            </w:r>
          </w:p>
          <w:p w:rsidR="00B63054" w:rsidRPr="00B63054" w:rsidRDefault="00B63054" w:rsidP="00B6030A">
            <w:pPr>
              <w:pStyle w:val="Codecomplet"/>
            </w:pPr>
            <w:r w:rsidRPr="00B63054">
              <w:t xml:space="preserve">                (</w:t>
            </w:r>
          </w:p>
          <w:p w:rsidR="00B63054" w:rsidRPr="00B63054" w:rsidRDefault="00B63054" w:rsidP="00B6030A">
            <w:pPr>
              <w:pStyle w:val="Codecomplet"/>
            </w:pPr>
            <w:r w:rsidRPr="00B63054">
              <w:t xml:space="preserve">                    [0] =&gt; REQUIRED</w:t>
            </w:r>
          </w:p>
          <w:p w:rsidR="00B63054" w:rsidRPr="00B63054" w:rsidRDefault="00B63054" w:rsidP="00B6030A">
            <w:pPr>
              <w:pStyle w:val="Codecomplet"/>
            </w:pPr>
            <w:r w:rsidRPr="00B63054">
              <w:t xml:space="preserve">                )</w:t>
            </w:r>
          </w:p>
          <w:p w:rsidR="00B63054" w:rsidRPr="00B63054" w:rsidRDefault="00B63054" w:rsidP="00B6030A">
            <w:pPr>
              <w:pStyle w:val="Codecomplet"/>
            </w:pPr>
          </w:p>
          <w:p w:rsidR="00B63054" w:rsidRPr="00B63054" w:rsidRDefault="00B63054" w:rsidP="00B6030A">
            <w:pPr>
              <w:pStyle w:val="Codecomplet"/>
            </w:pPr>
            <w:r w:rsidRPr="00B63054">
              <w:t xml:space="preserve">            [commentaire] =&gt; Titre du film (saisie obligatoire)</w:t>
            </w:r>
          </w:p>
          <w:p w:rsidR="00B63054" w:rsidRPr="00B63054" w:rsidRDefault="00B63054" w:rsidP="00B6030A">
            <w:pPr>
              <w:pStyle w:val="Codecomplet"/>
            </w:pPr>
            <w:r w:rsidRPr="00B63054">
              <w:t xml:space="preserve">            [css] =&gt; text-danger</w:t>
            </w:r>
          </w:p>
          <w:p w:rsidR="00B63054" w:rsidRPr="00B63054" w:rsidRDefault="00B63054" w:rsidP="00B6030A">
            <w:pPr>
              <w:pStyle w:val="Codecomplet"/>
            </w:pPr>
            <w:r w:rsidRPr="00B63054">
              <w:t xml:space="preserve">            [defaut] =&gt; </w:t>
            </w:r>
          </w:p>
          <w:p w:rsidR="00B63054" w:rsidRPr="00B63054" w:rsidRDefault="00B63054" w:rsidP="00B6030A">
            <w:pPr>
              <w:pStyle w:val="Codecomplet"/>
            </w:pPr>
            <w:r w:rsidRPr="00B63054">
              <w:t xml:space="preserve">            [active] =&gt; 1</w:t>
            </w:r>
          </w:p>
          <w:p w:rsidR="00B63054" w:rsidRPr="00B63054" w:rsidRDefault="00B63054" w:rsidP="00B6030A">
            <w:pPr>
              <w:pStyle w:val="Codecomplet"/>
            </w:pPr>
            <w:r w:rsidRPr="00B63054">
              <w:t xml:space="preserve">        )</w:t>
            </w:r>
          </w:p>
          <w:p w:rsidR="00B63054" w:rsidRPr="00B63054" w:rsidRDefault="00B63054" w:rsidP="00B6030A">
            <w:pPr>
              <w:pStyle w:val="Codecomplet"/>
            </w:pPr>
          </w:p>
          <w:p w:rsidR="00B63054" w:rsidRPr="00B63054" w:rsidRDefault="00B63054" w:rsidP="00B6030A">
            <w:pPr>
              <w:pStyle w:val="Codecomplet"/>
            </w:pPr>
            <w:r w:rsidRPr="00B63054">
              <w:t xml:space="preserve">    [annee] =&gt; Array</w:t>
            </w:r>
          </w:p>
          <w:p w:rsidR="00B63054" w:rsidRPr="00B63054" w:rsidRDefault="00B63054" w:rsidP="00B6030A">
            <w:pPr>
              <w:pStyle w:val="Codecomplet"/>
            </w:pPr>
            <w:r w:rsidRPr="00B63054">
              <w:t xml:space="preserve">        (</w:t>
            </w:r>
          </w:p>
          <w:p w:rsidR="00B63054" w:rsidRPr="00B63054" w:rsidRDefault="00B63054" w:rsidP="00B6030A">
            <w:pPr>
              <w:pStyle w:val="Codecomplet"/>
            </w:pPr>
            <w:r w:rsidRPr="00B63054">
              <w:t xml:space="preserve">            [colonne] =&gt; 1</w:t>
            </w:r>
          </w:p>
          <w:p w:rsidR="00B63054" w:rsidRPr="00B63054" w:rsidRDefault="00B63054" w:rsidP="00B6030A">
            <w:pPr>
              <w:pStyle w:val="Codecomplet"/>
            </w:pPr>
            <w:r w:rsidRPr="00B63054">
              <w:t xml:space="preserve">            [libelle] =&gt; Année</w:t>
            </w:r>
          </w:p>
          <w:p w:rsidR="00B63054" w:rsidRPr="00B63054" w:rsidRDefault="00B63054" w:rsidP="00B6030A">
            <w:pPr>
              <w:pStyle w:val="Codecomplet"/>
            </w:pPr>
            <w:r w:rsidRPr="00B63054">
              <w:t xml:space="preserve">            [sqlField] =&gt; annee</w:t>
            </w:r>
          </w:p>
          <w:p w:rsidR="00B63054" w:rsidRPr="00B63054" w:rsidRDefault="00B63054" w:rsidP="00B6030A">
            <w:pPr>
              <w:pStyle w:val="Codecomplet"/>
            </w:pPr>
            <w:r w:rsidRPr="00B63054">
              <w:t xml:space="preserve">            [match] =&gt; Array</w:t>
            </w:r>
          </w:p>
          <w:p w:rsidR="00B63054" w:rsidRPr="00B63054" w:rsidRDefault="00B63054" w:rsidP="00B6030A">
            <w:pPr>
              <w:pStyle w:val="Codecomplet"/>
            </w:pPr>
            <w:r w:rsidRPr="00B63054">
              <w:t xml:space="preserve">                (</w:t>
            </w:r>
          </w:p>
          <w:p w:rsidR="00B63054" w:rsidRPr="00B63054" w:rsidRDefault="00B63054" w:rsidP="00B6030A">
            <w:pPr>
              <w:pStyle w:val="Codecomplet"/>
            </w:pPr>
            <w:r w:rsidRPr="00B63054">
              <w:t xml:space="preserve">                    [0] =&gt; REQUIRED</w:t>
            </w:r>
          </w:p>
          <w:p w:rsidR="00B63054" w:rsidRPr="00B63054" w:rsidRDefault="00B63054" w:rsidP="00B6030A">
            <w:pPr>
              <w:pStyle w:val="Codecomplet"/>
            </w:pPr>
            <w:r w:rsidRPr="00B63054">
              <w:t xml:space="preserve">                    [1] =&gt; CHECK_INTEGER_4</w:t>
            </w:r>
          </w:p>
          <w:p w:rsidR="00B63054" w:rsidRPr="00B63054" w:rsidRDefault="00B63054" w:rsidP="00B6030A">
            <w:pPr>
              <w:pStyle w:val="Codecomplet"/>
            </w:pPr>
            <w:r w:rsidRPr="00B63054">
              <w:t xml:space="preserve">                )</w:t>
            </w:r>
          </w:p>
          <w:p w:rsidR="00B63054" w:rsidRPr="00B63054" w:rsidRDefault="00B63054" w:rsidP="00B6030A">
            <w:pPr>
              <w:pStyle w:val="Codecomplet"/>
            </w:pPr>
          </w:p>
          <w:p w:rsidR="00B63054" w:rsidRPr="00B63054" w:rsidRDefault="00B63054" w:rsidP="00B6030A">
            <w:pPr>
              <w:pStyle w:val="Codecomplet"/>
            </w:pPr>
            <w:r w:rsidRPr="00B63054">
              <w:t xml:space="preserve">            [commentaire] =&gt; Année de sortie du film (4 chiffres obligatoires)</w:t>
            </w:r>
          </w:p>
          <w:p w:rsidR="00B63054" w:rsidRPr="00B63054" w:rsidRDefault="00B63054" w:rsidP="00B6030A">
            <w:pPr>
              <w:pStyle w:val="Codecomplet"/>
            </w:pPr>
            <w:r w:rsidRPr="00B63054">
              <w:t xml:space="preserve">            [css] =&gt; text-danger</w:t>
            </w:r>
          </w:p>
          <w:p w:rsidR="00B63054" w:rsidRPr="00B63054" w:rsidRDefault="00B63054" w:rsidP="00B6030A">
            <w:pPr>
              <w:pStyle w:val="Codecomplet"/>
            </w:pPr>
            <w:r w:rsidRPr="00B63054">
              <w:t xml:space="preserve">            [defaut] =&gt; </w:t>
            </w:r>
          </w:p>
          <w:p w:rsidR="00B63054" w:rsidRPr="00B63054" w:rsidRDefault="00B63054" w:rsidP="00B6030A">
            <w:pPr>
              <w:pStyle w:val="Codecomplet"/>
            </w:pPr>
            <w:r w:rsidRPr="00B63054">
              <w:t xml:space="preserve">            [active] =&gt; 1</w:t>
            </w:r>
          </w:p>
          <w:p w:rsidR="00B63054" w:rsidRPr="00B63054" w:rsidRDefault="00B63054" w:rsidP="00B6030A">
            <w:pPr>
              <w:pStyle w:val="Codecomplet"/>
            </w:pPr>
            <w:r w:rsidRPr="00B63054">
              <w:t xml:space="preserve">        )</w:t>
            </w:r>
          </w:p>
          <w:p w:rsidR="00B63054" w:rsidRPr="00B63054" w:rsidRDefault="00B63054" w:rsidP="00B6030A">
            <w:pPr>
              <w:pStyle w:val="Codecomplet"/>
            </w:pPr>
          </w:p>
          <w:p w:rsidR="00B63054" w:rsidRPr="00B63054" w:rsidRDefault="00B63054" w:rsidP="00B6030A">
            <w:pPr>
              <w:pStyle w:val="Codecomplet"/>
            </w:pPr>
            <w:r w:rsidRPr="00B63054">
              <w:t xml:space="preserve">    [realisateur] =&gt; Array</w:t>
            </w:r>
          </w:p>
          <w:p w:rsidR="00B63054" w:rsidRPr="00B63054" w:rsidRDefault="00B63054" w:rsidP="00B6030A">
            <w:pPr>
              <w:pStyle w:val="Codecomplet"/>
            </w:pPr>
            <w:r w:rsidRPr="00B63054">
              <w:t xml:space="preserve">        (</w:t>
            </w:r>
          </w:p>
          <w:p w:rsidR="00B63054" w:rsidRPr="00B63054" w:rsidRDefault="00B63054" w:rsidP="00B6030A">
            <w:pPr>
              <w:pStyle w:val="Codecomplet"/>
            </w:pPr>
            <w:r w:rsidRPr="00B63054">
              <w:t xml:space="preserve">            [colonne] =&gt; 2</w:t>
            </w:r>
          </w:p>
          <w:p w:rsidR="00B63054" w:rsidRPr="00B63054" w:rsidRDefault="00B63054" w:rsidP="00B6030A">
            <w:pPr>
              <w:pStyle w:val="Codecomplet"/>
            </w:pPr>
            <w:r w:rsidRPr="00B63054">
              <w:t xml:space="preserve">            [libelle] =&gt; Réalisateur</w:t>
            </w:r>
          </w:p>
          <w:p w:rsidR="00B63054" w:rsidRPr="00B63054" w:rsidRDefault="00B63054" w:rsidP="00B6030A">
            <w:pPr>
              <w:pStyle w:val="Codecomplet"/>
            </w:pPr>
            <w:r w:rsidRPr="00B63054">
              <w:t xml:space="preserve">            [sqlField] =&gt; realisateur</w:t>
            </w:r>
          </w:p>
          <w:p w:rsidR="00B63054" w:rsidRPr="00B63054" w:rsidRDefault="00B63054" w:rsidP="00B6030A">
            <w:pPr>
              <w:pStyle w:val="Codecomplet"/>
            </w:pPr>
            <w:r w:rsidRPr="00B63054">
              <w:t xml:space="preserve">            [match] =&gt; Array</w:t>
            </w:r>
          </w:p>
          <w:p w:rsidR="00B63054" w:rsidRPr="00B63054" w:rsidRDefault="00B63054" w:rsidP="00B6030A">
            <w:pPr>
              <w:pStyle w:val="Codecomplet"/>
            </w:pPr>
            <w:r w:rsidRPr="00B63054">
              <w:t xml:space="preserve">                (</w:t>
            </w:r>
          </w:p>
          <w:p w:rsidR="00B63054" w:rsidRPr="00B63054" w:rsidRDefault="00B63054" w:rsidP="00B6030A">
            <w:pPr>
              <w:pStyle w:val="Codecomplet"/>
            </w:pPr>
            <w:r w:rsidRPr="00B63054">
              <w:t xml:space="preserve">                    [0] =&gt; DEFAULT</w:t>
            </w:r>
          </w:p>
          <w:p w:rsidR="00B63054" w:rsidRPr="00B63054" w:rsidRDefault="00B63054" w:rsidP="00B6030A">
            <w:pPr>
              <w:pStyle w:val="Codecomplet"/>
            </w:pPr>
            <w:r w:rsidRPr="00B63054">
              <w:t xml:space="preserve">                )</w:t>
            </w:r>
          </w:p>
          <w:p w:rsidR="00B63054" w:rsidRPr="00B63054" w:rsidRDefault="00B63054" w:rsidP="00B6030A">
            <w:pPr>
              <w:pStyle w:val="Codecomplet"/>
            </w:pPr>
          </w:p>
          <w:p w:rsidR="00B63054" w:rsidRPr="00B63054" w:rsidRDefault="00B63054" w:rsidP="00B6030A">
            <w:pPr>
              <w:pStyle w:val="Codecomplet"/>
            </w:pPr>
            <w:r w:rsidRPr="00B63054">
              <w:t xml:space="preserve">            [commentaire] =&gt; Nom du réalisateur (saisie obligatoire)</w:t>
            </w:r>
          </w:p>
          <w:p w:rsidR="00B63054" w:rsidRPr="00B63054" w:rsidRDefault="00B63054" w:rsidP="00B6030A">
            <w:pPr>
              <w:pStyle w:val="Codecomplet"/>
            </w:pPr>
            <w:r w:rsidRPr="00B63054">
              <w:lastRenderedPageBreak/>
              <w:t xml:space="preserve">            [css] =&gt; text-danger</w:t>
            </w:r>
          </w:p>
          <w:p w:rsidR="00B63054" w:rsidRPr="00B63054" w:rsidRDefault="00B63054" w:rsidP="00B6030A">
            <w:pPr>
              <w:pStyle w:val="Codecomplet"/>
            </w:pPr>
            <w:r w:rsidRPr="00B63054">
              <w:t xml:space="preserve">            [defaut] =&gt; Inconnu</w:t>
            </w:r>
          </w:p>
          <w:p w:rsidR="00B63054" w:rsidRPr="00B63054" w:rsidRDefault="00B63054" w:rsidP="00B6030A">
            <w:pPr>
              <w:pStyle w:val="Codecomplet"/>
            </w:pPr>
            <w:r w:rsidRPr="00B63054">
              <w:t xml:space="preserve">            [active] =&gt; 1</w:t>
            </w:r>
          </w:p>
          <w:p w:rsidR="00B63054" w:rsidRPr="00B63054" w:rsidRDefault="00B63054" w:rsidP="00B6030A">
            <w:pPr>
              <w:pStyle w:val="Codecomplet"/>
            </w:pPr>
            <w:r w:rsidRPr="00B63054">
              <w:t xml:space="preserve">        )</w:t>
            </w:r>
          </w:p>
          <w:p w:rsidR="00B63054" w:rsidRPr="00B63054" w:rsidRDefault="00B63054" w:rsidP="00B6030A">
            <w:pPr>
              <w:pStyle w:val="Codecomplet"/>
            </w:pPr>
          </w:p>
          <w:p w:rsidR="00B63054" w:rsidRPr="00B63054" w:rsidRDefault="00B63054" w:rsidP="00B6030A">
            <w:pPr>
              <w:pStyle w:val="Codecomplet"/>
            </w:pPr>
            <w:r w:rsidRPr="00B63054">
              <w:t xml:space="preserve">    [visuel] =&gt; Array</w:t>
            </w:r>
          </w:p>
          <w:p w:rsidR="00B63054" w:rsidRPr="00B63054" w:rsidRDefault="00B63054" w:rsidP="00B6030A">
            <w:pPr>
              <w:pStyle w:val="Codecomplet"/>
            </w:pPr>
            <w:r w:rsidRPr="00B63054">
              <w:t xml:space="preserve">        (</w:t>
            </w:r>
          </w:p>
          <w:p w:rsidR="00B63054" w:rsidRPr="00B63054" w:rsidRDefault="00B63054" w:rsidP="00B6030A">
            <w:pPr>
              <w:pStyle w:val="Codecomplet"/>
            </w:pPr>
            <w:r w:rsidRPr="00B63054">
              <w:t xml:space="preserve">            [colonne] =&gt; 3</w:t>
            </w:r>
          </w:p>
          <w:p w:rsidR="00B63054" w:rsidRPr="00B63054" w:rsidRDefault="00B63054" w:rsidP="00B6030A">
            <w:pPr>
              <w:pStyle w:val="Codecomplet"/>
            </w:pPr>
            <w:r w:rsidRPr="00B63054">
              <w:t xml:space="preserve">            [libelle] =&gt; Visuel</w:t>
            </w:r>
          </w:p>
          <w:p w:rsidR="00B63054" w:rsidRPr="00B63054" w:rsidRDefault="00B63054" w:rsidP="00B6030A">
            <w:pPr>
              <w:pStyle w:val="Codecomplet"/>
            </w:pPr>
            <w:r w:rsidRPr="00B63054">
              <w:t xml:space="preserve">            [sqlField] =&gt; visuel</w:t>
            </w:r>
          </w:p>
          <w:p w:rsidR="00B63054" w:rsidRPr="00B63054" w:rsidRDefault="00B63054" w:rsidP="00B6030A">
            <w:pPr>
              <w:pStyle w:val="Codecomplet"/>
            </w:pPr>
            <w:r w:rsidRPr="00B63054">
              <w:t xml:space="preserve">            [match] =&gt; Array</w:t>
            </w:r>
          </w:p>
          <w:p w:rsidR="00B63054" w:rsidRPr="00B63054" w:rsidRDefault="00B63054" w:rsidP="00B6030A">
            <w:pPr>
              <w:pStyle w:val="Codecomplet"/>
            </w:pPr>
            <w:r w:rsidRPr="00B63054">
              <w:t xml:space="preserve">                (</w:t>
            </w:r>
          </w:p>
          <w:p w:rsidR="00B63054" w:rsidRPr="00B63054" w:rsidRDefault="00B63054" w:rsidP="00B6030A">
            <w:pPr>
              <w:pStyle w:val="Codecomplet"/>
            </w:pPr>
            <w:r w:rsidRPr="00B63054">
              <w:t xml:space="preserve">                    [0] =&gt; REQUIRED</w:t>
            </w:r>
          </w:p>
          <w:p w:rsidR="00B63054" w:rsidRPr="00B63054" w:rsidRDefault="00B63054" w:rsidP="00B6030A">
            <w:pPr>
              <w:pStyle w:val="Codecomplet"/>
            </w:pPr>
            <w:r w:rsidRPr="00B63054">
              <w:t xml:space="preserve">                    [1] =&gt; PARMI_VISUEL</w:t>
            </w:r>
          </w:p>
          <w:p w:rsidR="00B63054" w:rsidRPr="00B63054" w:rsidRDefault="00B63054" w:rsidP="00B6030A">
            <w:pPr>
              <w:pStyle w:val="Codecomplet"/>
            </w:pPr>
            <w:r w:rsidRPr="00B63054">
              <w:t xml:space="preserve">                )</w:t>
            </w:r>
          </w:p>
          <w:p w:rsidR="00B63054" w:rsidRPr="00B63054" w:rsidRDefault="00B63054" w:rsidP="00B6030A">
            <w:pPr>
              <w:pStyle w:val="Codecomplet"/>
            </w:pPr>
          </w:p>
          <w:p w:rsidR="00B63054" w:rsidRPr="00B63054" w:rsidRDefault="00B63054" w:rsidP="00B6030A">
            <w:pPr>
              <w:pStyle w:val="Codecomplet"/>
            </w:pPr>
            <w:r w:rsidRPr="00B63054">
              <w:t xml:space="preserve">            [commentaire] =&gt; Type de visuel (saisie obligatoire)</w:t>
            </w:r>
          </w:p>
          <w:p w:rsidR="00B63054" w:rsidRPr="00B63054" w:rsidRDefault="00B63054" w:rsidP="00B6030A">
            <w:pPr>
              <w:pStyle w:val="Codecomplet"/>
            </w:pPr>
            <w:r w:rsidRPr="00B63054">
              <w:t xml:space="preserve">            [css] =&gt; text-danger</w:t>
            </w:r>
          </w:p>
          <w:p w:rsidR="00B63054" w:rsidRPr="00B63054" w:rsidRDefault="00B63054" w:rsidP="00B6030A">
            <w:pPr>
              <w:pStyle w:val="Codecomplet"/>
            </w:pPr>
            <w:r w:rsidRPr="00B63054">
              <w:t xml:space="preserve">            [defaut] =&gt; </w:t>
            </w:r>
          </w:p>
          <w:p w:rsidR="00B63054" w:rsidRPr="00B63054" w:rsidRDefault="00B63054" w:rsidP="00B6030A">
            <w:pPr>
              <w:pStyle w:val="Codecomplet"/>
            </w:pPr>
            <w:r w:rsidRPr="00B63054">
              <w:t xml:space="preserve">            [active] =&gt; 1</w:t>
            </w:r>
          </w:p>
          <w:p w:rsidR="00B63054" w:rsidRPr="00B63054" w:rsidRDefault="00B63054" w:rsidP="00B6030A">
            <w:pPr>
              <w:pStyle w:val="Codecomplet"/>
            </w:pPr>
            <w:r w:rsidRPr="00B63054">
              <w:t xml:space="preserve">        )</w:t>
            </w:r>
          </w:p>
          <w:p w:rsidR="00B63054" w:rsidRPr="00B63054" w:rsidRDefault="00B63054" w:rsidP="00B6030A">
            <w:pPr>
              <w:pStyle w:val="Codecomplet"/>
            </w:pPr>
          </w:p>
          <w:p w:rsidR="00B63054" w:rsidRPr="00B63054" w:rsidRDefault="00B63054" w:rsidP="00B6030A">
            <w:pPr>
              <w:pStyle w:val="Codecomplet"/>
            </w:pPr>
            <w:r w:rsidRPr="00B63054">
              <w:t xml:space="preserve">    [genre] =&gt; Array</w:t>
            </w:r>
          </w:p>
          <w:p w:rsidR="00B63054" w:rsidRPr="00B63054" w:rsidRDefault="00B63054" w:rsidP="00B6030A">
            <w:pPr>
              <w:pStyle w:val="Codecomplet"/>
            </w:pPr>
            <w:r w:rsidRPr="00B63054">
              <w:t xml:space="preserve">        (</w:t>
            </w:r>
          </w:p>
          <w:p w:rsidR="00B63054" w:rsidRPr="00B63054" w:rsidRDefault="00B63054" w:rsidP="00B6030A">
            <w:pPr>
              <w:pStyle w:val="Codecomplet"/>
            </w:pPr>
            <w:r w:rsidRPr="00B63054">
              <w:t xml:space="preserve">            [colonne] =&gt; 4</w:t>
            </w:r>
          </w:p>
          <w:p w:rsidR="00B63054" w:rsidRPr="00B63054" w:rsidRDefault="00B63054" w:rsidP="00B6030A">
            <w:pPr>
              <w:pStyle w:val="Codecomplet"/>
            </w:pPr>
            <w:r w:rsidRPr="00B63054">
              <w:t xml:space="preserve">            [libelle] =&gt; Genre</w:t>
            </w:r>
          </w:p>
          <w:p w:rsidR="00B63054" w:rsidRPr="00B63054" w:rsidRDefault="00B63054" w:rsidP="00B6030A">
            <w:pPr>
              <w:pStyle w:val="Codecomplet"/>
            </w:pPr>
            <w:r w:rsidRPr="00B63054">
              <w:t xml:space="preserve">            [sqlField] =&gt; genre</w:t>
            </w:r>
          </w:p>
          <w:p w:rsidR="00B63054" w:rsidRPr="00B63054" w:rsidRDefault="00B63054" w:rsidP="00B6030A">
            <w:pPr>
              <w:pStyle w:val="Codecomplet"/>
            </w:pPr>
            <w:r w:rsidRPr="00B63054">
              <w:t xml:space="preserve">            [match] =&gt; Array</w:t>
            </w:r>
          </w:p>
          <w:p w:rsidR="00B63054" w:rsidRPr="00B63054" w:rsidRDefault="00B63054" w:rsidP="00B6030A">
            <w:pPr>
              <w:pStyle w:val="Codecomplet"/>
            </w:pPr>
            <w:r w:rsidRPr="00B63054">
              <w:t xml:space="preserve">                (</w:t>
            </w:r>
          </w:p>
          <w:p w:rsidR="00B63054" w:rsidRPr="00B63054" w:rsidRDefault="00B63054" w:rsidP="00B6030A">
            <w:pPr>
              <w:pStyle w:val="Codecomplet"/>
            </w:pPr>
            <w:r w:rsidRPr="00B63054">
              <w:t xml:space="preserve">                    [0] =&gt; REQUIRED</w:t>
            </w:r>
          </w:p>
          <w:p w:rsidR="00B63054" w:rsidRPr="00B63054" w:rsidRDefault="00B63054" w:rsidP="00B6030A">
            <w:pPr>
              <w:pStyle w:val="Codecomplet"/>
            </w:pPr>
            <w:r w:rsidRPr="00B63054">
              <w:t xml:space="preserve">                    [1] =&gt; PARMI_GENRES</w:t>
            </w:r>
          </w:p>
          <w:p w:rsidR="00B63054" w:rsidRPr="00B63054" w:rsidRDefault="00B63054" w:rsidP="00B6030A">
            <w:pPr>
              <w:pStyle w:val="Codecomplet"/>
            </w:pPr>
            <w:r w:rsidRPr="00B63054">
              <w:t xml:space="preserve">                )</w:t>
            </w:r>
          </w:p>
          <w:p w:rsidR="00B63054" w:rsidRPr="00B63054" w:rsidRDefault="00B63054" w:rsidP="00B6030A">
            <w:pPr>
              <w:pStyle w:val="Codecomplet"/>
            </w:pPr>
          </w:p>
          <w:p w:rsidR="00B63054" w:rsidRPr="00B63054" w:rsidRDefault="00B63054" w:rsidP="00B6030A">
            <w:pPr>
              <w:pStyle w:val="Codecomplet"/>
            </w:pPr>
            <w:r w:rsidRPr="00B63054">
              <w:t xml:space="preserve">            [commentaire] =&gt; Genre cinématographique (saisie obligatoire)</w:t>
            </w:r>
          </w:p>
          <w:p w:rsidR="00B63054" w:rsidRPr="00B63054" w:rsidRDefault="00B63054" w:rsidP="00B6030A">
            <w:pPr>
              <w:pStyle w:val="Codecomplet"/>
            </w:pPr>
            <w:r w:rsidRPr="00B63054">
              <w:t xml:space="preserve">            [css] =&gt; text-danger</w:t>
            </w:r>
          </w:p>
          <w:p w:rsidR="00B63054" w:rsidRPr="00B63054" w:rsidRDefault="00B63054" w:rsidP="00B6030A">
            <w:pPr>
              <w:pStyle w:val="Codecomplet"/>
            </w:pPr>
            <w:r w:rsidRPr="00B63054">
              <w:t xml:space="preserve">            [defaut] =&gt; </w:t>
            </w:r>
          </w:p>
          <w:p w:rsidR="00B63054" w:rsidRPr="00B63054" w:rsidRDefault="00B63054" w:rsidP="00B6030A">
            <w:pPr>
              <w:pStyle w:val="Codecomplet"/>
            </w:pPr>
            <w:r w:rsidRPr="00B63054">
              <w:t xml:space="preserve">            [active] =&gt; 1</w:t>
            </w:r>
          </w:p>
          <w:p w:rsidR="00B63054" w:rsidRPr="00B63054" w:rsidRDefault="00B63054" w:rsidP="00B6030A">
            <w:pPr>
              <w:pStyle w:val="Codecomplet"/>
            </w:pPr>
            <w:r w:rsidRPr="00B63054">
              <w:t xml:space="preserve">        )</w:t>
            </w:r>
          </w:p>
          <w:p w:rsidR="00B63054" w:rsidRPr="00B63054" w:rsidRDefault="00B63054" w:rsidP="00B6030A">
            <w:pPr>
              <w:pStyle w:val="Codecomplet"/>
            </w:pPr>
          </w:p>
          <w:p w:rsidR="00B63054" w:rsidRPr="00B63054" w:rsidRDefault="00B63054" w:rsidP="00B6030A">
            <w:pPr>
              <w:pStyle w:val="Codecomplet"/>
            </w:pPr>
            <w:r w:rsidRPr="00B63054">
              <w:t>)</w:t>
            </w:r>
          </w:p>
          <w:p w:rsidR="00105B46" w:rsidRPr="00B63054" w:rsidRDefault="00105B46" w:rsidP="00B6030A">
            <w:pPr>
              <w:pStyle w:val="Codecomplet"/>
            </w:pPr>
          </w:p>
        </w:tc>
      </w:tr>
    </w:tbl>
    <w:p w:rsidR="009757ED" w:rsidRDefault="009757ED" w:rsidP="006B1411">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0446D3" w:rsidRPr="00B450D2" w:rsidTr="00030EDF">
        <w:tc>
          <w:tcPr>
            <w:tcW w:w="9212" w:type="dxa"/>
            <w:tcBorders>
              <w:bottom w:val="single" w:sz="8" w:space="0" w:color="auto"/>
            </w:tcBorders>
            <w:shd w:val="clear" w:color="auto" w:fill="DBE5F1" w:themeFill="accent1" w:themeFillTint="33"/>
          </w:tcPr>
          <w:p w:rsidR="000446D3" w:rsidRPr="00B450D2" w:rsidRDefault="000446D3" w:rsidP="00B6030A">
            <w:pPr>
              <w:pStyle w:val="Mthode"/>
            </w:pPr>
            <w:r>
              <w:t>getColonne()</w:t>
            </w:r>
          </w:p>
        </w:tc>
      </w:tr>
      <w:tr w:rsidR="000446D3" w:rsidTr="00030EDF">
        <w:tc>
          <w:tcPr>
            <w:tcW w:w="9212" w:type="dxa"/>
            <w:tcBorders>
              <w:top w:val="single" w:sz="8" w:space="0" w:color="auto"/>
            </w:tcBorders>
            <w:shd w:val="clear" w:color="auto" w:fill="F2F2F2" w:themeFill="background1" w:themeFillShade="F2"/>
          </w:tcPr>
          <w:p w:rsidR="000446D3" w:rsidRPr="00CD0757" w:rsidRDefault="000446D3" w:rsidP="00CD0757">
            <w:pPr>
              <w:rPr>
                <w:szCs w:val="20"/>
                <w:lang w:eastAsia="fr-FR"/>
              </w:rPr>
            </w:pPr>
            <w:r w:rsidRPr="00CD0757">
              <w:rPr>
                <w:szCs w:val="20"/>
                <w:lang w:eastAsia="fr-FR"/>
              </w:rPr>
              <w:t xml:space="preserve">Renvoie le numéro de la colonne CSV pour la colonne </w:t>
            </w:r>
            <w:r w:rsidR="00CD0757" w:rsidRPr="00736C58">
              <w:rPr>
                <w:rStyle w:val="CodeCar"/>
              </w:rPr>
              <w:t>id</w:t>
            </w:r>
            <w:r w:rsidRPr="00CD0757">
              <w:rPr>
                <w:szCs w:val="20"/>
                <w:lang w:eastAsia="fr-FR"/>
              </w:rPr>
              <w:t>.</w:t>
            </w:r>
          </w:p>
          <w:p w:rsidR="000446D3" w:rsidRDefault="000446D3" w:rsidP="00030EDF">
            <w:pPr>
              <w:rPr>
                <w:b/>
                <w:lang w:eastAsia="fr-FR"/>
              </w:rPr>
            </w:pPr>
          </w:p>
          <w:p w:rsidR="000446D3" w:rsidRPr="003D42C3" w:rsidRDefault="000446D3" w:rsidP="00030EDF">
            <w:pPr>
              <w:rPr>
                <w:rFonts w:cs="Tahoma"/>
                <w:b/>
                <w:szCs w:val="20"/>
                <w:lang w:eastAsia="fr-FR"/>
              </w:rPr>
            </w:pPr>
            <w:r w:rsidRPr="003D42C3">
              <w:rPr>
                <w:rFonts w:cs="Tahoma"/>
                <w:b/>
                <w:szCs w:val="20"/>
                <w:lang w:eastAsia="fr-FR"/>
              </w:rPr>
              <w:t>Description</w:t>
            </w:r>
          </w:p>
          <w:p w:rsidR="000446D3" w:rsidRPr="00736C58" w:rsidRDefault="00A17401" w:rsidP="00B6030A">
            <w:pPr>
              <w:pStyle w:val="Code"/>
            </w:pPr>
            <w:r w:rsidRPr="00736C58">
              <w:t>integer</w:t>
            </w:r>
            <w:r w:rsidR="000446D3" w:rsidRPr="00736C58">
              <w:t xml:space="preserve"> </w:t>
            </w:r>
            <w:r w:rsidR="000446D3" w:rsidRPr="00B6030A">
              <w:rPr>
                <w:b/>
              </w:rPr>
              <w:t>getColonne</w:t>
            </w:r>
            <w:r w:rsidR="000446D3" w:rsidRPr="00736C58">
              <w:t>(</w:t>
            </w:r>
            <w:r w:rsidR="000446D3" w:rsidRPr="00B6030A">
              <w:rPr>
                <w:b/>
              </w:rPr>
              <w:t>string</w:t>
            </w:r>
            <w:r w:rsidR="000446D3" w:rsidRPr="00736C58">
              <w:t xml:space="preserve"> id)</w:t>
            </w:r>
          </w:p>
          <w:p w:rsidR="000446D3" w:rsidRPr="005876F8" w:rsidRDefault="000446D3" w:rsidP="00030EDF">
            <w:pPr>
              <w:rPr>
                <w:rStyle w:val="lev"/>
                <w:lang w:eastAsia="fr-FR"/>
              </w:rPr>
            </w:pPr>
          </w:p>
          <w:p w:rsidR="000446D3" w:rsidRPr="003D42C3" w:rsidRDefault="000446D3" w:rsidP="00030EDF">
            <w:pPr>
              <w:rPr>
                <w:rStyle w:val="lev"/>
                <w:rFonts w:cs="Tahoma"/>
                <w:szCs w:val="20"/>
                <w:lang w:eastAsia="fr-FR"/>
              </w:rPr>
            </w:pPr>
            <w:r w:rsidRPr="003D42C3">
              <w:rPr>
                <w:rStyle w:val="lev"/>
                <w:rFonts w:cs="Tahoma"/>
                <w:szCs w:val="20"/>
                <w:lang w:eastAsia="fr-FR"/>
              </w:rPr>
              <w:t>Liste des paramètres</w:t>
            </w:r>
          </w:p>
          <w:p w:rsidR="001E06C2" w:rsidRPr="003D42C3" w:rsidRDefault="001E06C2" w:rsidP="001E06C2">
            <w:pPr>
              <w:rPr>
                <w:rStyle w:val="lev"/>
                <w:rFonts w:cs="Tahoma"/>
                <w:b w:val="0"/>
                <w:szCs w:val="20"/>
              </w:rPr>
            </w:pPr>
            <w:r>
              <w:rPr>
                <w:rStyle w:val="CodeCar"/>
              </w:rPr>
              <w:t>i</w:t>
            </w:r>
            <w:r w:rsidRPr="00CD0757">
              <w:rPr>
                <w:rStyle w:val="CodeCar"/>
              </w:rPr>
              <w:t>d</w:t>
            </w:r>
            <w:r>
              <w:rPr>
                <w:rStyle w:val="lev"/>
                <w:rFonts w:cs="Tahoma"/>
                <w:b w:val="0"/>
                <w:szCs w:val="20"/>
              </w:rPr>
              <w:t> </w:t>
            </w:r>
            <w:r w:rsidRPr="00CD0757">
              <w:rPr>
                <w:rStyle w:val="lev"/>
                <w:rFonts w:cs="Tahoma"/>
                <w:b w:val="0"/>
                <w:szCs w:val="20"/>
              </w:rPr>
              <w:t xml:space="preserve">: </w:t>
            </w:r>
            <w:r>
              <w:rPr>
                <w:rStyle w:val="lev"/>
                <w:rFonts w:cs="Tahoma"/>
                <w:b w:val="0"/>
                <w:szCs w:val="20"/>
              </w:rPr>
              <w:t>i</w:t>
            </w:r>
            <w:r w:rsidRPr="00CD0757">
              <w:rPr>
                <w:rStyle w:val="lev"/>
                <w:rFonts w:cs="Tahoma"/>
                <w:b w:val="0"/>
                <w:szCs w:val="20"/>
              </w:rPr>
              <w:t xml:space="preserve">dentifiant de la colonne </w:t>
            </w:r>
            <w:r>
              <w:rPr>
                <w:rStyle w:val="lev"/>
                <w:rFonts w:cs="Tahoma"/>
                <w:b w:val="0"/>
                <w:szCs w:val="20"/>
              </w:rPr>
              <w:t>interrogée</w:t>
            </w:r>
            <w:r w:rsidRPr="00CD0757">
              <w:rPr>
                <w:rStyle w:val="lev"/>
                <w:rFonts w:cs="Tahoma"/>
                <w:b w:val="0"/>
                <w:szCs w:val="20"/>
              </w:rPr>
              <w:t>.</w:t>
            </w:r>
          </w:p>
          <w:p w:rsidR="000446D3" w:rsidRDefault="000446D3" w:rsidP="00030EDF">
            <w:pPr>
              <w:ind w:left="567"/>
              <w:rPr>
                <w:b/>
                <w:lang w:eastAsia="fr-FR"/>
              </w:rPr>
            </w:pPr>
          </w:p>
          <w:p w:rsidR="000446D3" w:rsidRPr="003D42C3" w:rsidRDefault="000446D3" w:rsidP="00030EDF">
            <w:pPr>
              <w:rPr>
                <w:rStyle w:val="lev"/>
                <w:rFonts w:cs="Tahoma"/>
                <w:szCs w:val="20"/>
                <w:lang w:eastAsia="fr-FR"/>
              </w:rPr>
            </w:pPr>
            <w:r w:rsidRPr="003D42C3">
              <w:rPr>
                <w:rStyle w:val="lev"/>
                <w:rFonts w:cs="Tahoma"/>
                <w:szCs w:val="20"/>
                <w:lang w:eastAsia="fr-FR"/>
              </w:rPr>
              <w:t>Retour</w:t>
            </w:r>
          </w:p>
          <w:p w:rsidR="000446D3" w:rsidRPr="00CD0757" w:rsidRDefault="000446D3" w:rsidP="00CD0757">
            <w:pPr>
              <w:rPr>
                <w:rFonts w:cs="Tahoma"/>
                <w:szCs w:val="20"/>
                <w:lang w:eastAsia="fr-FR"/>
              </w:rPr>
            </w:pPr>
            <w:r w:rsidRPr="00CD0757">
              <w:rPr>
                <w:rStyle w:val="lev"/>
                <w:rFonts w:cs="Tahoma"/>
                <w:b w:val="0"/>
                <w:szCs w:val="20"/>
                <w:lang w:eastAsia="fr-FR"/>
              </w:rPr>
              <w:t xml:space="preserve">Le numéro de la colonne correspondant dans le fichier CSV. </w:t>
            </w:r>
          </w:p>
        </w:tc>
      </w:tr>
    </w:tbl>
    <w:p w:rsidR="000446D3" w:rsidRDefault="000446D3" w:rsidP="00787BF6">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0446D3" w:rsidRPr="00B450D2" w:rsidTr="00030EDF">
        <w:tc>
          <w:tcPr>
            <w:tcW w:w="9212" w:type="dxa"/>
            <w:tcBorders>
              <w:bottom w:val="single" w:sz="8" w:space="0" w:color="auto"/>
            </w:tcBorders>
            <w:shd w:val="clear" w:color="auto" w:fill="DBE5F1" w:themeFill="accent1" w:themeFillTint="33"/>
          </w:tcPr>
          <w:p w:rsidR="000446D3" w:rsidRPr="00B450D2" w:rsidRDefault="000446D3" w:rsidP="00B6030A">
            <w:pPr>
              <w:pStyle w:val="Mthode"/>
            </w:pPr>
            <w:r>
              <w:t>getLibelle()</w:t>
            </w:r>
          </w:p>
        </w:tc>
      </w:tr>
      <w:tr w:rsidR="000446D3" w:rsidRPr="000446D3" w:rsidTr="00030EDF">
        <w:tc>
          <w:tcPr>
            <w:tcW w:w="9212" w:type="dxa"/>
            <w:tcBorders>
              <w:top w:val="single" w:sz="8" w:space="0" w:color="auto"/>
            </w:tcBorders>
            <w:shd w:val="clear" w:color="auto" w:fill="F2F2F2" w:themeFill="background1" w:themeFillShade="F2"/>
          </w:tcPr>
          <w:p w:rsidR="00F60073" w:rsidRPr="00CD0757" w:rsidRDefault="00F60073" w:rsidP="00F60073">
            <w:pPr>
              <w:rPr>
                <w:szCs w:val="20"/>
                <w:lang w:eastAsia="fr-FR"/>
              </w:rPr>
            </w:pPr>
            <w:r w:rsidRPr="00CD0757">
              <w:rPr>
                <w:rFonts w:cs="Tahoma"/>
                <w:szCs w:val="20"/>
                <w:lang w:eastAsia="fr-FR"/>
              </w:rPr>
              <w:t xml:space="preserve">Renvoie le libellé de la colonne du modèle identifiée par </w:t>
            </w:r>
            <w:r w:rsidRPr="00CD0757">
              <w:rPr>
                <w:rStyle w:val="CodeCar"/>
                <w:szCs w:val="20"/>
              </w:rPr>
              <w:t>id</w:t>
            </w:r>
            <w:r w:rsidRPr="00CD0757">
              <w:rPr>
                <w:szCs w:val="20"/>
                <w:lang w:eastAsia="fr-FR"/>
              </w:rPr>
              <w:t xml:space="preserve">. </w:t>
            </w:r>
            <w:r w:rsidRPr="00CD0757">
              <w:rPr>
                <w:rFonts w:cs="Tahoma"/>
                <w:szCs w:val="20"/>
                <w:lang w:eastAsia="fr-FR"/>
              </w:rPr>
              <w:t>Il s’agit ni plus ni moins que du libellé fourni lors de la création de la colonne du modèle.</w:t>
            </w:r>
          </w:p>
          <w:p w:rsidR="000446D3" w:rsidRDefault="000446D3" w:rsidP="00030EDF">
            <w:pPr>
              <w:rPr>
                <w:b/>
                <w:lang w:eastAsia="fr-FR"/>
              </w:rPr>
            </w:pPr>
          </w:p>
          <w:p w:rsidR="000446D3" w:rsidRPr="003D42C3" w:rsidRDefault="000446D3" w:rsidP="00030EDF">
            <w:pPr>
              <w:rPr>
                <w:rFonts w:cs="Tahoma"/>
                <w:b/>
                <w:szCs w:val="20"/>
                <w:lang w:eastAsia="fr-FR"/>
              </w:rPr>
            </w:pPr>
            <w:r w:rsidRPr="003D42C3">
              <w:rPr>
                <w:rFonts w:cs="Tahoma"/>
                <w:b/>
                <w:szCs w:val="20"/>
                <w:lang w:eastAsia="fr-FR"/>
              </w:rPr>
              <w:t>Description</w:t>
            </w:r>
          </w:p>
          <w:p w:rsidR="000446D3" w:rsidRPr="005876F8" w:rsidRDefault="00A17401" w:rsidP="00B6030A">
            <w:pPr>
              <w:pStyle w:val="Code"/>
              <w:rPr>
                <w:rStyle w:val="CodeCar"/>
                <w:b/>
              </w:rPr>
            </w:pPr>
            <w:r>
              <w:rPr>
                <w:rStyle w:val="CodeCar"/>
              </w:rPr>
              <w:t>string</w:t>
            </w:r>
            <w:r w:rsidR="000446D3" w:rsidRPr="005876F8">
              <w:rPr>
                <w:rStyle w:val="CodeCar"/>
                <w:b/>
              </w:rPr>
              <w:t xml:space="preserve"> get</w:t>
            </w:r>
            <w:r w:rsidR="000446D3">
              <w:rPr>
                <w:rStyle w:val="CodeCar"/>
                <w:b/>
              </w:rPr>
              <w:t>Libelle</w:t>
            </w:r>
            <w:r w:rsidR="000446D3" w:rsidRPr="005876F8">
              <w:rPr>
                <w:rStyle w:val="CodeCar"/>
              </w:rPr>
              <w:t>(</w:t>
            </w:r>
            <w:r w:rsidR="000446D3" w:rsidRPr="000446D3">
              <w:rPr>
                <w:rStyle w:val="CodeCar"/>
                <w:b/>
              </w:rPr>
              <w:t>string</w:t>
            </w:r>
            <w:r w:rsidR="000446D3" w:rsidRPr="000446D3">
              <w:rPr>
                <w:rStyle w:val="CodeCar"/>
              </w:rPr>
              <w:t xml:space="preserve"> id</w:t>
            </w:r>
            <w:r w:rsidR="000446D3" w:rsidRPr="005876F8">
              <w:rPr>
                <w:rStyle w:val="CodeCar"/>
              </w:rPr>
              <w:t>)</w:t>
            </w:r>
          </w:p>
          <w:p w:rsidR="000446D3" w:rsidRPr="005876F8" w:rsidRDefault="000446D3" w:rsidP="00030EDF">
            <w:pPr>
              <w:rPr>
                <w:rStyle w:val="lev"/>
                <w:lang w:eastAsia="fr-FR"/>
              </w:rPr>
            </w:pPr>
          </w:p>
          <w:p w:rsidR="000446D3" w:rsidRPr="003D42C3" w:rsidRDefault="000446D3" w:rsidP="00030EDF">
            <w:pPr>
              <w:rPr>
                <w:rStyle w:val="lev"/>
                <w:rFonts w:cs="Tahoma"/>
                <w:szCs w:val="20"/>
                <w:lang w:eastAsia="fr-FR"/>
              </w:rPr>
            </w:pPr>
            <w:r w:rsidRPr="003D42C3">
              <w:rPr>
                <w:rStyle w:val="lev"/>
                <w:rFonts w:cs="Tahoma"/>
                <w:szCs w:val="20"/>
                <w:lang w:eastAsia="fr-FR"/>
              </w:rPr>
              <w:t>Liste des paramètres</w:t>
            </w:r>
          </w:p>
          <w:p w:rsidR="001E06C2" w:rsidRPr="003D42C3" w:rsidRDefault="001E06C2" w:rsidP="001E06C2">
            <w:pPr>
              <w:rPr>
                <w:rStyle w:val="lev"/>
                <w:rFonts w:cs="Tahoma"/>
                <w:b w:val="0"/>
                <w:szCs w:val="20"/>
              </w:rPr>
            </w:pPr>
            <w:r>
              <w:rPr>
                <w:rStyle w:val="CodeCar"/>
              </w:rPr>
              <w:t>i</w:t>
            </w:r>
            <w:r w:rsidRPr="00CD0757">
              <w:rPr>
                <w:rStyle w:val="CodeCar"/>
              </w:rPr>
              <w:t>d</w:t>
            </w:r>
            <w:r>
              <w:rPr>
                <w:rStyle w:val="lev"/>
                <w:rFonts w:cs="Tahoma"/>
                <w:b w:val="0"/>
                <w:szCs w:val="20"/>
              </w:rPr>
              <w:t> </w:t>
            </w:r>
            <w:r w:rsidRPr="00CD0757">
              <w:rPr>
                <w:rStyle w:val="lev"/>
                <w:rFonts w:cs="Tahoma"/>
                <w:b w:val="0"/>
                <w:szCs w:val="20"/>
              </w:rPr>
              <w:t xml:space="preserve">: </w:t>
            </w:r>
            <w:r>
              <w:rPr>
                <w:rStyle w:val="lev"/>
                <w:rFonts w:cs="Tahoma"/>
                <w:b w:val="0"/>
                <w:szCs w:val="20"/>
              </w:rPr>
              <w:t>i</w:t>
            </w:r>
            <w:r w:rsidRPr="00CD0757">
              <w:rPr>
                <w:rStyle w:val="lev"/>
                <w:rFonts w:cs="Tahoma"/>
                <w:b w:val="0"/>
                <w:szCs w:val="20"/>
              </w:rPr>
              <w:t xml:space="preserve">dentifiant de la colonne </w:t>
            </w:r>
            <w:r>
              <w:rPr>
                <w:rStyle w:val="lev"/>
                <w:rFonts w:cs="Tahoma"/>
                <w:b w:val="0"/>
                <w:szCs w:val="20"/>
              </w:rPr>
              <w:t>interrogée</w:t>
            </w:r>
            <w:r w:rsidRPr="00CD0757">
              <w:rPr>
                <w:rStyle w:val="lev"/>
                <w:rFonts w:cs="Tahoma"/>
                <w:b w:val="0"/>
                <w:szCs w:val="20"/>
              </w:rPr>
              <w:t>.</w:t>
            </w:r>
          </w:p>
          <w:p w:rsidR="000446D3" w:rsidRDefault="000446D3" w:rsidP="00030EDF">
            <w:pPr>
              <w:ind w:left="567"/>
              <w:rPr>
                <w:b/>
                <w:lang w:eastAsia="fr-FR"/>
              </w:rPr>
            </w:pPr>
          </w:p>
          <w:p w:rsidR="000446D3" w:rsidRPr="003D42C3" w:rsidRDefault="000446D3" w:rsidP="00030EDF">
            <w:pPr>
              <w:rPr>
                <w:rStyle w:val="lev"/>
                <w:rFonts w:cs="Tahoma"/>
                <w:szCs w:val="20"/>
                <w:lang w:eastAsia="fr-FR"/>
              </w:rPr>
            </w:pPr>
            <w:r w:rsidRPr="003D42C3">
              <w:rPr>
                <w:rStyle w:val="lev"/>
                <w:rFonts w:cs="Tahoma"/>
                <w:szCs w:val="20"/>
                <w:lang w:eastAsia="fr-FR"/>
              </w:rPr>
              <w:t>Retour</w:t>
            </w:r>
          </w:p>
          <w:p w:rsidR="000446D3" w:rsidRPr="000446D3" w:rsidRDefault="000446D3" w:rsidP="000446D3">
            <w:pPr>
              <w:rPr>
                <w:rFonts w:cs="Tahoma"/>
                <w:bCs/>
                <w:szCs w:val="20"/>
                <w:lang w:eastAsia="fr-FR"/>
              </w:rPr>
            </w:pPr>
            <w:r>
              <w:rPr>
                <w:rStyle w:val="lev"/>
                <w:rFonts w:cs="Tahoma"/>
                <w:b w:val="0"/>
                <w:szCs w:val="20"/>
                <w:lang w:eastAsia="fr-FR"/>
              </w:rPr>
              <w:t xml:space="preserve">Le libellé de la colonne. </w:t>
            </w:r>
          </w:p>
        </w:tc>
      </w:tr>
    </w:tbl>
    <w:p w:rsidR="000446D3" w:rsidRDefault="000446D3" w:rsidP="00787BF6">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0446D3" w:rsidRPr="00B450D2" w:rsidTr="00030EDF">
        <w:tc>
          <w:tcPr>
            <w:tcW w:w="9212" w:type="dxa"/>
            <w:tcBorders>
              <w:bottom w:val="single" w:sz="8" w:space="0" w:color="auto"/>
            </w:tcBorders>
            <w:shd w:val="clear" w:color="auto" w:fill="DBE5F1" w:themeFill="accent1" w:themeFillTint="33"/>
          </w:tcPr>
          <w:p w:rsidR="000446D3" w:rsidRPr="00B450D2" w:rsidRDefault="000446D3" w:rsidP="00B6030A">
            <w:pPr>
              <w:pStyle w:val="Mthode"/>
            </w:pPr>
            <w:r>
              <w:lastRenderedPageBreak/>
              <w:t>getSqlField()</w:t>
            </w:r>
          </w:p>
        </w:tc>
      </w:tr>
      <w:tr w:rsidR="000446D3" w:rsidRPr="000446D3" w:rsidTr="00030EDF">
        <w:tc>
          <w:tcPr>
            <w:tcW w:w="9212" w:type="dxa"/>
            <w:tcBorders>
              <w:top w:val="single" w:sz="8" w:space="0" w:color="auto"/>
            </w:tcBorders>
            <w:shd w:val="clear" w:color="auto" w:fill="F2F2F2" w:themeFill="background1" w:themeFillShade="F2"/>
          </w:tcPr>
          <w:p w:rsidR="000446D3" w:rsidRPr="003D42C3" w:rsidRDefault="000446D3" w:rsidP="00030EDF">
            <w:pPr>
              <w:rPr>
                <w:rFonts w:cs="Tahoma"/>
                <w:szCs w:val="20"/>
                <w:lang w:eastAsia="fr-FR"/>
              </w:rPr>
            </w:pPr>
            <w:r w:rsidRPr="003D42C3">
              <w:rPr>
                <w:rFonts w:cs="Tahoma"/>
                <w:szCs w:val="20"/>
                <w:lang w:eastAsia="fr-FR"/>
              </w:rPr>
              <w:t xml:space="preserve">Renvoie </w:t>
            </w:r>
            <w:r>
              <w:rPr>
                <w:rFonts w:cs="Tahoma"/>
                <w:szCs w:val="20"/>
                <w:lang w:eastAsia="fr-FR"/>
              </w:rPr>
              <w:t xml:space="preserve">le champ SQL associé à la colonne </w:t>
            </w:r>
            <w:r w:rsidR="00CD0757" w:rsidRPr="00CD0757">
              <w:rPr>
                <w:rStyle w:val="CodeCar"/>
              </w:rPr>
              <w:t>id</w:t>
            </w:r>
            <w:r w:rsidRPr="003D42C3">
              <w:rPr>
                <w:rFonts w:cs="Tahoma"/>
                <w:szCs w:val="20"/>
                <w:lang w:eastAsia="fr-FR"/>
              </w:rPr>
              <w:t>.</w:t>
            </w:r>
          </w:p>
          <w:p w:rsidR="000446D3" w:rsidRDefault="000446D3" w:rsidP="00030EDF">
            <w:pPr>
              <w:rPr>
                <w:b/>
                <w:lang w:eastAsia="fr-FR"/>
              </w:rPr>
            </w:pPr>
          </w:p>
          <w:p w:rsidR="000446D3" w:rsidRPr="000446D3" w:rsidRDefault="000446D3" w:rsidP="00030EDF">
            <w:pPr>
              <w:rPr>
                <w:rFonts w:cs="Tahoma"/>
                <w:b/>
                <w:szCs w:val="20"/>
                <w:lang w:val="en-US" w:eastAsia="fr-FR"/>
              </w:rPr>
            </w:pPr>
            <w:r w:rsidRPr="000446D3">
              <w:rPr>
                <w:rFonts w:cs="Tahoma"/>
                <w:b/>
                <w:szCs w:val="20"/>
                <w:lang w:val="en-US" w:eastAsia="fr-FR"/>
              </w:rPr>
              <w:t>Description</w:t>
            </w:r>
          </w:p>
          <w:p w:rsidR="000446D3" w:rsidRPr="000446D3" w:rsidRDefault="00A17401" w:rsidP="00B6030A">
            <w:pPr>
              <w:pStyle w:val="Code"/>
              <w:rPr>
                <w:rStyle w:val="CodeCar"/>
                <w:b/>
                <w:lang w:val="en-US"/>
              </w:rPr>
            </w:pPr>
            <w:r>
              <w:rPr>
                <w:rStyle w:val="CodeCar"/>
                <w:lang w:val="en-US"/>
              </w:rPr>
              <w:t>string</w:t>
            </w:r>
            <w:r w:rsidR="000446D3" w:rsidRPr="000446D3">
              <w:rPr>
                <w:rStyle w:val="CodeCar"/>
                <w:b/>
                <w:lang w:val="en-US"/>
              </w:rPr>
              <w:t xml:space="preserve"> get</w:t>
            </w:r>
            <w:r w:rsidR="000446D3">
              <w:rPr>
                <w:rStyle w:val="CodeCar"/>
                <w:b/>
                <w:lang w:val="en-US"/>
              </w:rPr>
              <w:t>SqlField</w:t>
            </w:r>
            <w:r w:rsidR="000446D3" w:rsidRPr="000446D3">
              <w:rPr>
                <w:rStyle w:val="CodeCar"/>
                <w:lang w:val="en-US"/>
              </w:rPr>
              <w:t>(</w:t>
            </w:r>
            <w:r w:rsidR="000446D3" w:rsidRPr="000446D3">
              <w:rPr>
                <w:rStyle w:val="CodeCar"/>
                <w:b/>
                <w:lang w:val="en-US"/>
              </w:rPr>
              <w:t>string</w:t>
            </w:r>
            <w:r w:rsidR="000446D3" w:rsidRPr="000446D3">
              <w:rPr>
                <w:rStyle w:val="CodeCar"/>
                <w:lang w:val="en-US"/>
              </w:rPr>
              <w:t xml:space="preserve"> id)</w:t>
            </w:r>
          </w:p>
          <w:p w:rsidR="000446D3" w:rsidRPr="000446D3" w:rsidRDefault="000446D3" w:rsidP="00030EDF">
            <w:pPr>
              <w:rPr>
                <w:rStyle w:val="lev"/>
                <w:lang w:val="en-US" w:eastAsia="fr-FR"/>
              </w:rPr>
            </w:pPr>
          </w:p>
          <w:p w:rsidR="000446D3" w:rsidRPr="003D42C3" w:rsidRDefault="000446D3" w:rsidP="00030EDF">
            <w:pPr>
              <w:rPr>
                <w:rStyle w:val="lev"/>
                <w:rFonts w:cs="Tahoma"/>
                <w:szCs w:val="20"/>
                <w:lang w:eastAsia="fr-FR"/>
              </w:rPr>
            </w:pPr>
            <w:r w:rsidRPr="003D42C3">
              <w:rPr>
                <w:rStyle w:val="lev"/>
                <w:rFonts w:cs="Tahoma"/>
                <w:szCs w:val="20"/>
                <w:lang w:eastAsia="fr-FR"/>
              </w:rPr>
              <w:t>Liste des paramètres</w:t>
            </w:r>
          </w:p>
          <w:p w:rsidR="000446D3" w:rsidRPr="003D42C3" w:rsidRDefault="00CD0757" w:rsidP="00CD0757">
            <w:pPr>
              <w:rPr>
                <w:rStyle w:val="lev"/>
                <w:rFonts w:cs="Tahoma"/>
                <w:b w:val="0"/>
                <w:szCs w:val="20"/>
              </w:rPr>
            </w:pPr>
            <w:r>
              <w:rPr>
                <w:rStyle w:val="CodeCar"/>
              </w:rPr>
              <w:t>i</w:t>
            </w:r>
            <w:r w:rsidR="000446D3" w:rsidRPr="00CD0757">
              <w:rPr>
                <w:rStyle w:val="CodeCar"/>
              </w:rPr>
              <w:t>d</w:t>
            </w:r>
            <w:r w:rsidR="000446D3">
              <w:rPr>
                <w:rStyle w:val="lev"/>
                <w:rFonts w:cs="Tahoma"/>
                <w:b w:val="0"/>
                <w:szCs w:val="20"/>
              </w:rPr>
              <w:t> </w:t>
            </w:r>
            <w:r w:rsidR="000446D3" w:rsidRPr="00CD0757">
              <w:rPr>
                <w:rStyle w:val="lev"/>
                <w:rFonts w:cs="Tahoma"/>
                <w:b w:val="0"/>
                <w:szCs w:val="20"/>
              </w:rPr>
              <w:t xml:space="preserve">: </w:t>
            </w:r>
            <w:r w:rsidR="001E06C2">
              <w:rPr>
                <w:rStyle w:val="lev"/>
                <w:rFonts w:cs="Tahoma"/>
                <w:b w:val="0"/>
                <w:szCs w:val="20"/>
              </w:rPr>
              <w:t>i</w:t>
            </w:r>
            <w:r w:rsidR="000446D3" w:rsidRPr="00CD0757">
              <w:rPr>
                <w:rStyle w:val="lev"/>
                <w:rFonts w:cs="Tahoma"/>
                <w:b w:val="0"/>
                <w:szCs w:val="20"/>
              </w:rPr>
              <w:t xml:space="preserve">dentifiant de la colonne </w:t>
            </w:r>
            <w:r w:rsidR="001E06C2">
              <w:rPr>
                <w:rStyle w:val="lev"/>
                <w:rFonts w:cs="Tahoma"/>
                <w:b w:val="0"/>
                <w:szCs w:val="20"/>
              </w:rPr>
              <w:t>interrogée</w:t>
            </w:r>
            <w:r w:rsidR="000446D3" w:rsidRPr="00CD0757">
              <w:rPr>
                <w:rStyle w:val="lev"/>
                <w:rFonts w:cs="Tahoma"/>
                <w:b w:val="0"/>
                <w:szCs w:val="20"/>
              </w:rPr>
              <w:t>.</w:t>
            </w:r>
          </w:p>
          <w:p w:rsidR="000446D3" w:rsidRDefault="000446D3" w:rsidP="00030EDF">
            <w:pPr>
              <w:ind w:left="567"/>
              <w:rPr>
                <w:b/>
                <w:lang w:eastAsia="fr-FR"/>
              </w:rPr>
            </w:pPr>
          </w:p>
          <w:p w:rsidR="000446D3" w:rsidRPr="003D42C3" w:rsidRDefault="000446D3" w:rsidP="00030EDF">
            <w:pPr>
              <w:rPr>
                <w:rStyle w:val="lev"/>
                <w:rFonts w:cs="Tahoma"/>
                <w:szCs w:val="20"/>
                <w:lang w:eastAsia="fr-FR"/>
              </w:rPr>
            </w:pPr>
            <w:r w:rsidRPr="003D42C3">
              <w:rPr>
                <w:rStyle w:val="lev"/>
                <w:rFonts w:cs="Tahoma"/>
                <w:szCs w:val="20"/>
                <w:lang w:eastAsia="fr-FR"/>
              </w:rPr>
              <w:t>Retour</w:t>
            </w:r>
          </w:p>
          <w:p w:rsidR="000446D3" w:rsidRPr="000446D3" w:rsidRDefault="000446D3" w:rsidP="000446D3">
            <w:pPr>
              <w:rPr>
                <w:rFonts w:cs="Tahoma"/>
                <w:bCs/>
                <w:szCs w:val="20"/>
                <w:lang w:eastAsia="fr-FR"/>
              </w:rPr>
            </w:pPr>
            <w:r>
              <w:rPr>
                <w:rStyle w:val="lev"/>
                <w:rFonts w:cs="Tahoma"/>
                <w:b w:val="0"/>
                <w:szCs w:val="20"/>
                <w:lang w:eastAsia="fr-FR"/>
              </w:rPr>
              <w:t>Le champ SQL associé à la colonne. Dans la version actuelle cette information n’est pas utilisée.</w:t>
            </w:r>
          </w:p>
        </w:tc>
      </w:tr>
    </w:tbl>
    <w:p w:rsidR="000446D3" w:rsidRDefault="000446D3" w:rsidP="00787BF6">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0446D3" w:rsidRPr="00B450D2" w:rsidTr="00030EDF">
        <w:tc>
          <w:tcPr>
            <w:tcW w:w="9212" w:type="dxa"/>
            <w:tcBorders>
              <w:bottom w:val="single" w:sz="8" w:space="0" w:color="auto"/>
            </w:tcBorders>
            <w:shd w:val="clear" w:color="auto" w:fill="DBE5F1" w:themeFill="accent1" w:themeFillTint="33"/>
          </w:tcPr>
          <w:p w:rsidR="000446D3" w:rsidRPr="00B450D2" w:rsidRDefault="000446D3" w:rsidP="00B6030A">
            <w:pPr>
              <w:pStyle w:val="Mthode"/>
            </w:pPr>
            <w:r>
              <w:t>getMatch()</w:t>
            </w:r>
          </w:p>
        </w:tc>
      </w:tr>
      <w:tr w:rsidR="000446D3" w:rsidRPr="000446D3" w:rsidTr="00030EDF">
        <w:tc>
          <w:tcPr>
            <w:tcW w:w="9212" w:type="dxa"/>
            <w:tcBorders>
              <w:top w:val="single" w:sz="8" w:space="0" w:color="auto"/>
            </w:tcBorders>
            <w:shd w:val="clear" w:color="auto" w:fill="F2F2F2" w:themeFill="background1" w:themeFillShade="F2"/>
          </w:tcPr>
          <w:p w:rsidR="000446D3" w:rsidRPr="003D42C3" w:rsidRDefault="000446D3" w:rsidP="00030EDF">
            <w:pPr>
              <w:rPr>
                <w:rFonts w:cs="Tahoma"/>
                <w:szCs w:val="20"/>
                <w:lang w:eastAsia="fr-FR"/>
              </w:rPr>
            </w:pPr>
            <w:r w:rsidRPr="003D42C3">
              <w:rPr>
                <w:rFonts w:cs="Tahoma"/>
                <w:szCs w:val="20"/>
                <w:lang w:eastAsia="fr-FR"/>
              </w:rPr>
              <w:t xml:space="preserve">Renvoie </w:t>
            </w:r>
            <w:r>
              <w:rPr>
                <w:rFonts w:cs="Tahoma"/>
                <w:szCs w:val="20"/>
                <w:lang w:eastAsia="fr-FR"/>
              </w:rPr>
              <w:t xml:space="preserve">la liste des tests associés à la colonne </w:t>
            </w:r>
            <w:r w:rsidR="00CD0757" w:rsidRPr="00CD0757">
              <w:rPr>
                <w:rStyle w:val="CodeCar"/>
              </w:rPr>
              <w:t>id</w:t>
            </w:r>
            <w:r w:rsidRPr="003D42C3">
              <w:rPr>
                <w:rFonts w:cs="Tahoma"/>
                <w:szCs w:val="20"/>
                <w:lang w:eastAsia="fr-FR"/>
              </w:rPr>
              <w:t>.</w:t>
            </w:r>
          </w:p>
          <w:p w:rsidR="000446D3" w:rsidRDefault="000446D3" w:rsidP="00030EDF">
            <w:pPr>
              <w:rPr>
                <w:b/>
                <w:lang w:eastAsia="fr-FR"/>
              </w:rPr>
            </w:pPr>
          </w:p>
          <w:p w:rsidR="000446D3" w:rsidRPr="000446D3" w:rsidRDefault="000446D3" w:rsidP="00030EDF">
            <w:pPr>
              <w:rPr>
                <w:rFonts w:cs="Tahoma"/>
                <w:b/>
                <w:szCs w:val="20"/>
                <w:lang w:val="en-US" w:eastAsia="fr-FR"/>
              </w:rPr>
            </w:pPr>
            <w:r w:rsidRPr="000446D3">
              <w:rPr>
                <w:rFonts w:cs="Tahoma"/>
                <w:b/>
                <w:szCs w:val="20"/>
                <w:lang w:val="en-US" w:eastAsia="fr-FR"/>
              </w:rPr>
              <w:t>Description</w:t>
            </w:r>
          </w:p>
          <w:p w:rsidR="000446D3" w:rsidRPr="000446D3" w:rsidRDefault="000446D3" w:rsidP="00B6030A">
            <w:pPr>
              <w:pStyle w:val="Code"/>
              <w:rPr>
                <w:rStyle w:val="CodeCar"/>
                <w:b/>
                <w:lang w:val="en-US"/>
              </w:rPr>
            </w:pPr>
            <w:r w:rsidRPr="000446D3">
              <w:rPr>
                <w:rStyle w:val="CodeCar"/>
                <w:lang w:val="en-US"/>
              </w:rPr>
              <w:t>array</w:t>
            </w:r>
            <w:r w:rsidRPr="000446D3">
              <w:rPr>
                <w:rStyle w:val="CodeCar"/>
                <w:b/>
                <w:lang w:val="en-US"/>
              </w:rPr>
              <w:t xml:space="preserve"> get</w:t>
            </w:r>
            <w:r>
              <w:rPr>
                <w:rStyle w:val="CodeCar"/>
                <w:b/>
                <w:lang w:val="en-US"/>
              </w:rPr>
              <w:t>Match</w:t>
            </w:r>
            <w:r w:rsidRPr="000446D3">
              <w:rPr>
                <w:rStyle w:val="CodeCar"/>
                <w:lang w:val="en-US"/>
              </w:rPr>
              <w:t>(</w:t>
            </w:r>
            <w:r w:rsidRPr="000446D3">
              <w:rPr>
                <w:rStyle w:val="CodeCar"/>
                <w:b/>
                <w:lang w:val="en-US"/>
              </w:rPr>
              <w:t>string</w:t>
            </w:r>
            <w:r w:rsidRPr="000446D3">
              <w:rPr>
                <w:rStyle w:val="CodeCar"/>
                <w:lang w:val="en-US"/>
              </w:rPr>
              <w:t xml:space="preserve"> id)</w:t>
            </w:r>
          </w:p>
          <w:p w:rsidR="000446D3" w:rsidRPr="000446D3" w:rsidRDefault="000446D3" w:rsidP="00030EDF">
            <w:pPr>
              <w:rPr>
                <w:rStyle w:val="lev"/>
                <w:lang w:val="en-US" w:eastAsia="fr-FR"/>
              </w:rPr>
            </w:pPr>
          </w:p>
          <w:p w:rsidR="000446D3" w:rsidRPr="003D42C3" w:rsidRDefault="000446D3" w:rsidP="00030EDF">
            <w:pPr>
              <w:rPr>
                <w:rStyle w:val="lev"/>
                <w:rFonts w:cs="Tahoma"/>
                <w:szCs w:val="20"/>
                <w:lang w:eastAsia="fr-FR"/>
              </w:rPr>
            </w:pPr>
            <w:r w:rsidRPr="003D42C3">
              <w:rPr>
                <w:rStyle w:val="lev"/>
                <w:rFonts w:cs="Tahoma"/>
                <w:szCs w:val="20"/>
                <w:lang w:eastAsia="fr-FR"/>
              </w:rPr>
              <w:t>Liste des paramètres</w:t>
            </w:r>
          </w:p>
          <w:p w:rsidR="001E06C2" w:rsidRPr="003D42C3" w:rsidRDefault="001E06C2" w:rsidP="001E06C2">
            <w:pPr>
              <w:rPr>
                <w:rStyle w:val="lev"/>
                <w:rFonts w:cs="Tahoma"/>
                <w:b w:val="0"/>
                <w:szCs w:val="20"/>
              </w:rPr>
            </w:pPr>
            <w:r>
              <w:rPr>
                <w:rStyle w:val="CodeCar"/>
              </w:rPr>
              <w:t>i</w:t>
            </w:r>
            <w:r w:rsidRPr="00CD0757">
              <w:rPr>
                <w:rStyle w:val="CodeCar"/>
              </w:rPr>
              <w:t>d</w:t>
            </w:r>
            <w:r>
              <w:rPr>
                <w:rStyle w:val="lev"/>
                <w:rFonts w:cs="Tahoma"/>
                <w:b w:val="0"/>
                <w:szCs w:val="20"/>
              </w:rPr>
              <w:t> </w:t>
            </w:r>
            <w:r w:rsidRPr="00CD0757">
              <w:rPr>
                <w:rStyle w:val="lev"/>
                <w:rFonts w:cs="Tahoma"/>
                <w:b w:val="0"/>
                <w:szCs w:val="20"/>
              </w:rPr>
              <w:t xml:space="preserve">: </w:t>
            </w:r>
            <w:r>
              <w:rPr>
                <w:rStyle w:val="lev"/>
                <w:rFonts w:cs="Tahoma"/>
                <w:b w:val="0"/>
                <w:szCs w:val="20"/>
              </w:rPr>
              <w:t>i</w:t>
            </w:r>
            <w:r w:rsidRPr="00CD0757">
              <w:rPr>
                <w:rStyle w:val="lev"/>
                <w:rFonts w:cs="Tahoma"/>
                <w:b w:val="0"/>
                <w:szCs w:val="20"/>
              </w:rPr>
              <w:t xml:space="preserve">dentifiant de la colonne </w:t>
            </w:r>
            <w:r>
              <w:rPr>
                <w:rStyle w:val="lev"/>
                <w:rFonts w:cs="Tahoma"/>
                <w:b w:val="0"/>
                <w:szCs w:val="20"/>
              </w:rPr>
              <w:t>interrogée</w:t>
            </w:r>
            <w:r w:rsidRPr="00CD0757">
              <w:rPr>
                <w:rStyle w:val="lev"/>
                <w:rFonts w:cs="Tahoma"/>
                <w:b w:val="0"/>
                <w:szCs w:val="20"/>
              </w:rPr>
              <w:t>.</w:t>
            </w:r>
          </w:p>
          <w:p w:rsidR="000446D3" w:rsidRDefault="000446D3" w:rsidP="00030EDF">
            <w:pPr>
              <w:ind w:left="567"/>
              <w:rPr>
                <w:b/>
                <w:lang w:eastAsia="fr-FR"/>
              </w:rPr>
            </w:pPr>
          </w:p>
          <w:p w:rsidR="000446D3" w:rsidRPr="003D42C3" w:rsidRDefault="000446D3" w:rsidP="00030EDF">
            <w:pPr>
              <w:rPr>
                <w:rStyle w:val="lev"/>
                <w:rFonts w:cs="Tahoma"/>
                <w:szCs w:val="20"/>
                <w:lang w:eastAsia="fr-FR"/>
              </w:rPr>
            </w:pPr>
            <w:r w:rsidRPr="003D42C3">
              <w:rPr>
                <w:rStyle w:val="lev"/>
                <w:rFonts w:cs="Tahoma"/>
                <w:szCs w:val="20"/>
                <w:lang w:eastAsia="fr-FR"/>
              </w:rPr>
              <w:t>Retour</w:t>
            </w:r>
          </w:p>
          <w:p w:rsidR="000446D3" w:rsidRPr="00CD0757" w:rsidRDefault="000446D3" w:rsidP="000446D3">
            <w:pPr>
              <w:rPr>
                <w:rFonts w:cs="Tahoma"/>
                <w:bCs/>
                <w:szCs w:val="20"/>
                <w:lang w:eastAsia="fr-FR"/>
              </w:rPr>
            </w:pPr>
            <w:r w:rsidRPr="00CD0757">
              <w:rPr>
                <w:rStyle w:val="lev"/>
                <w:rFonts w:cs="Tahoma"/>
                <w:b w:val="0"/>
                <w:szCs w:val="20"/>
                <w:lang w:eastAsia="fr-FR"/>
              </w:rPr>
              <w:t xml:space="preserve">Un tableau contenant la liste des identifiants de tests : ex : </w:t>
            </w:r>
            <w:r w:rsidRPr="00CD0757">
              <w:rPr>
                <w:rStyle w:val="CodeCar"/>
              </w:rPr>
              <w:t>REQUIRED</w:t>
            </w:r>
            <w:r w:rsidRPr="00CD0757">
              <w:rPr>
                <w:rStyle w:val="lev"/>
                <w:rFonts w:cs="Tahoma"/>
                <w:b w:val="0"/>
                <w:szCs w:val="20"/>
                <w:lang w:eastAsia="fr-FR"/>
              </w:rPr>
              <w:t xml:space="preserve">, </w:t>
            </w:r>
            <w:r w:rsidRPr="00CD0757">
              <w:rPr>
                <w:rStyle w:val="CodeCar"/>
              </w:rPr>
              <w:t>CHECK_INTEGER_4</w:t>
            </w:r>
            <w:r w:rsidRPr="00CD0757">
              <w:rPr>
                <w:rStyle w:val="lev"/>
                <w:rFonts w:cs="Tahoma"/>
                <w:b w:val="0"/>
                <w:szCs w:val="20"/>
                <w:lang w:eastAsia="fr-FR"/>
              </w:rPr>
              <w:t>.</w:t>
            </w:r>
          </w:p>
        </w:tc>
      </w:tr>
    </w:tbl>
    <w:p w:rsidR="000446D3" w:rsidRDefault="000446D3" w:rsidP="00787BF6">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0446D3" w:rsidRPr="00B450D2" w:rsidTr="00030EDF">
        <w:tc>
          <w:tcPr>
            <w:tcW w:w="9212" w:type="dxa"/>
            <w:tcBorders>
              <w:bottom w:val="single" w:sz="8" w:space="0" w:color="auto"/>
            </w:tcBorders>
            <w:shd w:val="clear" w:color="auto" w:fill="DBE5F1" w:themeFill="accent1" w:themeFillTint="33"/>
          </w:tcPr>
          <w:p w:rsidR="000446D3" w:rsidRPr="00B450D2" w:rsidRDefault="000446D3" w:rsidP="00B6030A">
            <w:pPr>
              <w:pStyle w:val="Mthode"/>
            </w:pPr>
            <w:r>
              <w:t>getActive()</w:t>
            </w:r>
          </w:p>
        </w:tc>
      </w:tr>
      <w:tr w:rsidR="000446D3" w:rsidRPr="000446D3" w:rsidTr="00030EDF">
        <w:tc>
          <w:tcPr>
            <w:tcW w:w="9212" w:type="dxa"/>
            <w:tcBorders>
              <w:top w:val="single" w:sz="8" w:space="0" w:color="auto"/>
            </w:tcBorders>
            <w:shd w:val="clear" w:color="auto" w:fill="F2F2F2" w:themeFill="background1" w:themeFillShade="F2"/>
          </w:tcPr>
          <w:p w:rsidR="000446D3" w:rsidRPr="003D42C3" w:rsidRDefault="000446D3" w:rsidP="00030EDF">
            <w:pPr>
              <w:rPr>
                <w:rFonts w:cs="Tahoma"/>
                <w:szCs w:val="20"/>
                <w:lang w:eastAsia="fr-FR"/>
              </w:rPr>
            </w:pPr>
            <w:r w:rsidRPr="003D42C3">
              <w:rPr>
                <w:rFonts w:cs="Tahoma"/>
                <w:szCs w:val="20"/>
                <w:lang w:eastAsia="fr-FR"/>
              </w:rPr>
              <w:t xml:space="preserve">Renvoie </w:t>
            </w:r>
            <w:r>
              <w:rPr>
                <w:rFonts w:cs="Tahoma"/>
                <w:szCs w:val="20"/>
                <w:lang w:eastAsia="fr-FR"/>
              </w:rPr>
              <w:t xml:space="preserve">l’état de la colonne </w:t>
            </w:r>
            <w:r w:rsidR="00CD0757" w:rsidRPr="00CD0757">
              <w:rPr>
                <w:rStyle w:val="CodeCar"/>
              </w:rPr>
              <w:t>id</w:t>
            </w:r>
            <w:r w:rsidRPr="003D42C3">
              <w:rPr>
                <w:rFonts w:cs="Tahoma"/>
                <w:szCs w:val="20"/>
                <w:lang w:eastAsia="fr-FR"/>
              </w:rPr>
              <w:t>.</w:t>
            </w:r>
          </w:p>
          <w:p w:rsidR="000446D3" w:rsidRDefault="000446D3" w:rsidP="00030EDF">
            <w:pPr>
              <w:rPr>
                <w:b/>
                <w:lang w:eastAsia="fr-FR"/>
              </w:rPr>
            </w:pPr>
          </w:p>
          <w:p w:rsidR="000446D3" w:rsidRPr="000446D3" w:rsidRDefault="000446D3" w:rsidP="00030EDF">
            <w:pPr>
              <w:rPr>
                <w:rFonts w:cs="Tahoma"/>
                <w:b/>
                <w:szCs w:val="20"/>
                <w:lang w:val="en-US" w:eastAsia="fr-FR"/>
              </w:rPr>
            </w:pPr>
            <w:r w:rsidRPr="000446D3">
              <w:rPr>
                <w:rFonts w:cs="Tahoma"/>
                <w:b/>
                <w:szCs w:val="20"/>
                <w:lang w:val="en-US" w:eastAsia="fr-FR"/>
              </w:rPr>
              <w:t>Description</w:t>
            </w:r>
          </w:p>
          <w:p w:rsidR="000446D3" w:rsidRPr="000446D3" w:rsidRDefault="00A17401" w:rsidP="00B6030A">
            <w:pPr>
              <w:pStyle w:val="Code"/>
              <w:rPr>
                <w:rStyle w:val="CodeCar"/>
                <w:b/>
                <w:lang w:val="en-US"/>
              </w:rPr>
            </w:pPr>
            <w:r>
              <w:rPr>
                <w:rStyle w:val="CodeCar"/>
                <w:lang w:val="en-US"/>
              </w:rPr>
              <w:t>boolean</w:t>
            </w:r>
            <w:r w:rsidR="000446D3" w:rsidRPr="000446D3">
              <w:rPr>
                <w:rStyle w:val="CodeCar"/>
                <w:b/>
                <w:lang w:val="en-US"/>
              </w:rPr>
              <w:t xml:space="preserve"> get</w:t>
            </w:r>
            <w:r w:rsidR="000446D3">
              <w:rPr>
                <w:rStyle w:val="CodeCar"/>
                <w:b/>
                <w:lang w:val="en-US"/>
              </w:rPr>
              <w:t>Active</w:t>
            </w:r>
            <w:r w:rsidR="000446D3" w:rsidRPr="000446D3">
              <w:rPr>
                <w:rStyle w:val="CodeCar"/>
                <w:lang w:val="en-US"/>
              </w:rPr>
              <w:t>(</w:t>
            </w:r>
            <w:r w:rsidR="000446D3" w:rsidRPr="000446D3">
              <w:rPr>
                <w:rStyle w:val="CodeCar"/>
                <w:b/>
                <w:lang w:val="en-US"/>
              </w:rPr>
              <w:t>string</w:t>
            </w:r>
            <w:r w:rsidR="000446D3" w:rsidRPr="000446D3">
              <w:rPr>
                <w:rStyle w:val="CodeCar"/>
                <w:lang w:val="en-US"/>
              </w:rPr>
              <w:t xml:space="preserve"> id)</w:t>
            </w:r>
          </w:p>
          <w:p w:rsidR="000446D3" w:rsidRPr="000446D3" w:rsidRDefault="000446D3" w:rsidP="00030EDF">
            <w:pPr>
              <w:rPr>
                <w:rStyle w:val="lev"/>
                <w:lang w:val="en-US" w:eastAsia="fr-FR"/>
              </w:rPr>
            </w:pPr>
          </w:p>
          <w:p w:rsidR="000446D3" w:rsidRPr="003D42C3" w:rsidRDefault="000446D3" w:rsidP="00030EDF">
            <w:pPr>
              <w:rPr>
                <w:rStyle w:val="lev"/>
                <w:rFonts w:cs="Tahoma"/>
                <w:szCs w:val="20"/>
                <w:lang w:eastAsia="fr-FR"/>
              </w:rPr>
            </w:pPr>
            <w:r w:rsidRPr="003D42C3">
              <w:rPr>
                <w:rStyle w:val="lev"/>
                <w:rFonts w:cs="Tahoma"/>
                <w:szCs w:val="20"/>
                <w:lang w:eastAsia="fr-FR"/>
              </w:rPr>
              <w:t>Liste des paramètres</w:t>
            </w:r>
          </w:p>
          <w:p w:rsidR="001E06C2" w:rsidRPr="003D42C3" w:rsidRDefault="001E06C2" w:rsidP="001E06C2">
            <w:pPr>
              <w:rPr>
                <w:rStyle w:val="lev"/>
                <w:rFonts w:cs="Tahoma"/>
                <w:b w:val="0"/>
                <w:szCs w:val="20"/>
              </w:rPr>
            </w:pPr>
            <w:r>
              <w:rPr>
                <w:rStyle w:val="CodeCar"/>
              </w:rPr>
              <w:t>i</w:t>
            </w:r>
            <w:r w:rsidRPr="00CD0757">
              <w:rPr>
                <w:rStyle w:val="CodeCar"/>
              </w:rPr>
              <w:t>d</w:t>
            </w:r>
            <w:r>
              <w:rPr>
                <w:rStyle w:val="lev"/>
                <w:rFonts w:cs="Tahoma"/>
                <w:b w:val="0"/>
                <w:szCs w:val="20"/>
              </w:rPr>
              <w:t> </w:t>
            </w:r>
            <w:r w:rsidRPr="00CD0757">
              <w:rPr>
                <w:rStyle w:val="lev"/>
                <w:rFonts w:cs="Tahoma"/>
                <w:b w:val="0"/>
                <w:szCs w:val="20"/>
              </w:rPr>
              <w:t xml:space="preserve">: </w:t>
            </w:r>
            <w:r>
              <w:rPr>
                <w:rStyle w:val="lev"/>
                <w:rFonts w:cs="Tahoma"/>
                <w:b w:val="0"/>
                <w:szCs w:val="20"/>
              </w:rPr>
              <w:t>i</w:t>
            </w:r>
            <w:r w:rsidRPr="00CD0757">
              <w:rPr>
                <w:rStyle w:val="lev"/>
                <w:rFonts w:cs="Tahoma"/>
                <w:b w:val="0"/>
                <w:szCs w:val="20"/>
              </w:rPr>
              <w:t xml:space="preserve">dentifiant de la colonne </w:t>
            </w:r>
            <w:r>
              <w:rPr>
                <w:rStyle w:val="lev"/>
                <w:rFonts w:cs="Tahoma"/>
                <w:b w:val="0"/>
                <w:szCs w:val="20"/>
              </w:rPr>
              <w:t>interrogée</w:t>
            </w:r>
            <w:r w:rsidRPr="00CD0757">
              <w:rPr>
                <w:rStyle w:val="lev"/>
                <w:rFonts w:cs="Tahoma"/>
                <w:b w:val="0"/>
                <w:szCs w:val="20"/>
              </w:rPr>
              <w:t>.</w:t>
            </w:r>
          </w:p>
          <w:p w:rsidR="000446D3" w:rsidRDefault="000446D3" w:rsidP="00030EDF">
            <w:pPr>
              <w:ind w:left="567"/>
              <w:rPr>
                <w:b/>
                <w:lang w:eastAsia="fr-FR"/>
              </w:rPr>
            </w:pPr>
          </w:p>
          <w:p w:rsidR="000446D3" w:rsidRPr="003D42C3" w:rsidRDefault="000446D3" w:rsidP="00030EDF">
            <w:pPr>
              <w:rPr>
                <w:rStyle w:val="lev"/>
                <w:rFonts w:cs="Tahoma"/>
                <w:szCs w:val="20"/>
                <w:lang w:eastAsia="fr-FR"/>
              </w:rPr>
            </w:pPr>
            <w:r w:rsidRPr="003D42C3">
              <w:rPr>
                <w:rStyle w:val="lev"/>
                <w:rFonts w:cs="Tahoma"/>
                <w:szCs w:val="20"/>
                <w:lang w:eastAsia="fr-FR"/>
              </w:rPr>
              <w:t>Retour</w:t>
            </w:r>
          </w:p>
          <w:p w:rsidR="000446D3" w:rsidRDefault="000446D3" w:rsidP="000446D3">
            <w:pPr>
              <w:rPr>
                <w:rStyle w:val="lev"/>
                <w:rFonts w:cs="Tahoma"/>
                <w:b w:val="0"/>
                <w:szCs w:val="20"/>
                <w:lang w:eastAsia="fr-FR"/>
              </w:rPr>
            </w:pPr>
            <w:r>
              <w:rPr>
                <w:rStyle w:val="CodeCar"/>
              </w:rPr>
              <w:t>t</w:t>
            </w:r>
            <w:r w:rsidRPr="000446D3">
              <w:rPr>
                <w:rStyle w:val="CodeCar"/>
              </w:rPr>
              <w:t>rue</w:t>
            </w:r>
            <w:r>
              <w:rPr>
                <w:rStyle w:val="lev"/>
                <w:rFonts w:cs="Tahoma"/>
                <w:b w:val="0"/>
                <w:szCs w:val="20"/>
                <w:lang w:eastAsia="fr-FR"/>
              </w:rPr>
              <w:t> : la colonne est active et prise en compte lors de la lecture du fichier CSV.</w:t>
            </w:r>
          </w:p>
          <w:p w:rsidR="000446D3" w:rsidRPr="000446D3" w:rsidRDefault="000446D3" w:rsidP="000446D3">
            <w:pPr>
              <w:rPr>
                <w:rFonts w:cs="Tahoma"/>
                <w:bCs/>
                <w:szCs w:val="20"/>
                <w:lang w:eastAsia="fr-FR"/>
              </w:rPr>
            </w:pPr>
            <w:r>
              <w:rPr>
                <w:rStyle w:val="CodeCar"/>
              </w:rPr>
              <w:t>f</w:t>
            </w:r>
            <w:r w:rsidRPr="000446D3">
              <w:rPr>
                <w:rStyle w:val="CodeCar"/>
              </w:rPr>
              <w:t>alse</w:t>
            </w:r>
            <w:r>
              <w:rPr>
                <w:rStyle w:val="lev"/>
                <w:rFonts w:cs="Tahoma"/>
                <w:b w:val="0"/>
                <w:szCs w:val="20"/>
                <w:lang w:eastAsia="fr-FR"/>
              </w:rPr>
              <w:t xml:space="preserve"> : la colonne n’est pas active et donc non importée.</w:t>
            </w:r>
          </w:p>
        </w:tc>
      </w:tr>
    </w:tbl>
    <w:p w:rsidR="000446D3" w:rsidRDefault="000446D3" w:rsidP="00787BF6">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A17401" w:rsidRPr="00B450D2" w:rsidTr="00030EDF">
        <w:tc>
          <w:tcPr>
            <w:tcW w:w="9212" w:type="dxa"/>
            <w:tcBorders>
              <w:bottom w:val="single" w:sz="8" w:space="0" w:color="auto"/>
            </w:tcBorders>
            <w:shd w:val="clear" w:color="auto" w:fill="DBE5F1" w:themeFill="accent1" w:themeFillTint="33"/>
          </w:tcPr>
          <w:p w:rsidR="00A17401" w:rsidRPr="00B450D2" w:rsidRDefault="00A17401" w:rsidP="00B6030A">
            <w:pPr>
              <w:pStyle w:val="Mthode"/>
            </w:pPr>
            <w:r>
              <w:t>getCommentaire()</w:t>
            </w:r>
          </w:p>
        </w:tc>
      </w:tr>
      <w:tr w:rsidR="00A17401" w:rsidRPr="000446D3" w:rsidTr="00030EDF">
        <w:tc>
          <w:tcPr>
            <w:tcW w:w="9212" w:type="dxa"/>
            <w:tcBorders>
              <w:top w:val="single" w:sz="8" w:space="0" w:color="auto"/>
            </w:tcBorders>
            <w:shd w:val="clear" w:color="auto" w:fill="F2F2F2" w:themeFill="background1" w:themeFillShade="F2"/>
          </w:tcPr>
          <w:p w:rsidR="00A17401" w:rsidRPr="003D42C3" w:rsidRDefault="00A17401" w:rsidP="00030EDF">
            <w:pPr>
              <w:rPr>
                <w:rFonts w:cs="Tahoma"/>
                <w:szCs w:val="20"/>
                <w:lang w:eastAsia="fr-FR"/>
              </w:rPr>
            </w:pPr>
            <w:r w:rsidRPr="003D42C3">
              <w:rPr>
                <w:rFonts w:cs="Tahoma"/>
                <w:szCs w:val="20"/>
                <w:lang w:eastAsia="fr-FR"/>
              </w:rPr>
              <w:t xml:space="preserve">Renvoie </w:t>
            </w:r>
            <w:r>
              <w:rPr>
                <w:rFonts w:cs="Tahoma"/>
                <w:szCs w:val="20"/>
                <w:lang w:eastAsia="fr-FR"/>
              </w:rPr>
              <w:t xml:space="preserve">le commentaire associé à la colonne </w:t>
            </w:r>
            <w:r w:rsidR="00CD0757" w:rsidRPr="00CD0757">
              <w:rPr>
                <w:rStyle w:val="CodeCar"/>
              </w:rPr>
              <w:t>id</w:t>
            </w:r>
            <w:r w:rsidRPr="003D42C3">
              <w:rPr>
                <w:rFonts w:cs="Tahoma"/>
                <w:szCs w:val="20"/>
                <w:lang w:eastAsia="fr-FR"/>
              </w:rPr>
              <w:t>.</w:t>
            </w:r>
          </w:p>
          <w:p w:rsidR="00A17401" w:rsidRDefault="00A17401" w:rsidP="00030EDF">
            <w:pPr>
              <w:rPr>
                <w:b/>
                <w:lang w:eastAsia="fr-FR"/>
              </w:rPr>
            </w:pPr>
          </w:p>
          <w:p w:rsidR="00A17401" w:rsidRPr="000446D3" w:rsidRDefault="00A17401" w:rsidP="00030EDF">
            <w:pPr>
              <w:rPr>
                <w:rFonts w:cs="Tahoma"/>
                <w:b/>
                <w:szCs w:val="20"/>
                <w:lang w:val="en-US" w:eastAsia="fr-FR"/>
              </w:rPr>
            </w:pPr>
            <w:r w:rsidRPr="000446D3">
              <w:rPr>
                <w:rFonts w:cs="Tahoma"/>
                <w:b/>
                <w:szCs w:val="20"/>
                <w:lang w:val="en-US" w:eastAsia="fr-FR"/>
              </w:rPr>
              <w:t>Description</w:t>
            </w:r>
          </w:p>
          <w:p w:rsidR="00A17401" w:rsidRPr="000446D3" w:rsidRDefault="00A17401" w:rsidP="00B6030A">
            <w:pPr>
              <w:pStyle w:val="Code"/>
              <w:rPr>
                <w:rStyle w:val="CodeCar"/>
                <w:b/>
                <w:lang w:val="en-US"/>
              </w:rPr>
            </w:pPr>
            <w:r>
              <w:rPr>
                <w:rStyle w:val="CodeCar"/>
                <w:lang w:val="en-US"/>
              </w:rPr>
              <w:t>string</w:t>
            </w:r>
            <w:r w:rsidRPr="000446D3">
              <w:rPr>
                <w:rStyle w:val="CodeCar"/>
                <w:b/>
                <w:lang w:val="en-US"/>
              </w:rPr>
              <w:t xml:space="preserve"> get</w:t>
            </w:r>
            <w:r>
              <w:rPr>
                <w:rStyle w:val="CodeCar"/>
                <w:b/>
                <w:lang w:val="en-US"/>
              </w:rPr>
              <w:t>Active</w:t>
            </w:r>
            <w:r w:rsidRPr="000446D3">
              <w:rPr>
                <w:rStyle w:val="CodeCar"/>
                <w:lang w:val="en-US"/>
              </w:rPr>
              <w:t>(</w:t>
            </w:r>
            <w:r w:rsidRPr="000446D3">
              <w:rPr>
                <w:rStyle w:val="CodeCar"/>
                <w:b/>
                <w:lang w:val="en-US"/>
              </w:rPr>
              <w:t>string</w:t>
            </w:r>
            <w:r w:rsidRPr="000446D3">
              <w:rPr>
                <w:rStyle w:val="CodeCar"/>
                <w:lang w:val="en-US"/>
              </w:rPr>
              <w:t xml:space="preserve"> id)</w:t>
            </w:r>
          </w:p>
          <w:p w:rsidR="00A17401" w:rsidRPr="000446D3" w:rsidRDefault="00A17401" w:rsidP="00030EDF">
            <w:pPr>
              <w:rPr>
                <w:rStyle w:val="lev"/>
                <w:lang w:val="en-US" w:eastAsia="fr-FR"/>
              </w:rPr>
            </w:pPr>
          </w:p>
          <w:p w:rsidR="00A17401" w:rsidRPr="003D42C3" w:rsidRDefault="00A17401" w:rsidP="00030EDF">
            <w:pPr>
              <w:rPr>
                <w:rStyle w:val="lev"/>
                <w:rFonts w:cs="Tahoma"/>
                <w:szCs w:val="20"/>
                <w:lang w:eastAsia="fr-FR"/>
              </w:rPr>
            </w:pPr>
            <w:r w:rsidRPr="003D42C3">
              <w:rPr>
                <w:rStyle w:val="lev"/>
                <w:rFonts w:cs="Tahoma"/>
                <w:szCs w:val="20"/>
                <w:lang w:eastAsia="fr-FR"/>
              </w:rPr>
              <w:t>Liste des paramètres</w:t>
            </w:r>
          </w:p>
          <w:p w:rsidR="001E06C2" w:rsidRPr="003D42C3" w:rsidRDefault="001E06C2" w:rsidP="001E06C2">
            <w:pPr>
              <w:rPr>
                <w:rStyle w:val="lev"/>
                <w:rFonts w:cs="Tahoma"/>
                <w:b w:val="0"/>
                <w:szCs w:val="20"/>
              </w:rPr>
            </w:pPr>
            <w:r>
              <w:rPr>
                <w:rStyle w:val="CodeCar"/>
              </w:rPr>
              <w:t>i</w:t>
            </w:r>
            <w:r w:rsidRPr="00CD0757">
              <w:rPr>
                <w:rStyle w:val="CodeCar"/>
              </w:rPr>
              <w:t>d</w:t>
            </w:r>
            <w:r>
              <w:rPr>
                <w:rStyle w:val="lev"/>
                <w:rFonts w:cs="Tahoma"/>
                <w:b w:val="0"/>
                <w:szCs w:val="20"/>
              </w:rPr>
              <w:t> </w:t>
            </w:r>
            <w:r w:rsidRPr="00CD0757">
              <w:rPr>
                <w:rStyle w:val="lev"/>
                <w:rFonts w:cs="Tahoma"/>
                <w:b w:val="0"/>
                <w:szCs w:val="20"/>
              </w:rPr>
              <w:t xml:space="preserve">: </w:t>
            </w:r>
            <w:r>
              <w:rPr>
                <w:rStyle w:val="lev"/>
                <w:rFonts w:cs="Tahoma"/>
                <w:b w:val="0"/>
                <w:szCs w:val="20"/>
              </w:rPr>
              <w:t>i</w:t>
            </w:r>
            <w:r w:rsidRPr="00CD0757">
              <w:rPr>
                <w:rStyle w:val="lev"/>
                <w:rFonts w:cs="Tahoma"/>
                <w:b w:val="0"/>
                <w:szCs w:val="20"/>
              </w:rPr>
              <w:t xml:space="preserve">dentifiant de la colonne </w:t>
            </w:r>
            <w:r>
              <w:rPr>
                <w:rStyle w:val="lev"/>
                <w:rFonts w:cs="Tahoma"/>
                <w:b w:val="0"/>
                <w:szCs w:val="20"/>
              </w:rPr>
              <w:t>interrogée</w:t>
            </w:r>
            <w:r w:rsidRPr="00CD0757">
              <w:rPr>
                <w:rStyle w:val="lev"/>
                <w:rFonts w:cs="Tahoma"/>
                <w:b w:val="0"/>
                <w:szCs w:val="20"/>
              </w:rPr>
              <w:t>.</w:t>
            </w:r>
          </w:p>
          <w:p w:rsidR="00A17401" w:rsidRDefault="00A17401" w:rsidP="00030EDF">
            <w:pPr>
              <w:ind w:left="567"/>
              <w:rPr>
                <w:b/>
                <w:lang w:eastAsia="fr-FR"/>
              </w:rPr>
            </w:pPr>
          </w:p>
          <w:p w:rsidR="00A17401" w:rsidRPr="003D42C3" w:rsidRDefault="00A17401" w:rsidP="00030EDF">
            <w:pPr>
              <w:rPr>
                <w:rStyle w:val="lev"/>
                <w:rFonts w:cs="Tahoma"/>
                <w:szCs w:val="20"/>
                <w:lang w:eastAsia="fr-FR"/>
              </w:rPr>
            </w:pPr>
            <w:r w:rsidRPr="003D42C3">
              <w:rPr>
                <w:rStyle w:val="lev"/>
                <w:rFonts w:cs="Tahoma"/>
                <w:szCs w:val="20"/>
                <w:lang w:eastAsia="fr-FR"/>
              </w:rPr>
              <w:t>Retour</w:t>
            </w:r>
          </w:p>
          <w:p w:rsidR="00A17401" w:rsidRPr="000446D3" w:rsidRDefault="00A17401" w:rsidP="00A17401">
            <w:pPr>
              <w:rPr>
                <w:rFonts w:cs="Tahoma"/>
                <w:bCs/>
                <w:szCs w:val="20"/>
                <w:lang w:eastAsia="fr-FR"/>
              </w:rPr>
            </w:pPr>
            <w:r>
              <w:rPr>
                <w:rStyle w:val="lev"/>
                <w:rFonts w:cs="Tahoma"/>
                <w:b w:val="0"/>
                <w:szCs w:val="20"/>
                <w:lang w:eastAsia="fr-FR"/>
              </w:rPr>
              <w:t>Le commentaire.</w:t>
            </w:r>
          </w:p>
        </w:tc>
      </w:tr>
    </w:tbl>
    <w:p w:rsidR="000446D3" w:rsidRDefault="000446D3" w:rsidP="00787BF6">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A17401" w:rsidRPr="00B450D2" w:rsidTr="00030EDF">
        <w:tc>
          <w:tcPr>
            <w:tcW w:w="9212" w:type="dxa"/>
            <w:tcBorders>
              <w:bottom w:val="single" w:sz="8" w:space="0" w:color="auto"/>
            </w:tcBorders>
            <w:shd w:val="clear" w:color="auto" w:fill="DBE5F1" w:themeFill="accent1" w:themeFillTint="33"/>
          </w:tcPr>
          <w:p w:rsidR="00A17401" w:rsidRPr="00B450D2" w:rsidRDefault="00A17401" w:rsidP="00B6030A">
            <w:pPr>
              <w:pStyle w:val="Mthode"/>
            </w:pPr>
            <w:r>
              <w:lastRenderedPageBreak/>
              <w:t>getCss()</w:t>
            </w:r>
          </w:p>
        </w:tc>
      </w:tr>
      <w:tr w:rsidR="00A17401" w:rsidRPr="000446D3" w:rsidTr="00030EDF">
        <w:tc>
          <w:tcPr>
            <w:tcW w:w="9212" w:type="dxa"/>
            <w:tcBorders>
              <w:top w:val="single" w:sz="8" w:space="0" w:color="auto"/>
            </w:tcBorders>
            <w:shd w:val="clear" w:color="auto" w:fill="F2F2F2" w:themeFill="background1" w:themeFillShade="F2"/>
          </w:tcPr>
          <w:p w:rsidR="00A17401" w:rsidRPr="003D42C3" w:rsidRDefault="00A17401" w:rsidP="00030EDF">
            <w:pPr>
              <w:rPr>
                <w:rFonts w:cs="Tahoma"/>
                <w:szCs w:val="20"/>
                <w:lang w:eastAsia="fr-FR"/>
              </w:rPr>
            </w:pPr>
            <w:r w:rsidRPr="003D42C3">
              <w:rPr>
                <w:rFonts w:cs="Tahoma"/>
                <w:szCs w:val="20"/>
                <w:lang w:eastAsia="fr-FR"/>
              </w:rPr>
              <w:t xml:space="preserve">Renvoie </w:t>
            </w:r>
            <w:r>
              <w:rPr>
                <w:rFonts w:cs="Tahoma"/>
                <w:szCs w:val="20"/>
                <w:lang w:eastAsia="fr-FR"/>
              </w:rPr>
              <w:t>le code CSS associé au commentaire</w:t>
            </w:r>
            <w:r w:rsidR="00736C58">
              <w:rPr>
                <w:rFonts w:cs="Tahoma"/>
                <w:szCs w:val="20"/>
                <w:lang w:eastAsia="fr-FR"/>
              </w:rPr>
              <w:t xml:space="preserve"> de la colonne </w:t>
            </w:r>
            <w:r w:rsidR="00736C58" w:rsidRPr="00736C58">
              <w:rPr>
                <w:rStyle w:val="CodeCar"/>
              </w:rPr>
              <w:t>id</w:t>
            </w:r>
            <w:r>
              <w:rPr>
                <w:rFonts w:cs="Tahoma"/>
                <w:szCs w:val="20"/>
                <w:lang w:eastAsia="fr-FR"/>
              </w:rPr>
              <w:t>. Ce code sera utilisé lors de l’affichage du commentaire pour le styler</w:t>
            </w:r>
            <w:r w:rsidRPr="003D42C3">
              <w:rPr>
                <w:rFonts w:cs="Tahoma"/>
                <w:szCs w:val="20"/>
                <w:lang w:eastAsia="fr-FR"/>
              </w:rPr>
              <w:t>.</w:t>
            </w:r>
          </w:p>
          <w:p w:rsidR="00A17401" w:rsidRDefault="00A17401" w:rsidP="00030EDF">
            <w:pPr>
              <w:rPr>
                <w:b/>
                <w:lang w:eastAsia="fr-FR"/>
              </w:rPr>
            </w:pPr>
          </w:p>
          <w:p w:rsidR="00A17401" w:rsidRPr="00A17401" w:rsidRDefault="00A17401" w:rsidP="00030EDF">
            <w:pPr>
              <w:rPr>
                <w:rFonts w:cs="Tahoma"/>
                <w:b/>
                <w:szCs w:val="20"/>
                <w:lang w:eastAsia="fr-FR"/>
              </w:rPr>
            </w:pPr>
            <w:r w:rsidRPr="00A17401">
              <w:rPr>
                <w:rFonts w:cs="Tahoma"/>
                <w:b/>
                <w:szCs w:val="20"/>
                <w:lang w:eastAsia="fr-FR"/>
              </w:rPr>
              <w:t>Description</w:t>
            </w:r>
          </w:p>
          <w:p w:rsidR="00A17401" w:rsidRPr="00A17401" w:rsidRDefault="00A17401" w:rsidP="00B6030A">
            <w:pPr>
              <w:pStyle w:val="Code"/>
              <w:rPr>
                <w:rStyle w:val="CodeCar"/>
                <w:b/>
              </w:rPr>
            </w:pPr>
            <w:r w:rsidRPr="00A17401">
              <w:rPr>
                <w:rStyle w:val="CodeCar"/>
              </w:rPr>
              <w:t>string</w:t>
            </w:r>
            <w:r w:rsidRPr="00A17401">
              <w:rPr>
                <w:rStyle w:val="CodeCar"/>
                <w:b/>
              </w:rPr>
              <w:t xml:space="preserve"> get</w:t>
            </w:r>
            <w:r>
              <w:rPr>
                <w:rStyle w:val="CodeCar"/>
                <w:b/>
              </w:rPr>
              <w:t>Css</w:t>
            </w:r>
            <w:r w:rsidRPr="00A17401">
              <w:rPr>
                <w:rStyle w:val="CodeCar"/>
              </w:rPr>
              <w:t>(</w:t>
            </w:r>
            <w:r w:rsidRPr="00A17401">
              <w:rPr>
                <w:rStyle w:val="CodeCar"/>
                <w:b/>
              </w:rPr>
              <w:t>string</w:t>
            </w:r>
            <w:r w:rsidRPr="00A17401">
              <w:rPr>
                <w:rStyle w:val="CodeCar"/>
              </w:rPr>
              <w:t xml:space="preserve"> id)</w:t>
            </w:r>
          </w:p>
          <w:p w:rsidR="00A17401" w:rsidRPr="00A17401" w:rsidRDefault="00A17401" w:rsidP="00030EDF">
            <w:pPr>
              <w:rPr>
                <w:rStyle w:val="lev"/>
                <w:lang w:eastAsia="fr-FR"/>
              </w:rPr>
            </w:pPr>
          </w:p>
          <w:p w:rsidR="00A17401" w:rsidRPr="003D42C3" w:rsidRDefault="00A17401" w:rsidP="00030EDF">
            <w:pPr>
              <w:rPr>
                <w:rStyle w:val="lev"/>
                <w:rFonts w:cs="Tahoma"/>
                <w:szCs w:val="20"/>
                <w:lang w:eastAsia="fr-FR"/>
              </w:rPr>
            </w:pPr>
            <w:r w:rsidRPr="003D42C3">
              <w:rPr>
                <w:rStyle w:val="lev"/>
                <w:rFonts w:cs="Tahoma"/>
                <w:szCs w:val="20"/>
                <w:lang w:eastAsia="fr-FR"/>
              </w:rPr>
              <w:t>Liste des paramètres</w:t>
            </w:r>
          </w:p>
          <w:p w:rsidR="001E06C2" w:rsidRPr="003D42C3" w:rsidRDefault="001E06C2" w:rsidP="001E06C2">
            <w:pPr>
              <w:rPr>
                <w:rStyle w:val="lev"/>
                <w:rFonts w:cs="Tahoma"/>
                <w:b w:val="0"/>
                <w:szCs w:val="20"/>
              </w:rPr>
            </w:pPr>
            <w:r>
              <w:rPr>
                <w:rStyle w:val="CodeCar"/>
              </w:rPr>
              <w:t>i</w:t>
            </w:r>
            <w:r w:rsidRPr="00CD0757">
              <w:rPr>
                <w:rStyle w:val="CodeCar"/>
              </w:rPr>
              <w:t>d</w:t>
            </w:r>
            <w:r>
              <w:rPr>
                <w:rStyle w:val="lev"/>
                <w:rFonts w:cs="Tahoma"/>
                <w:b w:val="0"/>
                <w:szCs w:val="20"/>
              </w:rPr>
              <w:t> </w:t>
            </w:r>
            <w:r w:rsidRPr="00CD0757">
              <w:rPr>
                <w:rStyle w:val="lev"/>
                <w:rFonts w:cs="Tahoma"/>
                <w:b w:val="0"/>
                <w:szCs w:val="20"/>
              </w:rPr>
              <w:t xml:space="preserve">: </w:t>
            </w:r>
            <w:r>
              <w:rPr>
                <w:rStyle w:val="lev"/>
                <w:rFonts w:cs="Tahoma"/>
                <w:b w:val="0"/>
                <w:szCs w:val="20"/>
              </w:rPr>
              <w:t>i</w:t>
            </w:r>
            <w:r w:rsidRPr="00CD0757">
              <w:rPr>
                <w:rStyle w:val="lev"/>
                <w:rFonts w:cs="Tahoma"/>
                <w:b w:val="0"/>
                <w:szCs w:val="20"/>
              </w:rPr>
              <w:t xml:space="preserve">dentifiant de la colonne </w:t>
            </w:r>
            <w:r>
              <w:rPr>
                <w:rStyle w:val="lev"/>
                <w:rFonts w:cs="Tahoma"/>
                <w:b w:val="0"/>
                <w:szCs w:val="20"/>
              </w:rPr>
              <w:t>interrogée</w:t>
            </w:r>
            <w:r w:rsidRPr="00CD0757">
              <w:rPr>
                <w:rStyle w:val="lev"/>
                <w:rFonts w:cs="Tahoma"/>
                <w:b w:val="0"/>
                <w:szCs w:val="20"/>
              </w:rPr>
              <w:t>.</w:t>
            </w:r>
          </w:p>
          <w:p w:rsidR="00A17401" w:rsidRDefault="00A17401" w:rsidP="00030EDF">
            <w:pPr>
              <w:ind w:left="567"/>
              <w:rPr>
                <w:b/>
                <w:lang w:eastAsia="fr-FR"/>
              </w:rPr>
            </w:pPr>
          </w:p>
          <w:p w:rsidR="00A17401" w:rsidRPr="003D42C3" w:rsidRDefault="00A17401" w:rsidP="00030EDF">
            <w:pPr>
              <w:rPr>
                <w:rStyle w:val="lev"/>
                <w:rFonts w:cs="Tahoma"/>
                <w:szCs w:val="20"/>
                <w:lang w:eastAsia="fr-FR"/>
              </w:rPr>
            </w:pPr>
            <w:r w:rsidRPr="003D42C3">
              <w:rPr>
                <w:rStyle w:val="lev"/>
                <w:rFonts w:cs="Tahoma"/>
                <w:szCs w:val="20"/>
                <w:lang w:eastAsia="fr-FR"/>
              </w:rPr>
              <w:t>Retour</w:t>
            </w:r>
          </w:p>
          <w:p w:rsidR="00A17401" w:rsidRPr="000446D3" w:rsidRDefault="00A17401" w:rsidP="00A17401">
            <w:pPr>
              <w:rPr>
                <w:rFonts w:cs="Tahoma"/>
                <w:bCs/>
                <w:szCs w:val="20"/>
                <w:lang w:eastAsia="fr-FR"/>
              </w:rPr>
            </w:pPr>
            <w:r>
              <w:rPr>
                <w:rStyle w:val="lev"/>
                <w:rFonts w:cs="Tahoma"/>
                <w:b w:val="0"/>
                <w:szCs w:val="20"/>
                <w:lang w:eastAsia="fr-FR"/>
              </w:rPr>
              <w:t>Le code CSS.</w:t>
            </w:r>
          </w:p>
        </w:tc>
      </w:tr>
    </w:tbl>
    <w:p w:rsidR="00A17401" w:rsidRDefault="00A17401" w:rsidP="00787BF6">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A17401" w:rsidRPr="00B450D2" w:rsidTr="00030EDF">
        <w:tc>
          <w:tcPr>
            <w:tcW w:w="9212" w:type="dxa"/>
            <w:tcBorders>
              <w:bottom w:val="single" w:sz="8" w:space="0" w:color="auto"/>
            </w:tcBorders>
            <w:shd w:val="clear" w:color="auto" w:fill="DBE5F1" w:themeFill="accent1" w:themeFillTint="33"/>
          </w:tcPr>
          <w:p w:rsidR="00A17401" w:rsidRPr="00B450D2" w:rsidRDefault="00A17401" w:rsidP="00B6030A">
            <w:pPr>
              <w:pStyle w:val="Mthode"/>
            </w:pPr>
            <w:r>
              <w:t>getDefaut()</w:t>
            </w:r>
          </w:p>
        </w:tc>
      </w:tr>
      <w:tr w:rsidR="00A17401" w:rsidRPr="000446D3" w:rsidTr="00030EDF">
        <w:tc>
          <w:tcPr>
            <w:tcW w:w="9212" w:type="dxa"/>
            <w:tcBorders>
              <w:top w:val="single" w:sz="8" w:space="0" w:color="auto"/>
            </w:tcBorders>
            <w:shd w:val="clear" w:color="auto" w:fill="F2F2F2" w:themeFill="background1" w:themeFillShade="F2"/>
          </w:tcPr>
          <w:p w:rsidR="00A17401" w:rsidRPr="003D42C3" w:rsidRDefault="00A17401" w:rsidP="00030EDF">
            <w:pPr>
              <w:rPr>
                <w:rFonts w:cs="Tahoma"/>
                <w:szCs w:val="20"/>
                <w:lang w:eastAsia="fr-FR"/>
              </w:rPr>
            </w:pPr>
            <w:r w:rsidRPr="003D42C3">
              <w:rPr>
                <w:rFonts w:cs="Tahoma"/>
                <w:szCs w:val="20"/>
                <w:lang w:eastAsia="fr-FR"/>
              </w:rPr>
              <w:t xml:space="preserve">Renvoie </w:t>
            </w:r>
            <w:r>
              <w:rPr>
                <w:rFonts w:cs="Tahoma"/>
                <w:szCs w:val="20"/>
                <w:lang w:eastAsia="fr-FR"/>
              </w:rPr>
              <w:t xml:space="preserve">la valeur par défaut du champ CSV si celui-ci est vide et si le test </w:t>
            </w:r>
            <w:r w:rsidRPr="001E06C2">
              <w:rPr>
                <w:rStyle w:val="CodeCar"/>
              </w:rPr>
              <w:t>DEFAULT</w:t>
            </w:r>
            <w:r>
              <w:rPr>
                <w:rFonts w:cs="Tahoma"/>
                <w:szCs w:val="20"/>
                <w:lang w:eastAsia="fr-FR"/>
              </w:rPr>
              <w:t xml:space="preserve"> a été positionné.</w:t>
            </w:r>
          </w:p>
          <w:p w:rsidR="00A17401" w:rsidRDefault="00A17401" w:rsidP="00030EDF">
            <w:pPr>
              <w:rPr>
                <w:b/>
                <w:lang w:eastAsia="fr-FR"/>
              </w:rPr>
            </w:pPr>
          </w:p>
          <w:p w:rsidR="00A17401" w:rsidRPr="00A17401" w:rsidRDefault="00A17401" w:rsidP="00030EDF">
            <w:pPr>
              <w:rPr>
                <w:rFonts w:cs="Tahoma"/>
                <w:b/>
                <w:szCs w:val="20"/>
                <w:lang w:val="en-US" w:eastAsia="fr-FR"/>
              </w:rPr>
            </w:pPr>
            <w:r w:rsidRPr="00A17401">
              <w:rPr>
                <w:rFonts w:cs="Tahoma"/>
                <w:b/>
                <w:szCs w:val="20"/>
                <w:lang w:val="en-US" w:eastAsia="fr-FR"/>
              </w:rPr>
              <w:t>Description</w:t>
            </w:r>
          </w:p>
          <w:p w:rsidR="00A17401" w:rsidRPr="00A17401" w:rsidRDefault="00A17401" w:rsidP="00B6030A">
            <w:pPr>
              <w:pStyle w:val="Code"/>
              <w:rPr>
                <w:rStyle w:val="CodeCar"/>
                <w:b/>
                <w:lang w:val="en-US"/>
              </w:rPr>
            </w:pPr>
            <w:r w:rsidRPr="00A17401">
              <w:rPr>
                <w:rStyle w:val="CodeCar"/>
                <w:lang w:val="en-US"/>
              </w:rPr>
              <w:t>string</w:t>
            </w:r>
            <w:r w:rsidRPr="00A17401">
              <w:rPr>
                <w:rStyle w:val="CodeCar"/>
                <w:b/>
                <w:lang w:val="en-US"/>
              </w:rPr>
              <w:t xml:space="preserve"> get</w:t>
            </w:r>
            <w:r>
              <w:rPr>
                <w:rStyle w:val="CodeCar"/>
                <w:b/>
                <w:lang w:val="en-US"/>
              </w:rPr>
              <w:t>Defaut(</w:t>
            </w:r>
            <w:r w:rsidRPr="00A17401">
              <w:rPr>
                <w:rStyle w:val="CodeCar"/>
                <w:b/>
                <w:lang w:val="en-US"/>
              </w:rPr>
              <w:t>string</w:t>
            </w:r>
            <w:r w:rsidRPr="00A17401">
              <w:rPr>
                <w:rStyle w:val="CodeCar"/>
                <w:lang w:val="en-US"/>
              </w:rPr>
              <w:t xml:space="preserve"> </w:t>
            </w:r>
            <w:r w:rsidR="006665D4">
              <w:rPr>
                <w:rStyle w:val="CodeCar"/>
                <w:lang w:val="en-US"/>
              </w:rPr>
              <w:t>$</w:t>
            </w:r>
            <w:r w:rsidRPr="00A17401">
              <w:rPr>
                <w:rStyle w:val="CodeCar"/>
                <w:lang w:val="en-US"/>
              </w:rPr>
              <w:t>id)</w:t>
            </w:r>
          </w:p>
          <w:p w:rsidR="00A17401" w:rsidRPr="00A17401" w:rsidRDefault="00A17401" w:rsidP="00030EDF">
            <w:pPr>
              <w:rPr>
                <w:rStyle w:val="lev"/>
                <w:lang w:val="en-US" w:eastAsia="fr-FR"/>
              </w:rPr>
            </w:pPr>
          </w:p>
          <w:p w:rsidR="00A17401" w:rsidRPr="003D42C3" w:rsidRDefault="00A17401" w:rsidP="00030EDF">
            <w:pPr>
              <w:rPr>
                <w:rStyle w:val="lev"/>
                <w:rFonts w:cs="Tahoma"/>
                <w:szCs w:val="20"/>
                <w:lang w:eastAsia="fr-FR"/>
              </w:rPr>
            </w:pPr>
            <w:r w:rsidRPr="003D42C3">
              <w:rPr>
                <w:rStyle w:val="lev"/>
                <w:rFonts w:cs="Tahoma"/>
                <w:szCs w:val="20"/>
                <w:lang w:eastAsia="fr-FR"/>
              </w:rPr>
              <w:t>Liste des paramètres</w:t>
            </w:r>
          </w:p>
          <w:p w:rsidR="001E06C2" w:rsidRPr="003D42C3" w:rsidRDefault="001E06C2" w:rsidP="001E06C2">
            <w:pPr>
              <w:rPr>
                <w:rStyle w:val="lev"/>
                <w:rFonts w:cs="Tahoma"/>
                <w:b w:val="0"/>
                <w:szCs w:val="20"/>
              </w:rPr>
            </w:pPr>
            <w:r>
              <w:rPr>
                <w:rStyle w:val="CodeCar"/>
              </w:rPr>
              <w:t>i</w:t>
            </w:r>
            <w:r w:rsidRPr="00CD0757">
              <w:rPr>
                <w:rStyle w:val="CodeCar"/>
              </w:rPr>
              <w:t>d</w:t>
            </w:r>
            <w:r>
              <w:rPr>
                <w:rStyle w:val="lev"/>
                <w:rFonts w:cs="Tahoma"/>
                <w:b w:val="0"/>
                <w:szCs w:val="20"/>
              </w:rPr>
              <w:t> </w:t>
            </w:r>
            <w:r w:rsidRPr="00CD0757">
              <w:rPr>
                <w:rStyle w:val="lev"/>
                <w:rFonts w:cs="Tahoma"/>
                <w:b w:val="0"/>
                <w:szCs w:val="20"/>
              </w:rPr>
              <w:t xml:space="preserve">: </w:t>
            </w:r>
            <w:r>
              <w:rPr>
                <w:rStyle w:val="lev"/>
                <w:rFonts w:cs="Tahoma"/>
                <w:b w:val="0"/>
                <w:szCs w:val="20"/>
              </w:rPr>
              <w:t>i</w:t>
            </w:r>
            <w:r w:rsidRPr="00CD0757">
              <w:rPr>
                <w:rStyle w:val="lev"/>
                <w:rFonts w:cs="Tahoma"/>
                <w:b w:val="0"/>
                <w:szCs w:val="20"/>
              </w:rPr>
              <w:t xml:space="preserve">dentifiant de la colonne </w:t>
            </w:r>
            <w:r>
              <w:rPr>
                <w:rStyle w:val="lev"/>
                <w:rFonts w:cs="Tahoma"/>
                <w:b w:val="0"/>
                <w:szCs w:val="20"/>
              </w:rPr>
              <w:t>interrogée</w:t>
            </w:r>
            <w:r w:rsidRPr="00CD0757">
              <w:rPr>
                <w:rStyle w:val="lev"/>
                <w:rFonts w:cs="Tahoma"/>
                <w:b w:val="0"/>
                <w:szCs w:val="20"/>
              </w:rPr>
              <w:t>.</w:t>
            </w:r>
          </w:p>
          <w:p w:rsidR="00A17401" w:rsidRDefault="00A17401" w:rsidP="00030EDF">
            <w:pPr>
              <w:ind w:left="567"/>
              <w:rPr>
                <w:b/>
                <w:lang w:eastAsia="fr-FR"/>
              </w:rPr>
            </w:pPr>
          </w:p>
          <w:p w:rsidR="00A17401" w:rsidRPr="003D42C3" w:rsidRDefault="00A17401" w:rsidP="00030EDF">
            <w:pPr>
              <w:rPr>
                <w:rStyle w:val="lev"/>
                <w:rFonts w:cs="Tahoma"/>
                <w:szCs w:val="20"/>
                <w:lang w:eastAsia="fr-FR"/>
              </w:rPr>
            </w:pPr>
            <w:r w:rsidRPr="003D42C3">
              <w:rPr>
                <w:rStyle w:val="lev"/>
                <w:rFonts w:cs="Tahoma"/>
                <w:szCs w:val="20"/>
                <w:lang w:eastAsia="fr-FR"/>
              </w:rPr>
              <w:t>Retour</w:t>
            </w:r>
          </w:p>
          <w:p w:rsidR="00A17401" w:rsidRPr="000446D3" w:rsidRDefault="00A17401" w:rsidP="00A17401">
            <w:pPr>
              <w:rPr>
                <w:rFonts w:cs="Tahoma"/>
                <w:bCs/>
                <w:szCs w:val="20"/>
                <w:lang w:eastAsia="fr-FR"/>
              </w:rPr>
            </w:pPr>
            <w:r>
              <w:rPr>
                <w:rStyle w:val="lev"/>
                <w:rFonts w:cs="Tahoma"/>
                <w:b w:val="0"/>
                <w:szCs w:val="20"/>
                <w:lang w:eastAsia="fr-FR"/>
              </w:rPr>
              <w:t>La valeur par défaut.</w:t>
            </w:r>
          </w:p>
        </w:tc>
      </w:tr>
    </w:tbl>
    <w:p w:rsidR="00A17401" w:rsidRDefault="00A17401" w:rsidP="00787BF6">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F60073" w:rsidRPr="00B450D2" w:rsidTr="00030EDF">
        <w:tc>
          <w:tcPr>
            <w:tcW w:w="9212" w:type="dxa"/>
            <w:tcBorders>
              <w:bottom w:val="single" w:sz="8" w:space="0" w:color="auto"/>
            </w:tcBorders>
            <w:shd w:val="clear" w:color="auto" w:fill="DBE5F1" w:themeFill="accent1" w:themeFillTint="33"/>
          </w:tcPr>
          <w:p w:rsidR="00F60073" w:rsidRPr="00B450D2" w:rsidRDefault="00F60073" w:rsidP="00B6030A">
            <w:pPr>
              <w:pStyle w:val="Mthode"/>
            </w:pPr>
            <w:r w:rsidRPr="00E135EB">
              <w:t>getNbColonnes</w:t>
            </w:r>
            <w:r>
              <w:t>()</w:t>
            </w:r>
          </w:p>
        </w:tc>
      </w:tr>
      <w:tr w:rsidR="00F60073" w:rsidTr="00030EDF">
        <w:tc>
          <w:tcPr>
            <w:tcW w:w="9212" w:type="dxa"/>
            <w:tcBorders>
              <w:top w:val="single" w:sz="8" w:space="0" w:color="auto"/>
            </w:tcBorders>
            <w:shd w:val="clear" w:color="auto" w:fill="F2F2F2" w:themeFill="background1" w:themeFillShade="F2"/>
          </w:tcPr>
          <w:p w:rsidR="00F60073" w:rsidRDefault="00F60073" w:rsidP="00030EDF">
            <w:pPr>
              <w:rPr>
                <w:lang w:eastAsia="fr-FR"/>
              </w:rPr>
            </w:pPr>
            <w:r w:rsidRPr="003D42C3">
              <w:rPr>
                <w:rFonts w:cs="Tahoma"/>
                <w:szCs w:val="20"/>
                <w:lang w:eastAsia="fr-FR"/>
              </w:rPr>
              <w:t xml:space="preserve">Renvoie </w:t>
            </w:r>
            <w:r>
              <w:rPr>
                <w:rFonts w:cs="Tahoma"/>
                <w:szCs w:val="20"/>
                <w:lang w:eastAsia="fr-FR"/>
              </w:rPr>
              <w:t>le nombre de colonnes définissant le modèle</w:t>
            </w:r>
            <w:r>
              <w:rPr>
                <w:lang w:eastAsia="fr-FR"/>
              </w:rPr>
              <w:t>.</w:t>
            </w:r>
          </w:p>
          <w:p w:rsidR="00F60073" w:rsidRDefault="00F60073" w:rsidP="00030EDF">
            <w:pPr>
              <w:rPr>
                <w:b/>
                <w:lang w:eastAsia="fr-FR"/>
              </w:rPr>
            </w:pPr>
          </w:p>
          <w:p w:rsidR="00F60073" w:rsidRPr="00746E31" w:rsidRDefault="00F60073" w:rsidP="00030EDF">
            <w:pPr>
              <w:rPr>
                <w:rFonts w:cs="Tahoma"/>
                <w:b/>
                <w:szCs w:val="20"/>
                <w:lang w:eastAsia="fr-FR"/>
              </w:rPr>
            </w:pPr>
            <w:r w:rsidRPr="00746E31">
              <w:rPr>
                <w:rFonts w:cs="Tahoma"/>
                <w:b/>
                <w:szCs w:val="20"/>
                <w:lang w:eastAsia="fr-FR"/>
              </w:rPr>
              <w:t>Description</w:t>
            </w:r>
          </w:p>
          <w:p w:rsidR="00F60073" w:rsidRPr="00746E31" w:rsidRDefault="00F60073" w:rsidP="00B6030A">
            <w:pPr>
              <w:pStyle w:val="Code"/>
              <w:rPr>
                <w:rStyle w:val="CodeCar"/>
                <w:b/>
              </w:rPr>
            </w:pPr>
            <w:r w:rsidRPr="00746E31">
              <w:rPr>
                <w:rStyle w:val="CodeCar"/>
              </w:rPr>
              <w:t>int</w:t>
            </w:r>
            <w:r w:rsidRPr="00746E31">
              <w:rPr>
                <w:rStyle w:val="CodeCar"/>
                <w:b/>
              </w:rPr>
              <w:t xml:space="preserve"> getNbColonnes</w:t>
            </w:r>
            <w:r w:rsidRPr="00746E31">
              <w:rPr>
                <w:rStyle w:val="CodeCar"/>
              </w:rPr>
              <w:t>()</w:t>
            </w:r>
          </w:p>
          <w:p w:rsidR="00F60073" w:rsidRPr="00746E31" w:rsidRDefault="00F60073" w:rsidP="00030EDF">
            <w:pPr>
              <w:rPr>
                <w:rStyle w:val="lev"/>
                <w:lang w:eastAsia="fr-FR"/>
              </w:rPr>
            </w:pPr>
          </w:p>
          <w:p w:rsidR="00F60073" w:rsidRPr="003D42C3" w:rsidRDefault="00F60073" w:rsidP="00030EDF">
            <w:pPr>
              <w:rPr>
                <w:rStyle w:val="lev"/>
                <w:rFonts w:cs="Tahoma"/>
                <w:szCs w:val="20"/>
                <w:lang w:eastAsia="fr-FR"/>
              </w:rPr>
            </w:pPr>
            <w:r w:rsidRPr="003D42C3">
              <w:rPr>
                <w:rStyle w:val="lev"/>
                <w:rFonts w:cs="Tahoma"/>
                <w:szCs w:val="20"/>
                <w:lang w:eastAsia="fr-FR"/>
              </w:rPr>
              <w:t>Liste des paramètres</w:t>
            </w:r>
          </w:p>
          <w:p w:rsidR="00F60073" w:rsidRDefault="00F60073" w:rsidP="001E06C2">
            <w:pPr>
              <w:rPr>
                <w:rStyle w:val="lev"/>
                <w:b w:val="0"/>
              </w:rPr>
            </w:pPr>
            <w:r>
              <w:rPr>
                <w:rStyle w:val="lev"/>
                <w:b w:val="0"/>
              </w:rPr>
              <w:t xml:space="preserve">Aucun </w:t>
            </w:r>
          </w:p>
          <w:p w:rsidR="00F60073" w:rsidRDefault="00F60073" w:rsidP="00030EDF">
            <w:pPr>
              <w:ind w:left="567"/>
              <w:rPr>
                <w:b/>
                <w:lang w:eastAsia="fr-FR"/>
              </w:rPr>
            </w:pPr>
          </w:p>
          <w:p w:rsidR="00F60073" w:rsidRPr="003D42C3" w:rsidRDefault="00F60073" w:rsidP="00030EDF">
            <w:pPr>
              <w:rPr>
                <w:rStyle w:val="lev"/>
                <w:rFonts w:cs="Tahoma"/>
                <w:szCs w:val="20"/>
                <w:lang w:eastAsia="fr-FR"/>
              </w:rPr>
            </w:pPr>
            <w:r w:rsidRPr="003D42C3">
              <w:rPr>
                <w:rStyle w:val="lev"/>
                <w:rFonts w:cs="Tahoma"/>
                <w:szCs w:val="20"/>
                <w:lang w:eastAsia="fr-FR"/>
              </w:rPr>
              <w:t>Retour</w:t>
            </w:r>
          </w:p>
          <w:p w:rsidR="00F60073" w:rsidRPr="00F60073" w:rsidRDefault="00F60073" w:rsidP="00F60073">
            <w:pPr>
              <w:rPr>
                <w:rFonts w:cs="Tahoma"/>
                <w:bCs/>
                <w:szCs w:val="20"/>
                <w:lang w:eastAsia="fr-FR"/>
              </w:rPr>
            </w:pPr>
            <w:r>
              <w:rPr>
                <w:rStyle w:val="lev"/>
                <w:rFonts w:cs="Tahoma"/>
                <w:b w:val="0"/>
                <w:szCs w:val="20"/>
                <w:lang w:eastAsia="fr-FR"/>
              </w:rPr>
              <w:t>Le nombre de colonnes définissant le modèle.</w:t>
            </w:r>
            <w:r w:rsidRPr="003D42C3">
              <w:rPr>
                <w:rStyle w:val="lev"/>
                <w:rFonts w:cs="Tahoma"/>
                <w:b w:val="0"/>
                <w:szCs w:val="20"/>
                <w:lang w:eastAsia="fr-FR"/>
              </w:rPr>
              <w:t xml:space="preserve"> </w:t>
            </w:r>
          </w:p>
        </w:tc>
      </w:tr>
    </w:tbl>
    <w:p w:rsidR="00F60073" w:rsidRDefault="00F60073" w:rsidP="00787BF6">
      <w:pPr>
        <w:rPr>
          <w:lang w:eastAsia="fr-FR"/>
        </w:rPr>
      </w:pPr>
    </w:p>
    <w:p w:rsidR="00B6030A" w:rsidRDefault="00B6030A">
      <w:r>
        <w:rPr>
          <w:b/>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5876F8" w:rsidRPr="00B450D2" w:rsidTr="005876F8">
        <w:tc>
          <w:tcPr>
            <w:tcW w:w="9212" w:type="dxa"/>
            <w:tcBorders>
              <w:bottom w:val="single" w:sz="8" w:space="0" w:color="auto"/>
            </w:tcBorders>
            <w:shd w:val="clear" w:color="auto" w:fill="DBE5F1" w:themeFill="accent1" w:themeFillTint="33"/>
          </w:tcPr>
          <w:p w:rsidR="005876F8" w:rsidRPr="00B450D2" w:rsidRDefault="005876F8" w:rsidP="00B6030A">
            <w:pPr>
              <w:pStyle w:val="Mthode"/>
            </w:pPr>
            <w:r>
              <w:lastRenderedPageBreak/>
              <w:t>getEntete()</w:t>
            </w:r>
          </w:p>
        </w:tc>
      </w:tr>
      <w:tr w:rsidR="005876F8" w:rsidTr="005876F8">
        <w:tc>
          <w:tcPr>
            <w:tcW w:w="9212" w:type="dxa"/>
            <w:tcBorders>
              <w:top w:val="single" w:sz="8" w:space="0" w:color="auto"/>
            </w:tcBorders>
            <w:shd w:val="clear" w:color="auto" w:fill="F2F2F2" w:themeFill="background1" w:themeFillShade="F2"/>
          </w:tcPr>
          <w:p w:rsidR="005876F8" w:rsidRPr="003D42C3" w:rsidRDefault="005876F8" w:rsidP="005876F8">
            <w:pPr>
              <w:rPr>
                <w:rFonts w:cs="Tahoma"/>
                <w:szCs w:val="20"/>
                <w:lang w:eastAsia="fr-FR"/>
              </w:rPr>
            </w:pPr>
            <w:r w:rsidRPr="003D42C3">
              <w:rPr>
                <w:rFonts w:cs="Tahoma"/>
                <w:szCs w:val="20"/>
                <w:lang w:eastAsia="fr-FR"/>
              </w:rPr>
              <w:t>Renvoie l’entête de l’import, un tableau contenant la correspondance colonne du modèle / colonne CSV.</w:t>
            </w:r>
          </w:p>
          <w:p w:rsidR="005876F8" w:rsidRDefault="005876F8" w:rsidP="005876F8">
            <w:pPr>
              <w:rPr>
                <w:b/>
                <w:lang w:eastAsia="fr-FR"/>
              </w:rPr>
            </w:pPr>
          </w:p>
          <w:p w:rsidR="005876F8" w:rsidRPr="003D42C3" w:rsidRDefault="005876F8" w:rsidP="005876F8">
            <w:pPr>
              <w:rPr>
                <w:rFonts w:cs="Tahoma"/>
                <w:b/>
                <w:szCs w:val="20"/>
                <w:lang w:eastAsia="fr-FR"/>
              </w:rPr>
            </w:pPr>
            <w:r w:rsidRPr="003D42C3">
              <w:rPr>
                <w:rFonts w:cs="Tahoma"/>
                <w:b/>
                <w:szCs w:val="20"/>
                <w:lang w:eastAsia="fr-FR"/>
              </w:rPr>
              <w:t>Description</w:t>
            </w:r>
          </w:p>
          <w:p w:rsidR="005876F8" w:rsidRPr="005876F8" w:rsidRDefault="005876F8" w:rsidP="00B6030A">
            <w:pPr>
              <w:pStyle w:val="Code"/>
              <w:rPr>
                <w:rStyle w:val="CodeCar"/>
                <w:b/>
              </w:rPr>
            </w:pPr>
            <w:r>
              <w:rPr>
                <w:rStyle w:val="CodeCar"/>
              </w:rPr>
              <w:t>array</w:t>
            </w:r>
            <w:r w:rsidRPr="005876F8">
              <w:rPr>
                <w:rStyle w:val="CodeCar"/>
                <w:b/>
              </w:rPr>
              <w:t xml:space="preserve"> get</w:t>
            </w:r>
            <w:r>
              <w:rPr>
                <w:rStyle w:val="CodeCar"/>
                <w:b/>
              </w:rPr>
              <w:t>Entete</w:t>
            </w:r>
            <w:r w:rsidRPr="005876F8">
              <w:rPr>
                <w:rStyle w:val="CodeCar"/>
              </w:rPr>
              <w:t>()</w:t>
            </w:r>
          </w:p>
          <w:p w:rsidR="005876F8" w:rsidRPr="005876F8" w:rsidRDefault="005876F8" w:rsidP="005876F8">
            <w:pPr>
              <w:rPr>
                <w:rStyle w:val="lev"/>
                <w:lang w:eastAsia="fr-FR"/>
              </w:rPr>
            </w:pPr>
          </w:p>
          <w:p w:rsidR="005876F8" w:rsidRPr="003D42C3" w:rsidRDefault="005876F8" w:rsidP="005876F8">
            <w:pPr>
              <w:rPr>
                <w:rStyle w:val="lev"/>
                <w:rFonts w:cs="Tahoma"/>
                <w:szCs w:val="20"/>
                <w:lang w:eastAsia="fr-FR"/>
              </w:rPr>
            </w:pPr>
            <w:r w:rsidRPr="003D42C3">
              <w:rPr>
                <w:rStyle w:val="lev"/>
                <w:rFonts w:cs="Tahoma"/>
                <w:szCs w:val="20"/>
                <w:lang w:eastAsia="fr-FR"/>
              </w:rPr>
              <w:t>Liste des paramètres</w:t>
            </w:r>
          </w:p>
          <w:p w:rsidR="005876F8" w:rsidRPr="003D42C3" w:rsidRDefault="005876F8" w:rsidP="001E06C2">
            <w:pPr>
              <w:rPr>
                <w:rStyle w:val="lev"/>
                <w:rFonts w:cs="Tahoma"/>
                <w:b w:val="0"/>
                <w:szCs w:val="20"/>
              </w:rPr>
            </w:pPr>
            <w:r w:rsidRPr="003D42C3">
              <w:rPr>
                <w:rStyle w:val="lev"/>
                <w:rFonts w:cs="Tahoma"/>
                <w:b w:val="0"/>
                <w:szCs w:val="20"/>
              </w:rPr>
              <w:t xml:space="preserve">Aucun </w:t>
            </w:r>
          </w:p>
          <w:p w:rsidR="005876F8" w:rsidRDefault="005876F8" w:rsidP="005876F8">
            <w:pPr>
              <w:ind w:left="567"/>
              <w:rPr>
                <w:b/>
                <w:lang w:eastAsia="fr-FR"/>
              </w:rPr>
            </w:pPr>
          </w:p>
          <w:p w:rsidR="005876F8" w:rsidRPr="003D42C3" w:rsidRDefault="005876F8" w:rsidP="005876F8">
            <w:pPr>
              <w:rPr>
                <w:rStyle w:val="lev"/>
                <w:rFonts w:cs="Tahoma"/>
                <w:szCs w:val="20"/>
                <w:lang w:eastAsia="fr-FR"/>
              </w:rPr>
            </w:pPr>
            <w:r w:rsidRPr="003D42C3">
              <w:rPr>
                <w:rStyle w:val="lev"/>
                <w:rFonts w:cs="Tahoma"/>
                <w:szCs w:val="20"/>
                <w:lang w:eastAsia="fr-FR"/>
              </w:rPr>
              <w:t>Retour</w:t>
            </w:r>
          </w:p>
          <w:p w:rsidR="005876F8" w:rsidRPr="003D42C3" w:rsidRDefault="005876F8" w:rsidP="005876F8">
            <w:pPr>
              <w:rPr>
                <w:rStyle w:val="lev"/>
                <w:rFonts w:cs="Tahoma"/>
                <w:b w:val="0"/>
                <w:szCs w:val="20"/>
                <w:lang w:eastAsia="fr-FR"/>
              </w:rPr>
            </w:pPr>
            <w:r w:rsidRPr="003D42C3">
              <w:rPr>
                <w:rStyle w:val="lev"/>
                <w:rFonts w:cs="Tahoma"/>
                <w:b w:val="0"/>
                <w:szCs w:val="20"/>
                <w:lang w:eastAsia="fr-FR"/>
              </w:rPr>
              <w:t xml:space="preserve">Le tableau d’entête.  Exemple : </w:t>
            </w:r>
          </w:p>
          <w:p w:rsidR="005876F8" w:rsidRDefault="005876F8" w:rsidP="005876F8">
            <w:pPr>
              <w:rPr>
                <w:rStyle w:val="lev"/>
                <w:b w:val="0"/>
                <w:lang w:eastAsia="fr-FR"/>
              </w:rPr>
            </w:pPr>
          </w:p>
          <w:p w:rsidR="005876F8" w:rsidRPr="00746E31" w:rsidRDefault="005876F8" w:rsidP="00B6030A">
            <w:pPr>
              <w:pStyle w:val="Codecomplet"/>
            </w:pPr>
            <w:r w:rsidRPr="00746E31">
              <w:t>Array</w:t>
            </w:r>
          </w:p>
          <w:p w:rsidR="005876F8" w:rsidRPr="00746E31" w:rsidRDefault="005876F8" w:rsidP="00B6030A">
            <w:pPr>
              <w:pStyle w:val="Codecomplet"/>
            </w:pPr>
            <w:r w:rsidRPr="00746E31">
              <w:t>(</w:t>
            </w:r>
          </w:p>
          <w:p w:rsidR="005876F8" w:rsidRPr="00746E31" w:rsidRDefault="005876F8" w:rsidP="00B6030A">
            <w:pPr>
              <w:pStyle w:val="Codecomplet"/>
            </w:pPr>
            <w:r w:rsidRPr="00746E31">
              <w:t xml:space="preserve">    [0] =&gt; titre</w:t>
            </w:r>
          </w:p>
          <w:p w:rsidR="005876F8" w:rsidRPr="00746E31" w:rsidRDefault="005876F8" w:rsidP="00B6030A">
            <w:pPr>
              <w:pStyle w:val="Codecomplet"/>
            </w:pPr>
            <w:r w:rsidRPr="00746E31">
              <w:t xml:space="preserve">    [1] =&gt; annee</w:t>
            </w:r>
          </w:p>
          <w:p w:rsidR="005876F8" w:rsidRPr="00746E31" w:rsidRDefault="005876F8" w:rsidP="00B6030A">
            <w:pPr>
              <w:pStyle w:val="Codecomplet"/>
            </w:pPr>
            <w:r w:rsidRPr="00746E31">
              <w:t xml:space="preserve">    [2] =&gt; realisateur</w:t>
            </w:r>
          </w:p>
          <w:p w:rsidR="005876F8" w:rsidRPr="00746E31" w:rsidRDefault="005876F8" w:rsidP="00B6030A">
            <w:pPr>
              <w:pStyle w:val="Codecomplet"/>
            </w:pPr>
            <w:r w:rsidRPr="00746E31">
              <w:t xml:space="preserve">    [3] =&gt; visuel</w:t>
            </w:r>
          </w:p>
          <w:p w:rsidR="005876F8" w:rsidRPr="005876F8" w:rsidRDefault="005876F8" w:rsidP="00B6030A">
            <w:pPr>
              <w:pStyle w:val="Codecomplet"/>
            </w:pPr>
            <w:r w:rsidRPr="00746E31">
              <w:rPr>
                <w:lang w:val="fr-FR"/>
              </w:rPr>
              <w:t xml:space="preserve">    </w:t>
            </w:r>
            <w:r w:rsidRPr="005876F8">
              <w:t>[4] =&gt; genre</w:t>
            </w:r>
          </w:p>
          <w:p w:rsidR="005876F8" w:rsidRDefault="005876F8" w:rsidP="00B6030A">
            <w:pPr>
              <w:pStyle w:val="Codecomplet"/>
              <w:rPr>
                <w:rStyle w:val="lev"/>
                <w:b w:val="0"/>
              </w:rPr>
            </w:pPr>
            <w:r w:rsidRPr="005876F8">
              <w:t>)</w:t>
            </w:r>
          </w:p>
          <w:p w:rsidR="005876F8" w:rsidRPr="005876F8" w:rsidRDefault="005876F8" w:rsidP="00B6030A">
            <w:pPr>
              <w:pStyle w:val="Codecomplet"/>
            </w:pPr>
          </w:p>
        </w:tc>
      </w:tr>
    </w:tbl>
    <w:p w:rsidR="005876F8" w:rsidRDefault="005876F8" w:rsidP="005876F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F60073" w:rsidRPr="00B450D2" w:rsidTr="00030EDF">
        <w:tc>
          <w:tcPr>
            <w:tcW w:w="9212" w:type="dxa"/>
            <w:tcBorders>
              <w:bottom w:val="single" w:sz="8" w:space="0" w:color="auto"/>
            </w:tcBorders>
            <w:shd w:val="clear" w:color="auto" w:fill="DBE5F1" w:themeFill="accent1" w:themeFillTint="33"/>
          </w:tcPr>
          <w:p w:rsidR="00F60073" w:rsidRPr="00B450D2" w:rsidRDefault="00F60073" w:rsidP="00B6030A">
            <w:pPr>
              <w:pStyle w:val="Mthode"/>
            </w:pPr>
            <w:r>
              <w:t>setColonne()</w:t>
            </w:r>
          </w:p>
        </w:tc>
      </w:tr>
      <w:tr w:rsidR="00F60073" w:rsidTr="00030EDF">
        <w:tc>
          <w:tcPr>
            <w:tcW w:w="9212" w:type="dxa"/>
            <w:tcBorders>
              <w:top w:val="single" w:sz="8" w:space="0" w:color="auto"/>
            </w:tcBorders>
            <w:shd w:val="clear" w:color="auto" w:fill="F2F2F2" w:themeFill="background1" w:themeFillShade="F2"/>
          </w:tcPr>
          <w:p w:rsidR="00F60073" w:rsidRPr="003D42C3" w:rsidRDefault="006665D4" w:rsidP="00030EDF">
            <w:pPr>
              <w:rPr>
                <w:rFonts w:cs="Tahoma"/>
                <w:szCs w:val="20"/>
                <w:lang w:eastAsia="fr-FR"/>
              </w:rPr>
            </w:pPr>
            <w:r>
              <w:rPr>
                <w:rFonts w:cs="Tahoma"/>
                <w:szCs w:val="20"/>
                <w:lang w:eastAsia="fr-FR"/>
              </w:rPr>
              <w:t xml:space="preserve">Positionne à </w:t>
            </w:r>
            <w:r w:rsidRPr="006665D4">
              <w:rPr>
                <w:rStyle w:val="CodeCar"/>
              </w:rPr>
              <w:t>valeur</w:t>
            </w:r>
            <w:r>
              <w:rPr>
                <w:rFonts w:cs="Tahoma"/>
                <w:szCs w:val="20"/>
                <w:lang w:eastAsia="fr-FR"/>
              </w:rPr>
              <w:t xml:space="preserve"> le numéro de colonne CSV </w:t>
            </w:r>
            <w:r w:rsidR="001E06C2">
              <w:rPr>
                <w:rFonts w:cs="Tahoma"/>
                <w:szCs w:val="20"/>
                <w:lang w:eastAsia="fr-FR"/>
              </w:rPr>
              <w:t xml:space="preserve">pour l’identifiant </w:t>
            </w:r>
            <w:r w:rsidRPr="006665D4">
              <w:rPr>
                <w:rStyle w:val="CodeCar"/>
              </w:rPr>
              <w:t>id</w:t>
            </w:r>
            <w:r>
              <w:rPr>
                <w:rFonts w:cs="Tahoma"/>
                <w:szCs w:val="20"/>
                <w:lang w:eastAsia="fr-FR"/>
              </w:rPr>
              <w:t xml:space="preserve"> du modèle</w:t>
            </w:r>
            <w:r w:rsidR="00F60073" w:rsidRPr="003D42C3">
              <w:rPr>
                <w:rFonts w:cs="Tahoma"/>
                <w:szCs w:val="20"/>
                <w:lang w:eastAsia="fr-FR"/>
              </w:rPr>
              <w:t>.</w:t>
            </w:r>
          </w:p>
          <w:p w:rsidR="00F60073" w:rsidRDefault="00F60073" w:rsidP="00030EDF">
            <w:pPr>
              <w:rPr>
                <w:b/>
                <w:lang w:eastAsia="fr-FR"/>
              </w:rPr>
            </w:pPr>
          </w:p>
          <w:p w:rsidR="00F60073" w:rsidRPr="003D42C3" w:rsidRDefault="00F60073" w:rsidP="00030EDF">
            <w:pPr>
              <w:rPr>
                <w:rFonts w:cs="Tahoma"/>
                <w:b/>
                <w:szCs w:val="20"/>
                <w:lang w:eastAsia="fr-FR"/>
              </w:rPr>
            </w:pPr>
            <w:r w:rsidRPr="003D42C3">
              <w:rPr>
                <w:rFonts w:cs="Tahoma"/>
                <w:b/>
                <w:szCs w:val="20"/>
                <w:lang w:eastAsia="fr-FR"/>
              </w:rPr>
              <w:t>Description</w:t>
            </w:r>
          </w:p>
          <w:p w:rsidR="00F60073" w:rsidRPr="006665D4" w:rsidRDefault="006665D4" w:rsidP="00B6030A">
            <w:pPr>
              <w:pStyle w:val="Code"/>
              <w:rPr>
                <w:rStyle w:val="CodeCar"/>
                <w:b/>
                <w:lang w:val="en-US"/>
              </w:rPr>
            </w:pPr>
            <w:r w:rsidRPr="006665D4">
              <w:rPr>
                <w:rStyle w:val="CodeCar"/>
                <w:b/>
                <w:lang w:val="en-US"/>
              </w:rPr>
              <w:t>s</w:t>
            </w:r>
            <w:r w:rsidR="00F60073" w:rsidRPr="006665D4">
              <w:rPr>
                <w:rStyle w:val="CodeCar"/>
                <w:b/>
                <w:lang w:val="en-US"/>
              </w:rPr>
              <w:t>et</w:t>
            </w:r>
            <w:r w:rsidRPr="006665D4">
              <w:rPr>
                <w:rStyle w:val="CodeCar"/>
                <w:b/>
                <w:lang w:val="en-US"/>
              </w:rPr>
              <w:t>Colonne</w:t>
            </w:r>
            <w:r w:rsidR="00F60073" w:rsidRPr="006665D4">
              <w:rPr>
                <w:rStyle w:val="CodeCar"/>
                <w:lang w:val="en-US"/>
              </w:rPr>
              <w:t>(</w:t>
            </w:r>
            <w:r w:rsidR="00030EDF">
              <w:rPr>
                <w:rStyle w:val="CodeCar"/>
                <w:b/>
                <w:lang w:val="en-US"/>
              </w:rPr>
              <w:t>string</w:t>
            </w:r>
            <w:r w:rsidRPr="006665D4">
              <w:rPr>
                <w:rStyle w:val="CodeCar"/>
                <w:lang w:val="en-US"/>
              </w:rPr>
              <w:t xml:space="preserve"> $id, </w:t>
            </w:r>
            <w:r w:rsidRPr="006665D4">
              <w:rPr>
                <w:rStyle w:val="CodeCar"/>
                <w:b/>
                <w:lang w:val="en-US"/>
              </w:rPr>
              <w:t>integer</w:t>
            </w:r>
            <w:r w:rsidRPr="006665D4">
              <w:rPr>
                <w:rStyle w:val="CodeCar"/>
                <w:lang w:val="en-US"/>
              </w:rPr>
              <w:t xml:space="preserve"> $valeur</w:t>
            </w:r>
            <w:r w:rsidR="00F60073" w:rsidRPr="006665D4">
              <w:rPr>
                <w:rStyle w:val="CodeCar"/>
                <w:lang w:val="en-US"/>
              </w:rPr>
              <w:t>)</w:t>
            </w:r>
          </w:p>
          <w:p w:rsidR="00F60073" w:rsidRPr="006665D4" w:rsidRDefault="00F60073" w:rsidP="00030EDF">
            <w:pPr>
              <w:rPr>
                <w:rStyle w:val="lev"/>
                <w:lang w:val="en-US" w:eastAsia="fr-FR"/>
              </w:rPr>
            </w:pPr>
          </w:p>
          <w:p w:rsidR="00F60073" w:rsidRPr="003D42C3" w:rsidRDefault="00F60073" w:rsidP="00030EDF">
            <w:pPr>
              <w:rPr>
                <w:rStyle w:val="lev"/>
                <w:rFonts w:cs="Tahoma"/>
                <w:szCs w:val="20"/>
                <w:lang w:eastAsia="fr-FR"/>
              </w:rPr>
            </w:pPr>
            <w:r w:rsidRPr="003D42C3">
              <w:rPr>
                <w:rStyle w:val="lev"/>
                <w:rFonts w:cs="Tahoma"/>
                <w:szCs w:val="20"/>
                <w:lang w:eastAsia="fr-FR"/>
              </w:rPr>
              <w:t>Liste des paramètres</w:t>
            </w:r>
          </w:p>
          <w:p w:rsidR="006665D4" w:rsidRDefault="006665D4" w:rsidP="006665D4">
            <w:pPr>
              <w:rPr>
                <w:rStyle w:val="lev"/>
                <w:rFonts w:cs="Tahoma"/>
                <w:b w:val="0"/>
                <w:szCs w:val="20"/>
              </w:rPr>
            </w:pPr>
            <w:r w:rsidRPr="006665D4">
              <w:rPr>
                <w:rStyle w:val="CodeCar"/>
              </w:rPr>
              <w:t>id</w:t>
            </w:r>
            <w:r>
              <w:rPr>
                <w:rStyle w:val="lev"/>
                <w:rFonts w:cs="Tahoma"/>
                <w:b w:val="0"/>
                <w:szCs w:val="20"/>
              </w:rPr>
              <w:t xml:space="preserve"> : identifiant de la colonne à positionner. </w:t>
            </w:r>
          </w:p>
          <w:p w:rsidR="006665D4" w:rsidRPr="006665D4" w:rsidRDefault="006665D4" w:rsidP="006665D4">
            <w:pPr>
              <w:rPr>
                <w:lang w:eastAsia="fr-FR"/>
              </w:rPr>
            </w:pPr>
            <w:r w:rsidRPr="006665D4">
              <w:rPr>
                <w:rStyle w:val="CodeCar"/>
              </w:rPr>
              <w:t>valeur</w:t>
            </w:r>
            <w:r>
              <w:rPr>
                <w:rStyle w:val="lev"/>
                <w:rFonts w:cs="Tahoma"/>
                <w:b w:val="0"/>
                <w:szCs w:val="20"/>
              </w:rPr>
              <w:t xml:space="preserve"> : numéro de la colonne dans le fichier CSV pour la colonne modèle </w:t>
            </w:r>
            <w:r w:rsidRPr="006665D4">
              <w:rPr>
                <w:rStyle w:val="CodeCar"/>
              </w:rPr>
              <w:t>id</w:t>
            </w:r>
            <w:r>
              <w:rPr>
                <w:rStyle w:val="lev"/>
                <w:rFonts w:cs="Tahoma"/>
                <w:b w:val="0"/>
                <w:szCs w:val="20"/>
              </w:rPr>
              <w:t>.</w:t>
            </w:r>
          </w:p>
          <w:p w:rsidR="00F60073" w:rsidRDefault="00F60073" w:rsidP="00030EDF">
            <w:pPr>
              <w:ind w:left="567"/>
              <w:rPr>
                <w:b/>
                <w:lang w:eastAsia="fr-FR"/>
              </w:rPr>
            </w:pPr>
          </w:p>
          <w:p w:rsidR="00F60073" w:rsidRPr="003D42C3" w:rsidRDefault="00F60073" w:rsidP="00030EDF">
            <w:pPr>
              <w:rPr>
                <w:rStyle w:val="lev"/>
                <w:rFonts w:cs="Tahoma"/>
                <w:szCs w:val="20"/>
                <w:lang w:eastAsia="fr-FR"/>
              </w:rPr>
            </w:pPr>
            <w:r w:rsidRPr="003D42C3">
              <w:rPr>
                <w:rStyle w:val="lev"/>
                <w:rFonts w:cs="Tahoma"/>
                <w:szCs w:val="20"/>
                <w:lang w:eastAsia="fr-FR"/>
              </w:rPr>
              <w:t>Retour</w:t>
            </w:r>
          </w:p>
          <w:p w:rsidR="00F60073" w:rsidRPr="006665D4" w:rsidRDefault="006665D4" w:rsidP="006665D4">
            <w:pPr>
              <w:rPr>
                <w:rFonts w:cs="Tahoma"/>
                <w:bCs/>
                <w:szCs w:val="20"/>
                <w:lang w:eastAsia="fr-FR"/>
              </w:rPr>
            </w:pPr>
            <w:r>
              <w:rPr>
                <w:rStyle w:val="lev"/>
                <w:rFonts w:cs="Tahoma"/>
                <w:b w:val="0"/>
                <w:szCs w:val="20"/>
                <w:lang w:eastAsia="fr-FR"/>
              </w:rPr>
              <w:t xml:space="preserve">Aucun. Si </w:t>
            </w:r>
            <w:r w:rsidRPr="001E06C2">
              <w:rPr>
                <w:rStyle w:val="CodeCar"/>
              </w:rPr>
              <w:t>id</w:t>
            </w:r>
            <w:r>
              <w:rPr>
                <w:rStyle w:val="lev"/>
                <w:rFonts w:cs="Tahoma"/>
                <w:b w:val="0"/>
                <w:szCs w:val="20"/>
                <w:lang w:eastAsia="fr-FR"/>
              </w:rPr>
              <w:t xml:space="preserve"> ne correspond à aucune colonne, l’application s’arrête, il n’y a pas de code d’erreur émis. Le numéro de la colonne doit obligatoirement exister.</w:t>
            </w:r>
          </w:p>
        </w:tc>
      </w:tr>
    </w:tbl>
    <w:p w:rsidR="00F60073" w:rsidRDefault="00F60073" w:rsidP="005876F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6665D4" w:rsidRPr="00B450D2" w:rsidTr="00030EDF">
        <w:tc>
          <w:tcPr>
            <w:tcW w:w="9212" w:type="dxa"/>
            <w:tcBorders>
              <w:bottom w:val="single" w:sz="8" w:space="0" w:color="auto"/>
            </w:tcBorders>
            <w:shd w:val="clear" w:color="auto" w:fill="DBE5F1" w:themeFill="accent1" w:themeFillTint="33"/>
          </w:tcPr>
          <w:p w:rsidR="006665D4" w:rsidRPr="00B450D2" w:rsidRDefault="006665D4" w:rsidP="00B6030A">
            <w:pPr>
              <w:pStyle w:val="Mthode"/>
            </w:pPr>
            <w:r>
              <w:t>setLibelle()</w:t>
            </w:r>
          </w:p>
        </w:tc>
      </w:tr>
      <w:tr w:rsidR="006665D4" w:rsidTr="00030EDF">
        <w:tc>
          <w:tcPr>
            <w:tcW w:w="9212" w:type="dxa"/>
            <w:tcBorders>
              <w:top w:val="single" w:sz="8" w:space="0" w:color="auto"/>
            </w:tcBorders>
            <w:shd w:val="clear" w:color="auto" w:fill="F2F2F2" w:themeFill="background1" w:themeFillShade="F2"/>
          </w:tcPr>
          <w:p w:rsidR="006665D4" w:rsidRPr="003D42C3" w:rsidRDefault="006665D4" w:rsidP="00304BA5">
            <w:pPr>
              <w:rPr>
                <w:lang w:eastAsia="fr-FR"/>
              </w:rPr>
            </w:pPr>
            <w:r>
              <w:rPr>
                <w:lang w:eastAsia="fr-FR"/>
              </w:rPr>
              <w:t xml:space="preserve">Positionne à </w:t>
            </w:r>
            <w:r w:rsidRPr="006665D4">
              <w:rPr>
                <w:rStyle w:val="CodeCar"/>
              </w:rPr>
              <w:t>valeur</w:t>
            </w:r>
            <w:r>
              <w:rPr>
                <w:lang w:eastAsia="fr-FR"/>
              </w:rPr>
              <w:t xml:space="preserve"> le libellé de la colonne </w:t>
            </w:r>
            <w:r w:rsidRPr="006665D4">
              <w:rPr>
                <w:rStyle w:val="CodeCar"/>
              </w:rPr>
              <w:t>id</w:t>
            </w:r>
            <w:r>
              <w:rPr>
                <w:lang w:eastAsia="fr-FR"/>
              </w:rPr>
              <w:t xml:space="preserve"> du modèle</w:t>
            </w:r>
            <w:r w:rsidRPr="003D42C3">
              <w:rPr>
                <w:lang w:eastAsia="fr-FR"/>
              </w:rPr>
              <w:t>.</w:t>
            </w:r>
          </w:p>
          <w:p w:rsidR="006665D4" w:rsidRDefault="006665D4" w:rsidP="00030EDF">
            <w:pPr>
              <w:rPr>
                <w:b/>
                <w:lang w:eastAsia="fr-FR"/>
              </w:rPr>
            </w:pPr>
          </w:p>
          <w:p w:rsidR="006665D4" w:rsidRPr="003D42C3" w:rsidRDefault="006665D4" w:rsidP="00030EDF">
            <w:pPr>
              <w:rPr>
                <w:rFonts w:cs="Tahoma"/>
                <w:b/>
                <w:szCs w:val="20"/>
                <w:lang w:eastAsia="fr-FR"/>
              </w:rPr>
            </w:pPr>
            <w:r w:rsidRPr="003D42C3">
              <w:rPr>
                <w:rFonts w:cs="Tahoma"/>
                <w:b/>
                <w:szCs w:val="20"/>
                <w:lang w:eastAsia="fr-FR"/>
              </w:rPr>
              <w:t>Description</w:t>
            </w:r>
          </w:p>
          <w:p w:rsidR="006665D4" w:rsidRPr="006665D4" w:rsidRDefault="006665D4" w:rsidP="00B6030A">
            <w:pPr>
              <w:pStyle w:val="Code"/>
              <w:rPr>
                <w:rStyle w:val="CodeCar"/>
                <w:b/>
                <w:lang w:val="en-US"/>
              </w:rPr>
            </w:pPr>
            <w:r w:rsidRPr="006665D4">
              <w:rPr>
                <w:rStyle w:val="CodeCar"/>
                <w:b/>
                <w:lang w:val="en-US"/>
              </w:rPr>
              <w:t>setLibelle</w:t>
            </w:r>
            <w:r w:rsidRPr="006665D4">
              <w:rPr>
                <w:rStyle w:val="CodeCar"/>
                <w:lang w:val="en-US"/>
              </w:rPr>
              <w:t>(</w:t>
            </w:r>
            <w:r w:rsidR="00030EDF">
              <w:rPr>
                <w:rStyle w:val="CodeCar"/>
                <w:b/>
                <w:lang w:val="en-US"/>
              </w:rPr>
              <w:t>string</w:t>
            </w:r>
            <w:r w:rsidRPr="006665D4">
              <w:rPr>
                <w:rStyle w:val="CodeCar"/>
                <w:lang w:val="en-US"/>
              </w:rPr>
              <w:t xml:space="preserve"> $id, </w:t>
            </w:r>
            <w:r>
              <w:rPr>
                <w:rStyle w:val="CodeCar"/>
                <w:b/>
                <w:lang w:val="en-US"/>
              </w:rPr>
              <w:t>string</w:t>
            </w:r>
            <w:r w:rsidRPr="006665D4">
              <w:rPr>
                <w:rStyle w:val="CodeCar"/>
                <w:lang w:val="en-US"/>
              </w:rPr>
              <w:t xml:space="preserve"> $valeur)</w:t>
            </w:r>
          </w:p>
          <w:p w:rsidR="006665D4" w:rsidRPr="006665D4" w:rsidRDefault="006665D4" w:rsidP="00030EDF">
            <w:pPr>
              <w:rPr>
                <w:rStyle w:val="lev"/>
                <w:lang w:val="en-US" w:eastAsia="fr-FR"/>
              </w:rPr>
            </w:pPr>
          </w:p>
          <w:p w:rsidR="006665D4" w:rsidRPr="003D42C3" w:rsidRDefault="006665D4" w:rsidP="00030EDF">
            <w:pPr>
              <w:rPr>
                <w:rStyle w:val="lev"/>
                <w:rFonts w:cs="Tahoma"/>
                <w:szCs w:val="20"/>
                <w:lang w:eastAsia="fr-FR"/>
              </w:rPr>
            </w:pPr>
            <w:r w:rsidRPr="003D42C3">
              <w:rPr>
                <w:rStyle w:val="lev"/>
                <w:rFonts w:cs="Tahoma"/>
                <w:szCs w:val="20"/>
                <w:lang w:eastAsia="fr-FR"/>
              </w:rPr>
              <w:t>Liste des paramètres</w:t>
            </w:r>
          </w:p>
          <w:p w:rsidR="006665D4" w:rsidRPr="00030EDF" w:rsidRDefault="006665D4" w:rsidP="00304BA5">
            <w:pPr>
              <w:rPr>
                <w:rStyle w:val="lev"/>
                <w:rFonts w:cs="Tahoma"/>
                <w:b w:val="0"/>
                <w:szCs w:val="20"/>
              </w:rPr>
            </w:pPr>
            <w:r w:rsidRPr="00030EDF">
              <w:rPr>
                <w:rStyle w:val="CodeCar"/>
                <w:szCs w:val="20"/>
              </w:rPr>
              <w:t>id</w:t>
            </w:r>
            <w:r w:rsidRPr="00030EDF">
              <w:rPr>
                <w:rStyle w:val="lev"/>
                <w:rFonts w:cs="Tahoma"/>
                <w:b w:val="0"/>
                <w:szCs w:val="20"/>
              </w:rPr>
              <w:t xml:space="preserve"> : identifiant de la colonne à positionner. </w:t>
            </w:r>
          </w:p>
          <w:p w:rsidR="006665D4" w:rsidRPr="00030EDF" w:rsidRDefault="006665D4" w:rsidP="00304BA5">
            <w:pPr>
              <w:rPr>
                <w:lang w:eastAsia="fr-FR"/>
              </w:rPr>
            </w:pPr>
            <w:r w:rsidRPr="00030EDF">
              <w:rPr>
                <w:rStyle w:val="CodeCar"/>
                <w:szCs w:val="20"/>
              </w:rPr>
              <w:t>valeur</w:t>
            </w:r>
            <w:r w:rsidRPr="00030EDF">
              <w:rPr>
                <w:rStyle w:val="lev"/>
                <w:rFonts w:cs="Tahoma"/>
                <w:b w:val="0"/>
                <w:szCs w:val="20"/>
              </w:rPr>
              <w:t xml:space="preserve"> : libellé de la colonne </w:t>
            </w:r>
            <w:r w:rsidRPr="00030EDF">
              <w:rPr>
                <w:rStyle w:val="CodeCar"/>
                <w:szCs w:val="20"/>
              </w:rPr>
              <w:t>id</w:t>
            </w:r>
            <w:r w:rsidRPr="00030EDF">
              <w:rPr>
                <w:rStyle w:val="lev"/>
                <w:rFonts w:cs="Tahoma"/>
                <w:b w:val="0"/>
                <w:szCs w:val="20"/>
              </w:rPr>
              <w:t xml:space="preserve"> du modèle.</w:t>
            </w:r>
          </w:p>
          <w:p w:rsidR="006665D4" w:rsidRDefault="006665D4" w:rsidP="00030EDF">
            <w:pPr>
              <w:ind w:left="567"/>
              <w:rPr>
                <w:b/>
                <w:lang w:eastAsia="fr-FR"/>
              </w:rPr>
            </w:pPr>
          </w:p>
          <w:p w:rsidR="006665D4" w:rsidRPr="003D42C3" w:rsidRDefault="006665D4" w:rsidP="00030EDF">
            <w:pPr>
              <w:rPr>
                <w:rStyle w:val="lev"/>
                <w:rFonts w:cs="Tahoma"/>
                <w:szCs w:val="20"/>
                <w:lang w:eastAsia="fr-FR"/>
              </w:rPr>
            </w:pPr>
            <w:r w:rsidRPr="003D42C3">
              <w:rPr>
                <w:rStyle w:val="lev"/>
                <w:rFonts w:cs="Tahoma"/>
                <w:szCs w:val="20"/>
                <w:lang w:eastAsia="fr-FR"/>
              </w:rPr>
              <w:t>Retour</w:t>
            </w:r>
          </w:p>
          <w:p w:rsidR="006665D4" w:rsidRPr="006665D4" w:rsidRDefault="006665D4" w:rsidP="00304BA5">
            <w:pPr>
              <w:rPr>
                <w:lang w:eastAsia="fr-FR"/>
              </w:rPr>
            </w:pPr>
            <w:r>
              <w:rPr>
                <w:rStyle w:val="lev"/>
                <w:rFonts w:cs="Tahoma"/>
                <w:b w:val="0"/>
                <w:szCs w:val="20"/>
                <w:lang w:eastAsia="fr-FR"/>
              </w:rPr>
              <w:t xml:space="preserve">Aucun. Si </w:t>
            </w:r>
            <w:r w:rsidRPr="001E06C2">
              <w:rPr>
                <w:rStyle w:val="CodeCar"/>
              </w:rPr>
              <w:t>id</w:t>
            </w:r>
            <w:r>
              <w:rPr>
                <w:rStyle w:val="lev"/>
                <w:rFonts w:cs="Tahoma"/>
                <w:b w:val="0"/>
                <w:szCs w:val="20"/>
                <w:lang w:eastAsia="fr-FR"/>
              </w:rPr>
              <w:t xml:space="preserve"> ne correspond à aucune colonne, l’application s’arrête, il n’y a pas de code d’erreur émis. Le numéro de la colonne doit obligatoirement exister.</w:t>
            </w:r>
          </w:p>
        </w:tc>
      </w:tr>
    </w:tbl>
    <w:p w:rsidR="006665D4" w:rsidRDefault="006665D4" w:rsidP="005876F8"/>
    <w:p w:rsidR="00B6030A" w:rsidRDefault="00B6030A">
      <w:r>
        <w:rPr>
          <w:b/>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6665D4" w:rsidRPr="00B450D2" w:rsidTr="00030EDF">
        <w:tc>
          <w:tcPr>
            <w:tcW w:w="9212" w:type="dxa"/>
            <w:tcBorders>
              <w:bottom w:val="single" w:sz="8" w:space="0" w:color="auto"/>
            </w:tcBorders>
            <w:shd w:val="clear" w:color="auto" w:fill="DBE5F1" w:themeFill="accent1" w:themeFillTint="33"/>
          </w:tcPr>
          <w:p w:rsidR="006665D4" w:rsidRPr="00B450D2" w:rsidRDefault="006665D4" w:rsidP="00B6030A">
            <w:pPr>
              <w:pStyle w:val="Mthode"/>
            </w:pPr>
            <w:r>
              <w:lastRenderedPageBreak/>
              <w:t>setSqlField()</w:t>
            </w:r>
          </w:p>
        </w:tc>
      </w:tr>
      <w:tr w:rsidR="006665D4" w:rsidTr="00030EDF">
        <w:tc>
          <w:tcPr>
            <w:tcW w:w="9212" w:type="dxa"/>
            <w:tcBorders>
              <w:top w:val="single" w:sz="8" w:space="0" w:color="auto"/>
            </w:tcBorders>
            <w:shd w:val="clear" w:color="auto" w:fill="F2F2F2" w:themeFill="background1" w:themeFillShade="F2"/>
          </w:tcPr>
          <w:p w:rsidR="006665D4" w:rsidRPr="003D42C3" w:rsidRDefault="006665D4" w:rsidP="00CD0757">
            <w:pPr>
              <w:rPr>
                <w:lang w:eastAsia="fr-FR"/>
              </w:rPr>
            </w:pPr>
            <w:r>
              <w:rPr>
                <w:lang w:eastAsia="fr-FR"/>
              </w:rPr>
              <w:t xml:space="preserve">Positionne à </w:t>
            </w:r>
            <w:r w:rsidRPr="006665D4">
              <w:rPr>
                <w:rStyle w:val="CodeCar"/>
              </w:rPr>
              <w:t>valeur</w:t>
            </w:r>
            <w:r>
              <w:rPr>
                <w:lang w:eastAsia="fr-FR"/>
              </w:rPr>
              <w:t xml:space="preserve"> le champ SQL de la colonne </w:t>
            </w:r>
            <w:r w:rsidRPr="006665D4">
              <w:rPr>
                <w:rStyle w:val="CodeCar"/>
              </w:rPr>
              <w:t>id</w:t>
            </w:r>
            <w:r>
              <w:rPr>
                <w:lang w:eastAsia="fr-FR"/>
              </w:rPr>
              <w:t xml:space="preserve"> du modèle</w:t>
            </w:r>
            <w:r w:rsidRPr="003D42C3">
              <w:rPr>
                <w:lang w:eastAsia="fr-FR"/>
              </w:rPr>
              <w:t>.</w:t>
            </w:r>
          </w:p>
          <w:p w:rsidR="006665D4" w:rsidRDefault="006665D4" w:rsidP="00030EDF">
            <w:pPr>
              <w:rPr>
                <w:b/>
                <w:lang w:eastAsia="fr-FR"/>
              </w:rPr>
            </w:pPr>
          </w:p>
          <w:p w:rsidR="006665D4" w:rsidRPr="003D42C3" w:rsidRDefault="006665D4" w:rsidP="00030EDF">
            <w:pPr>
              <w:rPr>
                <w:rFonts w:cs="Tahoma"/>
                <w:b/>
                <w:szCs w:val="20"/>
                <w:lang w:eastAsia="fr-FR"/>
              </w:rPr>
            </w:pPr>
            <w:r w:rsidRPr="003D42C3">
              <w:rPr>
                <w:rFonts w:cs="Tahoma"/>
                <w:b/>
                <w:szCs w:val="20"/>
                <w:lang w:eastAsia="fr-FR"/>
              </w:rPr>
              <w:t>Description</w:t>
            </w:r>
          </w:p>
          <w:p w:rsidR="006665D4" w:rsidRPr="00030EDF" w:rsidRDefault="006665D4" w:rsidP="00B6030A">
            <w:pPr>
              <w:pStyle w:val="Code"/>
              <w:rPr>
                <w:rStyle w:val="CodeCar"/>
                <w:b/>
                <w:lang w:val="en-US"/>
              </w:rPr>
            </w:pPr>
            <w:r w:rsidRPr="00030EDF">
              <w:rPr>
                <w:rStyle w:val="CodeCar"/>
                <w:b/>
                <w:lang w:val="en-US"/>
              </w:rPr>
              <w:t>setSqlField</w:t>
            </w:r>
            <w:r w:rsidRPr="00030EDF">
              <w:rPr>
                <w:rStyle w:val="CodeCar"/>
                <w:lang w:val="en-US"/>
              </w:rPr>
              <w:t>(</w:t>
            </w:r>
            <w:r w:rsidR="00030EDF">
              <w:rPr>
                <w:rStyle w:val="CodeCar"/>
                <w:b/>
                <w:lang w:val="en-US"/>
              </w:rPr>
              <w:t>string</w:t>
            </w:r>
            <w:r w:rsidRPr="00030EDF">
              <w:rPr>
                <w:rStyle w:val="CodeCar"/>
                <w:lang w:val="en-US"/>
              </w:rPr>
              <w:t xml:space="preserve"> $id, </w:t>
            </w:r>
            <w:r w:rsidRPr="00030EDF">
              <w:rPr>
                <w:rStyle w:val="CodeCar"/>
                <w:b/>
                <w:lang w:val="en-US"/>
              </w:rPr>
              <w:t>string</w:t>
            </w:r>
            <w:r w:rsidRPr="00030EDF">
              <w:rPr>
                <w:rStyle w:val="CodeCar"/>
                <w:lang w:val="en-US"/>
              </w:rPr>
              <w:t xml:space="preserve"> $valeur)</w:t>
            </w:r>
          </w:p>
          <w:p w:rsidR="006665D4" w:rsidRPr="00030EDF" w:rsidRDefault="006665D4" w:rsidP="00030EDF">
            <w:pPr>
              <w:rPr>
                <w:rStyle w:val="lev"/>
                <w:lang w:val="en-US" w:eastAsia="fr-FR"/>
              </w:rPr>
            </w:pPr>
          </w:p>
          <w:p w:rsidR="006665D4" w:rsidRPr="003D42C3" w:rsidRDefault="006665D4" w:rsidP="00030EDF">
            <w:pPr>
              <w:rPr>
                <w:rStyle w:val="lev"/>
                <w:rFonts w:cs="Tahoma"/>
                <w:szCs w:val="20"/>
                <w:lang w:eastAsia="fr-FR"/>
              </w:rPr>
            </w:pPr>
            <w:r w:rsidRPr="003D42C3">
              <w:rPr>
                <w:rStyle w:val="lev"/>
                <w:rFonts w:cs="Tahoma"/>
                <w:szCs w:val="20"/>
                <w:lang w:eastAsia="fr-FR"/>
              </w:rPr>
              <w:t>Liste des paramètres</w:t>
            </w:r>
          </w:p>
          <w:p w:rsidR="006665D4" w:rsidRPr="00030EDF" w:rsidRDefault="006665D4" w:rsidP="00CD0757">
            <w:pPr>
              <w:rPr>
                <w:rStyle w:val="lev"/>
                <w:rFonts w:cs="Tahoma"/>
                <w:b w:val="0"/>
                <w:szCs w:val="20"/>
              </w:rPr>
            </w:pPr>
            <w:r w:rsidRPr="006665D4">
              <w:rPr>
                <w:rStyle w:val="CodeCar"/>
              </w:rPr>
              <w:t>id</w:t>
            </w:r>
            <w:r w:rsidRPr="00030EDF">
              <w:rPr>
                <w:rStyle w:val="lev"/>
                <w:rFonts w:cs="Tahoma"/>
                <w:b w:val="0"/>
                <w:szCs w:val="20"/>
              </w:rPr>
              <w:t xml:space="preserve"> : identifiant de la colonne à positionner. </w:t>
            </w:r>
          </w:p>
          <w:p w:rsidR="006665D4" w:rsidRPr="00030EDF" w:rsidRDefault="006665D4" w:rsidP="00030EDF">
            <w:pPr>
              <w:rPr>
                <w:szCs w:val="20"/>
                <w:lang w:eastAsia="fr-FR"/>
              </w:rPr>
            </w:pPr>
            <w:r w:rsidRPr="00030EDF">
              <w:rPr>
                <w:rStyle w:val="CodeCar"/>
                <w:szCs w:val="20"/>
              </w:rPr>
              <w:t>valeur</w:t>
            </w:r>
            <w:r w:rsidRPr="00030EDF">
              <w:rPr>
                <w:rStyle w:val="lev"/>
                <w:rFonts w:cs="Tahoma"/>
                <w:b w:val="0"/>
                <w:szCs w:val="20"/>
              </w:rPr>
              <w:t xml:space="preserve"> : </w:t>
            </w:r>
            <w:r w:rsidR="00030EDF" w:rsidRPr="00030EDF">
              <w:rPr>
                <w:rStyle w:val="lev"/>
                <w:rFonts w:cs="Tahoma"/>
                <w:b w:val="0"/>
                <w:szCs w:val="20"/>
              </w:rPr>
              <w:t xml:space="preserve">Champ SQL </w:t>
            </w:r>
            <w:r w:rsidRPr="00030EDF">
              <w:rPr>
                <w:rStyle w:val="lev"/>
                <w:rFonts w:cs="Tahoma"/>
                <w:b w:val="0"/>
                <w:szCs w:val="20"/>
              </w:rPr>
              <w:t xml:space="preserve">de la colonne </w:t>
            </w:r>
            <w:r w:rsidRPr="00030EDF">
              <w:rPr>
                <w:rStyle w:val="CodeCar"/>
                <w:szCs w:val="20"/>
              </w:rPr>
              <w:t>id</w:t>
            </w:r>
            <w:r w:rsidRPr="00030EDF">
              <w:rPr>
                <w:rStyle w:val="lev"/>
                <w:rFonts w:cs="Tahoma"/>
                <w:b w:val="0"/>
                <w:szCs w:val="20"/>
              </w:rPr>
              <w:t xml:space="preserve"> du modèle.</w:t>
            </w:r>
          </w:p>
          <w:p w:rsidR="006665D4" w:rsidRDefault="006665D4" w:rsidP="00030EDF">
            <w:pPr>
              <w:ind w:left="567"/>
              <w:rPr>
                <w:b/>
                <w:lang w:eastAsia="fr-FR"/>
              </w:rPr>
            </w:pPr>
          </w:p>
          <w:p w:rsidR="006665D4" w:rsidRPr="003D42C3" w:rsidRDefault="006665D4" w:rsidP="00030EDF">
            <w:pPr>
              <w:rPr>
                <w:rStyle w:val="lev"/>
                <w:rFonts w:cs="Tahoma"/>
                <w:szCs w:val="20"/>
                <w:lang w:eastAsia="fr-FR"/>
              </w:rPr>
            </w:pPr>
            <w:r w:rsidRPr="003D42C3">
              <w:rPr>
                <w:rStyle w:val="lev"/>
                <w:rFonts w:cs="Tahoma"/>
                <w:szCs w:val="20"/>
                <w:lang w:eastAsia="fr-FR"/>
              </w:rPr>
              <w:t>Retour</w:t>
            </w:r>
          </w:p>
          <w:p w:rsidR="006665D4" w:rsidRPr="001E06C2" w:rsidRDefault="006665D4" w:rsidP="001E06C2">
            <w:r w:rsidRPr="001E06C2">
              <w:t xml:space="preserve">Aucun. Si </w:t>
            </w:r>
            <w:r w:rsidRPr="001E06C2">
              <w:rPr>
                <w:rStyle w:val="CodeCar"/>
              </w:rPr>
              <w:t>id</w:t>
            </w:r>
            <w:r w:rsidRPr="001E06C2">
              <w:t xml:space="preserve"> ne correspond à aucune colonne, l’application s’arrête, il n’y a pas de code d’erreur émis. Le numéro de la colonne doit obligatoirement exister.</w:t>
            </w:r>
          </w:p>
        </w:tc>
      </w:tr>
    </w:tbl>
    <w:p w:rsidR="006665D4" w:rsidRPr="005876F8" w:rsidRDefault="006665D4" w:rsidP="005876F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303679" w:rsidRPr="00B450D2" w:rsidTr="00746E31">
        <w:tc>
          <w:tcPr>
            <w:tcW w:w="9212" w:type="dxa"/>
            <w:tcBorders>
              <w:bottom w:val="single" w:sz="8" w:space="0" w:color="auto"/>
            </w:tcBorders>
            <w:shd w:val="clear" w:color="auto" w:fill="DBE5F1" w:themeFill="accent1" w:themeFillTint="33"/>
          </w:tcPr>
          <w:p w:rsidR="00303679" w:rsidRPr="00B450D2" w:rsidRDefault="00303679" w:rsidP="00B6030A">
            <w:pPr>
              <w:pStyle w:val="Mthode"/>
            </w:pPr>
            <w:r>
              <w:t>s</w:t>
            </w:r>
            <w:r w:rsidRPr="005876F8">
              <w:t>et</w:t>
            </w:r>
            <w:r>
              <w:t>Match()</w:t>
            </w:r>
          </w:p>
        </w:tc>
      </w:tr>
      <w:tr w:rsidR="00303679" w:rsidRPr="005C341A" w:rsidTr="00746E31">
        <w:tc>
          <w:tcPr>
            <w:tcW w:w="9212" w:type="dxa"/>
            <w:tcBorders>
              <w:top w:val="single" w:sz="8" w:space="0" w:color="auto"/>
            </w:tcBorders>
            <w:shd w:val="clear" w:color="auto" w:fill="F2F2F2" w:themeFill="background1" w:themeFillShade="F2"/>
          </w:tcPr>
          <w:p w:rsidR="00303679" w:rsidRDefault="00030EDF" w:rsidP="00746E31">
            <w:pPr>
              <w:rPr>
                <w:lang w:eastAsia="fr-FR"/>
              </w:rPr>
            </w:pPr>
            <w:r>
              <w:rPr>
                <w:rFonts w:cs="Tahoma"/>
                <w:szCs w:val="20"/>
                <w:lang w:eastAsia="fr-FR"/>
              </w:rPr>
              <w:t xml:space="preserve">Positionne les tests </w:t>
            </w:r>
            <w:r w:rsidRPr="00030EDF">
              <w:rPr>
                <w:rStyle w:val="CodeCar"/>
              </w:rPr>
              <w:t>match</w:t>
            </w:r>
            <w:r w:rsidR="00303679">
              <w:rPr>
                <w:rFonts w:cs="Tahoma"/>
                <w:szCs w:val="20"/>
                <w:lang w:eastAsia="fr-FR"/>
              </w:rPr>
              <w:t xml:space="preserve"> pour la colonne du modèle identifiée par </w:t>
            </w:r>
            <w:r w:rsidR="00303679" w:rsidRPr="00303679">
              <w:rPr>
                <w:rStyle w:val="CodeCar"/>
              </w:rPr>
              <w:t>id</w:t>
            </w:r>
            <w:r w:rsidR="00303679">
              <w:rPr>
                <w:rFonts w:cs="Tahoma"/>
                <w:szCs w:val="20"/>
                <w:lang w:eastAsia="fr-FR"/>
              </w:rPr>
              <w:t>.</w:t>
            </w:r>
          </w:p>
          <w:p w:rsidR="00303679" w:rsidRDefault="00303679" w:rsidP="00746E31">
            <w:pPr>
              <w:rPr>
                <w:b/>
                <w:lang w:eastAsia="fr-FR"/>
              </w:rPr>
            </w:pPr>
          </w:p>
          <w:p w:rsidR="00303679" w:rsidRPr="00746E31" w:rsidRDefault="00303679" w:rsidP="00746E31">
            <w:pPr>
              <w:rPr>
                <w:rFonts w:cs="Tahoma"/>
                <w:b/>
                <w:szCs w:val="20"/>
                <w:lang w:val="en-US" w:eastAsia="fr-FR"/>
              </w:rPr>
            </w:pPr>
            <w:r w:rsidRPr="00746E31">
              <w:rPr>
                <w:rFonts w:cs="Tahoma"/>
                <w:b/>
                <w:szCs w:val="20"/>
                <w:lang w:val="en-US" w:eastAsia="fr-FR"/>
              </w:rPr>
              <w:t>Description</w:t>
            </w:r>
          </w:p>
          <w:p w:rsidR="00303679" w:rsidRPr="00E14F5F" w:rsidRDefault="00303679" w:rsidP="00B6030A">
            <w:pPr>
              <w:pStyle w:val="Code"/>
              <w:rPr>
                <w:rStyle w:val="CodeCar"/>
                <w:b/>
                <w:lang w:val="en-US"/>
              </w:rPr>
            </w:pPr>
            <w:r w:rsidRPr="00E14F5F">
              <w:rPr>
                <w:rStyle w:val="CodeCar"/>
                <w:b/>
                <w:lang w:val="en-US"/>
              </w:rPr>
              <w:t>setMatch</w:t>
            </w:r>
            <w:r w:rsidRPr="00E14F5F">
              <w:rPr>
                <w:rStyle w:val="CodeCar"/>
                <w:lang w:val="en-US"/>
              </w:rPr>
              <w:t>(</w:t>
            </w:r>
            <w:r w:rsidR="00E14F5F" w:rsidRPr="00E14F5F">
              <w:rPr>
                <w:rStyle w:val="CodeCar"/>
                <w:b/>
                <w:lang w:val="en-US"/>
              </w:rPr>
              <w:t>string</w:t>
            </w:r>
            <w:r w:rsidR="00E14F5F" w:rsidRPr="00E14F5F">
              <w:rPr>
                <w:rStyle w:val="CodeCar"/>
                <w:lang w:val="en-US"/>
              </w:rPr>
              <w:t xml:space="preserve"> </w:t>
            </w:r>
            <w:r w:rsidR="00304BA5">
              <w:rPr>
                <w:rStyle w:val="CodeCar"/>
                <w:lang w:val="en-US"/>
              </w:rPr>
              <w:t>$</w:t>
            </w:r>
            <w:r w:rsidRPr="00E14F5F">
              <w:rPr>
                <w:rStyle w:val="CodeCar"/>
                <w:lang w:val="en-US"/>
              </w:rPr>
              <w:t xml:space="preserve">id, </w:t>
            </w:r>
            <w:r w:rsidR="00E14F5F" w:rsidRPr="00E14F5F">
              <w:rPr>
                <w:rStyle w:val="CodeCar"/>
                <w:b/>
                <w:lang w:val="en-US"/>
              </w:rPr>
              <w:t>array</w:t>
            </w:r>
            <w:r w:rsidR="00E14F5F" w:rsidRPr="00E14F5F">
              <w:rPr>
                <w:rStyle w:val="CodeCar"/>
                <w:lang w:val="en-US"/>
              </w:rPr>
              <w:t xml:space="preserve"> </w:t>
            </w:r>
            <w:r w:rsidR="00304BA5">
              <w:rPr>
                <w:rStyle w:val="CodeCar"/>
                <w:lang w:val="en-US"/>
              </w:rPr>
              <w:t>$</w:t>
            </w:r>
            <w:r w:rsidRPr="00E14F5F">
              <w:rPr>
                <w:rStyle w:val="CodeCar"/>
                <w:lang w:val="en-US"/>
              </w:rPr>
              <w:t>match)</w:t>
            </w:r>
          </w:p>
          <w:p w:rsidR="00303679" w:rsidRPr="00E14F5F" w:rsidRDefault="00303679" w:rsidP="00746E31">
            <w:pPr>
              <w:rPr>
                <w:rStyle w:val="lev"/>
                <w:lang w:val="en-US" w:eastAsia="fr-FR"/>
              </w:rPr>
            </w:pPr>
          </w:p>
          <w:p w:rsidR="00303679" w:rsidRPr="003D42C3" w:rsidRDefault="00303679" w:rsidP="00746E31">
            <w:pPr>
              <w:rPr>
                <w:rStyle w:val="lev"/>
                <w:rFonts w:cs="Tahoma"/>
                <w:szCs w:val="20"/>
                <w:lang w:eastAsia="fr-FR"/>
              </w:rPr>
            </w:pPr>
            <w:r w:rsidRPr="003D42C3">
              <w:rPr>
                <w:rStyle w:val="lev"/>
                <w:rFonts w:cs="Tahoma"/>
                <w:szCs w:val="20"/>
                <w:lang w:eastAsia="fr-FR"/>
              </w:rPr>
              <w:t>Liste des paramètres</w:t>
            </w:r>
          </w:p>
          <w:p w:rsidR="00303679" w:rsidRPr="00030EDF" w:rsidRDefault="00303679" w:rsidP="00030EDF">
            <w:pPr>
              <w:rPr>
                <w:rFonts w:cs="Tahoma"/>
                <w:szCs w:val="20"/>
                <w:lang w:eastAsia="fr-FR"/>
              </w:rPr>
            </w:pPr>
            <w:r w:rsidRPr="00030EDF">
              <w:rPr>
                <w:rStyle w:val="CodeCar"/>
                <w:szCs w:val="20"/>
              </w:rPr>
              <w:t>id</w:t>
            </w:r>
            <w:r w:rsidR="00030EDF" w:rsidRPr="00030EDF">
              <w:rPr>
                <w:rStyle w:val="lev"/>
                <w:b w:val="0"/>
                <w:szCs w:val="20"/>
              </w:rPr>
              <w:t> </w:t>
            </w:r>
            <w:r w:rsidR="00030EDF" w:rsidRPr="00030EDF">
              <w:rPr>
                <w:szCs w:val="20"/>
              </w:rPr>
              <w:t xml:space="preserve">: </w:t>
            </w:r>
            <w:r w:rsidR="001E06C2">
              <w:rPr>
                <w:szCs w:val="20"/>
              </w:rPr>
              <w:t>i</w:t>
            </w:r>
            <w:r w:rsidRPr="00030EDF">
              <w:rPr>
                <w:szCs w:val="20"/>
              </w:rPr>
              <w:t xml:space="preserve">dentifiant de la colonne </w:t>
            </w:r>
            <w:r w:rsidR="001E06C2">
              <w:rPr>
                <w:szCs w:val="20"/>
              </w:rPr>
              <w:t>à positionner</w:t>
            </w:r>
            <w:r w:rsidRPr="00030EDF">
              <w:rPr>
                <w:szCs w:val="20"/>
              </w:rPr>
              <w:t>.</w:t>
            </w:r>
            <w:r w:rsidRPr="00030EDF">
              <w:rPr>
                <w:rFonts w:cs="Tahoma"/>
                <w:szCs w:val="20"/>
                <w:lang w:eastAsia="fr-FR"/>
              </w:rPr>
              <w:t xml:space="preserve"> </w:t>
            </w:r>
          </w:p>
          <w:p w:rsidR="00303679" w:rsidRPr="00030EDF" w:rsidRDefault="00303679" w:rsidP="00030EDF">
            <w:r w:rsidRPr="00030EDF">
              <w:rPr>
                <w:rStyle w:val="CodeCar"/>
                <w:szCs w:val="20"/>
              </w:rPr>
              <w:t>match</w:t>
            </w:r>
            <w:r w:rsidR="00030EDF" w:rsidRPr="00030EDF">
              <w:t xml:space="preserve"> : </w:t>
            </w:r>
            <w:r w:rsidR="00304BA5">
              <w:t>l</w:t>
            </w:r>
            <w:r w:rsidR="00E14F5F" w:rsidRPr="00030EDF">
              <w:t xml:space="preserve">iste de tests </w:t>
            </w:r>
            <w:r w:rsidRPr="00030EDF">
              <w:t>prédéfini</w:t>
            </w:r>
            <w:r w:rsidR="00E14F5F" w:rsidRPr="00030EDF">
              <w:t>s</w:t>
            </w:r>
            <w:r w:rsidRPr="00030EDF">
              <w:t xml:space="preserve"> ou personnalisé</w:t>
            </w:r>
            <w:r w:rsidR="00E14F5F" w:rsidRPr="00030EDF">
              <w:t>s</w:t>
            </w:r>
            <w:r w:rsidRPr="00030EDF">
              <w:t xml:space="preserve"> pour la colonne. </w:t>
            </w:r>
          </w:p>
          <w:p w:rsidR="00303679" w:rsidRDefault="00303679" w:rsidP="00746E31">
            <w:pPr>
              <w:ind w:left="567"/>
              <w:rPr>
                <w:b/>
                <w:lang w:eastAsia="fr-FR"/>
              </w:rPr>
            </w:pPr>
          </w:p>
          <w:p w:rsidR="00303679" w:rsidRPr="003D42C3" w:rsidRDefault="00303679" w:rsidP="00746E31">
            <w:pPr>
              <w:rPr>
                <w:rStyle w:val="lev"/>
                <w:rFonts w:cs="Tahoma"/>
                <w:szCs w:val="20"/>
                <w:lang w:eastAsia="fr-FR"/>
              </w:rPr>
            </w:pPr>
            <w:r w:rsidRPr="003D42C3">
              <w:rPr>
                <w:rStyle w:val="lev"/>
                <w:rFonts w:cs="Tahoma"/>
                <w:szCs w:val="20"/>
                <w:lang w:eastAsia="fr-FR"/>
              </w:rPr>
              <w:t>Retour</w:t>
            </w:r>
          </w:p>
          <w:p w:rsidR="00303679" w:rsidRPr="001E06C2" w:rsidRDefault="00030EDF" w:rsidP="001E06C2">
            <w:r w:rsidRPr="001E06C2">
              <w:t xml:space="preserve">Aucun. Si </w:t>
            </w:r>
            <w:r w:rsidRPr="001E06C2">
              <w:rPr>
                <w:rStyle w:val="CodeCar"/>
              </w:rPr>
              <w:t>id</w:t>
            </w:r>
            <w:r w:rsidRPr="001E06C2">
              <w:t xml:space="preserve"> ne correspond à aucune colonne, l’application s’arrête, il n’y a pas de code d’erreur émis. Le numéro de la colonne doit obligatoirement exister.</w:t>
            </w:r>
          </w:p>
          <w:p w:rsidR="00030EDF" w:rsidRPr="00304BA5" w:rsidRDefault="00030EDF" w:rsidP="001E06C2">
            <w:pPr>
              <w:rPr>
                <w:rStyle w:val="lev"/>
                <w:rFonts w:asciiTheme="minorHAnsi" w:hAnsiTheme="minorHAnsi" w:cs="Tahoma"/>
                <w:b w:val="0"/>
                <w:szCs w:val="20"/>
                <w:lang w:eastAsia="fr-FR"/>
              </w:rPr>
            </w:pPr>
          </w:p>
          <w:p w:rsidR="00303679" w:rsidRPr="00304BA5" w:rsidRDefault="00303679" w:rsidP="001E06C2">
            <w:pPr>
              <w:rPr>
                <w:lang w:eastAsia="fr-FR"/>
              </w:rPr>
            </w:pPr>
            <w:r w:rsidRPr="00304BA5">
              <w:rPr>
                <w:lang w:eastAsia="fr-FR"/>
              </w:rPr>
              <w:t>Exemple qui ajoute pour la colonne ‘annee’ les tests </w:t>
            </w:r>
            <w:r w:rsidR="00030EDF" w:rsidRPr="00304BA5">
              <w:rPr>
                <w:lang w:eastAsia="fr-FR"/>
              </w:rPr>
              <w:t>« </w:t>
            </w:r>
            <w:r w:rsidRPr="00304BA5">
              <w:rPr>
                <w:lang w:eastAsia="fr-FR"/>
              </w:rPr>
              <w:t>saisie obligatoire</w:t>
            </w:r>
            <w:r w:rsidR="00030EDF" w:rsidRPr="00304BA5">
              <w:rPr>
                <w:lang w:eastAsia="fr-FR"/>
              </w:rPr>
              <w:t> »</w:t>
            </w:r>
            <w:r w:rsidRPr="00304BA5">
              <w:rPr>
                <w:lang w:eastAsia="fr-FR"/>
              </w:rPr>
              <w:t xml:space="preserve"> et </w:t>
            </w:r>
            <w:r w:rsidR="00030EDF" w:rsidRPr="00304BA5">
              <w:rPr>
                <w:lang w:eastAsia="fr-FR"/>
              </w:rPr>
              <w:t>« </w:t>
            </w:r>
            <w:r w:rsidRPr="00304BA5">
              <w:rPr>
                <w:lang w:eastAsia="fr-FR"/>
              </w:rPr>
              <w:t>format sur 4 chiffres</w:t>
            </w:r>
            <w:r w:rsidR="00030EDF" w:rsidRPr="00304BA5">
              <w:rPr>
                <w:lang w:eastAsia="fr-FR"/>
              </w:rPr>
              <w:t> »</w:t>
            </w:r>
            <w:r w:rsidRPr="00304BA5">
              <w:rPr>
                <w:lang w:eastAsia="fr-FR"/>
              </w:rPr>
              <w:t xml:space="preserve"> </w:t>
            </w:r>
          </w:p>
          <w:p w:rsidR="00303679" w:rsidRDefault="00303679" w:rsidP="00746E31">
            <w:pPr>
              <w:rPr>
                <w:rFonts w:cs="Tahoma"/>
                <w:szCs w:val="20"/>
                <w:lang w:eastAsia="fr-FR"/>
              </w:rPr>
            </w:pPr>
          </w:p>
          <w:p w:rsidR="00303679" w:rsidRPr="00303679" w:rsidRDefault="00303679" w:rsidP="00B6030A">
            <w:pPr>
              <w:pStyle w:val="Codecomplet"/>
              <w:rPr>
                <w:rStyle w:val="lev"/>
                <w:b w:val="0"/>
                <w:bCs w:val="0"/>
              </w:rPr>
            </w:pPr>
            <w:r w:rsidRPr="00303679">
              <w:rPr>
                <w:rStyle w:val="lev"/>
                <w:b w:val="0"/>
                <w:bCs w:val="0"/>
              </w:rPr>
              <w:t>$csv-&gt;</w:t>
            </w:r>
            <w:r w:rsidRPr="00303679">
              <w:rPr>
                <w:rStyle w:val="lev"/>
                <w:bCs w:val="0"/>
              </w:rPr>
              <w:t>setMatch</w:t>
            </w:r>
            <w:r w:rsidRPr="00303679">
              <w:rPr>
                <w:rStyle w:val="lev"/>
                <w:b w:val="0"/>
                <w:bCs w:val="0"/>
              </w:rPr>
              <w:t xml:space="preserve">('annee', </w:t>
            </w:r>
            <w:r w:rsidR="00DD6895" w:rsidRPr="00030EDF">
              <w:rPr>
                <w:rStyle w:val="lev"/>
                <w:bCs w:val="0"/>
              </w:rPr>
              <w:t>array</w:t>
            </w:r>
            <w:r w:rsidR="00DD6895">
              <w:rPr>
                <w:rStyle w:val="lev"/>
                <w:b w:val="0"/>
                <w:bCs w:val="0"/>
              </w:rPr>
              <w:t>(</w:t>
            </w:r>
            <w:r w:rsidRPr="00303679">
              <w:rPr>
                <w:rStyle w:val="lev"/>
                <w:b w:val="0"/>
                <w:bCs w:val="0"/>
              </w:rPr>
              <w:t>'REQUIRED'</w:t>
            </w:r>
            <w:r w:rsidR="00DD6895">
              <w:rPr>
                <w:rStyle w:val="lev"/>
                <w:b w:val="0"/>
                <w:bCs w:val="0"/>
              </w:rPr>
              <w:t>)</w:t>
            </w:r>
            <w:r w:rsidRPr="00303679">
              <w:rPr>
                <w:rStyle w:val="lev"/>
                <w:b w:val="0"/>
                <w:bCs w:val="0"/>
              </w:rPr>
              <w:t>)</w:t>
            </w:r>
            <w:r w:rsidR="005C341A">
              <w:rPr>
                <w:rStyle w:val="lev"/>
                <w:b w:val="0"/>
                <w:bCs w:val="0"/>
              </w:rPr>
              <w:t>;</w:t>
            </w:r>
          </w:p>
          <w:p w:rsidR="00303679" w:rsidRDefault="00303679" w:rsidP="00B6030A">
            <w:pPr>
              <w:pStyle w:val="Codecomplet"/>
              <w:rPr>
                <w:rStyle w:val="lev"/>
                <w:b w:val="0"/>
                <w:bCs w:val="0"/>
              </w:rPr>
            </w:pPr>
            <w:r w:rsidRPr="00303679">
              <w:rPr>
                <w:rStyle w:val="lev"/>
                <w:b w:val="0"/>
                <w:bCs w:val="0"/>
              </w:rPr>
              <w:t>$csv-&gt;</w:t>
            </w:r>
            <w:r w:rsidRPr="00303679">
              <w:rPr>
                <w:rStyle w:val="lev"/>
                <w:bCs w:val="0"/>
              </w:rPr>
              <w:t>setMatch</w:t>
            </w:r>
            <w:r w:rsidRPr="00303679">
              <w:rPr>
                <w:rStyle w:val="lev"/>
                <w:b w:val="0"/>
                <w:bCs w:val="0"/>
              </w:rPr>
              <w:t xml:space="preserve">('annee', </w:t>
            </w:r>
            <w:r w:rsidR="00DD6895" w:rsidRPr="00030EDF">
              <w:rPr>
                <w:rStyle w:val="lev"/>
                <w:bCs w:val="0"/>
              </w:rPr>
              <w:t>array</w:t>
            </w:r>
            <w:r w:rsidR="00DD6895">
              <w:rPr>
                <w:rStyle w:val="lev"/>
                <w:b w:val="0"/>
                <w:bCs w:val="0"/>
              </w:rPr>
              <w:t>(</w:t>
            </w:r>
            <w:r w:rsidRPr="00303679">
              <w:rPr>
                <w:rStyle w:val="lev"/>
                <w:b w:val="0"/>
                <w:bCs w:val="0"/>
              </w:rPr>
              <w:t>'CHECK_INTEGER_4'</w:t>
            </w:r>
            <w:r w:rsidR="00DD6895">
              <w:rPr>
                <w:rStyle w:val="lev"/>
                <w:b w:val="0"/>
                <w:bCs w:val="0"/>
              </w:rPr>
              <w:t>)</w:t>
            </w:r>
            <w:r w:rsidRPr="00303679">
              <w:rPr>
                <w:rStyle w:val="lev"/>
                <w:b w:val="0"/>
                <w:bCs w:val="0"/>
              </w:rPr>
              <w:t>)</w:t>
            </w:r>
            <w:r w:rsidR="005C341A">
              <w:rPr>
                <w:rStyle w:val="lev"/>
                <w:b w:val="0"/>
                <w:bCs w:val="0"/>
              </w:rPr>
              <w:t>;</w:t>
            </w:r>
          </w:p>
          <w:p w:rsidR="00DD6895" w:rsidRDefault="00DD6895" w:rsidP="00DD6895">
            <w:pPr>
              <w:rPr>
                <w:lang w:val="en-US" w:eastAsia="fr-FR"/>
              </w:rPr>
            </w:pPr>
          </w:p>
          <w:p w:rsidR="00DD6895" w:rsidRDefault="00DD6895" w:rsidP="00DD6895">
            <w:pPr>
              <w:rPr>
                <w:lang w:eastAsia="fr-FR"/>
              </w:rPr>
            </w:pPr>
            <w:r w:rsidRPr="00DD6895">
              <w:rPr>
                <w:lang w:eastAsia="fr-FR"/>
              </w:rPr>
              <w:t xml:space="preserve">Ces deux appels </w:t>
            </w:r>
            <w:r w:rsidR="00030EDF">
              <w:rPr>
                <w:lang w:eastAsia="fr-FR"/>
              </w:rPr>
              <w:t>peuvent être combinés dans le même appel.</w:t>
            </w:r>
            <w:r>
              <w:rPr>
                <w:lang w:eastAsia="fr-FR"/>
              </w:rPr>
              <w:t xml:space="preserve"> </w:t>
            </w:r>
          </w:p>
          <w:p w:rsidR="00DD6895" w:rsidRPr="00DD6895" w:rsidRDefault="00DD6895" w:rsidP="00DD6895">
            <w:pPr>
              <w:rPr>
                <w:lang w:eastAsia="fr-FR"/>
              </w:rPr>
            </w:pPr>
          </w:p>
          <w:p w:rsidR="00DD6895" w:rsidRDefault="00DD6895" w:rsidP="00B6030A">
            <w:pPr>
              <w:pStyle w:val="Codecomplet"/>
              <w:rPr>
                <w:rStyle w:val="lev"/>
                <w:b w:val="0"/>
                <w:bCs w:val="0"/>
              </w:rPr>
            </w:pPr>
            <w:r w:rsidRPr="00303679">
              <w:rPr>
                <w:rStyle w:val="lev"/>
                <w:b w:val="0"/>
                <w:bCs w:val="0"/>
              </w:rPr>
              <w:t>$csv-&gt;</w:t>
            </w:r>
            <w:r w:rsidRPr="00303679">
              <w:rPr>
                <w:rStyle w:val="lev"/>
                <w:bCs w:val="0"/>
              </w:rPr>
              <w:t>setMatch</w:t>
            </w:r>
            <w:r w:rsidRPr="00303679">
              <w:rPr>
                <w:rStyle w:val="lev"/>
                <w:b w:val="0"/>
                <w:bCs w:val="0"/>
              </w:rPr>
              <w:t xml:space="preserve">('annee', </w:t>
            </w:r>
            <w:r w:rsidRPr="00030EDF">
              <w:rPr>
                <w:rStyle w:val="lev"/>
                <w:bCs w:val="0"/>
              </w:rPr>
              <w:t>array</w:t>
            </w:r>
            <w:r>
              <w:rPr>
                <w:rStyle w:val="lev"/>
                <w:b w:val="0"/>
                <w:bCs w:val="0"/>
              </w:rPr>
              <w:t>(</w:t>
            </w:r>
            <w:r w:rsidRPr="00303679">
              <w:rPr>
                <w:rStyle w:val="lev"/>
                <w:b w:val="0"/>
                <w:bCs w:val="0"/>
              </w:rPr>
              <w:t>'REQUIRED'</w:t>
            </w:r>
            <w:r>
              <w:rPr>
                <w:rStyle w:val="lev"/>
                <w:b w:val="0"/>
                <w:bCs w:val="0"/>
              </w:rPr>
              <w:t xml:space="preserve">, </w:t>
            </w:r>
            <w:r w:rsidRPr="00303679">
              <w:rPr>
                <w:rStyle w:val="lev"/>
                <w:b w:val="0"/>
                <w:bCs w:val="0"/>
              </w:rPr>
              <w:t>'CHECK_INTEGER_4'</w:t>
            </w:r>
            <w:r>
              <w:rPr>
                <w:rStyle w:val="lev"/>
                <w:b w:val="0"/>
                <w:bCs w:val="0"/>
              </w:rPr>
              <w:t>)</w:t>
            </w:r>
            <w:r w:rsidRPr="00303679">
              <w:rPr>
                <w:rStyle w:val="lev"/>
                <w:b w:val="0"/>
                <w:bCs w:val="0"/>
              </w:rPr>
              <w:t>)</w:t>
            </w:r>
            <w:r w:rsidR="005C341A">
              <w:rPr>
                <w:rStyle w:val="lev"/>
                <w:b w:val="0"/>
                <w:bCs w:val="0"/>
              </w:rPr>
              <w:t>;</w:t>
            </w:r>
          </w:p>
          <w:p w:rsidR="005C341A" w:rsidRDefault="005C341A" w:rsidP="005C341A">
            <w:pPr>
              <w:rPr>
                <w:lang w:val="en-US" w:eastAsia="fr-FR"/>
              </w:rPr>
            </w:pPr>
          </w:p>
          <w:p w:rsidR="005C341A" w:rsidRPr="005C341A" w:rsidRDefault="005C341A" w:rsidP="005C341A">
            <w:pPr>
              <w:rPr>
                <w:lang w:eastAsia="fr-FR"/>
              </w:rPr>
            </w:pPr>
            <w:r w:rsidRPr="005C341A">
              <w:rPr>
                <w:lang w:eastAsia="fr-FR"/>
              </w:rPr>
              <w:t xml:space="preserve">Pour annuler tous les tests sur une </w:t>
            </w:r>
            <w:r>
              <w:rPr>
                <w:lang w:eastAsia="fr-FR"/>
              </w:rPr>
              <w:t xml:space="preserve">colonne entrez un tableau vide : </w:t>
            </w:r>
          </w:p>
          <w:p w:rsidR="00303679" w:rsidRDefault="00303679" w:rsidP="00746E31">
            <w:pPr>
              <w:rPr>
                <w:rStyle w:val="lev"/>
                <w:rFonts w:cs="Tahoma"/>
                <w:szCs w:val="20"/>
                <w:lang w:eastAsia="fr-FR"/>
              </w:rPr>
            </w:pPr>
          </w:p>
          <w:p w:rsidR="005C341A" w:rsidRPr="005C341A" w:rsidRDefault="005C341A" w:rsidP="00B6030A">
            <w:pPr>
              <w:pStyle w:val="Codecomplet"/>
              <w:rPr>
                <w:rStyle w:val="lev"/>
                <w:b w:val="0"/>
                <w:bCs w:val="0"/>
              </w:rPr>
            </w:pPr>
            <w:r w:rsidRPr="00303679">
              <w:rPr>
                <w:rStyle w:val="lev"/>
                <w:b w:val="0"/>
                <w:bCs w:val="0"/>
              </w:rPr>
              <w:t>$csv-&gt;</w:t>
            </w:r>
            <w:r w:rsidRPr="00303679">
              <w:rPr>
                <w:rStyle w:val="lev"/>
                <w:bCs w:val="0"/>
              </w:rPr>
              <w:t>setMatch</w:t>
            </w:r>
            <w:r w:rsidRPr="00303679">
              <w:rPr>
                <w:rStyle w:val="lev"/>
                <w:b w:val="0"/>
                <w:bCs w:val="0"/>
              </w:rPr>
              <w:t xml:space="preserve">('annee', </w:t>
            </w:r>
            <w:r w:rsidRPr="00030EDF">
              <w:rPr>
                <w:rStyle w:val="lev"/>
                <w:bCs w:val="0"/>
              </w:rPr>
              <w:t>array</w:t>
            </w:r>
            <w:r>
              <w:rPr>
                <w:rStyle w:val="lev"/>
                <w:b w:val="0"/>
                <w:bCs w:val="0"/>
              </w:rPr>
              <w:t>()</w:t>
            </w:r>
            <w:r w:rsidRPr="00303679">
              <w:rPr>
                <w:rStyle w:val="lev"/>
                <w:b w:val="0"/>
                <w:bCs w:val="0"/>
              </w:rPr>
              <w:t>)</w:t>
            </w:r>
            <w:r>
              <w:rPr>
                <w:rStyle w:val="lev"/>
                <w:b w:val="0"/>
                <w:bCs w:val="0"/>
              </w:rPr>
              <w:t>;</w:t>
            </w:r>
          </w:p>
          <w:p w:rsidR="00303679" w:rsidRPr="005C341A" w:rsidRDefault="00303679" w:rsidP="00B6030A">
            <w:pPr>
              <w:pStyle w:val="Codecomplet"/>
            </w:pPr>
          </w:p>
        </w:tc>
      </w:tr>
    </w:tbl>
    <w:p w:rsidR="00303679" w:rsidRDefault="00303679" w:rsidP="006B1411">
      <w:pPr>
        <w:rPr>
          <w:lang w:val="en-US" w:eastAsia="fr-FR"/>
        </w:rPr>
      </w:pPr>
    </w:p>
    <w:p w:rsidR="00B6030A" w:rsidRDefault="00B6030A">
      <w:r>
        <w:rPr>
          <w:b/>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030EDF" w:rsidRPr="00B450D2" w:rsidTr="00030EDF">
        <w:tc>
          <w:tcPr>
            <w:tcW w:w="9212" w:type="dxa"/>
            <w:tcBorders>
              <w:bottom w:val="single" w:sz="8" w:space="0" w:color="auto"/>
            </w:tcBorders>
            <w:shd w:val="clear" w:color="auto" w:fill="DBE5F1" w:themeFill="accent1" w:themeFillTint="33"/>
          </w:tcPr>
          <w:p w:rsidR="00030EDF" w:rsidRPr="00B450D2" w:rsidRDefault="00030EDF" w:rsidP="00B6030A">
            <w:pPr>
              <w:pStyle w:val="Mthode"/>
            </w:pPr>
            <w:r>
              <w:lastRenderedPageBreak/>
              <w:t>setActive()</w:t>
            </w:r>
          </w:p>
        </w:tc>
      </w:tr>
      <w:tr w:rsidR="00030EDF" w:rsidTr="00030EDF">
        <w:tc>
          <w:tcPr>
            <w:tcW w:w="9212" w:type="dxa"/>
            <w:tcBorders>
              <w:top w:val="single" w:sz="8" w:space="0" w:color="auto"/>
            </w:tcBorders>
            <w:shd w:val="clear" w:color="auto" w:fill="F2F2F2" w:themeFill="background1" w:themeFillShade="F2"/>
          </w:tcPr>
          <w:p w:rsidR="00030EDF" w:rsidRPr="003D42C3" w:rsidRDefault="00030EDF" w:rsidP="00030EDF">
            <w:pPr>
              <w:rPr>
                <w:rFonts w:cs="Tahoma"/>
                <w:szCs w:val="20"/>
                <w:lang w:eastAsia="fr-FR"/>
              </w:rPr>
            </w:pPr>
            <w:r>
              <w:rPr>
                <w:rFonts w:cs="Tahoma"/>
                <w:szCs w:val="20"/>
                <w:lang w:eastAsia="fr-FR"/>
              </w:rPr>
              <w:t xml:space="preserve">Active ou désactive la colonne </w:t>
            </w:r>
            <w:r w:rsidRPr="006665D4">
              <w:rPr>
                <w:rStyle w:val="CodeCar"/>
              </w:rPr>
              <w:t>id</w:t>
            </w:r>
            <w:r>
              <w:rPr>
                <w:rFonts w:cs="Tahoma"/>
                <w:szCs w:val="20"/>
                <w:lang w:eastAsia="fr-FR"/>
              </w:rPr>
              <w:t xml:space="preserve"> du modèle</w:t>
            </w:r>
            <w:r w:rsidRPr="003D42C3">
              <w:rPr>
                <w:rFonts w:cs="Tahoma"/>
                <w:szCs w:val="20"/>
                <w:lang w:eastAsia="fr-FR"/>
              </w:rPr>
              <w:t>.</w:t>
            </w:r>
            <w:r>
              <w:rPr>
                <w:rFonts w:cs="Tahoma"/>
                <w:szCs w:val="20"/>
                <w:lang w:eastAsia="fr-FR"/>
              </w:rPr>
              <w:t xml:space="preserve"> Désactiver la colonne a pour effet d’ignorer l’import de la colonne dans le fichier CSV.</w:t>
            </w:r>
          </w:p>
          <w:p w:rsidR="00030EDF" w:rsidRDefault="00030EDF" w:rsidP="00030EDF">
            <w:pPr>
              <w:rPr>
                <w:b/>
                <w:lang w:eastAsia="fr-FR"/>
              </w:rPr>
            </w:pPr>
          </w:p>
          <w:p w:rsidR="00030EDF" w:rsidRPr="00030EDF" w:rsidRDefault="00030EDF" w:rsidP="00030EDF">
            <w:pPr>
              <w:rPr>
                <w:rFonts w:cs="Tahoma"/>
                <w:b/>
                <w:szCs w:val="20"/>
                <w:lang w:eastAsia="fr-FR"/>
              </w:rPr>
            </w:pPr>
            <w:r w:rsidRPr="00030EDF">
              <w:rPr>
                <w:rFonts w:cs="Tahoma"/>
                <w:b/>
                <w:szCs w:val="20"/>
                <w:lang w:eastAsia="fr-FR"/>
              </w:rPr>
              <w:t>Description</w:t>
            </w:r>
          </w:p>
          <w:p w:rsidR="00030EDF" w:rsidRPr="00030EDF" w:rsidRDefault="00030EDF" w:rsidP="00B6030A">
            <w:pPr>
              <w:pStyle w:val="Code"/>
              <w:rPr>
                <w:rStyle w:val="CodeCar"/>
                <w:b/>
                <w:lang w:val="en-US"/>
              </w:rPr>
            </w:pPr>
            <w:r w:rsidRPr="00030EDF">
              <w:rPr>
                <w:rStyle w:val="CodeCar"/>
                <w:b/>
                <w:lang w:val="en-US"/>
              </w:rPr>
              <w:t>setActive</w:t>
            </w:r>
            <w:r w:rsidRPr="00030EDF">
              <w:rPr>
                <w:rStyle w:val="CodeCar"/>
                <w:lang w:val="en-US"/>
              </w:rPr>
              <w:t>(</w:t>
            </w:r>
            <w:r w:rsidRPr="00030EDF">
              <w:rPr>
                <w:rStyle w:val="CodeCar"/>
                <w:b/>
                <w:lang w:val="en-US"/>
              </w:rPr>
              <w:t>string</w:t>
            </w:r>
            <w:r w:rsidRPr="00030EDF">
              <w:rPr>
                <w:rStyle w:val="CodeCar"/>
                <w:lang w:val="en-US"/>
              </w:rPr>
              <w:t xml:space="preserve"> $id, </w:t>
            </w:r>
            <w:r w:rsidRPr="00030EDF">
              <w:rPr>
                <w:rStyle w:val="CodeCar"/>
                <w:b/>
                <w:lang w:val="en-US"/>
              </w:rPr>
              <w:t>boolean</w:t>
            </w:r>
            <w:r w:rsidRPr="00030EDF">
              <w:rPr>
                <w:rStyle w:val="CodeCar"/>
                <w:lang w:val="en-US"/>
              </w:rPr>
              <w:t xml:space="preserve"> $valeur)</w:t>
            </w:r>
          </w:p>
          <w:p w:rsidR="00030EDF" w:rsidRPr="00030EDF" w:rsidRDefault="00030EDF" w:rsidP="00030EDF">
            <w:pPr>
              <w:rPr>
                <w:rStyle w:val="lev"/>
                <w:lang w:val="en-US" w:eastAsia="fr-FR"/>
              </w:rPr>
            </w:pPr>
          </w:p>
          <w:p w:rsidR="00030EDF" w:rsidRPr="003D42C3" w:rsidRDefault="00030EDF" w:rsidP="00030EDF">
            <w:pPr>
              <w:rPr>
                <w:rStyle w:val="lev"/>
                <w:rFonts w:cs="Tahoma"/>
                <w:szCs w:val="20"/>
                <w:lang w:eastAsia="fr-FR"/>
              </w:rPr>
            </w:pPr>
            <w:r w:rsidRPr="003D42C3">
              <w:rPr>
                <w:rStyle w:val="lev"/>
                <w:rFonts w:cs="Tahoma"/>
                <w:szCs w:val="20"/>
                <w:lang w:eastAsia="fr-FR"/>
              </w:rPr>
              <w:t>Liste des paramètres</w:t>
            </w:r>
          </w:p>
          <w:p w:rsidR="00030EDF" w:rsidRPr="00030EDF" w:rsidRDefault="00030EDF" w:rsidP="00030EDF">
            <w:pPr>
              <w:rPr>
                <w:rStyle w:val="lev"/>
                <w:rFonts w:cs="Tahoma"/>
                <w:b w:val="0"/>
                <w:szCs w:val="20"/>
              </w:rPr>
            </w:pPr>
            <w:r w:rsidRPr="006665D4">
              <w:rPr>
                <w:rStyle w:val="CodeCar"/>
              </w:rPr>
              <w:t>id</w:t>
            </w:r>
            <w:r w:rsidRPr="00030EDF">
              <w:rPr>
                <w:rStyle w:val="lev"/>
                <w:rFonts w:cs="Tahoma"/>
                <w:b w:val="0"/>
                <w:szCs w:val="20"/>
              </w:rPr>
              <w:t xml:space="preserve"> : identifiant de la colonne à positionner. </w:t>
            </w:r>
          </w:p>
          <w:p w:rsidR="00030EDF" w:rsidRPr="00030EDF" w:rsidRDefault="00030EDF" w:rsidP="00030EDF">
            <w:pPr>
              <w:rPr>
                <w:szCs w:val="20"/>
                <w:lang w:eastAsia="fr-FR"/>
              </w:rPr>
            </w:pPr>
            <w:r w:rsidRPr="00030EDF">
              <w:rPr>
                <w:rStyle w:val="CodeCar"/>
                <w:szCs w:val="20"/>
              </w:rPr>
              <w:t>valeur</w:t>
            </w:r>
            <w:r w:rsidRPr="00030EDF">
              <w:rPr>
                <w:rStyle w:val="lev"/>
                <w:rFonts w:cs="Tahoma"/>
                <w:b w:val="0"/>
                <w:szCs w:val="20"/>
              </w:rPr>
              <w:t xml:space="preserve"> : </w:t>
            </w:r>
            <w:r>
              <w:rPr>
                <w:rStyle w:val="lev"/>
                <w:rFonts w:cs="Tahoma"/>
                <w:b w:val="0"/>
                <w:szCs w:val="20"/>
              </w:rPr>
              <w:t>booléen permettant d’activer (</w:t>
            </w:r>
            <w:r w:rsidRPr="00030EDF">
              <w:rPr>
                <w:rStyle w:val="CodeCar"/>
              </w:rPr>
              <w:t>true</w:t>
            </w:r>
            <w:r>
              <w:rPr>
                <w:rStyle w:val="lev"/>
                <w:rFonts w:cs="Tahoma"/>
                <w:b w:val="0"/>
                <w:szCs w:val="20"/>
              </w:rPr>
              <w:t>) ou de désactiver (</w:t>
            </w:r>
            <w:r w:rsidRPr="00030EDF">
              <w:rPr>
                <w:rStyle w:val="CodeCar"/>
              </w:rPr>
              <w:t>false</w:t>
            </w:r>
            <w:r>
              <w:rPr>
                <w:rStyle w:val="lev"/>
                <w:rFonts w:cs="Tahoma"/>
                <w:b w:val="0"/>
                <w:szCs w:val="20"/>
              </w:rPr>
              <w:t>) la colonne</w:t>
            </w:r>
            <w:r w:rsidRPr="00030EDF">
              <w:rPr>
                <w:rStyle w:val="lev"/>
                <w:rFonts w:cs="Tahoma"/>
                <w:b w:val="0"/>
                <w:szCs w:val="20"/>
              </w:rPr>
              <w:t>.</w:t>
            </w:r>
          </w:p>
          <w:p w:rsidR="00030EDF" w:rsidRDefault="00030EDF" w:rsidP="00030EDF">
            <w:pPr>
              <w:ind w:left="567"/>
              <w:rPr>
                <w:b/>
                <w:lang w:eastAsia="fr-FR"/>
              </w:rPr>
            </w:pPr>
          </w:p>
          <w:p w:rsidR="00030EDF" w:rsidRPr="003D42C3" w:rsidRDefault="00030EDF" w:rsidP="00030EDF">
            <w:pPr>
              <w:rPr>
                <w:rStyle w:val="lev"/>
                <w:rFonts w:cs="Tahoma"/>
                <w:szCs w:val="20"/>
                <w:lang w:eastAsia="fr-FR"/>
              </w:rPr>
            </w:pPr>
            <w:r w:rsidRPr="003D42C3">
              <w:rPr>
                <w:rStyle w:val="lev"/>
                <w:rFonts w:cs="Tahoma"/>
                <w:szCs w:val="20"/>
                <w:lang w:eastAsia="fr-FR"/>
              </w:rPr>
              <w:t>Retour</w:t>
            </w:r>
          </w:p>
          <w:p w:rsidR="00030EDF" w:rsidRDefault="00030EDF" w:rsidP="00030EDF">
            <w:pPr>
              <w:rPr>
                <w:rStyle w:val="lev"/>
                <w:rFonts w:cs="Tahoma"/>
                <w:b w:val="0"/>
                <w:szCs w:val="20"/>
                <w:lang w:eastAsia="fr-FR"/>
              </w:rPr>
            </w:pPr>
            <w:r>
              <w:rPr>
                <w:rStyle w:val="lev"/>
                <w:rFonts w:cs="Tahoma"/>
                <w:b w:val="0"/>
                <w:szCs w:val="20"/>
                <w:lang w:eastAsia="fr-FR"/>
              </w:rPr>
              <w:t xml:space="preserve">Aucun. Si </w:t>
            </w:r>
            <w:r w:rsidRPr="00030EDF">
              <w:rPr>
                <w:rStyle w:val="CodeCar"/>
              </w:rPr>
              <w:t>id</w:t>
            </w:r>
            <w:r>
              <w:rPr>
                <w:rStyle w:val="lev"/>
                <w:rFonts w:cs="Tahoma"/>
                <w:b w:val="0"/>
                <w:szCs w:val="20"/>
                <w:lang w:eastAsia="fr-FR"/>
              </w:rPr>
              <w:t xml:space="preserve"> ne correspond à aucune colonne, l’application s’arrête, il n’y a pas de code d’erreur émis. Le numéro de la colonne doit obligatoirement exister.</w:t>
            </w:r>
          </w:p>
          <w:p w:rsidR="00304BA5" w:rsidRDefault="00304BA5" w:rsidP="00030EDF">
            <w:pPr>
              <w:rPr>
                <w:rStyle w:val="lev"/>
                <w:rFonts w:cs="Tahoma"/>
                <w:b w:val="0"/>
                <w:szCs w:val="20"/>
                <w:lang w:eastAsia="fr-FR"/>
              </w:rPr>
            </w:pPr>
          </w:p>
          <w:p w:rsidR="003E381C" w:rsidRDefault="003E381C" w:rsidP="003E381C">
            <w:pPr>
              <w:rPr>
                <w:rFonts w:cs="Tahoma"/>
                <w:szCs w:val="20"/>
                <w:lang w:eastAsia="fr-FR"/>
              </w:rPr>
            </w:pPr>
            <w:r w:rsidRPr="003E381C">
              <w:rPr>
                <w:b/>
              </w:rPr>
              <w:t>Par défaut, toutes les colonnes sont actives à leur création</w:t>
            </w:r>
            <w:r>
              <w:rPr>
                <w:rFonts w:cs="Tahoma"/>
                <w:szCs w:val="20"/>
                <w:lang w:eastAsia="fr-FR"/>
              </w:rPr>
              <w:t>.</w:t>
            </w:r>
            <w:r>
              <w:rPr>
                <w:rFonts w:cs="Tahoma"/>
                <w:szCs w:val="20"/>
                <w:lang w:eastAsia="fr-FR"/>
              </w:rPr>
              <w:t xml:space="preserve"> </w:t>
            </w:r>
          </w:p>
          <w:p w:rsidR="003E381C" w:rsidRDefault="003E381C" w:rsidP="003E381C">
            <w:pPr>
              <w:rPr>
                <w:rFonts w:cs="Tahoma"/>
                <w:szCs w:val="20"/>
                <w:lang w:eastAsia="fr-FR"/>
              </w:rPr>
            </w:pPr>
          </w:p>
          <w:p w:rsidR="00304BA5" w:rsidRPr="006665D4" w:rsidRDefault="00304BA5" w:rsidP="003E381C">
            <w:pPr>
              <w:rPr>
                <w:rFonts w:cs="Tahoma"/>
                <w:bCs/>
                <w:szCs w:val="20"/>
                <w:lang w:eastAsia="fr-FR"/>
              </w:rPr>
            </w:pPr>
            <w:r>
              <w:rPr>
                <w:rStyle w:val="lev"/>
                <w:rFonts w:cs="Tahoma"/>
                <w:b w:val="0"/>
                <w:szCs w:val="20"/>
                <w:lang w:eastAsia="fr-FR"/>
              </w:rPr>
              <w:t xml:space="preserve">Les méthodes </w:t>
            </w:r>
            <w:r w:rsidRPr="003E381C">
              <w:rPr>
                <w:rStyle w:val="CodeCar"/>
                <w:b/>
              </w:rPr>
              <w:t>active</w:t>
            </w:r>
            <w:r w:rsidRPr="00304BA5">
              <w:rPr>
                <w:rStyle w:val="CodeCar"/>
              </w:rPr>
              <w:t>()</w:t>
            </w:r>
            <w:r>
              <w:rPr>
                <w:rStyle w:val="lev"/>
                <w:rFonts w:cs="Tahoma"/>
                <w:b w:val="0"/>
                <w:szCs w:val="20"/>
                <w:lang w:eastAsia="fr-FR"/>
              </w:rPr>
              <w:t xml:space="preserve"> et </w:t>
            </w:r>
            <w:r w:rsidRPr="003E381C">
              <w:rPr>
                <w:rStyle w:val="CodeCar"/>
                <w:b/>
              </w:rPr>
              <w:t>desactive</w:t>
            </w:r>
            <w:r w:rsidRPr="00304BA5">
              <w:rPr>
                <w:rStyle w:val="CodeCar"/>
              </w:rPr>
              <w:t>()</w:t>
            </w:r>
            <w:r>
              <w:rPr>
                <w:rStyle w:val="lev"/>
                <w:rFonts w:cs="Tahoma"/>
                <w:b w:val="0"/>
                <w:szCs w:val="20"/>
                <w:lang w:eastAsia="fr-FR"/>
              </w:rPr>
              <w:t xml:space="preserve"> ont le même effet.</w:t>
            </w:r>
          </w:p>
        </w:tc>
      </w:tr>
    </w:tbl>
    <w:p w:rsidR="00030EDF" w:rsidRDefault="00030EDF" w:rsidP="006B1411">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304BA5" w:rsidRPr="00B450D2" w:rsidTr="00057F20">
        <w:tc>
          <w:tcPr>
            <w:tcW w:w="9212" w:type="dxa"/>
            <w:tcBorders>
              <w:bottom w:val="single" w:sz="8" w:space="0" w:color="auto"/>
            </w:tcBorders>
            <w:shd w:val="clear" w:color="auto" w:fill="DBE5F1" w:themeFill="accent1" w:themeFillTint="33"/>
          </w:tcPr>
          <w:p w:rsidR="00304BA5" w:rsidRPr="00B450D2" w:rsidRDefault="00304BA5" w:rsidP="00B6030A">
            <w:pPr>
              <w:pStyle w:val="Mthode"/>
            </w:pPr>
            <w:r>
              <w:t>set</w:t>
            </w:r>
            <w:r>
              <w:t>Commentaire</w:t>
            </w:r>
            <w:r>
              <w:t>()</w:t>
            </w:r>
          </w:p>
        </w:tc>
      </w:tr>
      <w:tr w:rsidR="00304BA5" w:rsidTr="00057F20">
        <w:tc>
          <w:tcPr>
            <w:tcW w:w="9212" w:type="dxa"/>
            <w:tcBorders>
              <w:top w:val="single" w:sz="8" w:space="0" w:color="auto"/>
            </w:tcBorders>
            <w:shd w:val="clear" w:color="auto" w:fill="F2F2F2" w:themeFill="background1" w:themeFillShade="F2"/>
          </w:tcPr>
          <w:p w:rsidR="00304BA5" w:rsidRPr="003D42C3" w:rsidRDefault="00304BA5" w:rsidP="00057F20">
            <w:pPr>
              <w:rPr>
                <w:rFonts w:cs="Tahoma"/>
                <w:szCs w:val="20"/>
                <w:lang w:eastAsia="fr-FR"/>
              </w:rPr>
            </w:pPr>
            <w:r>
              <w:rPr>
                <w:rFonts w:cs="Tahoma"/>
                <w:szCs w:val="20"/>
                <w:lang w:eastAsia="fr-FR"/>
              </w:rPr>
              <w:t xml:space="preserve">Positionne à </w:t>
            </w:r>
            <w:r w:rsidRPr="006665D4">
              <w:rPr>
                <w:rStyle w:val="CodeCar"/>
              </w:rPr>
              <w:t>valeur</w:t>
            </w:r>
            <w:r>
              <w:rPr>
                <w:rFonts w:cs="Tahoma"/>
                <w:szCs w:val="20"/>
                <w:lang w:eastAsia="fr-FR"/>
              </w:rPr>
              <w:t xml:space="preserve"> le </w:t>
            </w:r>
            <w:r>
              <w:rPr>
                <w:rFonts w:cs="Tahoma"/>
                <w:szCs w:val="20"/>
                <w:lang w:eastAsia="fr-FR"/>
              </w:rPr>
              <w:t xml:space="preserve">commentaire </w:t>
            </w:r>
            <w:r>
              <w:rPr>
                <w:rFonts w:cs="Tahoma"/>
                <w:szCs w:val="20"/>
                <w:lang w:eastAsia="fr-FR"/>
              </w:rPr>
              <w:t xml:space="preserve">de la colonne </w:t>
            </w:r>
            <w:r w:rsidRPr="006665D4">
              <w:rPr>
                <w:rStyle w:val="CodeCar"/>
              </w:rPr>
              <w:t>id</w:t>
            </w:r>
            <w:r>
              <w:rPr>
                <w:rFonts w:cs="Tahoma"/>
                <w:szCs w:val="20"/>
                <w:lang w:eastAsia="fr-FR"/>
              </w:rPr>
              <w:t xml:space="preserve"> du modèle</w:t>
            </w:r>
            <w:r w:rsidRPr="003D42C3">
              <w:rPr>
                <w:rFonts w:cs="Tahoma"/>
                <w:szCs w:val="20"/>
                <w:lang w:eastAsia="fr-FR"/>
              </w:rPr>
              <w:t>.</w:t>
            </w:r>
          </w:p>
          <w:p w:rsidR="00304BA5" w:rsidRDefault="00304BA5" w:rsidP="00057F20">
            <w:pPr>
              <w:rPr>
                <w:b/>
                <w:lang w:eastAsia="fr-FR"/>
              </w:rPr>
            </w:pPr>
          </w:p>
          <w:p w:rsidR="00304BA5" w:rsidRPr="00304BA5" w:rsidRDefault="00304BA5" w:rsidP="00057F20">
            <w:pPr>
              <w:rPr>
                <w:rFonts w:cs="Tahoma"/>
                <w:b/>
                <w:szCs w:val="20"/>
                <w:lang w:val="en-US" w:eastAsia="fr-FR"/>
              </w:rPr>
            </w:pPr>
            <w:r w:rsidRPr="00304BA5">
              <w:rPr>
                <w:rFonts w:cs="Tahoma"/>
                <w:b/>
                <w:szCs w:val="20"/>
                <w:lang w:val="en-US" w:eastAsia="fr-FR"/>
              </w:rPr>
              <w:t>Description</w:t>
            </w:r>
          </w:p>
          <w:p w:rsidR="00304BA5" w:rsidRPr="00030EDF" w:rsidRDefault="00304BA5" w:rsidP="00B6030A">
            <w:pPr>
              <w:pStyle w:val="Code"/>
              <w:rPr>
                <w:rStyle w:val="CodeCar"/>
                <w:b/>
                <w:lang w:val="en-US"/>
              </w:rPr>
            </w:pPr>
            <w:r w:rsidRPr="00030EDF">
              <w:rPr>
                <w:rStyle w:val="CodeCar"/>
                <w:b/>
                <w:lang w:val="en-US"/>
              </w:rPr>
              <w:t>set</w:t>
            </w:r>
            <w:r>
              <w:rPr>
                <w:rStyle w:val="CodeCar"/>
                <w:b/>
                <w:lang w:val="en-US"/>
              </w:rPr>
              <w:t>Commentaire</w:t>
            </w:r>
            <w:r w:rsidRPr="00030EDF">
              <w:rPr>
                <w:rStyle w:val="CodeCar"/>
                <w:lang w:val="en-US"/>
              </w:rPr>
              <w:t>(</w:t>
            </w:r>
            <w:r>
              <w:rPr>
                <w:rStyle w:val="CodeCar"/>
                <w:b/>
                <w:lang w:val="en-US"/>
              </w:rPr>
              <w:t>string</w:t>
            </w:r>
            <w:r w:rsidRPr="00030EDF">
              <w:rPr>
                <w:rStyle w:val="CodeCar"/>
                <w:lang w:val="en-US"/>
              </w:rPr>
              <w:t xml:space="preserve"> $id, </w:t>
            </w:r>
            <w:r w:rsidRPr="00030EDF">
              <w:rPr>
                <w:rStyle w:val="CodeCar"/>
                <w:b/>
                <w:lang w:val="en-US"/>
              </w:rPr>
              <w:t>string</w:t>
            </w:r>
            <w:r w:rsidRPr="00030EDF">
              <w:rPr>
                <w:rStyle w:val="CodeCar"/>
                <w:lang w:val="en-US"/>
              </w:rPr>
              <w:t xml:space="preserve"> $valeur)</w:t>
            </w:r>
          </w:p>
          <w:p w:rsidR="00304BA5" w:rsidRPr="00030EDF" w:rsidRDefault="00304BA5" w:rsidP="00057F20">
            <w:pPr>
              <w:rPr>
                <w:rStyle w:val="lev"/>
                <w:lang w:val="en-US" w:eastAsia="fr-FR"/>
              </w:rPr>
            </w:pPr>
          </w:p>
          <w:p w:rsidR="00304BA5" w:rsidRPr="003D42C3" w:rsidRDefault="00304BA5" w:rsidP="00057F20">
            <w:pPr>
              <w:rPr>
                <w:rStyle w:val="lev"/>
                <w:rFonts w:cs="Tahoma"/>
                <w:szCs w:val="20"/>
                <w:lang w:eastAsia="fr-FR"/>
              </w:rPr>
            </w:pPr>
            <w:r w:rsidRPr="003D42C3">
              <w:rPr>
                <w:rStyle w:val="lev"/>
                <w:rFonts w:cs="Tahoma"/>
                <w:szCs w:val="20"/>
                <w:lang w:eastAsia="fr-FR"/>
              </w:rPr>
              <w:t>Liste des paramètres</w:t>
            </w:r>
          </w:p>
          <w:p w:rsidR="00304BA5" w:rsidRPr="00030EDF" w:rsidRDefault="00304BA5" w:rsidP="00057F20">
            <w:pPr>
              <w:rPr>
                <w:rStyle w:val="lev"/>
                <w:rFonts w:cs="Tahoma"/>
                <w:b w:val="0"/>
                <w:szCs w:val="20"/>
              </w:rPr>
            </w:pPr>
            <w:r w:rsidRPr="006665D4">
              <w:rPr>
                <w:rStyle w:val="CodeCar"/>
              </w:rPr>
              <w:t>id</w:t>
            </w:r>
            <w:r w:rsidRPr="00030EDF">
              <w:rPr>
                <w:rStyle w:val="lev"/>
                <w:rFonts w:cs="Tahoma"/>
                <w:b w:val="0"/>
                <w:szCs w:val="20"/>
              </w:rPr>
              <w:t xml:space="preserve"> : identifiant de la colonne à positionner. </w:t>
            </w:r>
          </w:p>
          <w:p w:rsidR="00304BA5" w:rsidRPr="00030EDF" w:rsidRDefault="00304BA5" w:rsidP="00057F20">
            <w:pPr>
              <w:rPr>
                <w:szCs w:val="20"/>
                <w:lang w:eastAsia="fr-FR"/>
              </w:rPr>
            </w:pPr>
            <w:r w:rsidRPr="00030EDF">
              <w:rPr>
                <w:rStyle w:val="CodeCar"/>
                <w:szCs w:val="20"/>
              </w:rPr>
              <w:t>valeur</w:t>
            </w:r>
            <w:r w:rsidRPr="00030EDF">
              <w:rPr>
                <w:rStyle w:val="lev"/>
                <w:rFonts w:cs="Tahoma"/>
                <w:b w:val="0"/>
                <w:szCs w:val="20"/>
              </w:rPr>
              <w:t xml:space="preserve"> : </w:t>
            </w:r>
            <w:r>
              <w:rPr>
                <w:rStyle w:val="lev"/>
                <w:rFonts w:cs="Tahoma"/>
                <w:b w:val="0"/>
                <w:szCs w:val="20"/>
              </w:rPr>
              <w:t xml:space="preserve">commentaire </w:t>
            </w:r>
            <w:r w:rsidRPr="00030EDF">
              <w:rPr>
                <w:rStyle w:val="lev"/>
                <w:rFonts w:cs="Tahoma"/>
                <w:b w:val="0"/>
                <w:szCs w:val="20"/>
              </w:rPr>
              <w:t xml:space="preserve">de la colonne </w:t>
            </w:r>
            <w:r w:rsidRPr="00030EDF">
              <w:rPr>
                <w:rStyle w:val="CodeCar"/>
                <w:szCs w:val="20"/>
              </w:rPr>
              <w:t>id</w:t>
            </w:r>
            <w:r w:rsidRPr="00030EDF">
              <w:rPr>
                <w:rStyle w:val="lev"/>
                <w:rFonts w:cs="Tahoma"/>
                <w:b w:val="0"/>
                <w:szCs w:val="20"/>
              </w:rPr>
              <w:t xml:space="preserve"> du modèle.</w:t>
            </w:r>
          </w:p>
          <w:p w:rsidR="00304BA5" w:rsidRDefault="00304BA5" w:rsidP="00057F20">
            <w:pPr>
              <w:ind w:left="567"/>
              <w:rPr>
                <w:b/>
                <w:lang w:eastAsia="fr-FR"/>
              </w:rPr>
            </w:pPr>
          </w:p>
          <w:p w:rsidR="00304BA5" w:rsidRPr="003D42C3" w:rsidRDefault="00304BA5" w:rsidP="00057F20">
            <w:pPr>
              <w:rPr>
                <w:rStyle w:val="lev"/>
                <w:rFonts w:cs="Tahoma"/>
                <w:szCs w:val="20"/>
                <w:lang w:eastAsia="fr-FR"/>
              </w:rPr>
            </w:pPr>
            <w:r w:rsidRPr="003D42C3">
              <w:rPr>
                <w:rStyle w:val="lev"/>
                <w:rFonts w:cs="Tahoma"/>
                <w:szCs w:val="20"/>
                <w:lang w:eastAsia="fr-FR"/>
              </w:rPr>
              <w:t>Retour</w:t>
            </w:r>
          </w:p>
          <w:p w:rsidR="00304BA5" w:rsidRPr="006665D4" w:rsidRDefault="00304BA5" w:rsidP="00057F20">
            <w:pPr>
              <w:rPr>
                <w:rFonts w:cs="Tahoma"/>
                <w:bCs/>
                <w:szCs w:val="20"/>
                <w:lang w:eastAsia="fr-FR"/>
              </w:rPr>
            </w:pPr>
            <w:r>
              <w:rPr>
                <w:rStyle w:val="lev"/>
                <w:rFonts w:cs="Tahoma"/>
                <w:b w:val="0"/>
                <w:szCs w:val="20"/>
                <w:lang w:eastAsia="fr-FR"/>
              </w:rPr>
              <w:t xml:space="preserve">Aucun. Si </w:t>
            </w:r>
            <w:r w:rsidRPr="001E06C2">
              <w:rPr>
                <w:rStyle w:val="CodeCar"/>
              </w:rPr>
              <w:t xml:space="preserve">id </w:t>
            </w:r>
            <w:r>
              <w:rPr>
                <w:rStyle w:val="lev"/>
                <w:rFonts w:cs="Tahoma"/>
                <w:b w:val="0"/>
                <w:szCs w:val="20"/>
                <w:lang w:eastAsia="fr-FR"/>
              </w:rPr>
              <w:t>ne correspond à aucune colonne, l’application s’arrête, il n’y a pas de code d’erreur émis. Le numéro de la colonne doit obligatoirement exister.</w:t>
            </w:r>
          </w:p>
        </w:tc>
      </w:tr>
    </w:tbl>
    <w:p w:rsidR="00304BA5" w:rsidRDefault="00304BA5" w:rsidP="006B1411">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304BA5" w:rsidRPr="00B450D2" w:rsidTr="00057F20">
        <w:tc>
          <w:tcPr>
            <w:tcW w:w="9212" w:type="dxa"/>
            <w:tcBorders>
              <w:bottom w:val="single" w:sz="8" w:space="0" w:color="auto"/>
            </w:tcBorders>
            <w:shd w:val="clear" w:color="auto" w:fill="DBE5F1" w:themeFill="accent1" w:themeFillTint="33"/>
          </w:tcPr>
          <w:p w:rsidR="00304BA5" w:rsidRPr="00B450D2" w:rsidRDefault="00304BA5" w:rsidP="00B6030A">
            <w:pPr>
              <w:pStyle w:val="Mthode"/>
            </w:pPr>
            <w:r>
              <w:t>setC</w:t>
            </w:r>
            <w:r>
              <w:t>ss</w:t>
            </w:r>
            <w:r>
              <w:t>()</w:t>
            </w:r>
          </w:p>
        </w:tc>
      </w:tr>
      <w:tr w:rsidR="00304BA5" w:rsidTr="00057F20">
        <w:tc>
          <w:tcPr>
            <w:tcW w:w="9212" w:type="dxa"/>
            <w:tcBorders>
              <w:top w:val="single" w:sz="8" w:space="0" w:color="auto"/>
            </w:tcBorders>
            <w:shd w:val="clear" w:color="auto" w:fill="F2F2F2" w:themeFill="background1" w:themeFillShade="F2"/>
          </w:tcPr>
          <w:p w:rsidR="00304BA5" w:rsidRPr="003D42C3" w:rsidRDefault="00304BA5" w:rsidP="00057F20">
            <w:pPr>
              <w:rPr>
                <w:rFonts w:cs="Tahoma"/>
                <w:szCs w:val="20"/>
                <w:lang w:eastAsia="fr-FR"/>
              </w:rPr>
            </w:pPr>
            <w:r>
              <w:rPr>
                <w:rFonts w:cs="Tahoma"/>
                <w:szCs w:val="20"/>
                <w:lang w:eastAsia="fr-FR"/>
              </w:rPr>
              <w:t xml:space="preserve">Positionne à </w:t>
            </w:r>
            <w:r w:rsidRPr="006665D4">
              <w:rPr>
                <w:rStyle w:val="CodeCar"/>
              </w:rPr>
              <w:t>valeur</w:t>
            </w:r>
            <w:r>
              <w:rPr>
                <w:rFonts w:cs="Tahoma"/>
                <w:szCs w:val="20"/>
                <w:lang w:eastAsia="fr-FR"/>
              </w:rPr>
              <w:t xml:space="preserve"> le </w:t>
            </w:r>
            <w:r>
              <w:rPr>
                <w:rFonts w:cs="Tahoma"/>
                <w:szCs w:val="20"/>
                <w:lang w:eastAsia="fr-FR"/>
              </w:rPr>
              <w:t xml:space="preserve">code CSS </w:t>
            </w:r>
            <w:r>
              <w:rPr>
                <w:rFonts w:cs="Tahoma"/>
                <w:szCs w:val="20"/>
                <w:lang w:eastAsia="fr-FR"/>
              </w:rPr>
              <w:t xml:space="preserve">de la colonne </w:t>
            </w:r>
            <w:r w:rsidRPr="006665D4">
              <w:rPr>
                <w:rStyle w:val="CodeCar"/>
              </w:rPr>
              <w:t>id</w:t>
            </w:r>
            <w:r>
              <w:rPr>
                <w:rFonts w:cs="Tahoma"/>
                <w:szCs w:val="20"/>
                <w:lang w:eastAsia="fr-FR"/>
              </w:rPr>
              <w:t xml:space="preserve"> du modèle</w:t>
            </w:r>
            <w:r w:rsidRPr="003D42C3">
              <w:rPr>
                <w:rFonts w:cs="Tahoma"/>
                <w:szCs w:val="20"/>
                <w:lang w:eastAsia="fr-FR"/>
              </w:rPr>
              <w:t>.</w:t>
            </w:r>
          </w:p>
          <w:p w:rsidR="00304BA5" w:rsidRDefault="00304BA5" w:rsidP="00057F20">
            <w:pPr>
              <w:rPr>
                <w:b/>
                <w:lang w:eastAsia="fr-FR"/>
              </w:rPr>
            </w:pPr>
          </w:p>
          <w:p w:rsidR="00304BA5" w:rsidRPr="00304BA5" w:rsidRDefault="00304BA5" w:rsidP="00057F20">
            <w:pPr>
              <w:rPr>
                <w:rFonts w:cs="Tahoma"/>
                <w:b/>
                <w:szCs w:val="20"/>
                <w:lang w:eastAsia="fr-FR"/>
              </w:rPr>
            </w:pPr>
            <w:r w:rsidRPr="00304BA5">
              <w:rPr>
                <w:rFonts w:cs="Tahoma"/>
                <w:b/>
                <w:szCs w:val="20"/>
                <w:lang w:eastAsia="fr-FR"/>
              </w:rPr>
              <w:t>Description</w:t>
            </w:r>
          </w:p>
          <w:p w:rsidR="00304BA5" w:rsidRPr="00304BA5" w:rsidRDefault="00304BA5" w:rsidP="00B6030A">
            <w:pPr>
              <w:pStyle w:val="Code"/>
              <w:rPr>
                <w:rStyle w:val="CodeCar"/>
                <w:b/>
                <w:lang w:val="en-US"/>
              </w:rPr>
            </w:pPr>
            <w:r w:rsidRPr="00304BA5">
              <w:rPr>
                <w:rStyle w:val="CodeCar"/>
                <w:b/>
                <w:lang w:val="en-US"/>
              </w:rPr>
              <w:t>setC</w:t>
            </w:r>
            <w:r w:rsidRPr="00304BA5">
              <w:rPr>
                <w:rStyle w:val="CodeCar"/>
                <w:b/>
                <w:lang w:val="en-US"/>
              </w:rPr>
              <w:t>ss</w:t>
            </w:r>
            <w:r w:rsidRPr="00304BA5">
              <w:rPr>
                <w:rStyle w:val="CodeCar"/>
                <w:lang w:val="en-US"/>
              </w:rPr>
              <w:t>(</w:t>
            </w:r>
            <w:r w:rsidRPr="00304BA5">
              <w:rPr>
                <w:rStyle w:val="CodeCar"/>
                <w:b/>
                <w:lang w:val="en-US"/>
              </w:rPr>
              <w:t>string</w:t>
            </w:r>
            <w:r w:rsidRPr="00304BA5">
              <w:rPr>
                <w:rStyle w:val="CodeCar"/>
                <w:lang w:val="en-US"/>
              </w:rPr>
              <w:t xml:space="preserve"> $id, </w:t>
            </w:r>
            <w:r w:rsidRPr="00304BA5">
              <w:rPr>
                <w:rStyle w:val="CodeCar"/>
                <w:b/>
                <w:lang w:val="en-US"/>
              </w:rPr>
              <w:t>string</w:t>
            </w:r>
            <w:r w:rsidRPr="00304BA5">
              <w:rPr>
                <w:rStyle w:val="CodeCar"/>
                <w:lang w:val="en-US"/>
              </w:rPr>
              <w:t xml:space="preserve"> $valeur)</w:t>
            </w:r>
          </w:p>
          <w:p w:rsidR="00304BA5" w:rsidRPr="00304BA5" w:rsidRDefault="00304BA5" w:rsidP="00057F20">
            <w:pPr>
              <w:rPr>
                <w:rStyle w:val="lev"/>
                <w:lang w:val="en-US" w:eastAsia="fr-FR"/>
              </w:rPr>
            </w:pPr>
          </w:p>
          <w:p w:rsidR="00304BA5" w:rsidRPr="003D42C3" w:rsidRDefault="00304BA5" w:rsidP="00057F20">
            <w:pPr>
              <w:rPr>
                <w:rStyle w:val="lev"/>
                <w:rFonts w:cs="Tahoma"/>
                <w:szCs w:val="20"/>
                <w:lang w:eastAsia="fr-FR"/>
              </w:rPr>
            </w:pPr>
            <w:r w:rsidRPr="003D42C3">
              <w:rPr>
                <w:rStyle w:val="lev"/>
                <w:rFonts w:cs="Tahoma"/>
                <w:szCs w:val="20"/>
                <w:lang w:eastAsia="fr-FR"/>
              </w:rPr>
              <w:t>Liste des paramètres</w:t>
            </w:r>
          </w:p>
          <w:p w:rsidR="00304BA5" w:rsidRPr="00030EDF" w:rsidRDefault="00304BA5" w:rsidP="00057F20">
            <w:pPr>
              <w:rPr>
                <w:rStyle w:val="lev"/>
                <w:rFonts w:cs="Tahoma"/>
                <w:b w:val="0"/>
                <w:szCs w:val="20"/>
              </w:rPr>
            </w:pPr>
            <w:r w:rsidRPr="006665D4">
              <w:rPr>
                <w:rStyle w:val="CodeCar"/>
              </w:rPr>
              <w:t>id</w:t>
            </w:r>
            <w:r w:rsidRPr="00030EDF">
              <w:rPr>
                <w:rStyle w:val="lev"/>
                <w:rFonts w:cs="Tahoma"/>
                <w:b w:val="0"/>
                <w:szCs w:val="20"/>
              </w:rPr>
              <w:t xml:space="preserve"> : identifiant de la colonne à positionner. </w:t>
            </w:r>
          </w:p>
          <w:p w:rsidR="00304BA5" w:rsidRPr="00030EDF" w:rsidRDefault="00304BA5" w:rsidP="00057F20">
            <w:pPr>
              <w:rPr>
                <w:szCs w:val="20"/>
                <w:lang w:eastAsia="fr-FR"/>
              </w:rPr>
            </w:pPr>
            <w:r w:rsidRPr="00030EDF">
              <w:rPr>
                <w:rStyle w:val="CodeCar"/>
                <w:szCs w:val="20"/>
              </w:rPr>
              <w:t>valeur</w:t>
            </w:r>
            <w:r w:rsidRPr="00030EDF">
              <w:rPr>
                <w:rStyle w:val="lev"/>
                <w:rFonts w:cs="Tahoma"/>
                <w:b w:val="0"/>
                <w:szCs w:val="20"/>
              </w:rPr>
              <w:t xml:space="preserve"> : </w:t>
            </w:r>
            <w:r>
              <w:rPr>
                <w:rStyle w:val="lev"/>
                <w:rFonts w:cs="Tahoma"/>
                <w:b w:val="0"/>
                <w:szCs w:val="20"/>
              </w:rPr>
              <w:t>c</w:t>
            </w:r>
            <w:r>
              <w:rPr>
                <w:rStyle w:val="lev"/>
                <w:rFonts w:cs="Tahoma"/>
                <w:b w:val="0"/>
                <w:szCs w:val="20"/>
              </w:rPr>
              <w:t>o</w:t>
            </w:r>
            <w:r>
              <w:rPr>
                <w:rStyle w:val="lev"/>
                <w:rFonts w:cs="Tahoma"/>
                <w:b w:val="0"/>
                <w:szCs w:val="20"/>
              </w:rPr>
              <w:t xml:space="preserve">de CSS </w:t>
            </w:r>
            <w:r w:rsidRPr="00030EDF">
              <w:rPr>
                <w:rStyle w:val="lev"/>
                <w:rFonts w:cs="Tahoma"/>
                <w:b w:val="0"/>
                <w:szCs w:val="20"/>
              </w:rPr>
              <w:t xml:space="preserve">de la colonne </w:t>
            </w:r>
            <w:r w:rsidRPr="00030EDF">
              <w:rPr>
                <w:rStyle w:val="CodeCar"/>
                <w:szCs w:val="20"/>
              </w:rPr>
              <w:t>id</w:t>
            </w:r>
            <w:r w:rsidRPr="00030EDF">
              <w:rPr>
                <w:rStyle w:val="lev"/>
                <w:rFonts w:cs="Tahoma"/>
                <w:b w:val="0"/>
                <w:szCs w:val="20"/>
              </w:rPr>
              <w:t xml:space="preserve"> du modèle.</w:t>
            </w:r>
          </w:p>
          <w:p w:rsidR="00304BA5" w:rsidRDefault="00304BA5" w:rsidP="00057F20">
            <w:pPr>
              <w:ind w:left="567"/>
              <w:rPr>
                <w:b/>
                <w:lang w:eastAsia="fr-FR"/>
              </w:rPr>
            </w:pPr>
          </w:p>
          <w:p w:rsidR="00304BA5" w:rsidRPr="003D42C3" w:rsidRDefault="00304BA5" w:rsidP="00057F20">
            <w:pPr>
              <w:rPr>
                <w:rStyle w:val="lev"/>
                <w:rFonts w:cs="Tahoma"/>
                <w:szCs w:val="20"/>
                <w:lang w:eastAsia="fr-FR"/>
              </w:rPr>
            </w:pPr>
            <w:r w:rsidRPr="003D42C3">
              <w:rPr>
                <w:rStyle w:val="lev"/>
                <w:rFonts w:cs="Tahoma"/>
                <w:szCs w:val="20"/>
                <w:lang w:eastAsia="fr-FR"/>
              </w:rPr>
              <w:t>Retour</w:t>
            </w:r>
          </w:p>
          <w:p w:rsidR="00304BA5" w:rsidRPr="006665D4" w:rsidRDefault="00304BA5" w:rsidP="00057F20">
            <w:pPr>
              <w:rPr>
                <w:rFonts w:cs="Tahoma"/>
                <w:bCs/>
                <w:szCs w:val="20"/>
                <w:lang w:eastAsia="fr-FR"/>
              </w:rPr>
            </w:pPr>
            <w:r>
              <w:rPr>
                <w:rStyle w:val="lev"/>
                <w:rFonts w:cs="Tahoma"/>
                <w:b w:val="0"/>
                <w:szCs w:val="20"/>
                <w:lang w:eastAsia="fr-FR"/>
              </w:rPr>
              <w:t xml:space="preserve">Aucun. Si </w:t>
            </w:r>
            <w:r w:rsidRPr="003E381C">
              <w:rPr>
                <w:rStyle w:val="CodeCar"/>
              </w:rPr>
              <w:t>id</w:t>
            </w:r>
            <w:r>
              <w:rPr>
                <w:rStyle w:val="lev"/>
                <w:rFonts w:cs="Tahoma"/>
                <w:b w:val="0"/>
                <w:szCs w:val="20"/>
                <w:lang w:eastAsia="fr-FR"/>
              </w:rPr>
              <w:t xml:space="preserve"> ne correspond à aucune colonne, l’application s’arrête, il n’y a pas de code d’erreur émis. Le numéro de la colonne doit obligatoirement exister.</w:t>
            </w:r>
          </w:p>
        </w:tc>
      </w:tr>
    </w:tbl>
    <w:p w:rsidR="00304BA5" w:rsidRDefault="00304BA5" w:rsidP="006B1411">
      <w:pPr>
        <w:rPr>
          <w:lang w:eastAsia="fr-FR"/>
        </w:rPr>
      </w:pPr>
    </w:p>
    <w:p w:rsidR="00B6030A" w:rsidRDefault="00B6030A">
      <w:r>
        <w:rPr>
          <w:b/>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304BA5" w:rsidRPr="00B450D2" w:rsidTr="00057F20">
        <w:tc>
          <w:tcPr>
            <w:tcW w:w="9212" w:type="dxa"/>
            <w:tcBorders>
              <w:bottom w:val="single" w:sz="8" w:space="0" w:color="auto"/>
            </w:tcBorders>
            <w:shd w:val="clear" w:color="auto" w:fill="DBE5F1" w:themeFill="accent1" w:themeFillTint="33"/>
          </w:tcPr>
          <w:p w:rsidR="00304BA5" w:rsidRPr="00B450D2" w:rsidRDefault="00304BA5" w:rsidP="00B6030A">
            <w:pPr>
              <w:pStyle w:val="Mthode"/>
            </w:pPr>
            <w:r>
              <w:lastRenderedPageBreak/>
              <w:t>set</w:t>
            </w:r>
            <w:r>
              <w:t>Defaut</w:t>
            </w:r>
            <w:r>
              <w:t>()</w:t>
            </w:r>
          </w:p>
        </w:tc>
      </w:tr>
      <w:tr w:rsidR="00304BA5" w:rsidTr="00057F20">
        <w:tc>
          <w:tcPr>
            <w:tcW w:w="9212" w:type="dxa"/>
            <w:tcBorders>
              <w:top w:val="single" w:sz="8" w:space="0" w:color="auto"/>
            </w:tcBorders>
            <w:shd w:val="clear" w:color="auto" w:fill="F2F2F2" w:themeFill="background1" w:themeFillShade="F2"/>
          </w:tcPr>
          <w:p w:rsidR="00304BA5" w:rsidRPr="003D42C3" w:rsidRDefault="00304BA5" w:rsidP="00057F20">
            <w:pPr>
              <w:rPr>
                <w:rFonts w:cs="Tahoma"/>
                <w:szCs w:val="20"/>
                <w:lang w:eastAsia="fr-FR"/>
              </w:rPr>
            </w:pPr>
            <w:r>
              <w:rPr>
                <w:rFonts w:cs="Tahoma"/>
                <w:szCs w:val="20"/>
                <w:lang w:eastAsia="fr-FR"/>
              </w:rPr>
              <w:t xml:space="preserve">Positionne à </w:t>
            </w:r>
            <w:r w:rsidRPr="006665D4">
              <w:rPr>
                <w:rStyle w:val="CodeCar"/>
              </w:rPr>
              <w:t>valeur</w:t>
            </w:r>
            <w:r>
              <w:rPr>
                <w:rFonts w:cs="Tahoma"/>
                <w:szCs w:val="20"/>
                <w:lang w:eastAsia="fr-FR"/>
              </w:rPr>
              <w:t xml:space="preserve"> l</w:t>
            </w:r>
            <w:r>
              <w:rPr>
                <w:rFonts w:cs="Tahoma"/>
                <w:szCs w:val="20"/>
                <w:lang w:eastAsia="fr-FR"/>
              </w:rPr>
              <w:t xml:space="preserve">a valeur par défaut </w:t>
            </w:r>
            <w:r>
              <w:rPr>
                <w:rFonts w:cs="Tahoma"/>
                <w:szCs w:val="20"/>
                <w:lang w:eastAsia="fr-FR"/>
              </w:rPr>
              <w:t xml:space="preserve">de la colonne </w:t>
            </w:r>
            <w:r w:rsidRPr="006665D4">
              <w:rPr>
                <w:rStyle w:val="CodeCar"/>
              </w:rPr>
              <w:t>id</w:t>
            </w:r>
            <w:r>
              <w:rPr>
                <w:rFonts w:cs="Tahoma"/>
                <w:szCs w:val="20"/>
                <w:lang w:eastAsia="fr-FR"/>
              </w:rPr>
              <w:t xml:space="preserve"> du modèle</w:t>
            </w:r>
            <w:r w:rsidRPr="003D42C3">
              <w:rPr>
                <w:rFonts w:cs="Tahoma"/>
                <w:szCs w:val="20"/>
                <w:lang w:eastAsia="fr-FR"/>
              </w:rPr>
              <w:t>.</w:t>
            </w:r>
          </w:p>
          <w:p w:rsidR="00304BA5" w:rsidRDefault="00304BA5" w:rsidP="00057F20">
            <w:pPr>
              <w:rPr>
                <w:b/>
                <w:lang w:eastAsia="fr-FR"/>
              </w:rPr>
            </w:pPr>
          </w:p>
          <w:p w:rsidR="00304BA5" w:rsidRPr="00304BA5" w:rsidRDefault="00304BA5" w:rsidP="00057F20">
            <w:pPr>
              <w:rPr>
                <w:rFonts w:cs="Tahoma"/>
                <w:b/>
                <w:szCs w:val="20"/>
                <w:lang w:val="en-US" w:eastAsia="fr-FR"/>
              </w:rPr>
            </w:pPr>
            <w:r w:rsidRPr="00304BA5">
              <w:rPr>
                <w:rFonts w:cs="Tahoma"/>
                <w:b/>
                <w:szCs w:val="20"/>
                <w:lang w:val="en-US" w:eastAsia="fr-FR"/>
              </w:rPr>
              <w:t>Description</w:t>
            </w:r>
          </w:p>
          <w:p w:rsidR="00304BA5" w:rsidRPr="00304BA5" w:rsidRDefault="00304BA5" w:rsidP="00B6030A">
            <w:pPr>
              <w:pStyle w:val="Code"/>
              <w:rPr>
                <w:rStyle w:val="CodeCar"/>
                <w:b/>
                <w:lang w:val="en-US"/>
              </w:rPr>
            </w:pPr>
            <w:r w:rsidRPr="00304BA5">
              <w:rPr>
                <w:rStyle w:val="CodeCar"/>
                <w:b/>
                <w:lang w:val="en-US"/>
              </w:rPr>
              <w:t>set</w:t>
            </w:r>
            <w:r>
              <w:rPr>
                <w:rStyle w:val="CodeCar"/>
                <w:b/>
                <w:lang w:val="en-US"/>
              </w:rPr>
              <w:t>Defaut</w:t>
            </w:r>
            <w:r w:rsidRPr="00304BA5">
              <w:rPr>
                <w:rStyle w:val="CodeCar"/>
                <w:lang w:val="en-US"/>
              </w:rPr>
              <w:t>(</w:t>
            </w:r>
            <w:r w:rsidRPr="00304BA5">
              <w:rPr>
                <w:rStyle w:val="CodeCar"/>
                <w:b/>
                <w:lang w:val="en-US"/>
              </w:rPr>
              <w:t>string</w:t>
            </w:r>
            <w:r w:rsidRPr="00304BA5">
              <w:rPr>
                <w:rStyle w:val="CodeCar"/>
                <w:lang w:val="en-US"/>
              </w:rPr>
              <w:t xml:space="preserve"> $id, </w:t>
            </w:r>
            <w:r w:rsidRPr="00304BA5">
              <w:rPr>
                <w:rStyle w:val="CodeCar"/>
                <w:b/>
                <w:lang w:val="en-US"/>
              </w:rPr>
              <w:t>string</w:t>
            </w:r>
            <w:r w:rsidRPr="00304BA5">
              <w:rPr>
                <w:rStyle w:val="CodeCar"/>
                <w:lang w:val="en-US"/>
              </w:rPr>
              <w:t xml:space="preserve"> $valeur)</w:t>
            </w:r>
          </w:p>
          <w:p w:rsidR="00304BA5" w:rsidRPr="00304BA5" w:rsidRDefault="00304BA5" w:rsidP="00057F20">
            <w:pPr>
              <w:rPr>
                <w:rStyle w:val="lev"/>
                <w:lang w:val="en-US" w:eastAsia="fr-FR"/>
              </w:rPr>
            </w:pPr>
          </w:p>
          <w:p w:rsidR="00304BA5" w:rsidRPr="003D42C3" w:rsidRDefault="00304BA5" w:rsidP="00057F20">
            <w:pPr>
              <w:rPr>
                <w:rStyle w:val="lev"/>
                <w:rFonts w:cs="Tahoma"/>
                <w:szCs w:val="20"/>
                <w:lang w:eastAsia="fr-FR"/>
              </w:rPr>
            </w:pPr>
            <w:r w:rsidRPr="003D42C3">
              <w:rPr>
                <w:rStyle w:val="lev"/>
                <w:rFonts w:cs="Tahoma"/>
                <w:szCs w:val="20"/>
                <w:lang w:eastAsia="fr-FR"/>
              </w:rPr>
              <w:t>Liste des paramètres</w:t>
            </w:r>
          </w:p>
          <w:p w:rsidR="00304BA5" w:rsidRPr="00030EDF" w:rsidRDefault="00304BA5" w:rsidP="00057F20">
            <w:pPr>
              <w:rPr>
                <w:rStyle w:val="lev"/>
                <w:rFonts w:cs="Tahoma"/>
                <w:b w:val="0"/>
                <w:szCs w:val="20"/>
              </w:rPr>
            </w:pPr>
            <w:r w:rsidRPr="006665D4">
              <w:rPr>
                <w:rStyle w:val="CodeCar"/>
              </w:rPr>
              <w:t>id</w:t>
            </w:r>
            <w:r w:rsidRPr="00030EDF">
              <w:rPr>
                <w:rStyle w:val="lev"/>
                <w:rFonts w:cs="Tahoma"/>
                <w:b w:val="0"/>
                <w:szCs w:val="20"/>
              </w:rPr>
              <w:t xml:space="preserve"> : identifiant de la colonne à positionner. </w:t>
            </w:r>
          </w:p>
          <w:p w:rsidR="00304BA5" w:rsidRPr="00030EDF" w:rsidRDefault="00304BA5" w:rsidP="00057F20">
            <w:pPr>
              <w:rPr>
                <w:szCs w:val="20"/>
                <w:lang w:eastAsia="fr-FR"/>
              </w:rPr>
            </w:pPr>
            <w:r w:rsidRPr="00030EDF">
              <w:rPr>
                <w:rStyle w:val="CodeCar"/>
                <w:szCs w:val="20"/>
              </w:rPr>
              <w:t>valeur</w:t>
            </w:r>
            <w:r w:rsidRPr="00030EDF">
              <w:rPr>
                <w:rStyle w:val="lev"/>
                <w:rFonts w:cs="Tahoma"/>
                <w:b w:val="0"/>
                <w:szCs w:val="20"/>
              </w:rPr>
              <w:t xml:space="preserve"> : </w:t>
            </w:r>
            <w:r>
              <w:rPr>
                <w:rStyle w:val="lev"/>
                <w:rFonts w:cs="Tahoma"/>
                <w:b w:val="0"/>
                <w:szCs w:val="20"/>
              </w:rPr>
              <w:t xml:space="preserve">valeur par défaut </w:t>
            </w:r>
            <w:r w:rsidRPr="00030EDF">
              <w:rPr>
                <w:rStyle w:val="lev"/>
                <w:rFonts w:cs="Tahoma"/>
                <w:b w:val="0"/>
                <w:szCs w:val="20"/>
              </w:rPr>
              <w:t xml:space="preserve">de la colonne </w:t>
            </w:r>
            <w:r w:rsidRPr="00030EDF">
              <w:rPr>
                <w:rStyle w:val="CodeCar"/>
                <w:szCs w:val="20"/>
              </w:rPr>
              <w:t>id</w:t>
            </w:r>
            <w:r w:rsidRPr="00030EDF">
              <w:rPr>
                <w:rStyle w:val="lev"/>
                <w:rFonts w:cs="Tahoma"/>
                <w:b w:val="0"/>
                <w:szCs w:val="20"/>
              </w:rPr>
              <w:t xml:space="preserve"> du modèle.</w:t>
            </w:r>
          </w:p>
          <w:p w:rsidR="00304BA5" w:rsidRDefault="00304BA5" w:rsidP="00057F20">
            <w:pPr>
              <w:ind w:left="567"/>
              <w:rPr>
                <w:b/>
                <w:lang w:eastAsia="fr-FR"/>
              </w:rPr>
            </w:pPr>
          </w:p>
          <w:p w:rsidR="00304BA5" w:rsidRPr="003D42C3" w:rsidRDefault="00304BA5" w:rsidP="00057F20">
            <w:pPr>
              <w:rPr>
                <w:rStyle w:val="lev"/>
                <w:rFonts w:cs="Tahoma"/>
                <w:szCs w:val="20"/>
                <w:lang w:eastAsia="fr-FR"/>
              </w:rPr>
            </w:pPr>
            <w:r w:rsidRPr="003D42C3">
              <w:rPr>
                <w:rStyle w:val="lev"/>
                <w:rFonts w:cs="Tahoma"/>
                <w:szCs w:val="20"/>
                <w:lang w:eastAsia="fr-FR"/>
              </w:rPr>
              <w:t>Retour</w:t>
            </w:r>
          </w:p>
          <w:p w:rsidR="00304BA5" w:rsidRPr="006665D4" w:rsidRDefault="00304BA5" w:rsidP="00057F20">
            <w:pPr>
              <w:rPr>
                <w:rFonts w:cs="Tahoma"/>
                <w:bCs/>
                <w:szCs w:val="20"/>
                <w:lang w:eastAsia="fr-FR"/>
              </w:rPr>
            </w:pPr>
            <w:r>
              <w:rPr>
                <w:rStyle w:val="lev"/>
                <w:rFonts w:cs="Tahoma"/>
                <w:b w:val="0"/>
                <w:szCs w:val="20"/>
                <w:lang w:eastAsia="fr-FR"/>
              </w:rPr>
              <w:t xml:space="preserve">Aucun. Si </w:t>
            </w:r>
            <w:r w:rsidRPr="003E381C">
              <w:rPr>
                <w:rStyle w:val="CodeCar"/>
              </w:rPr>
              <w:t>id</w:t>
            </w:r>
            <w:r>
              <w:rPr>
                <w:rStyle w:val="lev"/>
                <w:rFonts w:cs="Tahoma"/>
                <w:b w:val="0"/>
                <w:szCs w:val="20"/>
                <w:lang w:eastAsia="fr-FR"/>
              </w:rPr>
              <w:t xml:space="preserve"> ne correspond à aucune colonne, l’application s’arrête, il n’y a pas de code d’erreur émis. Le numéro de la colonne doit obligatoirement exister.</w:t>
            </w:r>
          </w:p>
        </w:tc>
      </w:tr>
    </w:tbl>
    <w:p w:rsidR="00030EDF" w:rsidRPr="00030EDF" w:rsidRDefault="00030EDF" w:rsidP="006B1411">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E14F5F" w:rsidRPr="00B450D2" w:rsidTr="00746E31">
        <w:tc>
          <w:tcPr>
            <w:tcW w:w="9212" w:type="dxa"/>
            <w:tcBorders>
              <w:bottom w:val="single" w:sz="8" w:space="0" w:color="auto"/>
            </w:tcBorders>
            <w:shd w:val="clear" w:color="auto" w:fill="DBE5F1" w:themeFill="accent1" w:themeFillTint="33"/>
          </w:tcPr>
          <w:p w:rsidR="00E14F5F" w:rsidRPr="00B450D2" w:rsidRDefault="00E14F5F" w:rsidP="00B6030A">
            <w:pPr>
              <w:pStyle w:val="Mthode"/>
            </w:pPr>
            <w:r>
              <w:t>createColonne()</w:t>
            </w:r>
          </w:p>
        </w:tc>
      </w:tr>
      <w:tr w:rsidR="00E14F5F" w:rsidRPr="00E14F5F" w:rsidTr="00746E31">
        <w:tc>
          <w:tcPr>
            <w:tcW w:w="9212" w:type="dxa"/>
            <w:tcBorders>
              <w:top w:val="single" w:sz="8" w:space="0" w:color="auto"/>
            </w:tcBorders>
            <w:shd w:val="clear" w:color="auto" w:fill="F2F2F2" w:themeFill="background1" w:themeFillShade="F2"/>
          </w:tcPr>
          <w:p w:rsidR="00E14F5F" w:rsidRDefault="00E14F5F" w:rsidP="00746E31">
            <w:pPr>
              <w:rPr>
                <w:lang w:eastAsia="fr-FR"/>
              </w:rPr>
            </w:pPr>
            <w:r>
              <w:rPr>
                <w:rFonts w:cs="Tahoma"/>
                <w:szCs w:val="20"/>
                <w:lang w:eastAsia="fr-FR"/>
              </w:rPr>
              <w:t>Création d’une colonne dans le modèle d’importation.</w:t>
            </w:r>
          </w:p>
          <w:p w:rsidR="00E14F5F" w:rsidRDefault="00E14F5F" w:rsidP="00746E31">
            <w:pPr>
              <w:rPr>
                <w:b/>
                <w:lang w:eastAsia="fr-FR"/>
              </w:rPr>
            </w:pPr>
          </w:p>
          <w:p w:rsidR="00E14F5F" w:rsidRPr="00746E31" w:rsidRDefault="00E14F5F" w:rsidP="00746E31">
            <w:pPr>
              <w:rPr>
                <w:rFonts w:cs="Tahoma"/>
                <w:b/>
                <w:szCs w:val="20"/>
                <w:lang w:val="en-US" w:eastAsia="fr-FR"/>
              </w:rPr>
            </w:pPr>
            <w:r w:rsidRPr="00746E31">
              <w:rPr>
                <w:rFonts w:cs="Tahoma"/>
                <w:b/>
                <w:szCs w:val="20"/>
                <w:lang w:val="en-US" w:eastAsia="fr-FR"/>
              </w:rPr>
              <w:t>Description</w:t>
            </w:r>
          </w:p>
          <w:p w:rsidR="00E14F5F" w:rsidRPr="00E14F5F" w:rsidRDefault="00E14F5F" w:rsidP="00B6030A">
            <w:pPr>
              <w:pStyle w:val="Code"/>
              <w:rPr>
                <w:rStyle w:val="CodeCar"/>
                <w:b/>
                <w:lang w:val="en-US"/>
              </w:rPr>
            </w:pPr>
            <w:r w:rsidRPr="00E14F5F">
              <w:rPr>
                <w:rStyle w:val="CodeCar"/>
                <w:b/>
                <w:lang w:val="en-US"/>
              </w:rPr>
              <w:t>createColonne</w:t>
            </w:r>
            <w:r w:rsidRPr="00E14F5F">
              <w:rPr>
                <w:rStyle w:val="CodeCar"/>
                <w:lang w:val="en-US"/>
              </w:rPr>
              <w:t>(</w:t>
            </w:r>
            <w:r w:rsidRPr="00E14F5F">
              <w:rPr>
                <w:rStyle w:val="CodeCar"/>
                <w:b/>
                <w:lang w:val="en-US"/>
              </w:rPr>
              <w:t>string</w:t>
            </w:r>
            <w:r w:rsidRPr="00E14F5F">
              <w:rPr>
                <w:rStyle w:val="CodeCar"/>
                <w:lang w:val="en-US"/>
              </w:rPr>
              <w:t xml:space="preserve"> </w:t>
            </w:r>
            <w:r w:rsidR="003E381C">
              <w:rPr>
                <w:rStyle w:val="CodeCar"/>
                <w:lang w:val="en-US"/>
              </w:rPr>
              <w:t>$</w:t>
            </w:r>
            <w:r w:rsidRPr="00E14F5F">
              <w:rPr>
                <w:rStyle w:val="CodeCar"/>
                <w:lang w:val="en-US"/>
              </w:rPr>
              <w:t xml:space="preserve">id, </w:t>
            </w:r>
            <w:r w:rsidR="003E381C" w:rsidRPr="003E381C">
              <w:rPr>
                <w:rStyle w:val="CodeCar"/>
                <w:b/>
                <w:lang w:val="en-US"/>
              </w:rPr>
              <w:t>array</w:t>
            </w:r>
            <w:r>
              <w:rPr>
                <w:rStyle w:val="CodeCar"/>
                <w:lang w:val="en-US"/>
              </w:rPr>
              <w:t xml:space="preserve"> </w:t>
            </w:r>
            <w:r w:rsidR="003E381C">
              <w:rPr>
                <w:rStyle w:val="CodeCar"/>
                <w:lang w:val="en-US"/>
              </w:rPr>
              <w:t>$donnees</w:t>
            </w:r>
            <w:r w:rsidRPr="00E14F5F">
              <w:rPr>
                <w:rStyle w:val="CodeCar"/>
                <w:lang w:val="en-US"/>
              </w:rPr>
              <w:t>)</w:t>
            </w:r>
          </w:p>
          <w:p w:rsidR="00E14F5F" w:rsidRPr="00E14F5F" w:rsidRDefault="00E14F5F" w:rsidP="00746E31">
            <w:pPr>
              <w:rPr>
                <w:rStyle w:val="lev"/>
                <w:lang w:val="en-US" w:eastAsia="fr-FR"/>
              </w:rPr>
            </w:pPr>
          </w:p>
          <w:p w:rsidR="00E14F5F" w:rsidRPr="003D42C3" w:rsidRDefault="00E14F5F" w:rsidP="00746E31">
            <w:pPr>
              <w:rPr>
                <w:rStyle w:val="lev"/>
                <w:rFonts w:cs="Tahoma"/>
                <w:szCs w:val="20"/>
                <w:lang w:eastAsia="fr-FR"/>
              </w:rPr>
            </w:pPr>
            <w:r w:rsidRPr="003D42C3">
              <w:rPr>
                <w:rStyle w:val="lev"/>
                <w:rFonts w:cs="Tahoma"/>
                <w:szCs w:val="20"/>
                <w:lang w:eastAsia="fr-FR"/>
              </w:rPr>
              <w:t>Liste des paramètres</w:t>
            </w:r>
          </w:p>
          <w:p w:rsidR="003E381C" w:rsidRDefault="003E381C" w:rsidP="003E381C">
            <w:pPr>
              <w:rPr>
                <w:rStyle w:val="lev"/>
                <w:rFonts w:cs="Tahoma"/>
                <w:b w:val="0"/>
                <w:szCs w:val="20"/>
              </w:rPr>
            </w:pPr>
            <w:r w:rsidRPr="006665D4">
              <w:rPr>
                <w:rStyle w:val="CodeCar"/>
              </w:rPr>
              <w:t>id</w:t>
            </w:r>
            <w:r w:rsidRPr="00030EDF">
              <w:rPr>
                <w:rStyle w:val="lev"/>
                <w:rFonts w:cs="Tahoma"/>
                <w:b w:val="0"/>
                <w:szCs w:val="20"/>
              </w:rPr>
              <w:t xml:space="preserve"> : identifiant de la colonne à </w:t>
            </w:r>
            <w:r>
              <w:rPr>
                <w:rStyle w:val="lev"/>
                <w:rFonts w:cs="Tahoma"/>
                <w:b w:val="0"/>
                <w:szCs w:val="20"/>
              </w:rPr>
              <w:t>créer.</w:t>
            </w:r>
          </w:p>
          <w:p w:rsidR="003E381C" w:rsidRPr="00030EDF" w:rsidRDefault="003E381C" w:rsidP="003E381C">
            <w:pPr>
              <w:rPr>
                <w:rStyle w:val="lev"/>
                <w:rFonts w:cs="Tahoma"/>
                <w:b w:val="0"/>
                <w:szCs w:val="20"/>
              </w:rPr>
            </w:pPr>
            <w:r>
              <w:rPr>
                <w:rStyle w:val="CodeCar"/>
              </w:rPr>
              <w:t xml:space="preserve">donnees </w:t>
            </w:r>
            <w:r w:rsidRPr="00030EDF">
              <w:rPr>
                <w:rStyle w:val="lev"/>
                <w:rFonts w:cs="Tahoma"/>
                <w:b w:val="0"/>
                <w:szCs w:val="20"/>
              </w:rPr>
              <w:t xml:space="preserve">: </w:t>
            </w:r>
            <w:r>
              <w:rPr>
                <w:rStyle w:val="lev"/>
                <w:rFonts w:cs="Tahoma"/>
                <w:b w:val="0"/>
                <w:szCs w:val="20"/>
              </w:rPr>
              <w:t>tableau des paramètres de construction de la colonne du modèle</w:t>
            </w:r>
            <w:r>
              <w:rPr>
                <w:rStyle w:val="lev"/>
                <w:rFonts w:cs="Tahoma"/>
                <w:b w:val="0"/>
                <w:szCs w:val="20"/>
              </w:rPr>
              <w:t>.</w:t>
            </w:r>
          </w:p>
          <w:p w:rsidR="00E14F5F" w:rsidRDefault="00E14F5F" w:rsidP="00746E31">
            <w:pPr>
              <w:ind w:left="567"/>
              <w:rPr>
                <w:b/>
                <w:lang w:eastAsia="fr-FR"/>
              </w:rPr>
            </w:pPr>
          </w:p>
          <w:p w:rsidR="00E14F5F" w:rsidRPr="003D42C3" w:rsidRDefault="00E14F5F" w:rsidP="00746E31">
            <w:pPr>
              <w:rPr>
                <w:rStyle w:val="lev"/>
                <w:rFonts w:cs="Tahoma"/>
                <w:szCs w:val="20"/>
                <w:lang w:eastAsia="fr-FR"/>
              </w:rPr>
            </w:pPr>
            <w:r w:rsidRPr="003D42C3">
              <w:rPr>
                <w:rStyle w:val="lev"/>
                <w:rFonts w:cs="Tahoma"/>
                <w:szCs w:val="20"/>
                <w:lang w:eastAsia="fr-FR"/>
              </w:rPr>
              <w:t>Retour</w:t>
            </w:r>
          </w:p>
          <w:p w:rsidR="00E14F5F" w:rsidRDefault="00E14F5F" w:rsidP="00746E31">
            <w:pPr>
              <w:rPr>
                <w:rStyle w:val="lev"/>
                <w:rFonts w:cs="Tahoma"/>
                <w:b w:val="0"/>
                <w:szCs w:val="20"/>
                <w:lang w:eastAsia="fr-FR"/>
              </w:rPr>
            </w:pPr>
            <w:r>
              <w:rPr>
                <w:rStyle w:val="lev"/>
                <w:rFonts w:cs="Tahoma"/>
                <w:b w:val="0"/>
                <w:szCs w:val="20"/>
                <w:lang w:eastAsia="fr-FR"/>
              </w:rPr>
              <w:t>Aucun.</w:t>
            </w:r>
            <w:r w:rsidRPr="003D42C3">
              <w:rPr>
                <w:rStyle w:val="lev"/>
                <w:rFonts w:cs="Tahoma"/>
                <w:b w:val="0"/>
                <w:szCs w:val="20"/>
                <w:lang w:eastAsia="fr-FR"/>
              </w:rPr>
              <w:t xml:space="preserve"> </w:t>
            </w:r>
          </w:p>
          <w:p w:rsidR="00E14F5F" w:rsidRDefault="00E14F5F" w:rsidP="00746E31">
            <w:pPr>
              <w:rPr>
                <w:rStyle w:val="lev"/>
                <w:rFonts w:cs="Tahoma"/>
                <w:b w:val="0"/>
                <w:szCs w:val="20"/>
                <w:lang w:eastAsia="fr-FR"/>
              </w:rPr>
            </w:pPr>
          </w:p>
          <w:p w:rsidR="00E14F5F" w:rsidRDefault="00E14F5F" w:rsidP="00746E31">
            <w:pPr>
              <w:rPr>
                <w:rFonts w:cs="Tahoma"/>
                <w:szCs w:val="20"/>
                <w:lang w:eastAsia="fr-FR"/>
              </w:rPr>
            </w:pPr>
            <w:r>
              <w:rPr>
                <w:rFonts w:cs="Tahoma"/>
                <w:szCs w:val="20"/>
                <w:lang w:eastAsia="fr-FR"/>
              </w:rPr>
              <w:t xml:space="preserve">Exemple  : </w:t>
            </w:r>
          </w:p>
          <w:p w:rsidR="00E14F5F" w:rsidRDefault="00E14F5F" w:rsidP="00746E31">
            <w:pPr>
              <w:rPr>
                <w:rFonts w:cs="Tahoma"/>
                <w:szCs w:val="20"/>
                <w:lang w:eastAsia="fr-FR"/>
              </w:rPr>
            </w:pPr>
          </w:p>
          <w:p w:rsidR="003E381C" w:rsidRPr="003E381C" w:rsidRDefault="003E381C" w:rsidP="00B6030A">
            <w:pPr>
              <w:pStyle w:val="Codecomplet"/>
              <w:rPr>
                <w:rStyle w:val="lev"/>
                <w:b w:val="0"/>
                <w:bCs w:val="0"/>
                <w:lang w:val="fr-FR"/>
              </w:rPr>
            </w:pPr>
            <w:r w:rsidRPr="003E381C">
              <w:rPr>
                <w:rStyle w:val="lev"/>
                <w:b w:val="0"/>
                <w:bCs w:val="0"/>
                <w:lang w:val="fr-FR"/>
              </w:rPr>
              <w:tab/>
            </w:r>
            <w:r w:rsidRPr="003E381C">
              <w:rPr>
                <w:rStyle w:val="lev"/>
                <w:b w:val="0"/>
                <w:bCs w:val="0"/>
                <w:lang w:val="fr-FR"/>
              </w:rPr>
              <w:tab/>
              <w:t>$this-&gt;</w:t>
            </w:r>
            <w:r w:rsidRPr="003E381C">
              <w:rPr>
                <w:rStyle w:val="lev"/>
                <w:bCs w:val="0"/>
                <w:lang w:val="fr-FR"/>
              </w:rPr>
              <w:t>createColonne</w:t>
            </w:r>
            <w:r w:rsidRPr="003E381C">
              <w:rPr>
                <w:rStyle w:val="lev"/>
                <w:b w:val="0"/>
                <w:bCs w:val="0"/>
                <w:lang w:val="fr-FR"/>
              </w:rPr>
              <w:t>('realisateur', array(</w:t>
            </w:r>
          </w:p>
          <w:p w:rsidR="003E381C" w:rsidRPr="003E381C" w:rsidRDefault="003E381C" w:rsidP="00B6030A">
            <w:pPr>
              <w:pStyle w:val="Codecomplet"/>
              <w:rPr>
                <w:rStyle w:val="lev"/>
                <w:b w:val="0"/>
                <w:bCs w:val="0"/>
                <w:lang w:val="fr-FR"/>
              </w:rPr>
            </w:pPr>
            <w:r w:rsidRPr="003E381C">
              <w:rPr>
                <w:rStyle w:val="lev"/>
                <w:b w:val="0"/>
                <w:bCs w:val="0"/>
                <w:lang w:val="fr-FR"/>
              </w:rPr>
              <w:tab/>
            </w:r>
            <w:r w:rsidRPr="003E381C">
              <w:rPr>
                <w:rStyle w:val="lev"/>
                <w:b w:val="0"/>
                <w:bCs w:val="0"/>
                <w:lang w:val="fr-FR"/>
              </w:rPr>
              <w:tab/>
            </w:r>
            <w:r w:rsidRPr="003E381C">
              <w:rPr>
                <w:rStyle w:val="lev"/>
                <w:b w:val="0"/>
                <w:bCs w:val="0"/>
                <w:lang w:val="fr-FR"/>
              </w:rPr>
              <w:tab/>
              <w:t xml:space="preserve">'colonne' =&gt; 2, </w:t>
            </w:r>
          </w:p>
          <w:p w:rsidR="003E381C" w:rsidRPr="003E381C" w:rsidRDefault="003E381C" w:rsidP="00B6030A">
            <w:pPr>
              <w:pStyle w:val="Codecomplet"/>
              <w:rPr>
                <w:rStyle w:val="lev"/>
                <w:b w:val="0"/>
                <w:bCs w:val="0"/>
                <w:lang w:val="fr-FR"/>
              </w:rPr>
            </w:pPr>
            <w:r w:rsidRPr="003E381C">
              <w:rPr>
                <w:rStyle w:val="lev"/>
                <w:b w:val="0"/>
                <w:bCs w:val="0"/>
                <w:lang w:val="fr-FR"/>
              </w:rPr>
              <w:tab/>
            </w:r>
            <w:r w:rsidRPr="003E381C">
              <w:rPr>
                <w:rStyle w:val="lev"/>
                <w:b w:val="0"/>
                <w:bCs w:val="0"/>
                <w:lang w:val="fr-FR"/>
              </w:rPr>
              <w:tab/>
            </w:r>
            <w:r w:rsidRPr="003E381C">
              <w:rPr>
                <w:rStyle w:val="lev"/>
                <w:b w:val="0"/>
                <w:bCs w:val="0"/>
                <w:lang w:val="fr-FR"/>
              </w:rPr>
              <w:tab/>
              <w:t xml:space="preserve">'libelle' =&gt; 'Réalisateur', </w:t>
            </w:r>
          </w:p>
          <w:p w:rsidR="003E381C" w:rsidRPr="003E381C" w:rsidRDefault="003E381C" w:rsidP="00B6030A">
            <w:pPr>
              <w:pStyle w:val="Codecomplet"/>
              <w:rPr>
                <w:rStyle w:val="lev"/>
                <w:b w:val="0"/>
                <w:bCs w:val="0"/>
              </w:rPr>
            </w:pPr>
            <w:r w:rsidRPr="003E381C">
              <w:rPr>
                <w:rStyle w:val="lev"/>
                <w:b w:val="0"/>
                <w:bCs w:val="0"/>
                <w:lang w:val="fr-FR"/>
              </w:rPr>
              <w:tab/>
            </w:r>
            <w:r w:rsidRPr="003E381C">
              <w:rPr>
                <w:rStyle w:val="lev"/>
                <w:b w:val="0"/>
                <w:bCs w:val="0"/>
                <w:lang w:val="fr-FR"/>
              </w:rPr>
              <w:tab/>
            </w:r>
            <w:r w:rsidRPr="003E381C">
              <w:rPr>
                <w:rStyle w:val="lev"/>
                <w:b w:val="0"/>
                <w:bCs w:val="0"/>
                <w:lang w:val="fr-FR"/>
              </w:rPr>
              <w:tab/>
            </w:r>
            <w:r w:rsidRPr="003E381C">
              <w:rPr>
                <w:rStyle w:val="lev"/>
                <w:b w:val="0"/>
                <w:bCs w:val="0"/>
              </w:rPr>
              <w:t xml:space="preserve">'sqlField' =&gt; 'realisateur', </w:t>
            </w:r>
          </w:p>
          <w:p w:rsidR="003E381C" w:rsidRPr="003E381C" w:rsidRDefault="003E381C" w:rsidP="00B6030A">
            <w:pPr>
              <w:pStyle w:val="Codecomplet"/>
              <w:rPr>
                <w:rStyle w:val="lev"/>
                <w:b w:val="0"/>
                <w:bCs w:val="0"/>
              </w:rPr>
            </w:pPr>
            <w:r w:rsidRPr="003E381C">
              <w:rPr>
                <w:rStyle w:val="lev"/>
                <w:b w:val="0"/>
                <w:bCs w:val="0"/>
              </w:rPr>
              <w:tab/>
            </w:r>
            <w:r w:rsidRPr="003E381C">
              <w:rPr>
                <w:rStyle w:val="lev"/>
                <w:b w:val="0"/>
                <w:bCs w:val="0"/>
              </w:rPr>
              <w:tab/>
            </w:r>
            <w:r w:rsidRPr="003E381C">
              <w:rPr>
                <w:rStyle w:val="lev"/>
                <w:b w:val="0"/>
                <w:bCs w:val="0"/>
              </w:rPr>
              <w:tab/>
              <w:t xml:space="preserve">'match' =&gt; array('DEFAULT'), </w:t>
            </w:r>
          </w:p>
          <w:p w:rsidR="003E381C" w:rsidRPr="003E381C" w:rsidRDefault="003E381C" w:rsidP="00B6030A">
            <w:pPr>
              <w:pStyle w:val="Codecomplet"/>
              <w:rPr>
                <w:rStyle w:val="lev"/>
                <w:b w:val="0"/>
                <w:bCs w:val="0"/>
                <w:lang w:val="fr-FR"/>
              </w:rPr>
            </w:pPr>
            <w:r w:rsidRPr="003E381C">
              <w:rPr>
                <w:rStyle w:val="lev"/>
                <w:b w:val="0"/>
                <w:bCs w:val="0"/>
              </w:rPr>
              <w:tab/>
            </w:r>
            <w:r w:rsidRPr="003E381C">
              <w:rPr>
                <w:rStyle w:val="lev"/>
                <w:b w:val="0"/>
                <w:bCs w:val="0"/>
              </w:rPr>
              <w:tab/>
            </w:r>
            <w:r w:rsidRPr="003E381C">
              <w:rPr>
                <w:rStyle w:val="lev"/>
                <w:b w:val="0"/>
                <w:bCs w:val="0"/>
              </w:rPr>
              <w:tab/>
            </w:r>
            <w:r w:rsidRPr="003E381C">
              <w:rPr>
                <w:rStyle w:val="lev"/>
                <w:b w:val="0"/>
                <w:bCs w:val="0"/>
                <w:lang w:val="fr-FR"/>
              </w:rPr>
              <w:t>'commentaire' =&gt; 'Nom du réalisateur (saisie obligatoire)',</w:t>
            </w:r>
          </w:p>
          <w:p w:rsidR="003E381C" w:rsidRPr="003E381C" w:rsidRDefault="003E381C" w:rsidP="00B6030A">
            <w:pPr>
              <w:pStyle w:val="Codecomplet"/>
              <w:rPr>
                <w:rStyle w:val="lev"/>
                <w:b w:val="0"/>
                <w:bCs w:val="0"/>
                <w:lang w:val="fr-FR"/>
              </w:rPr>
            </w:pPr>
            <w:r w:rsidRPr="003E381C">
              <w:rPr>
                <w:rStyle w:val="lev"/>
                <w:b w:val="0"/>
                <w:bCs w:val="0"/>
                <w:lang w:val="fr-FR"/>
              </w:rPr>
              <w:tab/>
            </w:r>
            <w:r w:rsidRPr="003E381C">
              <w:rPr>
                <w:rStyle w:val="lev"/>
                <w:b w:val="0"/>
                <w:bCs w:val="0"/>
                <w:lang w:val="fr-FR"/>
              </w:rPr>
              <w:tab/>
            </w:r>
            <w:r w:rsidRPr="003E381C">
              <w:rPr>
                <w:rStyle w:val="lev"/>
                <w:b w:val="0"/>
                <w:bCs w:val="0"/>
                <w:lang w:val="fr-FR"/>
              </w:rPr>
              <w:tab/>
              <w:t>'defaut' =&gt; 'Inconnu',</w:t>
            </w:r>
          </w:p>
          <w:p w:rsidR="003E381C" w:rsidRPr="003E381C" w:rsidRDefault="003E381C" w:rsidP="00B6030A">
            <w:pPr>
              <w:pStyle w:val="Codecomplet"/>
              <w:rPr>
                <w:rStyle w:val="lev"/>
                <w:b w:val="0"/>
                <w:bCs w:val="0"/>
                <w:lang w:val="fr-FR"/>
              </w:rPr>
            </w:pPr>
            <w:r w:rsidRPr="003E381C">
              <w:rPr>
                <w:rStyle w:val="lev"/>
                <w:b w:val="0"/>
                <w:bCs w:val="0"/>
                <w:lang w:val="fr-FR"/>
              </w:rPr>
              <w:tab/>
            </w:r>
            <w:r w:rsidRPr="003E381C">
              <w:rPr>
                <w:rStyle w:val="lev"/>
                <w:b w:val="0"/>
                <w:bCs w:val="0"/>
                <w:lang w:val="fr-FR"/>
              </w:rPr>
              <w:tab/>
            </w:r>
            <w:r w:rsidRPr="003E381C">
              <w:rPr>
                <w:rStyle w:val="lev"/>
                <w:b w:val="0"/>
                <w:bCs w:val="0"/>
                <w:lang w:val="fr-FR"/>
              </w:rPr>
              <w:tab/>
              <w:t>'css' =&gt; 'text-danger',</w:t>
            </w:r>
          </w:p>
          <w:p w:rsidR="003E381C" w:rsidRPr="003E381C" w:rsidRDefault="003E381C" w:rsidP="00B6030A">
            <w:pPr>
              <w:pStyle w:val="Codecomplet"/>
              <w:rPr>
                <w:rStyle w:val="lev"/>
                <w:b w:val="0"/>
                <w:bCs w:val="0"/>
              </w:rPr>
            </w:pPr>
            <w:r w:rsidRPr="003E381C">
              <w:rPr>
                <w:rStyle w:val="lev"/>
                <w:b w:val="0"/>
                <w:bCs w:val="0"/>
                <w:lang w:val="fr-FR"/>
              </w:rPr>
              <w:tab/>
            </w:r>
            <w:r w:rsidRPr="003E381C">
              <w:rPr>
                <w:rStyle w:val="lev"/>
                <w:b w:val="0"/>
                <w:bCs w:val="0"/>
                <w:lang w:val="fr-FR"/>
              </w:rPr>
              <w:tab/>
            </w:r>
            <w:r w:rsidRPr="003E381C">
              <w:rPr>
                <w:rStyle w:val="lev"/>
                <w:b w:val="0"/>
                <w:bCs w:val="0"/>
                <w:lang w:val="fr-FR"/>
              </w:rPr>
              <w:tab/>
            </w:r>
            <w:r w:rsidRPr="003E381C">
              <w:rPr>
                <w:rStyle w:val="lev"/>
                <w:b w:val="0"/>
                <w:bCs w:val="0"/>
              </w:rPr>
              <w:t>'active' =&gt; true</w:t>
            </w:r>
          </w:p>
          <w:p w:rsidR="003E381C" w:rsidRPr="003E381C" w:rsidRDefault="003E381C" w:rsidP="00B6030A">
            <w:pPr>
              <w:pStyle w:val="Codecomplet"/>
              <w:rPr>
                <w:rStyle w:val="lev"/>
                <w:b w:val="0"/>
                <w:bCs w:val="0"/>
              </w:rPr>
            </w:pPr>
            <w:r w:rsidRPr="003E381C">
              <w:rPr>
                <w:rStyle w:val="lev"/>
                <w:b w:val="0"/>
                <w:bCs w:val="0"/>
              </w:rPr>
              <w:tab/>
            </w:r>
            <w:r w:rsidRPr="003E381C">
              <w:rPr>
                <w:rStyle w:val="lev"/>
                <w:b w:val="0"/>
                <w:bCs w:val="0"/>
              </w:rPr>
              <w:tab/>
              <w:t>));</w:t>
            </w:r>
          </w:p>
          <w:p w:rsidR="003E381C" w:rsidRPr="003E381C" w:rsidRDefault="003E381C" w:rsidP="00B6030A">
            <w:pPr>
              <w:pStyle w:val="Codecomplet"/>
              <w:rPr>
                <w:rStyle w:val="lev"/>
                <w:b w:val="0"/>
                <w:bCs w:val="0"/>
              </w:rPr>
            </w:pPr>
          </w:p>
          <w:p w:rsidR="003E381C" w:rsidRPr="003E381C" w:rsidRDefault="003E381C" w:rsidP="00B6030A">
            <w:pPr>
              <w:pStyle w:val="Codecomplet"/>
              <w:rPr>
                <w:rStyle w:val="lev"/>
                <w:b w:val="0"/>
                <w:bCs w:val="0"/>
              </w:rPr>
            </w:pPr>
            <w:r w:rsidRPr="003E381C">
              <w:rPr>
                <w:rStyle w:val="lev"/>
                <w:b w:val="0"/>
                <w:bCs w:val="0"/>
              </w:rPr>
              <w:tab/>
            </w:r>
            <w:r w:rsidRPr="003E381C">
              <w:rPr>
                <w:rStyle w:val="lev"/>
                <w:b w:val="0"/>
                <w:bCs w:val="0"/>
              </w:rPr>
              <w:tab/>
              <w:t>$this-&gt;</w:t>
            </w:r>
            <w:r w:rsidRPr="003E381C">
              <w:rPr>
                <w:rStyle w:val="lev"/>
                <w:bCs w:val="0"/>
              </w:rPr>
              <w:t>createColonne</w:t>
            </w:r>
            <w:r w:rsidRPr="003E381C">
              <w:rPr>
                <w:rStyle w:val="lev"/>
                <w:b w:val="0"/>
                <w:bCs w:val="0"/>
              </w:rPr>
              <w:t>('visuel', array(</w:t>
            </w:r>
          </w:p>
          <w:p w:rsidR="003E381C" w:rsidRPr="003E381C" w:rsidRDefault="003E381C" w:rsidP="00B6030A">
            <w:pPr>
              <w:pStyle w:val="Codecomplet"/>
              <w:rPr>
                <w:rStyle w:val="lev"/>
                <w:b w:val="0"/>
                <w:bCs w:val="0"/>
              </w:rPr>
            </w:pPr>
            <w:r w:rsidRPr="003E381C">
              <w:rPr>
                <w:rStyle w:val="lev"/>
                <w:b w:val="0"/>
                <w:bCs w:val="0"/>
              </w:rPr>
              <w:tab/>
            </w:r>
            <w:r w:rsidRPr="003E381C">
              <w:rPr>
                <w:rStyle w:val="lev"/>
                <w:b w:val="0"/>
                <w:bCs w:val="0"/>
              </w:rPr>
              <w:tab/>
            </w:r>
            <w:r w:rsidRPr="003E381C">
              <w:rPr>
                <w:rStyle w:val="lev"/>
                <w:b w:val="0"/>
                <w:bCs w:val="0"/>
              </w:rPr>
              <w:tab/>
              <w:t xml:space="preserve">'colonne' =&gt; 3, </w:t>
            </w:r>
          </w:p>
          <w:p w:rsidR="003E381C" w:rsidRPr="003E381C" w:rsidRDefault="003E381C" w:rsidP="00B6030A">
            <w:pPr>
              <w:pStyle w:val="Codecomplet"/>
              <w:rPr>
                <w:rStyle w:val="lev"/>
                <w:b w:val="0"/>
                <w:bCs w:val="0"/>
              </w:rPr>
            </w:pPr>
            <w:r w:rsidRPr="003E381C">
              <w:rPr>
                <w:rStyle w:val="lev"/>
                <w:b w:val="0"/>
                <w:bCs w:val="0"/>
              </w:rPr>
              <w:tab/>
            </w:r>
            <w:r w:rsidRPr="003E381C">
              <w:rPr>
                <w:rStyle w:val="lev"/>
                <w:b w:val="0"/>
                <w:bCs w:val="0"/>
              </w:rPr>
              <w:tab/>
            </w:r>
            <w:r w:rsidRPr="003E381C">
              <w:rPr>
                <w:rStyle w:val="lev"/>
                <w:b w:val="0"/>
                <w:bCs w:val="0"/>
              </w:rPr>
              <w:tab/>
              <w:t xml:space="preserve">'libelle' =&gt; 'Visuel', </w:t>
            </w:r>
          </w:p>
          <w:p w:rsidR="003E381C" w:rsidRPr="003E381C" w:rsidRDefault="003E381C" w:rsidP="00B6030A">
            <w:pPr>
              <w:pStyle w:val="Codecomplet"/>
              <w:rPr>
                <w:rStyle w:val="lev"/>
                <w:b w:val="0"/>
                <w:bCs w:val="0"/>
              </w:rPr>
            </w:pPr>
            <w:r w:rsidRPr="003E381C">
              <w:rPr>
                <w:rStyle w:val="lev"/>
                <w:b w:val="0"/>
                <w:bCs w:val="0"/>
              </w:rPr>
              <w:tab/>
            </w:r>
            <w:r w:rsidRPr="003E381C">
              <w:rPr>
                <w:rStyle w:val="lev"/>
                <w:b w:val="0"/>
                <w:bCs w:val="0"/>
              </w:rPr>
              <w:tab/>
            </w:r>
            <w:r w:rsidRPr="003E381C">
              <w:rPr>
                <w:rStyle w:val="lev"/>
                <w:b w:val="0"/>
                <w:bCs w:val="0"/>
              </w:rPr>
              <w:tab/>
              <w:t xml:space="preserve">'sqlField' =&gt; 'visuel', </w:t>
            </w:r>
          </w:p>
          <w:p w:rsidR="003E381C" w:rsidRPr="003E381C" w:rsidRDefault="003E381C" w:rsidP="00B6030A">
            <w:pPr>
              <w:pStyle w:val="Codecomplet"/>
              <w:rPr>
                <w:rStyle w:val="lev"/>
                <w:b w:val="0"/>
                <w:bCs w:val="0"/>
              </w:rPr>
            </w:pPr>
            <w:r w:rsidRPr="003E381C">
              <w:rPr>
                <w:rStyle w:val="lev"/>
                <w:b w:val="0"/>
                <w:bCs w:val="0"/>
              </w:rPr>
              <w:tab/>
            </w:r>
            <w:r w:rsidRPr="003E381C">
              <w:rPr>
                <w:rStyle w:val="lev"/>
                <w:b w:val="0"/>
                <w:bCs w:val="0"/>
              </w:rPr>
              <w:tab/>
            </w:r>
            <w:r w:rsidRPr="003E381C">
              <w:rPr>
                <w:rStyle w:val="lev"/>
                <w:b w:val="0"/>
                <w:bCs w:val="0"/>
              </w:rPr>
              <w:tab/>
              <w:t xml:space="preserve">'match' =&gt; array('REQUIRED', 'PARMI_VISUEL'), </w:t>
            </w:r>
          </w:p>
          <w:p w:rsidR="003E381C" w:rsidRPr="003E381C" w:rsidRDefault="003E381C" w:rsidP="00B6030A">
            <w:pPr>
              <w:pStyle w:val="Codecomplet"/>
              <w:rPr>
                <w:rStyle w:val="lev"/>
                <w:b w:val="0"/>
                <w:bCs w:val="0"/>
                <w:lang w:val="fr-FR"/>
              </w:rPr>
            </w:pPr>
            <w:r w:rsidRPr="003E381C">
              <w:rPr>
                <w:rStyle w:val="lev"/>
                <w:b w:val="0"/>
                <w:bCs w:val="0"/>
              </w:rPr>
              <w:tab/>
            </w:r>
            <w:r w:rsidRPr="003E381C">
              <w:rPr>
                <w:rStyle w:val="lev"/>
                <w:b w:val="0"/>
                <w:bCs w:val="0"/>
              </w:rPr>
              <w:tab/>
            </w:r>
            <w:r w:rsidRPr="003E381C">
              <w:rPr>
                <w:rStyle w:val="lev"/>
                <w:b w:val="0"/>
                <w:bCs w:val="0"/>
              </w:rPr>
              <w:tab/>
            </w:r>
            <w:r w:rsidRPr="003E381C">
              <w:rPr>
                <w:rStyle w:val="lev"/>
                <w:b w:val="0"/>
                <w:bCs w:val="0"/>
                <w:lang w:val="fr-FR"/>
              </w:rPr>
              <w:t>'commentaire' =&gt; 'Type de visuel (saisie obligatoire)',</w:t>
            </w:r>
          </w:p>
          <w:p w:rsidR="003E381C" w:rsidRPr="003E381C" w:rsidRDefault="003E381C" w:rsidP="00B6030A">
            <w:pPr>
              <w:pStyle w:val="Codecomplet"/>
              <w:rPr>
                <w:rStyle w:val="lev"/>
                <w:b w:val="0"/>
                <w:bCs w:val="0"/>
                <w:lang w:val="fr-FR"/>
              </w:rPr>
            </w:pPr>
            <w:r w:rsidRPr="003E381C">
              <w:rPr>
                <w:rStyle w:val="lev"/>
                <w:b w:val="0"/>
                <w:bCs w:val="0"/>
                <w:lang w:val="fr-FR"/>
              </w:rPr>
              <w:tab/>
            </w:r>
            <w:r w:rsidRPr="003E381C">
              <w:rPr>
                <w:rStyle w:val="lev"/>
                <w:b w:val="0"/>
                <w:bCs w:val="0"/>
                <w:lang w:val="fr-FR"/>
              </w:rPr>
              <w:tab/>
            </w:r>
            <w:r w:rsidRPr="003E381C">
              <w:rPr>
                <w:rStyle w:val="lev"/>
                <w:b w:val="0"/>
                <w:bCs w:val="0"/>
                <w:lang w:val="fr-FR"/>
              </w:rPr>
              <w:tab/>
              <w:t>'css' =&gt; 'text-danger',</w:t>
            </w:r>
          </w:p>
          <w:p w:rsidR="003E381C" w:rsidRPr="003E381C" w:rsidRDefault="003E381C" w:rsidP="00B6030A">
            <w:pPr>
              <w:pStyle w:val="Codecomplet"/>
              <w:rPr>
                <w:rStyle w:val="lev"/>
                <w:b w:val="0"/>
                <w:bCs w:val="0"/>
                <w:lang w:val="fr-FR"/>
              </w:rPr>
            </w:pPr>
            <w:r w:rsidRPr="003E381C">
              <w:rPr>
                <w:rStyle w:val="lev"/>
                <w:b w:val="0"/>
                <w:bCs w:val="0"/>
                <w:lang w:val="fr-FR"/>
              </w:rPr>
              <w:tab/>
            </w:r>
            <w:r w:rsidRPr="003E381C">
              <w:rPr>
                <w:rStyle w:val="lev"/>
                <w:b w:val="0"/>
                <w:bCs w:val="0"/>
                <w:lang w:val="fr-FR"/>
              </w:rPr>
              <w:tab/>
            </w:r>
            <w:r w:rsidRPr="003E381C">
              <w:rPr>
                <w:rStyle w:val="lev"/>
                <w:b w:val="0"/>
                <w:bCs w:val="0"/>
                <w:lang w:val="fr-FR"/>
              </w:rPr>
              <w:tab/>
              <w:t>'active' =&gt; true</w:t>
            </w:r>
          </w:p>
          <w:p w:rsidR="00E14F5F" w:rsidRDefault="003E381C" w:rsidP="00B6030A">
            <w:pPr>
              <w:pStyle w:val="Codecomplet"/>
              <w:rPr>
                <w:rStyle w:val="lev"/>
                <w:b w:val="0"/>
                <w:bCs w:val="0"/>
              </w:rPr>
            </w:pPr>
            <w:r w:rsidRPr="003E381C">
              <w:rPr>
                <w:rStyle w:val="lev"/>
                <w:b w:val="0"/>
                <w:bCs w:val="0"/>
                <w:lang w:val="fr-FR"/>
              </w:rPr>
              <w:tab/>
            </w:r>
            <w:r w:rsidRPr="003E381C">
              <w:rPr>
                <w:rStyle w:val="lev"/>
                <w:b w:val="0"/>
                <w:bCs w:val="0"/>
                <w:lang w:val="fr-FR"/>
              </w:rPr>
              <w:tab/>
              <w:t>));</w:t>
            </w:r>
          </w:p>
          <w:p w:rsidR="00E14F5F" w:rsidRPr="00E14F5F" w:rsidRDefault="00E14F5F" w:rsidP="00B6030A">
            <w:pPr>
              <w:pStyle w:val="Codecomplet"/>
              <w:rPr>
                <w:rStyle w:val="lev"/>
                <w:b w:val="0"/>
                <w:bCs w:val="0"/>
                <w:lang w:val="fr-FR"/>
              </w:rPr>
            </w:pPr>
          </w:p>
          <w:p w:rsidR="00E14F5F" w:rsidRPr="00E14F5F" w:rsidRDefault="00E14F5F" w:rsidP="00B6030A">
            <w:pPr>
              <w:pStyle w:val="Codecomplet"/>
            </w:pPr>
          </w:p>
        </w:tc>
      </w:tr>
    </w:tbl>
    <w:p w:rsidR="00303679" w:rsidRPr="00E14F5F" w:rsidRDefault="00303679" w:rsidP="006B1411">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E14F5F" w:rsidRPr="00B450D2" w:rsidTr="00746E31">
        <w:tc>
          <w:tcPr>
            <w:tcW w:w="9212" w:type="dxa"/>
            <w:tcBorders>
              <w:bottom w:val="single" w:sz="8" w:space="0" w:color="auto"/>
            </w:tcBorders>
            <w:shd w:val="clear" w:color="auto" w:fill="DBE5F1" w:themeFill="accent1" w:themeFillTint="33"/>
          </w:tcPr>
          <w:p w:rsidR="00E14F5F" w:rsidRPr="00B450D2" w:rsidRDefault="00E14F5F" w:rsidP="00B6030A">
            <w:pPr>
              <w:pStyle w:val="Mthode"/>
            </w:pPr>
            <w:r>
              <w:t>active()</w:t>
            </w:r>
          </w:p>
        </w:tc>
      </w:tr>
      <w:tr w:rsidR="00E14F5F" w:rsidRPr="00E14F5F" w:rsidTr="00746E31">
        <w:tc>
          <w:tcPr>
            <w:tcW w:w="9212" w:type="dxa"/>
            <w:tcBorders>
              <w:top w:val="single" w:sz="8" w:space="0" w:color="auto"/>
            </w:tcBorders>
            <w:shd w:val="clear" w:color="auto" w:fill="F2F2F2" w:themeFill="background1" w:themeFillShade="F2"/>
          </w:tcPr>
          <w:p w:rsidR="00E14F5F" w:rsidRDefault="003E381C" w:rsidP="003E381C">
            <w:pPr>
              <w:rPr>
                <w:rFonts w:cs="Tahoma"/>
                <w:szCs w:val="20"/>
                <w:lang w:eastAsia="fr-FR"/>
              </w:rPr>
            </w:pPr>
            <w:r>
              <w:rPr>
                <w:rFonts w:cs="Tahoma"/>
                <w:szCs w:val="20"/>
                <w:lang w:eastAsia="fr-FR"/>
              </w:rPr>
              <w:t xml:space="preserve">Clone de la méthode </w:t>
            </w:r>
            <w:r w:rsidRPr="003E381C">
              <w:rPr>
                <w:rStyle w:val="CodeCar"/>
                <w:b/>
              </w:rPr>
              <w:t>setActive</w:t>
            </w:r>
            <w:r w:rsidRPr="003E381C">
              <w:rPr>
                <w:rStyle w:val="CodeCar"/>
              </w:rPr>
              <w:t>(true)</w:t>
            </w:r>
            <w:r w:rsidR="00E14F5F">
              <w:rPr>
                <w:rFonts w:cs="Tahoma"/>
                <w:szCs w:val="20"/>
                <w:lang w:eastAsia="fr-FR"/>
              </w:rPr>
              <w:t>.</w:t>
            </w:r>
          </w:p>
          <w:p w:rsidR="003E381C" w:rsidRPr="003E381C" w:rsidRDefault="003E381C" w:rsidP="003E381C">
            <w:pPr>
              <w:rPr>
                <w:lang w:eastAsia="fr-FR"/>
              </w:rPr>
            </w:pPr>
          </w:p>
        </w:tc>
      </w:tr>
    </w:tbl>
    <w:p w:rsidR="00E14F5F" w:rsidRPr="00E14F5F" w:rsidRDefault="00E14F5F" w:rsidP="006B1411">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E14F5F" w:rsidRPr="00B450D2" w:rsidTr="00746E31">
        <w:tc>
          <w:tcPr>
            <w:tcW w:w="9212" w:type="dxa"/>
            <w:tcBorders>
              <w:bottom w:val="single" w:sz="8" w:space="0" w:color="auto"/>
            </w:tcBorders>
            <w:shd w:val="clear" w:color="auto" w:fill="DBE5F1" w:themeFill="accent1" w:themeFillTint="33"/>
          </w:tcPr>
          <w:p w:rsidR="00E14F5F" w:rsidRPr="00B450D2" w:rsidRDefault="00E14F5F" w:rsidP="00B6030A">
            <w:pPr>
              <w:pStyle w:val="Mthode"/>
            </w:pPr>
            <w:r>
              <w:t>desactive()</w:t>
            </w:r>
          </w:p>
        </w:tc>
      </w:tr>
      <w:tr w:rsidR="00E14F5F" w:rsidRPr="00E14F5F" w:rsidTr="00746E31">
        <w:tc>
          <w:tcPr>
            <w:tcW w:w="9212" w:type="dxa"/>
            <w:tcBorders>
              <w:top w:val="single" w:sz="8" w:space="0" w:color="auto"/>
            </w:tcBorders>
            <w:shd w:val="clear" w:color="auto" w:fill="F2F2F2" w:themeFill="background1" w:themeFillShade="F2"/>
          </w:tcPr>
          <w:p w:rsidR="00E14F5F" w:rsidRDefault="003E381C" w:rsidP="003E381C">
            <w:r w:rsidRPr="003E381C">
              <w:t xml:space="preserve">Clone de la méthode </w:t>
            </w:r>
            <w:r w:rsidRPr="003E381C">
              <w:rPr>
                <w:rStyle w:val="CodeCar"/>
                <w:b/>
              </w:rPr>
              <w:t>setActive</w:t>
            </w:r>
            <w:r w:rsidRPr="003E381C">
              <w:rPr>
                <w:rStyle w:val="CodeCar"/>
              </w:rPr>
              <w:t>(</w:t>
            </w:r>
            <w:r>
              <w:rPr>
                <w:rStyle w:val="CodeCar"/>
              </w:rPr>
              <w:t>false</w:t>
            </w:r>
            <w:r w:rsidRPr="003E381C">
              <w:rPr>
                <w:rStyle w:val="CodeCar"/>
              </w:rPr>
              <w:t>)</w:t>
            </w:r>
            <w:r w:rsidRPr="003E381C">
              <w:t>.</w:t>
            </w:r>
          </w:p>
          <w:p w:rsidR="003E381C" w:rsidRPr="003E381C" w:rsidRDefault="003E381C" w:rsidP="003E381C"/>
        </w:tc>
      </w:tr>
    </w:tbl>
    <w:p w:rsidR="00E14F5F" w:rsidRDefault="00E14F5F" w:rsidP="006B1411">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3E381C" w:rsidRPr="00B450D2" w:rsidTr="00057F20">
        <w:tc>
          <w:tcPr>
            <w:tcW w:w="9212" w:type="dxa"/>
            <w:tcBorders>
              <w:bottom w:val="single" w:sz="8" w:space="0" w:color="auto"/>
            </w:tcBorders>
            <w:shd w:val="clear" w:color="auto" w:fill="DBE5F1" w:themeFill="accent1" w:themeFillTint="33"/>
          </w:tcPr>
          <w:p w:rsidR="003E381C" w:rsidRPr="00B450D2" w:rsidRDefault="003E381C" w:rsidP="00B6030A">
            <w:pPr>
              <w:pStyle w:val="Mthode"/>
            </w:pPr>
            <w:r>
              <w:t>modeleColCount</w:t>
            </w:r>
            <w:r>
              <w:t>()</w:t>
            </w:r>
          </w:p>
        </w:tc>
      </w:tr>
      <w:tr w:rsidR="003E381C" w:rsidRPr="00E14F5F" w:rsidTr="00057F20">
        <w:tc>
          <w:tcPr>
            <w:tcW w:w="9212" w:type="dxa"/>
            <w:tcBorders>
              <w:top w:val="single" w:sz="8" w:space="0" w:color="auto"/>
            </w:tcBorders>
            <w:shd w:val="clear" w:color="auto" w:fill="F2F2F2" w:themeFill="background1" w:themeFillShade="F2"/>
          </w:tcPr>
          <w:p w:rsidR="003E381C" w:rsidRDefault="003E381C" w:rsidP="00057F20">
            <w:pPr>
              <w:rPr>
                <w:lang w:eastAsia="fr-FR"/>
              </w:rPr>
            </w:pPr>
            <w:r>
              <w:rPr>
                <w:rFonts w:cs="Tahoma"/>
                <w:szCs w:val="20"/>
                <w:lang w:eastAsia="fr-FR"/>
              </w:rPr>
              <w:t>Renvoie le nombre de colonnes qui définissent le modèle d’importation</w:t>
            </w:r>
            <w:r>
              <w:rPr>
                <w:rFonts w:cs="Tahoma"/>
                <w:szCs w:val="20"/>
                <w:lang w:eastAsia="fr-FR"/>
              </w:rPr>
              <w:t>.</w:t>
            </w:r>
          </w:p>
          <w:p w:rsidR="003E381C" w:rsidRDefault="003E381C" w:rsidP="00057F20">
            <w:pPr>
              <w:rPr>
                <w:b/>
                <w:lang w:eastAsia="fr-FR"/>
              </w:rPr>
            </w:pPr>
          </w:p>
          <w:p w:rsidR="003E381C" w:rsidRPr="00746E31" w:rsidRDefault="003E381C" w:rsidP="00057F20">
            <w:pPr>
              <w:rPr>
                <w:rFonts w:cs="Tahoma"/>
                <w:b/>
                <w:szCs w:val="20"/>
                <w:lang w:val="en-US" w:eastAsia="fr-FR"/>
              </w:rPr>
            </w:pPr>
            <w:r w:rsidRPr="00746E31">
              <w:rPr>
                <w:rFonts w:cs="Tahoma"/>
                <w:b/>
                <w:szCs w:val="20"/>
                <w:lang w:val="en-US" w:eastAsia="fr-FR"/>
              </w:rPr>
              <w:t>Description</w:t>
            </w:r>
          </w:p>
          <w:p w:rsidR="003E381C" w:rsidRPr="00746E31" w:rsidRDefault="003E381C" w:rsidP="00B6030A">
            <w:pPr>
              <w:pStyle w:val="Code"/>
              <w:rPr>
                <w:rStyle w:val="CodeCar"/>
                <w:b/>
                <w:lang w:val="en-US"/>
              </w:rPr>
            </w:pPr>
            <w:r>
              <w:rPr>
                <w:rStyle w:val="CodeCar"/>
                <w:lang w:val="en-US"/>
              </w:rPr>
              <w:t>integer</w:t>
            </w:r>
            <w:r w:rsidRPr="00746E31">
              <w:rPr>
                <w:rStyle w:val="CodeCar"/>
                <w:b/>
                <w:lang w:val="en-US"/>
              </w:rPr>
              <w:t xml:space="preserve"> </w:t>
            </w:r>
            <w:r>
              <w:rPr>
                <w:rStyle w:val="CodeCar"/>
                <w:b/>
                <w:lang w:val="en-US"/>
              </w:rPr>
              <w:t>modeleColCount</w:t>
            </w:r>
            <w:r w:rsidRPr="00746E31">
              <w:rPr>
                <w:rStyle w:val="CodeCar"/>
                <w:lang w:val="en-US"/>
              </w:rPr>
              <w:t>()</w:t>
            </w:r>
          </w:p>
          <w:p w:rsidR="003E381C" w:rsidRPr="00746E31" w:rsidRDefault="003E381C" w:rsidP="00057F20">
            <w:pPr>
              <w:rPr>
                <w:rStyle w:val="lev"/>
                <w:lang w:val="en-US" w:eastAsia="fr-FR"/>
              </w:rPr>
            </w:pPr>
          </w:p>
          <w:p w:rsidR="003E381C" w:rsidRPr="003D42C3" w:rsidRDefault="003E381C" w:rsidP="00057F20">
            <w:pPr>
              <w:rPr>
                <w:rStyle w:val="lev"/>
                <w:rFonts w:cs="Tahoma"/>
                <w:szCs w:val="20"/>
                <w:lang w:eastAsia="fr-FR"/>
              </w:rPr>
            </w:pPr>
            <w:r w:rsidRPr="003D42C3">
              <w:rPr>
                <w:rStyle w:val="lev"/>
                <w:rFonts w:cs="Tahoma"/>
                <w:szCs w:val="20"/>
                <w:lang w:eastAsia="fr-FR"/>
              </w:rPr>
              <w:t>Liste des paramètres</w:t>
            </w:r>
          </w:p>
          <w:p w:rsidR="003E381C" w:rsidRPr="003E381C" w:rsidRDefault="003E381C" w:rsidP="003E381C">
            <w:pPr>
              <w:rPr>
                <w:lang w:eastAsia="fr-FR"/>
              </w:rPr>
            </w:pPr>
            <w:r w:rsidRPr="003E381C">
              <w:rPr>
                <w:lang w:eastAsia="fr-FR"/>
              </w:rPr>
              <w:t>Aucun</w:t>
            </w:r>
          </w:p>
          <w:p w:rsidR="003E381C" w:rsidRDefault="003E381C" w:rsidP="003E381C">
            <w:pPr>
              <w:rPr>
                <w:b/>
                <w:lang w:eastAsia="fr-FR"/>
              </w:rPr>
            </w:pPr>
          </w:p>
          <w:p w:rsidR="003E381C" w:rsidRPr="003D42C3" w:rsidRDefault="003E381C" w:rsidP="00057F20">
            <w:pPr>
              <w:rPr>
                <w:rStyle w:val="lev"/>
                <w:rFonts w:cs="Tahoma"/>
                <w:szCs w:val="20"/>
                <w:lang w:eastAsia="fr-FR"/>
              </w:rPr>
            </w:pPr>
            <w:r w:rsidRPr="003D42C3">
              <w:rPr>
                <w:rStyle w:val="lev"/>
                <w:rFonts w:cs="Tahoma"/>
                <w:szCs w:val="20"/>
                <w:lang w:eastAsia="fr-FR"/>
              </w:rPr>
              <w:t>Retour</w:t>
            </w:r>
          </w:p>
          <w:p w:rsidR="003E381C" w:rsidRDefault="003E381C" w:rsidP="00057F20">
            <w:pPr>
              <w:rPr>
                <w:rStyle w:val="lev"/>
                <w:rFonts w:cs="Tahoma"/>
                <w:b w:val="0"/>
                <w:szCs w:val="20"/>
                <w:lang w:eastAsia="fr-FR"/>
              </w:rPr>
            </w:pPr>
            <w:r>
              <w:rPr>
                <w:rStyle w:val="lev"/>
                <w:rFonts w:cs="Tahoma"/>
                <w:b w:val="0"/>
                <w:szCs w:val="20"/>
                <w:lang w:eastAsia="fr-FR"/>
              </w:rPr>
              <w:t>Nombre de colonnes définies dans le modèle</w:t>
            </w:r>
            <w:r>
              <w:rPr>
                <w:rStyle w:val="lev"/>
                <w:rFonts w:cs="Tahoma"/>
                <w:b w:val="0"/>
                <w:szCs w:val="20"/>
                <w:lang w:eastAsia="fr-FR"/>
              </w:rPr>
              <w:t>.</w:t>
            </w:r>
            <w:r w:rsidRPr="003D42C3">
              <w:rPr>
                <w:rStyle w:val="lev"/>
                <w:rFonts w:cs="Tahoma"/>
                <w:b w:val="0"/>
                <w:szCs w:val="20"/>
                <w:lang w:eastAsia="fr-FR"/>
              </w:rPr>
              <w:t xml:space="preserve"> </w:t>
            </w:r>
          </w:p>
          <w:p w:rsidR="003E381C" w:rsidRPr="003E381C" w:rsidRDefault="003E381C" w:rsidP="00B6030A">
            <w:pPr>
              <w:pStyle w:val="Codecomplet"/>
            </w:pPr>
          </w:p>
        </w:tc>
      </w:tr>
    </w:tbl>
    <w:p w:rsidR="003E381C" w:rsidRDefault="003E381C" w:rsidP="006B1411">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E135EB" w:rsidRPr="00B450D2" w:rsidTr="00746E31">
        <w:tc>
          <w:tcPr>
            <w:tcW w:w="9212" w:type="dxa"/>
            <w:tcBorders>
              <w:bottom w:val="single" w:sz="8" w:space="0" w:color="auto"/>
            </w:tcBorders>
            <w:shd w:val="clear" w:color="auto" w:fill="DBE5F1" w:themeFill="accent1" w:themeFillTint="33"/>
          </w:tcPr>
          <w:p w:rsidR="00E135EB" w:rsidRPr="00B450D2" w:rsidRDefault="00E135EB" w:rsidP="00B6030A">
            <w:pPr>
              <w:pStyle w:val="Mthode"/>
            </w:pPr>
            <w:r>
              <w:t>charge()</w:t>
            </w:r>
          </w:p>
        </w:tc>
      </w:tr>
      <w:tr w:rsidR="00E135EB" w:rsidRPr="00E14F5F" w:rsidTr="00746E31">
        <w:tc>
          <w:tcPr>
            <w:tcW w:w="9212" w:type="dxa"/>
            <w:tcBorders>
              <w:top w:val="single" w:sz="8" w:space="0" w:color="auto"/>
            </w:tcBorders>
            <w:shd w:val="clear" w:color="auto" w:fill="F2F2F2" w:themeFill="background1" w:themeFillShade="F2"/>
          </w:tcPr>
          <w:p w:rsidR="00E135EB" w:rsidRDefault="00E135EB" w:rsidP="00746E31">
            <w:pPr>
              <w:rPr>
                <w:lang w:eastAsia="fr-FR"/>
              </w:rPr>
            </w:pPr>
            <w:r>
              <w:rPr>
                <w:rFonts w:cs="Tahoma"/>
                <w:szCs w:val="20"/>
                <w:lang w:eastAsia="fr-FR"/>
              </w:rPr>
              <w:t>Charge le fichier CSV au regard du modèle d’import.</w:t>
            </w:r>
          </w:p>
          <w:p w:rsidR="00E135EB" w:rsidRDefault="00E135EB" w:rsidP="00746E31">
            <w:pPr>
              <w:rPr>
                <w:b/>
                <w:lang w:eastAsia="fr-FR"/>
              </w:rPr>
            </w:pPr>
          </w:p>
          <w:p w:rsidR="00E135EB" w:rsidRPr="00746E31" w:rsidRDefault="00E135EB" w:rsidP="00746E31">
            <w:pPr>
              <w:rPr>
                <w:rFonts w:cs="Tahoma"/>
                <w:b/>
                <w:szCs w:val="20"/>
                <w:lang w:val="en-US" w:eastAsia="fr-FR"/>
              </w:rPr>
            </w:pPr>
            <w:r w:rsidRPr="00746E31">
              <w:rPr>
                <w:rFonts w:cs="Tahoma"/>
                <w:b/>
                <w:szCs w:val="20"/>
                <w:lang w:val="en-US" w:eastAsia="fr-FR"/>
              </w:rPr>
              <w:t>Description</w:t>
            </w:r>
          </w:p>
          <w:p w:rsidR="00E135EB" w:rsidRPr="00746E31" w:rsidRDefault="00E135EB" w:rsidP="00B6030A">
            <w:pPr>
              <w:pStyle w:val="Code"/>
              <w:rPr>
                <w:rStyle w:val="CodeCar"/>
                <w:b/>
                <w:lang w:val="en-US"/>
              </w:rPr>
            </w:pPr>
            <w:r w:rsidRPr="00746E31">
              <w:rPr>
                <w:rStyle w:val="CodeCar"/>
                <w:lang w:val="en-US"/>
              </w:rPr>
              <w:t>array</w:t>
            </w:r>
            <w:r w:rsidRPr="00746E31">
              <w:rPr>
                <w:rStyle w:val="CodeCar"/>
                <w:b/>
                <w:lang w:val="en-US"/>
              </w:rPr>
              <w:t xml:space="preserve"> charge</w:t>
            </w:r>
            <w:r w:rsidRPr="00746E31">
              <w:rPr>
                <w:rStyle w:val="CodeCar"/>
                <w:lang w:val="en-US"/>
              </w:rPr>
              <w:t>(</w:t>
            </w:r>
            <w:r w:rsidRPr="00746E31">
              <w:rPr>
                <w:rStyle w:val="CodeCar"/>
                <w:b/>
                <w:lang w:val="en-US"/>
              </w:rPr>
              <w:t>string</w:t>
            </w:r>
            <w:r w:rsidRPr="00746E31">
              <w:rPr>
                <w:rStyle w:val="CodeCar"/>
                <w:lang w:val="en-US"/>
              </w:rPr>
              <w:t xml:space="preserve"> filename)</w:t>
            </w:r>
          </w:p>
          <w:p w:rsidR="00E135EB" w:rsidRPr="00746E31" w:rsidRDefault="00E135EB" w:rsidP="00746E31">
            <w:pPr>
              <w:rPr>
                <w:rStyle w:val="lev"/>
                <w:lang w:val="en-US" w:eastAsia="fr-FR"/>
              </w:rPr>
            </w:pPr>
          </w:p>
          <w:p w:rsidR="00E135EB" w:rsidRPr="003D42C3" w:rsidRDefault="00E135EB" w:rsidP="00746E31">
            <w:pPr>
              <w:rPr>
                <w:rStyle w:val="lev"/>
                <w:rFonts w:cs="Tahoma"/>
                <w:szCs w:val="20"/>
                <w:lang w:eastAsia="fr-FR"/>
              </w:rPr>
            </w:pPr>
            <w:r w:rsidRPr="003D42C3">
              <w:rPr>
                <w:rStyle w:val="lev"/>
                <w:rFonts w:cs="Tahoma"/>
                <w:szCs w:val="20"/>
                <w:lang w:eastAsia="fr-FR"/>
              </w:rPr>
              <w:t>Liste des paramètres</w:t>
            </w:r>
          </w:p>
          <w:p w:rsidR="00E135EB" w:rsidRPr="003E381C" w:rsidRDefault="00E135EB" w:rsidP="003E381C">
            <w:r w:rsidRPr="003E381C">
              <w:rPr>
                <w:rStyle w:val="CodeCar"/>
              </w:rPr>
              <w:t>filename</w:t>
            </w:r>
            <w:r w:rsidR="003E381C">
              <w:rPr>
                <w:rStyle w:val="lev"/>
                <w:b w:val="0"/>
              </w:rPr>
              <w:t> : c</w:t>
            </w:r>
            <w:r w:rsidRPr="003E381C">
              <w:t xml:space="preserve">hemin complet du fichier CSV à charger. </w:t>
            </w:r>
          </w:p>
          <w:p w:rsidR="00E135EB" w:rsidRDefault="00E135EB" w:rsidP="00746E31">
            <w:pPr>
              <w:ind w:left="567"/>
              <w:rPr>
                <w:b/>
                <w:lang w:eastAsia="fr-FR"/>
              </w:rPr>
            </w:pPr>
          </w:p>
          <w:p w:rsidR="00E135EB" w:rsidRPr="003D42C3" w:rsidRDefault="00E135EB" w:rsidP="00746E31">
            <w:pPr>
              <w:rPr>
                <w:rStyle w:val="lev"/>
                <w:rFonts w:cs="Tahoma"/>
                <w:szCs w:val="20"/>
                <w:lang w:eastAsia="fr-FR"/>
              </w:rPr>
            </w:pPr>
            <w:r w:rsidRPr="003D42C3">
              <w:rPr>
                <w:rStyle w:val="lev"/>
                <w:rFonts w:cs="Tahoma"/>
                <w:szCs w:val="20"/>
                <w:lang w:eastAsia="fr-FR"/>
              </w:rPr>
              <w:t>Retour</w:t>
            </w:r>
          </w:p>
          <w:p w:rsidR="00E135EB" w:rsidRDefault="003E381C" w:rsidP="00746E31">
            <w:pPr>
              <w:rPr>
                <w:rStyle w:val="lev"/>
                <w:rFonts w:cs="Tahoma"/>
                <w:b w:val="0"/>
                <w:szCs w:val="20"/>
                <w:lang w:eastAsia="fr-FR"/>
              </w:rPr>
            </w:pPr>
            <w:r>
              <w:rPr>
                <w:rStyle w:val="lev"/>
                <w:rFonts w:cs="Tahoma"/>
                <w:b w:val="0"/>
                <w:szCs w:val="20"/>
                <w:lang w:eastAsia="fr-FR"/>
              </w:rPr>
              <w:t>T</w:t>
            </w:r>
            <w:r w:rsidR="00E135EB">
              <w:rPr>
                <w:rStyle w:val="lev"/>
                <w:rFonts w:cs="Tahoma"/>
                <w:b w:val="0"/>
                <w:szCs w:val="20"/>
                <w:lang w:eastAsia="fr-FR"/>
              </w:rPr>
              <w:t>ableau (construit selon le modèle prédéfini) contenant les enregistrements chargés.</w:t>
            </w:r>
            <w:r w:rsidR="00E135EB" w:rsidRPr="003D42C3">
              <w:rPr>
                <w:rStyle w:val="lev"/>
                <w:rFonts w:cs="Tahoma"/>
                <w:b w:val="0"/>
                <w:szCs w:val="20"/>
                <w:lang w:eastAsia="fr-FR"/>
              </w:rPr>
              <w:t xml:space="preserve"> </w:t>
            </w:r>
          </w:p>
          <w:p w:rsidR="00E135EB" w:rsidRDefault="00E135EB" w:rsidP="00746E31">
            <w:pPr>
              <w:rPr>
                <w:rStyle w:val="lev"/>
                <w:rFonts w:cs="Tahoma"/>
                <w:b w:val="0"/>
                <w:szCs w:val="20"/>
                <w:lang w:eastAsia="fr-FR"/>
              </w:rPr>
            </w:pPr>
          </w:p>
          <w:p w:rsidR="00E135EB" w:rsidRDefault="00E135EB" w:rsidP="00746E31">
            <w:pPr>
              <w:rPr>
                <w:rFonts w:cs="Tahoma"/>
                <w:szCs w:val="20"/>
              </w:rPr>
            </w:pPr>
            <w:r w:rsidRPr="00E135EB">
              <w:rPr>
                <w:rFonts w:cs="Tahoma"/>
                <w:b/>
                <w:szCs w:val="20"/>
              </w:rPr>
              <w:t>A NOTER</w:t>
            </w:r>
            <w:r w:rsidRPr="00E135EB">
              <w:rPr>
                <w:rFonts w:cs="Tahoma"/>
                <w:szCs w:val="20"/>
              </w:rPr>
              <w:t xml:space="preserve"> : </w:t>
            </w:r>
          </w:p>
          <w:p w:rsidR="00E135EB" w:rsidRPr="00E135EB" w:rsidRDefault="00E135EB" w:rsidP="00E135EB">
            <w:pPr>
              <w:pStyle w:val="Paragraphedeliste"/>
              <w:numPr>
                <w:ilvl w:val="0"/>
                <w:numId w:val="37"/>
              </w:numPr>
              <w:rPr>
                <w:rFonts w:cs="Tahoma"/>
                <w:szCs w:val="20"/>
                <w:lang w:eastAsia="fr-FR"/>
              </w:rPr>
            </w:pPr>
            <w:r w:rsidRPr="00E135EB">
              <w:rPr>
                <w:rFonts w:cs="Tahoma"/>
                <w:szCs w:val="20"/>
              </w:rPr>
              <w:t>Les données chargées sont converties en UTF-8</w:t>
            </w:r>
            <w:r w:rsidRPr="00E135EB">
              <w:rPr>
                <w:rFonts w:cs="Tahoma"/>
                <w:szCs w:val="20"/>
                <w:lang w:eastAsia="fr-FR"/>
              </w:rPr>
              <w:t>.</w:t>
            </w:r>
          </w:p>
          <w:p w:rsidR="00E135EB" w:rsidRPr="00E135EB" w:rsidRDefault="00E135EB" w:rsidP="00E135EB">
            <w:pPr>
              <w:pStyle w:val="Paragraphedeliste"/>
              <w:numPr>
                <w:ilvl w:val="0"/>
                <w:numId w:val="37"/>
              </w:numPr>
              <w:rPr>
                <w:rFonts w:cs="Tahoma"/>
                <w:szCs w:val="20"/>
                <w:lang w:eastAsia="fr-FR"/>
              </w:rPr>
            </w:pPr>
            <w:r w:rsidRPr="00E135EB">
              <w:rPr>
                <w:rFonts w:cs="Tahoma"/>
                <w:szCs w:val="20"/>
                <w:lang w:eastAsia="fr-FR"/>
              </w:rPr>
              <w:t>Aucun test n’est réalisé sur la validité du fichier au niveau de cette méthode. Il vous appartient de vérifier son existence par vous–même au préalable.</w:t>
            </w:r>
          </w:p>
          <w:p w:rsidR="00E135EB" w:rsidRPr="00E14F5F" w:rsidRDefault="00E135EB" w:rsidP="00B6030A">
            <w:pPr>
              <w:pStyle w:val="Codecomplet"/>
              <w:rPr>
                <w:rStyle w:val="lev"/>
                <w:b w:val="0"/>
                <w:bCs w:val="0"/>
                <w:lang w:val="fr-FR"/>
              </w:rPr>
            </w:pPr>
          </w:p>
          <w:p w:rsidR="00E135EB" w:rsidRPr="00E14F5F" w:rsidRDefault="00E135EB" w:rsidP="00B6030A">
            <w:pPr>
              <w:pStyle w:val="Codecomplet"/>
            </w:pPr>
          </w:p>
        </w:tc>
      </w:tr>
    </w:tbl>
    <w:p w:rsidR="00E14F5F" w:rsidRDefault="00E14F5F" w:rsidP="006B1411">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E135EB" w:rsidRPr="00B450D2" w:rsidTr="00746E31">
        <w:tc>
          <w:tcPr>
            <w:tcW w:w="9212" w:type="dxa"/>
            <w:tcBorders>
              <w:bottom w:val="single" w:sz="8" w:space="0" w:color="auto"/>
            </w:tcBorders>
            <w:shd w:val="clear" w:color="auto" w:fill="DBE5F1" w:themeFill="accent1" w:themeFillTint="33"/>
          </w:tcPr>
          <w:p w:rsidR="00E135EB" w:rsidRPr="00B450D2" w:rsidRDefault="00E135EB" w:rsidP="00B6030A">
            <w:pPr>
              <w:pStyle w:val="Mthode"/>
            </w:pPr>
            <w:r>
              <w:t>testColonnes()</w:t>
            </w:r>
          </w:p>
        </w:tc>
      </w:tr>
      <w:tr w:rsidR="00E135EB" w:rsidRPr="00E14F5F" w:rsidTr="00746E31">
        <w:tc>
          <w:tcPr>
            <w:tcW w:w="9212" w:type="dxa"/>
            <w:tcBorders>
              <w:top w:val="single" w:sz="8" w:space="0" w:color="auto"/>
            </w:tcBorders>
            <w:shd w:val="clear" w:color="auto" w:fill="F2F2F2" w:themeFill="background1" w:themeFillShade="F2"/>
          </w:tcPr>
          <w:p w:rsidR="00E135EB" w:rsidRDefault="00E135EB" w:rsidP="00746E31">
            <w:pPr>
              <w:rPr>
                <w:lang w:eastAsia="fr-FR"/>
              </w:rPr>
            </w:pPr>
            <w:r>
              <w:rPr>
                <w:rFonts w:cs="Tahoma"/>
                <w:szCs w:val="20"/>
                <w:lang w:eastAsia="fr-FR"/>
              </w:rPr>
              <w:t>Test le contenu de chaque enregistrement au regard de la liste des tests définis pour chaque colonne</w:t>
            </w:r>
            <w:r w:rsidR="003E381C">
              <w:rPr>
                <w:rFonts w:cs="Tahoma"/>
                <w:szCs w:val="20"/>
                <w:lang w:eastAsia="fr-FR"/>
              </w:rPr>
              <w:t xml:space="preserve"> (voir méthodes </w:t>
            </w:r>
            <w:r w:rsidR="003E381C" w:rsidRPr="003E381C">
              <w:rPr>
                <w:rStyle w:val="CodeCar"/>
              </w:rPr>
              <w:t>setMatch()</w:t>
            </w:r>
            <w:r w:rsidR="003E381C">
              <w:rPr>
                <w:rFonts w:cs="Tahoma"/>
                <w:szCs w:val="20"/>
                <w:lang w:eastAsia="fr-FR"/>
              </w:rPr>
              <w:t xml:space="preserve"> et </w:t>
            </w:r>
            <w:r w:rsidR="003E381C" w:rsidRPr="003E381C">
              <w:rPr>
                <w:rStyle w:val="CodeCar"/>
              </w:rPr>
              <w:t>getMatch()</w:t>
            </w:r>
            <w:r w:rsidR="003E381C">
              <w:rPr>
                <w:rFonts w:cs="Tahoma"/>
                <w:szCs w:val="20"/>
                <w:lang w:eastAsia="fr-FR"/>
              </w:rPr>
              <w:t>)</w:t>
            </w:r>
            <w:r>
              <w:rPr>
                <w:rFonts w:cs="Tahoma"/>
                <w:szCs w:val="20"/>
                <w:lang w:eastAsia="fr-FR"/>
              </w:rPr>
              <w:t>.</w:t>
            </w:r>
          </w:p>
          <w:p w:rsidR="00E135EB" w:rsidRDefault="00E135EB" w:rsidP="00746E31">
            <w:pPr>
              <w:rPr>
                <w:b/>
                <w:lang w:eastAsia="fr-FR"/>
              </w:rPr>
            </w:pPr>
          </w:p>
          <w:p w:rsidR="00E135EB" w:rsidRPr="00746E31" w:rsidRDefault="00E135EB" w:rsidP="00746E31">
            <w:pPr>
              <w:rPr>
                <w:rFonts w:cs="Tahoma"/>
                <w:b/>
                <w:szCs w:val="20"/>
                <w:lang w:eastAsia="fr-FR"/>
              </w:rPr>
            </w:pPr>
            <w:r w:rsidRPr="00746E31">
              <w:rPr>
                <w:rFonts w:cs="Tahoma"/>
                <w:b/>
                <w:szCs w:val="20"/>
                <w:lang w:eastAsia="fr-FR"/>
              </w:rPr>
              <w:t>Description</w:t>
            </w:r>
          </w:p>
          <w:p w:rsidR="00E135EB" w:rsidRPr="00746E31" w:rsidRDefault="00A27AF8" w:rsidP="00B6030A">
            <w:pPr>
              <w:pStyle w:val="Code"/>
              <w:rPr>
                <w:rStyle w:val="CodeCar"/>
                <w:b/>
              </w:rPr>
            </w:pPr>
            <w:r w:rsidRPr="00746E31">
              <w:rPr>
                <w:rStyle w:val="CodeCar"/>
              </w:rPr>
              <w:t>boolean</w:t>
            </w:r>
            <w:r w:rsidR="00E135EB" w:rsidRPr="00746E31">
              <w:rPr>
                <w:rStyle w:val="CodeCar"/>
                <w:b/>
              </w:rPr>
              <w:t xml:space="preserve"> </w:t>
            </w:r>
            <w:r w:rsidRPr="00746E31">
              <w:rPr>
                <w:rStyle w:val="CodeCar"/>
                <w:b/>
              </w:rPr>
              <w:t>testColonnes</w:t>
            </w:r>
            <w:r w:rsidR="00E135EB" w:rsidRPr="00746E31">
              <w:rPr>
                <w:rStyle w:val="CodeCar"/>
              </w:rPr>
              <w:t>(</w:t>
            </w:r>
            <w:r w:rsidRPr="00746E31">
              <w:rPr>
                <w:rStyle w:val="CodeCar"/>
                <w:b/>
              </w:rPr>
              <w:t>array</w:t>
            </w:r>
            <w:r w:rsidR="00E135EB" w:rsidRPr="00746E31">
              <w:rPr>
                <w:rStyle w:val="CodeCar"/>
              </w:rPr>
              <w:t xml:space="preserve"> </w:t>
            </w:r>
            <w:r w:rsidRPr="00746E31">
              <w:rPr>
                <w:rStyle w:val="CodeCar"/>
              </w:rPr>
              <w:t>&amp;</w:t>
            </w:r>
            <w:r w:rsidR="003E381C">
              <w:rPr>
                <w:rStyle w:val="CodeCar"/>
              </w:rPr>
              <w:t>$</w:t>
            </w:r>
            <w:r w:rsidRPr="00746E31">
              <w:rPr>
                <w:rStyle w:val="CodeCar"/>
              </w:rPr>
              <w:t>enregistrement</w:t>
            </w:r>
            <w:r w:rsidR="00E135EB" w:rsidRPr="00746E31">
              <w:rPr>
                <w:rStyle w:val="CodeCar"/>
              </w:rPr>
              <w:t>)</w:t>
            </w:r>
          </w:p>
          <w:p w:rsidR="00E135EB" w:rsidRPr="00746E31" w:rsidRDefault="00E135EB" w:rsidP="00746E31">
            <w:pPr>
              <w:rPr>
                <w:rStyle w:val="lev"/>
                <w:lang w:eastAsia="fr-FR"/>
              </w:rPr>
            </w:pPr>
          </w:p>
          <w:p w:rsidR="00E135EB" w:rsidRPr="003D42C3" w:rsidRDefault="00E135EB" w:rsidP="00746E31">
            <w:pPr>
              <w:rPr>
                <w:rStyle w:val="lev"/>
                <w:rFonts w:cs="Tahoma"/>
                <w:szCs w:val="20"/>
                <w:lang w:eastAsia="fr-FR"/>
              </w:rPr>
            </w:pPr>
            <w:r w:rsidRPr="003D42C3">
              <w:rPr>
                <w:rStyle w:val="lev"/>
                <w:rFonts w:cs="Tahoma"/>
                <w:szCs w:val="20"/>
                <w:lang w:eastAsia="fr-FR"/>
              </w:rPr>
              <w:t>Liste des paramètres</w:t>
            </w:r>
          </w:p>
          <w:p w:rsidR="00E135EB" w:rsidRDefault="00A27AF8" w:rsidP="003E381C">
            <w:pPr>
              <w:rPr>
                <w:rFonts w:cs="Tahoma"/>
                <w:szCs w:val="20"/>
                <w:lang w:eastAsia="fr-FR"/>
              </w:rPr>
            </w:pPr>
            <w:r w:rsidRPr="003E381C">
              <w:rPr>
                <w:rStyle w:val="CodeCar"/>
              </w:rPr>
              <w:t>enregistrement</w:t>
            </w:r>
            <w:r w:rsidR="003E381C">
              <w:rPr>
                <w:rStyle w:val="lev"/>
                <w:b w:val="0"/>
              </w:rPr>
              <w:t xml:space="preserve"> : </w:t>
            </w:r>
            <w:r w:rsidRPr="003E381C">
              <w:t>Tableau contenant un enregistrement importé (une ligne du fichier CSV)</w:t>
            </w:r>
            <w:r w:rsidR="00E135EB" w:rsidRPr="003E381C">
              <w:t xml:space="preserve">. </w:t>
            </w:r>
          </w:p>
          <w:p w:rsidR="00E135EB" w:rsidRDefault="00E135EB" w:rsidP="00746E31">
            <w:pPr>
              <w:ind w:left="567"/>
              <w:rPr>
                <w:b/>
                <w:lang w:eastAsia="fr-FR"/>
              </w:rPr>
            </w:pPr>
          </w:p>
          <w:p w:rsidR="00E135EB" w:rsidRPr="003D42C3" w:rsidRDefault="00E135EB" w:rsidP="00746E31">
            <w:pPr>
              <w:rPr>
                <w:rStyle w:val="lev"/>
                <w:rFonts w:cs="Tahoma"/>
                <w:szCs w:val="20"/>
                <w:lang w:eastAsia="fr-FR"/>
              </w:rPr>
            </w:pPr>
            <w:r w:rsidRPr="003D42C3">
              <w:rPr>
                <w:rStyle w:val="lev"/>
                <w:rFonts w:cs="Tahoma"/>
                <w:szCs w:val="20"/>
                <w:lang w:eastAsia="fr-FR"/>
              </w:rPr>
              <w:t>Retour</w:t>
            </w:r>
          </w:p>
          <w:p w:rsidR="00E135EB" w:rsidRDefault="00A27AF8" w:rsidP="00746E31">
            <w:pPr>
              <w:rPr>
                <w:rStyle w:val="lev"/>
                <w:rFonts w:cs="Tahoma"/>
                <w:b w:val="0"/>
                <w:szCs w:val="20"/>
                <w:lang w:eastAsia="fr-FR"/>
              </w:rPr>
            </w:pPr>
            <w:r>
              <w:rPr>
                <w:rStyle w:val="CodeCar"/>
              </w:rPr>
              <w:t>t</w:t>
            </w:r>
            <w:r w:rsidRPr="00A27AF8">
              <w:rPr>
                <w:rStyle w:val="CodeCar"/>
              </w:rPr>
              <w:t>rue</w:t>
            </w:r>
            <w:r>
              <w:rPr>
                <w:rStyle w:val="lev"/>
                <w:rFonts w:cs="Tahoma"/>
                <w:b w:val="0"/>
                <w:szCs w:val="20"/>
                <w:lang w:eastAsia="fr-FR"/>
              </w:rPr>
              <w:t> : une ou plusieurs erreurs ont été rencontrées lors du test de l’enregistrement</w:t>
            </w:r>
            <w:r w:rsidR="00E135EB">
              <w:rPr>
                <w:rStyle w:val="lev"/>
                <w:rFonts w:cs="Tahoma"/>
                <w:b w:val="0"/>
                <w:szCs w:val="20"/>
                <w:lang w:eastAsia="fr-FR"/>
              </w:rPr>
              <w:t>.</w:t>
            </w:r>
            <w:r w:rsidR="00E135EB" w:rsidRPr="003D42C3">
              <w:rPr>
                <w:rStyle w:val="lev"/>
                <w:rFonts w:cs="Tahoma"/>
                <w:b w:val="0"/>
                <w:szCs w:val="20"/>
                <w:lang w:eastAsia="fr-FR"/>
              </w:rPr>
              <w:t xml:space="preserve"> </w:t>
            </w:r>
            <w:r>
              <w:rPr>
                <w:rStyle w:val="lev"/>
                <w:rFonts w:cs="Tahoma"/>
                <w:b w:val="0"/>
                <w:szCs w:val="20"/>
                <w:lang w:eastAsia="fr-FR"/>
              </w:rPr>
              <w:t xml:space="preserve">En retour, </w:t>
            </w:r>
            <w:r w:rsidR="003E381C">
              <w:rPr>
                <w:rStyle w:val="lev"/>
                <w:rFonts w:cs="Tahoma"/>
                <w:b w:val="0"/>
                <w:szCs w:val="20"/>
                <w:lang w:eastAsia="fr-FR"/>
              </w:rPr>
              <w:t xml:space="preserve">chaque </w:t>
            </w:r>
            <w:r>
              <w:rPr>
                <w:rStyle w:val="lev"/>
                <w:rFonts w:cs="Tahoma"/>
                <w:b w:val="0"/>
                <w:szCs w:val="20"/>
                <w:lang w:eastAsia="fr-FR"/>
              </w:rPr>
              <w:t xml:space="preserve">champs en erreur </w:t>
            </w:r>
            <w:r w:rsidR="003E381C">
              <w:rPr>
                <w:rStyle w:val="lev"/>
                <w:rFonts w:cs="Tahoma"/>
                <w:b w:val="0"/>
                <w:szCs w:val="20"/>
                <w:lang w:eastAsia="fr-FR"/>
              </w:rPr>
              <w:t xml:space="preserve">est </w:t>
            </w:r>
            <w:r>
              <w:rPr>
                <w:rStyle w:val="lev"/>
                <w:rFonts w:cs="Tahoma"/>
                <w:b w:val="0"/>
                <w:szCs w:val="20"/>
                <w:lang w:eastAsia="fr-FR"/>
              </w:rPr>
              <w:t xml:space="preserve">affichés en rouge dans </w:t>
            </w:r>
            <w:r w:rsidR="003E381C">
              <w:rPr>
                <w:rStyle w:val="lev"/>
                <w:rFonts w:cs="Tahoma"/>
                <w:b w:val="0"/>
                <w:szCs w:val="20"/>
                <w:lang w:eastAsia="fr-FR"/>
              </w:rPr>
              <w:t>l’</w:t>
            </w:r>
            <w:r w:rsidRPr="00A27AF8">
              <w:rPr>
                <w:rStyle w:val="CodeCar"/>
              </w:rPr>
              <w:t>enregistrement</w:t>
            </w:r>
            <w:r>
              <w:rPr>
                <w:rStyle w:val="lev"/>
                <w:rFonts w:cs="Tahoma"/>
                <w:b w:val="0"/>
                <w:szCs w:val="20"/>
                <w:lang w:eastAsia="fr-FR"/>
              </w:rPr>
              <w:t>.</w:t>
            </w:r>
          </w:p>
          <w:p w:rsidR="00A27AF8" w:rsidRDefault="00A27AF8" w:rsidP="00746E31">
            <w:pPr>
              <w:rPr>
                <w:rStyle w:val="lev"/>
                <w:rFonts w:cs="Tahoma"/>
                <w:b w:val="0"/>
                <w:szCs w:val="20"/>
                <w:lang w:eastAsia="fr-FR"/>
              </w:rPr>
            </w:pPr>
            <w:r w:rsidRPr="00A27AF8">
              <w:rPr>
                <w:rStyle w:val="CodeCar"/>
              </w:rPr>
              <w:t>false</w:t>
            </w:r>
            <w:r>
              <w:rPr>
                <w:rStyle w:val="lev"/>
                <w:rFonts w:cs="Tahoma"/>
                <w:b w:val="0"/>
                <w:szCs w:val="20"/>
                <w:lang w:eastAsia="fr-FR"/>
              </w:rPr>
              <w:t xml:space="preserve"> : </w:t>
            </w:r>
            <w:r w:rsidR="003E381C">
              <w:rPr>
                <w:rStyle w:val="lev"/>
                <w:rFonts w:cs="Tahoma"/>
                <w:b w:val="0"/>
                <w:szCs w:val="20"/>
                <w:lang w:eastAsia="fr-FR"/>
              </w:rPr>
              <w:t>a</w:t>
            </w:r>
            <w:r>
              <w:rPr>
                <w:rStyle w:val="lev"/>
                <w:rFonts w:cs="Tahoma"/>
                <w:b w:val="0"/>
                <w:szCs w:val="20"/>
                <w:lang w:eastAsia="fr-FR"/>
              </w:rPr>
              <w:t>ucune erreur n’a été rencontrée lors des tests de cet enregistrement.</w:t>
            </w:r>
          </w:p>
          <w:p w:rsidR="00E135EB" w:rsidRDefault="00E135EB" w:rsidP="00746E31">
            <w:pPr>
              <w:rPr>
                <w:rStyle w:val="lev"/>
                <w:rFonts w:cs="Tahoma"/>
                <w:b w:val="0"/>
                <w:szCs w:val="20"/>
                <w:lang w:eastAsia="fr-FR"/>
              </w:rPr>
            </w:pPr>
          </w:p>
          <w:p w:rsidR="00E135EB" w:rsidRDefault="00E135EB" w:rsidP="00746E31">
            <w:pPr>
              <w:rPr>
                <w:rFonts w:cs="Tahoma"/>
                <w:szCs w:val="20"/>
              </w:rPr>
            </w:pPr>
            <w:r w:rsidRPr="00E135EB">
              <w:rPr>
                <w:rFonts w:cs="Tahoma"/>
                <w:b/>
                <w:szCs w:val="20"/>
              </w:rPr>
              <w:t>A NOTER</w:t>
            </w:r>
            <w:r w:rsidRPr="00E135EB">
              <w:rPr>
                <w:rFonts w:cs="Tahoma"/>
                <w:szCs w:val="20"/>
              </w:rPr>
              <w:t xml:space="preserve"> : </w:t>
            </w:r>
          </w:p>
          <w:p w:rsidR="00E135EB" w:rsidRDefault="00A27AF8" w:rsidP="00746E31">
            <w:pPr>
              <w:pStyle w:val="Paragraphedeliste"/>
              <w:numPr>
                <w:ilvl w:val="0"/>
                <w:numId w:val="37"/>
              </w:numPr>
              <w:rPr>
                <w:rFonts w:cs="Tahoma"/>
                <w:szCs w:val="20"/>
                <w:lang w:eastAsia="fr-FR"/>
              </w:rPr>
            </w:pPr>
            <w:r>
              <w:rPr>
                <w:rFonts w:cs="Tahoma"/>
                <w:szCs w:val="20"/>
              </w:rPr>
              <w:t>Il est important de noter qu’en cas d’erreur l’enregistrement est modifié pour désigner le ou les champ(s) en erreur et le type d’erreur rencontrée. Un affichage via l’une des méthodes d’affichage du jeu de données résultat permettra d’en prendre connaissance.</w:t>
            </w:r>
          </w:p>
          <w:p w:rsidR="00A27AF8" w:rsidRDefault="00A27AF8" w:rsidP="00746E31">
            <w:pPr>
              <w:pStyle w:val="Paragraphedeliste"/>
              <w:numPr>
                <w:ilvl w:val="0"/>
                <w:numId w:val="37"/>
              </w:numPr>
              <w:rPr>
                <w:rFonts w:cs="Tahoma"/>
                <w:szCs w:val="20"/>
                <w:lang w:eastAsia="fr-FR"/>
              </w:rPr>
            </w:pPr>
            <w:r>
              <w:rPr>
                <w:rFonts w:cs="Tahoma"/>
                <w:szCs w:val="20"/>
              </w:rPr>
              <w:lastRenderedPageBreak/>
              <w:t xml:space="preserve">En cas d’erreur, le champ système intitulé </w:t>
            </w:r>
            <w:r w:rsidRPr="00A27AF8">
              <w:rPr>
                <w:rStyle w:val="CodeCar"/>
              </w:rPr>
              <w:t>erreur</w:t>
            </w:r>
            <w:r>
              <w:rPr>
                <w:rFonts w:cs="Tahoma"/>
                <w:szCs w:val="20"/>
              </w:rPr>
              <w:t xml:space="preserve"> ajouté à l’enregistrement </w:t>
            </w:r>
            <w:r w:rsidRPr="00A27AF8">
              <w:rPr>
                <w:rStyle w:val="CodeCar"/>
              </w:rPr>
              <w:t>enregistrement</w:t>
            </w:r>
            <w:r>
              <w:rPr>
                <w:rFonts w:cs="Tahoma"/>
                <w:szCs w:val="20"/>
              </w:rPr>
              <w:t xml:space="preserve"> prendra comme valeur 1 (</w:t>
            </w:r>
            <w:r w:rsidRPr="00A27AF8">
              <w:rPr>
                <w:rStyle w:val="CodeCar"/>
              </w:rPr>
              <w:t>true</w:t>
            </w:r>
            <w:r>
              <w:rPr>
                <w:rFonts w:cs="Tahoma"/>
                <w:szCs w:val="20"/>
              </w:rPr>
              <w:t>).</w:t>
            </w:r>
          </w:p>
          <w:p w:rsidR="00A27AF8" w:rsidRPr="00A27AF8" w:rsidRDefault="00A27AF8" w:rsidP="00746E31">
            <w:pPr>
              <w:pStyle w:val="Paragraphedeliste"/>
              <w:numPr>
                <w:ilvl w:val="0"/>
                <w:numId w:val="37"/>
              </w:numPr>
              <w:rPr>
                <w:rStyle w:val="lev"/>
                <w:rFonts w:cs="Tahoma"/>
                <w:b w:val="0"/>
                <w:bCs w:val="0"/>
                <w:szCs w:val="20"/>
                <w:lang w:eastAsia="fr-FR"/>
              </w:rPr>
            </w:pPr>
            <w:r>
              <w:rPr>
                <w:rFonts w:cs="Tahoma"/>
                <w:szCs w:val="20"/>
              </w:rPr>
              <w:t>Tous les tests prédéfinis ainsi que les tests personnalisés sont effectués sur l’enregistrement.</w:t>
            </w:r>
          </w:p>
          <w:p w:rsidR="00E135EB" w:rsidRPr="00E14F5F" w:rsidRDefault="00E135EB" w:rsidP="00B6030A">
            <w:pPr>
              <w:pStyle w:val="Codecomplet"/>
            </w:pPr>
          </w:p>
        </w:tc>
      </w:tr>
    </w:tbl>
    <w:p w:rsidR="00E135EB" w:rsidRDefault="00E135EB" w:rsidP="006B1411">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A27AF8" w:rsidRPr="00B450D2" w:rsidTr="00746E31">
        <w:tc>
          <w:tcPr>
            <w:tcW w:w="9212" w:type="dxa"/>
            <w:tcBorders>
              <w:bottom w:val="single" w:sz="8" w:space="0" w:color="auto"/>
            </w:tcBorders>
            <w:shd w:val="clear" w:color="auto" w:fill="DBE5F1" w:themeFill="accent1" w:themeFillTint="33"/>
          </w:tcPr>
          <w:p w:rsidR="00A27AF8" w:rsidRPr="00B450D2" w:rsidRDefault="00A27AF8" w:rsidP="00B6030A">
            <w:pPr>
              <w:pStyle w:val="Mthode"/>
            </w:pPr>
            <w:r>
              <w:t>displayRawErrors()</w:t>
            </w:r>
          </w:p>
        </w:tc>
      </w:tr>
      <w:tr w:rsidR="00A27AF8" w:rsidRPr="00E14F5F" w:rsidTr="00746E31">
        <w:tc>
          <w:tcPr>
            <w:tcW w:w="9212" w:type="dxa"/>
            <w:tcBorders>
              <w:top w:val="single" w:sz="8" w:space="0" w:color="auto"/>
            </w:tcBorders>
            <w:shd w:val="clear" w:color="auto" w:fill="F2F2F2" w:themeFill="background1" w:themeFillShade="F2"/>
          </w:tcPr>
          <w:p w:rsidR="00A27AF8" w:rsidRDefault="00A27AF8" w:rsidP="00746E31">
            <w:pPr>
              <w:rPr>
                <w:lang w:eastAsia="fr-FR"/>
              </w:rPr>
            </w:pPr>
            <w:r>
              <w:rPr>
                <w:rFonts w:cs="Tahoma"/>
                <w:szCs w:val="20"/>
                <w:lang w:eastAsia="fr-FR"/>
              </w:rPr>
              <w:t>Affichage du jeu de données importé de manière simple.</w:t>
            </w:r>
          </w:p>
          <w:p w:rsidR="00A27AF8" w:rsidRDefault="00A27AF8" w:rsidP="00746E31">
            <w:pPr>
              <w:rPr>
                <w:b/>
                <w:lang w:eastAsia="fr-FR"/>
              </w:rPr>
            </w:pPr>
          </w:p>
          <w:p w:rsidR="00A27AF8" w:rsidRPr="00746E31" w:rsidRDefault="00A27AF8" w:rsidP="00746E31">
            <w:pPr>
              <w:rPr>
                <w:rFonts w:cs="Tahoma"/>
                <w:b/>
                <w:szCs w:val="20"/>
                <w:lang w:val="en-US" w:eastAsia="fr-FR"/>
              </w:rPr>
            </w:pPr>
            <w:r w:rsidRPr="00746E31">
              <w:rPr>
                <w:rFonts w:cs="Tahoma"/>
                <w:b/>
                <w:szCs w:val="20"/>
                <w:lang w:val="en-US" w:eastAsia="fr-FR"/>
              </w:rPr>
              <w:t>Description</w:t>
            </w:r>
          </w:p>
          <w:p w:rsidR="00A27AF8" w:rsidRPr="00A27AF8" w:rsidRDefault="00A27AF8" w:rsidP="00B6030A">
            <w:pPr>
              <w:pStyle w:val="Code"/>
              <w:rPr>
                <w:rStyle w:val="CodeCar"/>
                <w:b/>
                <w:lang w:val="en-US"/>
              </w:rPr>
            </w:pPr>
            <w:r>
              <w:rPr>
                <w:rStyle w:val="CodeCar"/>
                <w:lang w:val="en-US"/>
              </w:rPr>
              <w:t>string</w:t>
            </w:r>
            <w:r w:rsidRPr="00A27AF8">
              <w:rPr>
                <w:rStyle w:val="CodeCar"/>
                <w:b/>
                <w:lang w:val="en-US"/>
              </w:rPr>
              <w:t xml:space="preserve"> displayRawErrors</w:t>
            </w:r>
            <w:r w:rsidRPr="00A27AF8">
              <w:rPr>
                <w:rStyle w:val="CodeCar"/>
                <w:lang w:val="en-US"/>
              </w:rPr>
              <w:t>(</w:t>
            </w:r>
            <w:r w:rsidRPr="00A27AF8">
              <w:rPr>
                <w:rStyle w:val="CodeCar"/>
                <w:b/>
                <w:lang w:val="en-US"/>
              </w:rPr>
              <w:t>array</w:t>
            </w:r>
            <w:r w:rsidRPr="00A27AF8">
              <w:rPr>
                <w:rStyle w:val="CodeCar"/>
                <w:lang w:val="en-US"/>
              </w:rPr>
              <w:t xml:space="preserve"> </w:t>
            </w:r>
            <w:r w:rsidR="00822B34">
              <w:rPr>
                <w:rStyle w:val="CodeCar"/>
                <w:lang w:val="en-US"/>
              </w:rPr>
              <w:t>$</w:t>
            </w:r>
            <w:r w:rsidRPr="00A27AF8">
              <w:rPr>
                <w:rStyle w:val="CodeCar"/>
                <w:lang w:val="en-US"/>
              </w:rPr>
              <w:t>data</w:t>
            </w:r>
            <w:r>
              <w:rPr>
                <w:rStyle w:val="CodeCar"/>
                <w:lang w:val="en-US"/>
              </w:rPr>
              <w:t xml:space="preserve">, </w:t>
            </w:r>
            <w:r w:rsidRPr="00A27AF8">
              <w:rPr>
                <w:rStyle w:val="CodeCar"/>
                <w:b/>
                <w:lang w:val="en-US"/>
              </w:rPr>
              <w:t>int</w:t>
            </w:r>
            <w:r>
              <w:rPr>
                <w:rStyle w:val="CodeCar"/>
                <w:lang w:val="en-US"/>
              </w:rPr>
              <w:t xml:space="preserve"> </w:t>
            </w:r>
            <w:r w:rsidR="00822B34">
              <w:rPr>
                <w:rStyle w:val="CodeCar"/>
                <w:lang w:val="en-US"/>
              </w:rPr>
              <w:t>$</w:t>
            </w:r>
            <w:r>
              <w:rPr>
                <w:rStyle w:val="CodeCar"/>
                <w:lang w:val="en-US"/>
              </w:rPr>
              <w:t>nbErreurs</w:t>
            </w:r>
            <w:r w:rsidRPr="00A27AF8">
              <w:rPr>
                <w:rStyle w:val="CodeCar"/>
                <w:lang w:val="en-US"/>
              </w:rPr>
              <w:t>)</w:t>
            </w:r>
          </w:p>
          <w:p w:rsidR="00A27AF8" w:rsidRPr="00A27AF8" w:rsidRDefault="00A27AF8" w:rsidP="00746E31">
            <w:pPr>
              <w:rPr>
                <w:rStyle w:val="lev"/>
                <w:lang w:val="en-US" w:eastAsia="fr-FR"/>
              </w:rPr>
            </w:pPr>
          </w:p>
          <w:p w:rsidR="00A27AF8" w:rsidRPr="003D42C3" w:rsidRDefault="00A27AF8" w:rsidP="00746E31">
            <w:pPr>
              <w:rPr>
                <w:rStyle w:val="lev"/>
                <w:rFonts w:cs="Tahoma"/>
                <w:szCs w:val="20"/>
                <w:lang w:eastAsia="fr-FR"/>
              </w:rPr>
            </w:pPr>
            <w:r w:rsidRPr="003D42C3">
              <w:rPr>
                <w:rStyle w:val="lev"/>
                <w:rFonts w:cs="Tahoma"/>
                <w:szCs w:val="20"/>
                <w:lang w:eastAsia="fr-FR"/>
              </w:rPr>
              <w:t>Liste des paramètres</w:t>
            </w:r>
          </w:p>
          <w:p w:rsidR="00A27AF8" w:rsidRDefault="00A27AF8" w:rsidP="00822B34">
            <w:r w:rsidRPr="00822B34">
              <w:rPr>
                <w:rStyle w:val="CodeCar"/>
              </w:rPr>
              <w:t>data</w:t>
            </w:r>
            <w:r>
              <w:rPr>
                <w:rStyle w:val="lev"/>
                <w:b w:val="0"/>
              </w:rPr>
              <w:t xml:space="preserve"> </w:t>
            </w:r>
            <w:r w:rsidR="00822B34">
              <w:t xml:space="preserve">: </w:t>
            </w:r>
            <w:r>
              <w:t>Jeu de données importées.</w:t>
            </w:r>
            <w:r w:rsidRPr="003D42C3">
              <w:t xml:space="preserve"> </w:t>
            </w:r>
          </w:p>
          <w:p w:rsidR="00A27AF8" w:rsidRDefault="00A27AF8" w:rsidP="00822B34">
            <w:r w:rsidRPr="00822B34">
              <w:rPr>
                <w:rStyle w:val="CodeCar"/>
              </w:rPr>
              <w:t>nbErreurs</w:t>
            </w:r>
            <w:r w:rsidR="00822B34">
              <w:rPr>
                <w:rStyle w:val="lev"/>
                <w:b w:val="0"/>
              </w:rPr>
              <w:t xml:space="preserve"> : </w:t>
            </w:r>
            <w:r>
              <w:t>Nombre d’erreurs rencontrées à fournir à l’application.</w:t>
            </w:r>
            <w:r w:rsidRPr="003D42C3">
              <w:t xml:space="preserve"> </w:t>
            </w:r>
            <w:r>
              <w:t>S’agissant d’une fonction d’affichage, il n’y a aucune vérification sur ce paramètre. Il est ici juste utilisé pour afficher en clair le nombre d’erreurs rencontrées. Si vous passez 10, il affichera 10…</w:t>
            </w:r>
          </w:p>
          <w:p w:rsidR="00A27AF8" w:rsidRDefault="00A27AF8" w:rsidP="00A27AF8">
            <w:pPr>
              <w:rPr>
                <w:rFonts w:cs="Tahoma"/>
                <w:szCs w:val="20"/>
                <w:lang w:eastAsia="fr-FR"/>
              </w:rPr>
            </w:pPr>
          </w:p>
          <w:p w:rsidR="00A27AF8" w:rsidRPr="003D42C3" w:rsidRDefault="00A27AF8" w:rsidP="00746E31">
            <w:pPr>
              <w:rPr>
                <w:rStyle w:val="lev"/>
                <w:rFonts w:cs="Tahoma"/>
                <w:szCs w:val="20"/>
                <w:lang w:eastAsia="fr-FR"/>
              </w:rPr>
            </w:pPr>
            <w:r w:rsidRPr="003D42C3">
              <w:rPr>
                <w:rStyle w:val="lev"/>
                <w:rFonts w:cs="Tahoma"/>
                <w:szCs w:val="20"/>
                <w:lang w:eastAsia="fr-FR"/>
              </w:rPr>
              <w:t>Retour</w:t>
            </w:r>
          </w:p>
          <w:p w:rsidR="00A27AF8" w:rsidRDefault="00A27AF8" w:rsidP="00A27AF8">
            <w:pPr>
              <w:rPr>
                <w:rStyle w:val="lev"/>
                <w:rFonts w:cs="Tahoma"/>
                <w:b w:val="0"/>
                <w:szCs w:val="20"/>
                <w:lang w:eastAsia="fr-FR"/>
              </w:rPr>
            </w:pPr>
            <w:r>
              <w:rPr>
                <w:rStyle w:val="lev"/>
                <w:rFonts w:cs="Tahoma"/>
                <w:b w:val="0"/>
                <w:szCs w:val="20"/>
                <w:lang w:eastAsia="fr-FR"/>
              </w:rPr>
              <w:t>Chaine de caractère HTML à afficher.</w:t>
            </w:r>
            <w:r w:rsidR="00FC2DB8">
              <w:rPr>
                <w:rStyle w:val="lev"/>
                <w:rFonts w:cs="Tahoma"/>
                <w:b w:val="0"/>
                <w:szCs w:val="20"/>
                <w:lang w:eastAsia="fr-FR"/>
              </w:rPr>
              <w:t xml:space="preserve"> Exemple : </w:t>
            </w:r>
          </w:p>
          <w:p w:rsidR="00FC2DB8" w:rsidRDefault="00FC2DB8" w:rsidP="00A27AF8">
            <w:pPr>
              <w:rPr>
                <w:rStyle w:val="lev"/>
                <w:rFonts w:cs="Tahoma"/>
                <w:b w:val="0"/>
                <w:szCs w:val="20"/>
                <w:lang w:eastAsia="fr-FR"/>
              </w:rPr>
            </w:pPr>
          </w:p>
          <w:p w:rsidR="00FC2DB8" w:rsidRDefault="00822B34" w:rsidP="00A27AF8">
            <w:pPr>
              <w:rPr>
                <w:rStyle w:val="lev"/>
                <w:rFonts w:cs="Tahoma"/>
                <w:b w:val="0"/>
                <w:szCs w:val="20"/>
                <w:lang w:eastAsia="fr-FR"/>
              </w:rPr>
            </w:pPr>
            <w:r>
              <w:rPr>
                <w:rFonts w:cs="Tahoma"/>
                <w:bCs/>
                <w:noProof/>
                <w:szCs w:val="20"/>
                <w:lang w:eastAsia="fr-FR"/>
              </w:rPr>
              <w:drawing>
                <wp:inline distT="0" distB="0" distL="0" distR="0" wp14:anchorId="2237D49B" wp14:editId="52E3FD06">
                  <wp:extent cx="4371975" cy="1423670"/>
                  <wp:effectExtent l="0" t="0" r="9525"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display_raw.jpg"/>
                          <pic:cNvPicPr/>
                        </pic:nvPicPr>
                        <pic:blipFill>
                          <a:blip r:embed="rId10">
                            <a:extLst>
                              <a:ext uri="{28A0092B-C50C-407E-A947-70E740481C1C}">
                                <a14:useLocalDpi xmlns:a14="http://schemas.microsoft.com/office/drawing/2010/main" val="0"/>
                              </a:ext>
                            </a:extLst>
                          </a:blip>
                          <a:stretch>
                            <a:fillRect/>
                          </a:stretch>
                        </pic:blipFill>
                        <pic:spPr>
                          <a:xfrm>
                            <a:off x="0" y="0"/>
                            <a:ext cx="4370740" cy="1423268"/>
                          </a:xfrm>
                          <a:prstGeom prst="rect">
                            <a:avLst/>
                          </a:prstGeom>
                        </pic:spPr>
                      </pic:pic>
                    </a:graphicData>
                  </a:graphic>
                </wp:inline>
              </w:drawing>
            </w:r>
          </w:p>
          <w:p w:rsidR="00A27AF8" w:rsidRPr="00FC2DB8" w:rsidRDefault="00A27AF8" w:rsidP="00FC2DB8">
            <w:pPr>
              <w:rPr>
                <w:rStyle w:val="lev"/>
                <w:rFonts w:cs="Tahoma"/>
                <w:b w:val="0"/>
                <w:bCs w:val="0"/>
                <w:szCs w:val="20"/>
                <w:lang w:eastAsia="fr-FR"/>
              </w:rPr>
            </w:pPr>
          </w:p>
          <w:p w:rsidR="00A27AF8" w:rsidRPr="00E14F5F" w:rsidRDefault="00A27AF8" w:rsidP="00B6030A">
            <w:pPr>
              <w:pStyle w:val="Codecomplet"/>
            </w:pPr>
          </w:p>
        </w:tc>
      </w:tr>
    </w:tbl>
    <w:p w:rsidR="00E135EB" w:rsidRDefault="00E135EB" w:rsidP="00E135EB"/>
    <w:p w:rsidR="00B6030A" w:rsidRDefault="00B6030A">
      <w:r>
        <w:rPr>
          <w:b/>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88"/>
      </w:tblGrid>
      <w:tr w:rsidR="00FC2DB8" w:rsidRPr="00B450D2" w:rsidTr="00B6030A">
        <w:tc>
          <w:tcPr>
            <w:tcW w:w="9288" w:type="dxa"/>
            <w:tcBorders>
              <w:bottom w:val="single" w:sz="8" w:space="0" w:color="auto"/>
            </w:tcBorders>
            <w:shd w:val="clear" w:color="auto" w:fill="DBE5F1" w:themeFill="accent1" w:themeFillTint="33"/>
          </w:tcPr>
          <w:p w:rsidR="00FC2DB8" w:rsidRPr="00B450D2" w:rsidRDefault="00FC2DB8" w:rsidP="00B6030A">
            <w:pPr>
              <w:pStyle w:val="Mthode"/>
            </w:pPr>
            <w:r>
              <w:lastRenderedPageBreak/>
              <w:t>displayErrors()</w:t>
            </w:r>
          </w:p>
        </w:tc>
      </w:tr>
      <w:tr w:rsidR="00FC2DB8" w:rsidRPr="00E14F5F" w:rsidTr="00B6030A">
        <w:tc>
          <w:tcPr>
            <w:tcW w:w="9288" w:type="dxa"/>
            <w:tcBorders>
              <w:top w:val="single" w:sz="8" w:space="0" w:color="auto"/>
            </w:tcBorders>
            <w:shd w:val="clear" w:color="auto" w:fill="F2F2F2" w:themeFill="background1" w:themeFillShade="F2"/>
          </w:tcPr>
          <w:p w:rsidR="00FC2DB8" w:rsidRDefault="00FC2DB8" w:rsidP="00746E31">
            <w:pPr>
              <w:rPr>
                <w:lang w:eastAsia="fr-FR"/>
              </w:rPr>
            </w:pPr>
            <w:r>
              <w:rPr>
                <w:rFonts w:cs="Tahoma"/>
                <w:szCs w:val="20"/>
                <w:lang w:eastAsia="fr-FR"/>
              </w:rPr>
              <w:t>Affichage du jeu de données importé de manière structurée.</w:t>
            </w:r>
          </w:p>
          <w:p w:rsidR="00FC2DB8" w:rsidRDefault="00FC2DB8" w:rsidP="00746E31">
            <w:pPr>
              <w:rPr>
                <w:b/>
                <w:lang w:eastAsia="fr-FR"/>
              </w:rPr>
            </w:pPr>
          </w:p>
          <w:p w:rsidR="00FC2DB8" w:rsidRPr="00FC2DB8" w:rsidRDefault="00FC2DB8" w:rsidP="00746E31">
            <w:pPr>
              <w:rPr>
                <w:rFonts w:cs="Tahoma"/>
                <w:b/>
                <w:szCs w:val="20"/>
                <w:lang w:val="en-US" w:eastAsia="fr-FR"/>
              </w:rPr>
            </w:pPr>
            <w:r w:rsidRPr="00FC2DB8">
              <w:rPr>
                <w:rFonts w:cs="Tahoma"/>
                <w:b/>
                <w:szCs w:val="20"/>
                <w:lang w:val="en-US" w:eastAsia="fr-FR"/>
              </w:rPr>
              <w:t>Description</w:t>
            </w:r>
          </w:p>
          <w:p w:rsidR="00822B34" w:rsidRPr="00A27AF8" w:rsidRDefault="00822B34" w:rsidP="00B6030A">
            <w:pPr>
              <w:pStyle w:val="Code"/>
              <w:rPr>
                <w:rStyle w:val="CodeCar"/>
                <w:b/>
                <w:lang w:val="en-US"/>
              </w:rPr>
            </w:pPr>
            <w:r>
              <w:rPr>
                <w:rStyle w:val="CodeCar"/>
                <w:lang w:val="en-US"/>
              </w:rPr>
              <w:t>string</w:t>
            </w:r>
            <w:r w:rsidRPr="00A27AF8">
              <w:rPr>
                <w:rStyle w:val="CodeCar"/>
                <w:b/>
                <w:lang w:val="en-US"/>
              </w:rPr>
              <w:t xml:space="preserve"> displayErrors</w:t>
            </w:r>
            <w:r w:rsidRPr="00A27AF8">
              <w:rPr>
                <w:rStyle w:val="CodeCar"/>
                <w:lang w:val="en-US"/>
              </w:rPr>
              <w:t>(</w:t>
            </w:r>
            <w:r w:rsidRPr="00A27AF8">
              <w:rPr>
                <w:rStyle w:val="CodeCar"/>
                <w:b/>
                <w:lang w:val="en-US"/>
              </w:rPr>
              <w:t>array</w:t>
            </w:r>
            <w:r w:rsidRPr="00A27AF8">
              <w:rPr>
                <w:rStyle w:val="CodeCar"/>
                <w:lang w:val="en-US"/>
              </w:rPr>
              <w:t xml:space="preserve"> </w:t>
            </w:r>
            <w:r>
              <w:rPr>
                <w:rStyle w:val="CodeCar"/>
                <w:lang w:val="en-US"/>
              </w:rPr>
              <w:t>$</w:t>
            </w:r>
            <w:r w:rsidRPr="00A27AF8">
              <w:rPr>
                <w:rStyle w:val="CodeCar"/>
                <w:lang w:val="en-US"/>
              </w:rPr>
              <w:t>data</w:t>
            </w:r>
            <w:r>
              <w:rPr>
                <w:rStyle w:val="CodeCar"/>
                <w:lang w:val="en-US"/>
              </w:rPr>
              <w:t xml:space="preserve">, </w:t>
            </w:r>
            <w:r w:rsidRPr="00A27AF8">
              <w:rPr>
                <w:rStyle w:val="CodeCar"/>
                <w:b/>
                <w:lang w:val="en-US"/>
              </w:rPr>
              <w:t>int</w:t>
            </w:r>
            <w:r>
              <w:rPr>
                <w:rStyle w:val="CodeCar"/>
                <w:lang w:val="en-US"/>
              </w:rPr>
              <w:t xml:space="preserve"> $nbErreurs</w:t>
            </w:r>
            <w:r w:rsidRPr="00A27AF8">
              <w:rPr>
                <w:rStyle w:val="CodeCar"/>
                <w:lang w:val="en-US"/>
              </w:rPr>
              <w:t>)</w:t>
            </w:r>
          </w:p>
          <w:p w:rsidR="00FC2DB8" w:rsidRPr="00A27AF8" w:rsidRDefault="00FC2DB8" w:rsidP="00746E31">
            <w:pPr>
              <w:rPr>
                <w:rStyle w:val="lev"/>
                <w:lang w:val="en-US" w:eastAsia="fr-FR"/>
              </w:rPr>
            </w:pPr>
          </w:p>
          <w:p w:rsidR="00FC2DB8" w:rsidRPr="003D42C3" w:rsidRDefault="00FC2DB8" w:rsidP="00746E31">
            <w:pPr>
              <w:rPr>
                <w:rStyle w:val="lev"/>
                <w:rFonts w:cs="Tahoma"/>
                <w:szCs w:val="20"/>
                <w:lang w:eastAsia="fr-FR"/>
              </w:rPr>
            </w:pPr>
            <w:r w:rsidRPr="003D42C3">
              <w:rPr>
                <w:rStyle w:val="lev"/>
                <w:rFonts w:cs="Tahoma"/>
                <w:szCs w:val="20"/>
                <w:lang w:eastAsia="fr-FR"/>
              </w:rPr>
              <w:t>Liste des paramètres</w:t>
            </w:r>
          </w:p>
          <w:p w:rsidR="00822B34" w:rsidRDefault="00822B34" w:rsidP="00822B34">
            <w:pPr>
              <w:rPr>
                <w:rStyle w:val="lev"/>
                <w:rFonts w:cs="Tahoma"/>
                <w:b w:val="0"/>
                <w:szCs w:val="20"/>
                <w:lang w:eastAsia="fr-FR"/>
              </w:rPr>
            </w:pPr>
            <w:r>
              <w:rPr>
                <w:rStyle w:val="CodeCar"/>
              </w:rPr>
              <w:t>t</w:t>
            </w:r>
            <w:r w:rsidRPr="00A27AF8">
              <w:rPr>
                <w:rStyle w:val="CodeCar"/>
              </w:rPr>
              <w:t>rue</w:t>
            </w:r>
            <w:r>
              <w:rPr>
                <w:rStyle w:val="lev"/>
                <w:rFonts w:cs="Tahoma"/>
                <w:b w:val="0"/>
                <w:szCs w:val="20"/>
                <w:lang w:eastAsia="fr-FR"/>
              </w:rPr>
              <w:t> : une ou plusieurs erreurs ont été rencontrées lors du test de l’enregistrement.</w:t>
            </w:r>
            <w:r w:rsidRPr="003D42C3">
              <w:rPr>
                <w:rStyle w:val="lev"/>
                <w:rFonts w:cs="Tahoma"/>
                <w:b w:val="0"/>
                <w:szCs w:val="20"/>
                <w:lang w:eastAsia="fr-FR"/>
              </w:rPr>
              <w:t xml:space="preserve"> </w:t>
            </w:r>
            <w:r>
              <w:rPr>
                <w:rStyle w:val="lev"/>
                <w:rFonts w:cs="Tahoma"/>
                <w:b w:val="0"/>
                <w:szCs w:val="20"/>
                <w:lang w:eastAsia="fr-FR"/>
              </w:rPr>
              <w:t>En retour, chaque champs en erreur est affichés en rouge dans l’</w:t>
            </w:r>
            <w:r w:rsidRPr="00A27AF8">
              <w:rPr>
                <w:rStyle w:val="CodeCar"/>
              </w:rPr>
              <w:t>enregistrement</w:t>
            </w:r>
            <w:r>
              <w:rPr>
                <w:rStyle w:val="lev"/>
                <w:rFonts w:cs="Tahoma"/>
                <w:b w:val="0"/>
                <w:szCs w:val="20"/>
                <w:lang w:eastAsia="fr-FR"/>
              </w:rPr>
              <w:t>.</w:t>
            </w:r>
          </w:p>
          <w:p w:rsidR="00822B34" w:rsidRDefault="00822B34" w:rsidP="00822B34">
            <w:pPr>
              <w:rPr>
                <w:rStyle w:val="lev"/>
                <w:rFonts w:cs="Tahoma"/>
                <w:b w:val="0"/>
                <w:szCs w:val="20"/>
                <w:lang w:eastAsia="fr-FR"/>
              </w:rPr>
            </w:pPr>
            <w:r w:rsidRPr="00A27AF8">
              <w:rPr>
                <w:rStyle w:val="CodeCar"/>
              </w:rPr>
              <w:t>false</w:t>
            </w:r>
            <w:r>
              <w:rPr>
                <w:rStyle w:val="lev"/>
                <w:rFonts w:cs="Tahoma"/>
                <w:b w:val="0"/>
                <w:szCs w:val="20"/>
                <w:lang w:eastAsia="fr-FR"/>
              </w:rPr>
              <w:t> : aucune erreur n’a été rencontrée lors des tests de cet enregistrement.</w:t>
            </w:r>
          </w:p>
          <w:p w:rsidR="00FC2DB8" w:rsidRDefault="00FC2DB8" w:rsidP="00746E31">
            <w:pPr>
              <w:rPr>
                <w:rFonts w:cs="Tahoma"/>
                <w:szCs w:val="20"/>
                <w:lang w:eastAsia="fr-FR"/>
              </w:rPr>
            </w:pPr>
          </w:p>
          <w:p w:rsidR="00FC2DB8" w:rsidRPr="003D42C3" w:rsidRDefault="00FC2DB8" w:rsidP="00746E31">
            <w:pPr>
              <w:rPr>
                <w:rStyle w:val="lev"/>
                <w:rFonts w:cs="Tahoma"/>
                <w:szCs w:val="20"/>
                <w:lang w:eastAsia="fr-FR"/>
              </w:rPr>
            </w:pPr>
            <w:r w:rsidRPr="003D42C3">
              <w:rPr>
                <w:rStyle w:val="lev"/>
                <w:rFonts w:cs="Tahoma"/>
                <w:szCs w:val="20"/>
                <w:lang w:eastAsia="fr-FR"/>
              </w:rPr>
              <w:t>Retour</w:t>
            </w:r>
          </w:p>
          <w:p w:rsidR="00FC2DB8" w:rsidRDefault="00FC2DB8" w:rsidP="00746E31">
            <w:pPr>
              <w:rPr>
                <w:rStyle w:val="lev"/>
                <w:rFonts w:cs="Tahoma"/>
                <w:b w:val="0"/>
                <w:szCs w:val="20"/>
                <w:lang w:eastAsia="fr-FR"/>
              </w:rPr>
            </w:pPr>
            <w:r>
              <w:rPr>
                <w:rStyle w:val="lev"/>
                <w:rFonts w:cs="Tahoma"/>
                <w:b w:val="0"/>
                <w:szCs w:val="20"/>
                <w:lang w:eastAsia="fr-FR"/>
              </w:rPr>
              <w:t xml:space="preserve">Chaine de caractère HTML à afficher. Exemple : </w:t>
            </w:r>
          </w:p>
          <w:p w:rsidR="00FC2DB8" w:rsidRDefault="00FC2DB8" w:rsidP="00746E31">
            <w:pPr>
              <w:rPr>
                <w:rStyle w:val="lev"/>
                <w:rFonts w:cs="Tahoma"/>
                <w:b w:val="0"/>
                <w:szCs w:val="20"/>
                <w:lang w:eastAsia="fr-FR"/>
              </w:rPr>
            </w:pPr>
          </w:p>
          <w:p w:rsidR="00FC2DB8" w:rsidRDefault="00822B34" w:rsidP="00746E31">
            <w:pPr>
              <w:rPr>
                <w:rStyle w:val="lev"/>
                <w:rFonts w:cs="Tahoma"/>
                <w:b w:val="0"/>
                <w:szCs w:val="20"/>
                <w:lang w:eastAsia="fr-FR"/>
              </w:rPr>
            </w:pPr>
            <w:r>
              <w:rPr>
                <w:rFonts w:cs="Tahoma"/>
                <w:bCs/>
                <w:noProof/>
                <w:szCs w:val="20"/>
                <w:lang w:eastAsia="fr-FR"/>
              </w:rPr>
              <w:drawing>
                <wp:inline distT="0" distB="0" distL="0" distR="0" wp14:anchorId="6E68EE13" wp14:editId="4A824A16">
                  <wp:extent cx="5760720" cy="1752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display_errors.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1752600"/>
                          </a:xfrm>
                          <a:prstGeom prst="rect">
                            <a:avLst/>
                          </a:prstGeom>
                        </pic:spPr>
                      </pic:pic>
                    </a:graphicData>
                  </a:graphic>
                </wp:inline>
              </w:drawing>
            </w:r>
          </w:p>
          <w:p w:rsidR="00FC2DB8" w:rsidRPr="00FC2DB8" w:rsidRDefault="00FC2DB8" w:rsidP="00746E31">
            <w:pPr>
              <w:rPr>
                <w:rStyle w:val="lev"/>
                <w:rFonts w:cs="Tahoma"/>
                <w:b w:val="0"/>
                <w:bCs w:val="0"/>
                <w:szCs w:val="20"/>
                <w:lang w:eastAsia="fr-FR"/>
              </w:rPr>
            </w:pPr>
          </w:p>
          <w:p w:rsidR="00FC2DB8" w:rsidRPr="00E14F5F" w:rsidRDefault="00FC2DB8" w:rsidP="00B6030A">
            <w:pPr>
              <w:pStyle w:val="Codecomplet"/>
            </w:pPr>
          </w:p>
        </w:tc>
      </w:tr>
    </w:tbl>
    <w:p w:rsidR="00FC2DB8" w:rsidRPr="00E135EB" w:rsidRDefault="00FC2DB8" w:rsidP="00E135E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88"/>
      </w:tblGrid>
      <w:tr w:rsidR="00FC2DB8" w:rsidRPr="00B450D2" w:rsidTr="00746E31">
        <w:tc>
          <w:tcPr>
            <w:tcW w:w="9212" w:type="dxa"/>
            <w:tcBorders>
              <w:bottom w:val="single" w:sz="8" w:space="0" w:color="auto"/>
            </w:tcBorders>
            <w:shd w:val="clear" w:color="auto" w:fill="DBE5F1" w:themeFill="accent1" w:themeFillTint="33"/>
          </w:tcPr>
          <w:p w:rsidR="00FC2DB8" w:rsidRPr="00B450D2" w:rsidRDefault="00FC2DB8" w:rsidP="00B6030A">
            <w:pPr>
              <w:pStyle w:val="Mthode"/>
            </w:pPr>
            <w:r>
              <w:t>displayErrors()</w:t>
            </w:r>
          </w:p>
        </w:tc>
      </w:tr>
      <w:tr w:rsidR="00FC2DB8" w:rsidRPr="00E14F5F" w:rsidTr="00746E31">
        <w:tc>
          <w:tcPr>
            <w:tcW w:w="9212" w:type="dxa"/>
            <w:tcBorders>
              <w:top w:val="single" w:sz="8" w:space="0" w:color="auto"/>
            </w:tcBorders>
            <w:shd w:val="clear" w:color="auto" w:fill="F2F2F2" w:themeFill="background1" w:themeFillShade="F2"/>
          </w:tcPr>
          <w:p w:rsidR="00FC2DB8" w:rsidRDefault="00FC2DB8" w:rsidP="00746E31">
            <w:pPr>
              <w:rPr>
                <w:lang w:eastAsia="fr-FR"/>
              </w:rPr>
            </w:pPr>
            <w:r>
              <w:rPr>
                <w:rFonts w:cs="Tahoma"/>
                <w:szCs w:val="20"/>
                <w:lang w:eastAsia="fr-FR"/>
              </w:rPr>
              <w:t>Affichage du jeu de données importé sous forme de tableau.</w:t>
            </w:r>
          </w:p>
          <w:p w:rsidR="00FC2DB8" w:rsidRDefault="00FC2DB8" w:rsidP="00746E31">
            <w:pPr>
              <w:rPr>
                <w:b/>
                <w:lang w:eastAsia="fr-FR"/>
              </w:rPr>
            </w:pPr>
          </w:p>
          <w:p w:rsidR="00FC2DB8" w:rsidRPr="00FC2DB8" w:rsidRDefault="00FC2DB8" w:rsidP="00746E31">
            <w:pPr>
              <w:rPr>
                <w:rFonts w:cs="Tahoma"/>
                <w:b/>
                <w:szCs w:val="20"/>
                <w:lang w:val="en-US" w:eastAsia="fr-FR"/>
              </w:rPr>
            </w:pPr>
            <w:r w:rsidRPr="00FC2DB8">
              <w:rPr>
                <w:rFonts w:cs="Tahoma"/>
                <w:b/>
                <w:szCs w:val="20"/>
                <w:lang w:val="en-US" w:eastAsia="fr-FR"/>
              </w:rPr>
              <w:t>Description</w:t>
            </w:r>
          </w:p>
          <w:p w:rsidR="00822B34" w:rsidRPr="00A27AF8" w:rsidRDefault="00822B34" w:rsidP="00B6030A">
            <w:pPr>
              <w:pStyle w:val="Code"/>
              <w:rPr>
                <w:rStyle w:val="CodeCar"/>
                <w:b/>
                <w:lang w:val="en-US"/>
              </w:rPr>
            </w:pPr>
            <w:r>
              <w:rPr>
                <w:rStyle w:val="CodeCar"/>
                <w:lang w:val="en-US"/>
              </w:rPr>
              <w:t>string</w:t>
            </w:r>
            <w:r w:rsidRPr="00A27AF8">
              <w:rPr>
                <w:rStyle w:val="CodeCar"/>
                <w:b/>
                <w:lang w:val="en-US"/>
              </w:rPr>
              <w:t xml:space="preserve"> displayErrors</w:t>
            </w:r>
            <w:r>
              <w:rPr>
                <w:rStyle w:val="CodeCar"/>
                <w:b/>
                <w:lang w:val="en-US"/>
              </w:rPr>
              <w:t>Tab</w:t>
            </w:r>
            <w:r w:rsidRPr="00A27AF8">
              <w:rPr>
                <w:rStyle w:val="CodeCar"/>
                <w:lang w:val="en-US"/>
              </w:rPr>
              <w:t>(</w:t>
            </w:r>
            <w:r w:rsidRPr="00A27AF8">
              <w:rPr>
                <w:rStyle w:val="CodeCar"/>
                <w:b/>
                <w:lang w:val="en-US"/>
              </w:rPr>
              <w:t>array</w:t>
            </w:r>
            <w:r w:rsidRPr="00A27AF8">
              <w:rPr>
                <w:rStyle w:val="CodeCar"/>
                <w:lang w:val="en-US"/>
              </w:rPr>
              <w:t xml:space="preserve"> </w:t>
            </w:r>
            <w:r>
              <w:rPr>
                <w:rStyle w:val="CodeCar"/>
                <w:lang w:val="en-US"/>
              </w:rPr>
              <w:t>$</w:t>
            </w:r>
            <w:r w:rsidRPr="00A27AF8">
              <w:rPr>
                <w:rStyle w:val="CodeCar"/>
                <w:lang w:val="en-US"/>
              </w:rPr>
              <w:t>data</w:t>
            </w:r>
            <w:r>
              <w:rPr>
                <w:rStyle w:val="CodeCar"/>
                <w:lang w:val="en-US"/>
              </w:rPr>
              <w:t xml:space="preserve">, </w:t>
            </w:r>
            <w:r w:rsidRPr="00A27AF8">
              <w:rPr>
                <w:rStyle w:val="CodeCar"/>
                <w:b/>
                <w:lang w:val="en-US"/>
              </w:rPr>
              <w:t>int</w:t>
            </w:r>
            <w:r>
              <w:rPr>
                <w:rStyle w:val="CodeCar"/>
                <w:lang w:val="en-US"/>
              </w:rPr>
              <w:t xml:space="preserve"> $nbErreurs</w:t>
            </w:r>
            <w:r w:rsidRPr="00A27AF8">
              <w:rPr>
                <w:rStyle w:val="CodeCar"/>
                <w:lang w:val="en-US"/>
              </w:rPr>
              <w:t>)</w:t>
            </w:r>
          </w:p>
          <w:p w:rsidR="00FC2DB8" w:rsidRPr="00A27AF8" w:rsidRDefault="00FC2DB8" w:rsidP="00746E31">
            <w:pPr>
              <w:rPr>
                <w:rStyle w:val="lev"/>
                <w:lang w:val="en-US" w:eastAsia="fr-FR"/>
              </w:rPr>
            </w:pPr>
          </w:p>
          <w:p w:rsidR="00FC2DB8" w:rsidRPr="003D42C3" w:rsidRDefault="00FC2DB8" w:rsidP="00746E31">
            <w:pPr>
              <w:rPr>
                <w:rStyle w:val="lev"/>
                <w:rFonts w:cs="Tahoma"/>
                <w:szCs w:val="20"/>
                <w:lang w:eastAsia="fr-FR"/>
              </w:rPr>
            </w:pPr>
            <w:r w:rsidRPr="003D42C3">
              <w:rPr>
                <w:rStyle w:val="lev"/>
                <w:rFonts w:cs="Tahoma"/>
                <w:szCs w:val="20"/>
                <w:lang w:eastAsia="fr-FR"/>
              </w:rPr>
              <w:t>Liste des paramètres</w:t>
            </w:r>
          </w:p>
          <w:p w:rsidR="00822B34" w:rsidRDefault="00822B34" w:rsidP="00822B34">
            <w:pPr>
              <w:rPr>
                <w:rStyle w:val="lev"/>
                <w:rFonts w:cs="Tahoma"/>
                <w:b w:val="0"/>
                <w:szCs w:val="20"/>
                <w:lang w:eastAsia="fr-FR"/>
              </w:rPr>
            </w:pPr>
            <w:r>
              <w:rPr>
                <w:rStyle w:val="CodeCar"/>
              </w:rPr>
              <w:t>t</w:t>
            </w:r>
            <w:r w:rsidRPr="00A27AF8">
              <w:rPr>
                <w:rStyle w:val="CodeCar"/>
              </w:rPr>
              <w:t>rue</w:t>
            </w:r>
            <w:r>
              <w:rPr>
                <w:rStyle w:val="lev"/>
                <w:rFonts w:cs="Tahoma"/>
                <w:b w:val="0"/>
                <w:szCs w:val="20"/>
                <w:lang w:eastAsia="fr-FR"/>
              </w:rPr>
              <w:t> : une ou plusieurs erreurs ont été rencontrées lors du test de l’enregistrement.</w:t>
            </w:r>
            <w:r w:rsidRPr="003D42C3">
              <w:rPr>
                <w:rStyle w:val="lev"/>
                <w:rFonts w:cs="Tahoma"/>
                <w:b w:val="0"/>
                <w:szCs w:val="20"/>
                <w:lang w:eastAsia="fr-FR"/>
              </w:rPr>
              <w:t xml:space="preserve"> </w:t>
            </w:r>
            <w:r>
              <w:rPr>
                <w:rStyle w:val="lev"/>
                <w:rFonts w:cs="Tahoma"/>
                <w:b w:val="0"/>
                <w:szCs w:val="20"/>
                <w:lang w:eastAsia="fr-FR"/>
              </w:rPr>
              <w:t>En retour, chaque champs en erreur est affichés en rouge dans l’</w:t>
            </w:r>
            <w:r w:rsidRPr="00A27AF8">
              <w:rPr>
                <w:rStyle w:val="CodeCar"/>
              </w:rPr>
              <w:t>enregistrement</w:t>
            </w:r>
            <w:r>
              <w:rPr>
                <w:rStyle w:val="lev"/>
                <w:rFonts w:cs="Tahoma"/>
                <w:b w:val="0"/>
                <w:szCs w:val="20"/>
                <w:lang w:eastAsia="fr-FR"/>
              </w:rPr>
              <w:t>.</w:t>
            </w:r>
          </w:p>
          <w:p w:rsidR="00822B34" w:rsidRDefault="00822B34" w:rsidP="00822B34">
            <w:pPr>
              <w:rPr>
                <w:rStyle w:val="lev"/>
                <w:rFonts w:cs="Tahoma"/>
                <w:b w:val="0"/>
                <w:szCs w:val="20"/>
                <w:lang w:eastAsia="fr-FR"/>
              </w:rPr>
            </w:pPr>
            <w:r w:rsidRPr="00A27AF8">
              <w:rPr>
                <w:rStyle w:val="CodeCar"/>
              </w:rPr>
              <w:t>false</w:t>
            </w:r>
            <w:r>
              <w:rPr>
                <w:rStyle w:val="lev"/>
                <w:rFonts w:cs="Tahoma"/>
                <w:b w:val="0"/>
                <w:szCs w:val="20"/>
                <w:lang w:eastAsia="fr-FR"/>
              </w:rPr>
              <w:t> : aucune erreur n’a été rencontrée lors des tests de cet enregistrement.</w:t>
            </w:r>
          </w:p>
          <w:p w:rsidR="00FC2DB8" w:rsidRDefault="00FC2DB8" w:rsidP="00746E31">
            <w:pPr>
              <w:rPr>
                <w:rFonts w:cs="Tahoma"/>
                <w:szCs w:val="20"/>
                <w:lang w:eastAsia="fr-FR"/>
              </w:rPr>
            </w:pPr>
          </w:p>
          <w:p w:rsidR="00FC2DB8" w:rsidRPr="003D42C3" w:rsidRDefault="00FC2DB8" w:rsidP="00746E31">
            <w:pPr>
              <w:rPr>
                <w:rStyle w:val="lev"/>
                <w:rFonts w:cs="Tahoma"/>
                <w:szCs w:val="20"/>
                <w:lang w:eastAsia="fr-FR"/>
              </w:rPr>
            </w:pPr>
            <w:r w:rsidRPr="003D42C3">
              <w:rPr>
                <w:rStyle w:val="lev"/>
                <w:rFonts w:cs="Tahoma"/>
                <w:szCs w:val="20"/>
                <w:lang w:eastAsia="fr-FR"/>
              </w:rPr>
              <w:t>Retour</w:t>
            </w:r>
          </w:p>
          <w:p w:rsidR="00FC2DB8" w:rsidRDefault="00FC2DB8" w:rsidP="00746E31">
            <w:pPr>
              <w:rPr>
                <w:rStyle w:val="lev"/>
                <w:rFonts w:cs="Tahoma"/>
                <w:b w:val="0"/>
                <w:szCs w:val="20"/>
                <w:lang w:eastAsia="fr-FR"/>
              </w:rPr>
            </w:pPr>
            <w:r>
              <w:rPr>
                <w:rStyle w:val="lev"/>
                <w:rFonts w:cs="Tahoma"/>
                <w:b w:val="0"/>
                <w:szCs w:val="20"/>
                <w:lang w:eastAsia="fr-FR"/>
              </w:rPr>
              <w:t xml:space="preserve">Chaine de caractère HTML à afficher. Exemple : </w:t>
            </w:r>
          </w:p>
          <w:p w:rsidR="00FC2DB8" w:rsidRDefault="00FC2DB8" w:rsidP="00746E31">
            <w:pPr>
              <w:rPr>
                <w:rStyle w:val="lev"/>
                <w:rFonts w:cs="Tahoma"/>
                <w:b w:val="0"/>
                <w:szCs w:val="20"/>
                <w:lang w:eastAsia="fr-FR"/>
              </w:rPr>
            </w:pPr>
          </w:p>
          <w:p w:rsidR="00FC2DB8" w:rsidRDefault="00822B34" w:rsidP="00746E31">
            <w:pPr>
              <w:rPr>
                <w:rStyle w:val="lev"/>
                <w:rFonts w:cs="Tahoma"/>
                <w:b w:val="0"/>
                <w:szCs w:val="20"/>
                <w:lang w:eastAsia="fr-FR"/>
              </w:rPr>
            </w:pPr>
            <w:r>
              <w:rPr>
                <w:rFonts w:cs="Tahoma"/>
                <w:bCs/>
                <w:noProof/>
                <w:szCs w:val="20"/>
                <w:lang w:eastAsia="fr-FR"/>
              </w:rPr>
              <w:drawing>
                <wp:inline distT="0" distB="0" distL="0" distR="0" wp14:anchorId="4B0545BC" wp14:editId="24510EE5">
                  <wp:extent cx="5760720" cy="98679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display_errors_tab.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986790"/>
                          </a:xfrm>
                          <a:prstGeom prst="rect">
                            <a:avLst/>
                          </a:prstGeom>
                        </pic:spPr>
                      </pic:pic>
                    </a:graphicData>
                  </a:graphic>
                </wp:inline>
              </w:drawing>
            </w:r>
          </w:p>
          <w:p w:rsidR="00FC2DB8" w:rsidRPr="00FC2DB8" w:rsidRDefault="00FC2DB8" w:rsidP="00746E31">
            <w:pPr>
              <w:rPr>
                <w:rStyle w:val="lev"/>
                <w:rFonts w:cs="Tahoma"/>
                <w:b w:val="0"/>
                <w:bCs w:val="0"/>
                <w:szCs w:val="20"/>
                <w:lang w:eastAsia="fr-FR"/>
              </w:rPr>
            </w:pPr>
          </w:p>
          <w:p w:rsidR="00FC2DB8" w:rsidRPr="00E14F5F" w:rsidRDefault="00FC2DB8" w:rsidP="00B6030A">
            <w:pPr>
              <w:pStyle w:val="Codecomplet"/>
            </w:pPr>
          </w:p>
        </w:tc>
      </w:tr>
    </w:tbl>
    <w:p w:rsidR="00E135EB" w:rsidRPr="00A27AF8" w:rsidRDefault="00E135EB" w:rsidP="00E135EB"/>
    <w:p w:rsidR="00E14F5F" w:rsidRPr="00E135EB" w:rsidRDefault="00E14F5F" w:rsidP="006B1411">
      <w:pPr>
        <w:rPr>
          <w:lang w:val="en-US" w:eastAsia="fr-FR"/>
        </w:rPr>
      </w:pPr>
    </w:p>
    <w:sectPr w:rsidR="00E14F5F" w:rsidRPr="00E135EB" w:rsidSect="001C1158">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EDF" w:rsidRDefault="00030EDF" w:rsidP="00FB0E88">
      <w:r>
        <w:separator/>
      </w:r>
    </w:p>
  </w:endnote>
  <w:endnote w:type="continuationSeparator" w:id="0">
    <w:p w:rsidR="00030EDF" w:rsidRDefault="00030EDF" w:rsidP="00FB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Frutiger 45 Light">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EDF" w:rsidRDefault="00030EDF">
    <w:pPr>
      <w:pStyle w:val="Pieddepage"/>
    </w:pPr>
  </w:p>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030EDF" w:rsidTr="007E47A7">
      <w:tc>
        <w:tcPr>
          <w:tcW w:w="4500" w:type="pct"/>
          <w:tcBorders>
            <w:top w:val="single" w:sz="4" w:space="0" w:color="000000"/>
          </w:tcBorders>
        </w:tcPr>
        <w:p w:rsidR="00030EDF" w:rsidRPr="00656788" w:rsidRDefault="00030EDF" w:rsidP="00686189">
          <w:pPr>
            <w:pStyle w:val="Pieddepage"/>
            <w:jc w:val="right"/>
            <w:rPr>
              <w:rFonts w:ascii="Frutiger 45 Light" w:hAnsi="Frutiger 45 Light" w:cs="Arial"/>
              <w:noProof/>
            </w:rPr>
          </w:pPr>
          <w:proofErr w:type="spellStart"/>
          <w:r>
            <w:rPr>
              <w:rFonts w:ascii="Frutiger 45 Light" w:hAnsi="Frutiger 45 Light" w:cs="Arial"/>
            </w:rPr>
            <w:t>UniversalCsvImport</w:t>
          </w:r>
          <w:proofErr w:type="spellEnd"/>
          <w:r>
            <w:rPr>
              <w:rFonts w:ascii="Frutiger 45 Light" w:hAnsi="Frutiger 45 Light" w:cs="Arial"/>
            </w:rPr>
            <w:t xml:space="preserve"> </w:t>
          </w:r>
          <w:r>
            <w:rPr>
              <w:rFonts w:ascii="Frutiger 45 Light" w:hAnsi="Frutiger 45 Light" w:cs="Arial"/>
              <w:noProof/>
            </w:rPr>
            <w:t>| Fabrice LABROUSSE</w:t>
          </w:r>
        </w:p>
      </w:tc>
      <w:tc>
        <w:tcPr>
          <w:tcW w:w="500" w:type="pct"/>
          <w:tcBorders>
            <w:top w:val="single" w:sz="4" w:space="0" w:color="C0504D"/>
          </w:tcBorders>
          <w:shd w:val="clear" w:color="auto" w:fill="943634"/>
        </w:tcPr>
        <w:p w:rsidR="00030EDF" w:rsidRPr="00656788" w:rsidRDefault="00030EDF" w:rsidP="007E47A7">
          <w:pPr>
            <w:pStyle w:val="En-tte"/>
            <w:rPr>
              <w:rFonts w:ascii="Frutiger 45 Light" w:hAnsi="Frutiger 45 Light" w:cs="Arial"/>
              <w:color w:val="FFFFFF"/>
            </w:rPr>
          </w:pPr>
          <w:r w:rsidRPr="00656788">
            <w:rPr>
              <w:rFonts w:ascii="Frutiger 45 Light" w:hAnsi="Frutiger 45 Light" w:cs="Arial"/>
              <w:color w:val="FFFFFF"/>
            </w:rPr>
            <w:fldChar w:fldCharType="begin"/>
          </w:r>
          <w:r w:rsidRPr="00656788">
            <w:rPr>
              <w:rFonts w:ascii="Frutiger 45 Light" w:hAnsi="Frutiger 45 Light" w:cs="Arial"/>
              <w:color w:val="FFFFFF"/>
            </w:rPr>
            <w:instrText>PAGE   \* MERGEFORMAT</w:instrText>
          </w:r>
          <w:r w:rsidRPr="00656788">
            <w:rPr>
              <w:rFonts w:ascii="Frutiger 45 Light" w:hAnsi="Frutiger 45 Light" w:cs="Arial"/>
              <w:color w:val="FFFFFF"/>
            </w:rPr>
            <w:fldChar w:fldCharType="separate"/>
          </w:r>
          <w:r w:rsidR="00CD1F52">
            <w:rPr>
              <w:rFonts w:ascii="Frutiger 45 Light" w:hAnsi="Frutiger 45 Light" w:cs="Arial"/>
              <w:noProof/>
              <w:color w:val="FFFFFF"/>
            </w:rPr>
            <w:t>2</w:t>
          </w:r>
          <w:r w:rsidRPr="00656788">
            <w:rPr>
              <w:rFonts w:ascii="Frutiger 45 Light" w:hAnsi="Frutiger 45 Light" w:cs="Arial"/>
              <w:color w:val="FFFFFF"/>
            </w:rPr>
            <w:fldChar w:fldCharType="end"/>
          </w:r>
        </w:p>
      </w:tc>
    </w:tr>
  </w:tbl>
  <w:p w:rsidR="00030EDF" w:rsidRDefault="00030EDF">
    <w:pPr>
      <w:pStyle w:val="Pieddepage"/>
    </w:pPr>
  </w:p>
  <w:p w:rsidR="00030EDF" w:rsidRDefault="00030ED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EDF" w:rsidRDefault="00030EDF" w:rsidP="00FB0E88">
      <w:r>
        <w:separator/>
      </w:r>
    </w:p>
  </w:footnote>
  <w:footnote w:type="continuationSeparator" w:id="0">
    <w:p w:rsidR="00030EDF" w:rsidRDefault="00030EDF" w:rsidP="00FB0E88">
      <w:r>
        <w:continuationSeparator/>
      </w:r>
    </w:p>
  </w:footnote>
  <w:footnote w:id="1">
    <w:p w:rsidR="00030EDF" w:rsidRDefault="00030EDF">
      <w:pPr>
        <w:pStyle w:val="Notedebasdepage"/>
      </w:pPr>
      <w:r>
        <w:rPr>
          <w:rStyle w:val="Appelnotedebasdep"/>
        </w:rPr>
        <w:footnoteRef/>
      </w:r>
      <w:r>
        <w:t xml:space="preserve"> </w:t>
      </w:r>
      <w:r w:rsidRPr="001E33C7">
        <w:rPr>
          <w:sz w:val="16"/>
          <w:szCs w:val="16"/>
        </w:rPr>
        <w:t>Le nom de la méthode est laissée à votre discrétion. Vous pouvez nommer cette méthode comme bon vous semble.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EDF" w:rsidRPr="00197DBE" w:rsidRDefault="00030EDF" w:rsidP="00FF09E1">
    <w:pPr>
      <w:pStyle w:val="En-tte"/>
      <w:pBdr>
        <w:bottom w:val="thickThinSmallGap" w:sz="24" w:space="1" w:color="622423"/>
      </w:pBdr>
      <w:jc w:val="center"/>
      <w:rPr>
        <w:rFonts w:ascii="Cambria" w:eastAsia="Times New Roman" w:hAnsi="Cambria"/>
        <w:sz w:val="32"/>
        <w:szCs w:val="32"/>
      </w:rPr>
    </w:pPr>
    <w:proofErr w:type="spellStart"/>
    <w:r>
      <w:rPr>
        <w:rFonts w:ascii="Cambria" w:eastAsia="Times New Roman" w:hAnsi="Cambria"/>
        <w:sz w:val="32"/>
        <w:szCs w:val="32"/>
      </w:rPr>
      <w:t>UniversalCsvImport</w:t>
    </w:r>
    <w:proofErr w:type="spellEnd"/>
    <w:r>
      <w:rPr>
        <w:rFonts w:ascii="Cambria" w:eastAsia="Times New Roman" w:hAnsi="Cambria"/>
        <w:sz w:val="32"/>
        <w:szCs w:val="32"/>
      </w:rPr>
      <w:t xml:space="preserve"> </w:t>
    </w:r>
    <w:proofErr w:type="spellStart"/>
    <w:r>
      <w:rPr>
        <w:rFonts w:ascii="Cambria" w:eastAsia="Times New Roman" w:hAnsi="Cambria"/>
        <w:sz w:val="32"/>
        <w:szCs w:val="32"/>
      </w:rPr>
      <w:t>v2.0.0</w:t>
    </w:r>
    <w:proofErr w:type="spellEnd"/>
  </w:p>
  <w:p w:rsidR="00030EDF" w:rsidRDefault="00030ED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2905"/>
    <w:multiLevelType w:val="hybridMultilevel"/>
    <w:tmpl w:val="7E96A06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0B7827DE"/>
    <w:multiLevelType w:val="hybridMultilevel"/>
    <w:tmpl w:val="5FC68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4C71EC"/>
    <w:multiLevelType w:val="hybridMultilevel"/>
    <w:tmpl w:val="6868E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577FB2"/>
    <w:multiLevelType w:val="hybridMultilevel"/>
    <w:tmpl w:val="FD788D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6F7CA9"/>
    <w:multiLevelType w:val="hybridMultilevel"/>
    <w:tmpl w:val="5502B5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2771714"/>
    <w:multiLevelType w:val="hybridMultilevel"/>
    <w:tmpl w:val="71449AA4"/>
    <w:lvl w:ilvl="0" w:tplc="93AE289C">
      <w:start w:val="1"/>
      <w:numFmt w:val="decimal"/>
      <w:pStyle w:val="Titre2"/>
      <w:lvlText w:val="%1)"/>
      <w:lvlJc w:val="left"/>
      <w:pPr>
        <w:ind w:left="36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865062B"/>
    <w:multiLevelType w:val="hybridMultilevel"/>
    <w:tmpl w:val="7CDEA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95D2CD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613331"/>
    <w:multiLevelType w:val="hybridMultilevel"/>
    <w:tmpl w:val="FD9625B4"/>
    <w:lvl w:ilvl="0" w:tplc="F5CC2E6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314634D"/>
    <w:multiLevelType w:val="multilevel"/>
    <w:tmpl w:val="56569D82"/>
    <w:lvl w:ilvl="0">
      <w:start w:val="1"/>
      <w:numFmt w:val="decimal"/>
      <w:pStyle w:val="Titre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E3E49E1"/>
    <w:multiLevelType w:val="hybridMultilevel"/>
    <w:tmpl w:val="0226E9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07E08DC"/>
    <w:multiLevelType w:val="hybridMultilevel"/>
    <w:tmpl w:val="1C58A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14569D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385270F"/>
    <w:multiLevelType w:val="hybridMultilevel"/>
    <w:tmpl w:val="638C66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3B8F2D7A"/>
    <w:multiLevelType w:val="hybridMultilevel"/>
    <w:tmpl w:val="AA006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D38478F"/>
    <w:multiLevelType w:val="hybridMultilevel"/>
    <w:tmpl w:val="6492B2D4"/>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42AB4A20"/>
    <w:multiLevelType w:val="hybridMultilevel"/>
    <w:tmpl w:val="DF80D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3625A09"/>
    <w:multiLevelType w:val="hybridMultilevel"/>
    <w:tmpl w:val="AC8E2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105832"/>
    <w:multiLevelType w:val="hybridMultilevel"/>
    <w:tmpl w:val="A31C06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46561802"/>
    <w:multiLevelType w:val="hybridMultilevel"/>
    <w:tmpl w:val="41C6D306"/>
    <w:lvl w:ilvl="0" w:tplc="4CC45EE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711135A"/>
    <w:multiLevelType w:val="hybridMultilevel"/>
    <w:tmpl w:val="5E569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9341197"/>
    <w:multiLevelType w:val="multilevel"/>
    <w:tmpl w:val="E3E43B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2">
    <w:nsid w:val="4DC671A1"/>
    <w:multiLevelType w:val="hybridMultilevel"/>
    <w:tmpl w:val="4D82FD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60538E4"/>
    <w:multiLevelType w:val="hybridMultilevel"/>
    <w:tmpl w:val="A43E6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6703BF1"/>
    <w:multiLevelType w:val="hybridMultilevel"/>
    <w:tmpl w:val="A43AE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29D61F8"/>
    <w:multiLevelType w:val="hybridMultilevel"/>
    <w:tmpl w:val="52C833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F3812F9"/>
    <w:multiLevelType w:val="hybridMultilevel"/>
    <w:tmpl w:val="1E40F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22660D1"/>
    <w:multiLevelType w:val="hybridMultilevel"/>
    <w:tmpl w:val="1D7EEE8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74A23FD5"/>
    <w:multiLevelType w:val="hybridMultilevel"/>
    <w:tmpl w:val="40A8E6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74E25488"/>
    <w:multiLevelType w:val="hybridMultilevel"/>
    <w:tmpl w:val="7A3CB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5225ABE"/>
    <w:multiLevelType w:val="hybridMultilevel"/>
    <w:tmpl w:val="0E728A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9C54BA2"/>
    <w:multiLevelType w:val="hybridMultilevel"/>
    <w:tmpl w:val="B3FE9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DF90D9D"/>
    <w:multiLevelType w:val="hybridMultilevel"/>
    <w:tmpl w:val="C9066F4E"/>
    <w:lvl w:ilvl="0" w:tplc="A9744AA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E182998"/>
    <w:multiLevelType w:val="hybridMultilevel"/>
    <w:tmpl w:val="E7C4D63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14"/>
  </w:num>
  <w:num w:numId="4">
    <w:abstractNumId w:val="7"/>
  </w:num>
  <w:num w:numId="5">
    <w:abstractNumId w:val="9"/>
  </w:num>
  <w:num w:numId="6">
    <w:abstractNumId w:val="23"/>
  </w:num>
  <w:num w:numId="7">
    <w:abstractNumId w:val="22"/>
  </w:num>
  <w:num w:numId="8">
    <w:abstractNumId w:val="31"/>
  </w:num>
  <w:num w:numId="9">
    <w:abstractNumId w:val="20"/>
  </w:num>
  <w:num w:numId="10">
    <w:abstractNumId w:val="15"/>
  </w:num>
  <w:num w:numId="11">
    <w:abstractNumId w:val="26"/>
  </w:num>
  <w:num w:numId="12">
    <w:abstractNumId w:val="1"/>
  </w:num>
  <w:num w:numId="13">
    <w:abstractNumId w:val="0"/>
  </w:num>
  <w:num w:numId="14">
    <w:abstractNumId w:val="32"/>
  </w:num>
  <w:num w:numId="15">
    <w:abstractNumId w:val="6"/>
  </w:num>
  <w:num w:numId="16">
    <w:abstractNumId w:val="29"/>
  </w:num>
  <w:num w:numId="17">
    <w:abstractNumId w:val="24"/>
  </w:num>
  <w:num w:numId="18">
    <w:abstractNumId w:val="16"/>
  </w:num>
  <w:num w:numId="19">
    <w:abstractNumId w:val="4"/>
  </w:num>
  <w:num w:numId="20">
    <w:abstractNumId w:val="2"/>
  </w:num>
  <w:num w:numId="21">
    <w:abstractNumId w:val="17"/>
  </w:num>
  <w:num w:numId="22">
    <w:abstractNumId w:val="11"/>
  </w:num>
  <w:num w:numId="23">
    <w:abstractNumId w:val="30"/>
  </w:num>
  <w:num w:numId="24">
    <w:abstractNumId w:val="28"/>
  </w:num>
  <w:num w:numId="25">
    <w:abstractNumId w:val="10"/>
  </w:num>
  <w:num w:numId="26">
    <w:abstractNumId w:val="18"/>
  </w:num>
  <w:num w:numId="27">
    <w:abstractNumId w:val="13"/>
  </w:num>
  <w:num w:numId="28">
    <w:abstractNumId w:val="27"/>
  </w:num>
  <w:num w:numId="29">
    <w:abstractNumId w:val="33"/>
  </w:num>
  <w:num w:numId="30">
    <w:abstractNumId w:val="9"/>
  </w:num>
  <w:num w:numId="31">
    <w:abstractNumId w:val="9"/>
  </w:num>
  <w:num w:numId="32">
    <w:abstractNumId w:val="9"/>
  </w:num>
  <w:num w:numId="33">
    <w:abstractNumId w:val="21"/>
  </w:num>
  <w:num w:numId="34">
    <w:abstractNumId w:val="8"/>
  </w:num>
  <w:num w:numId="35">
    <w:abstractNumId w:val="19"/>
  </w:num>
  <w:num w:numId="36">
    <w:abstractNumId w:val="5"/>
  </w:num>
  <w:num w:numId="37">
    <w:abstractNumId w:val="25"/>
  </w:num>
  <w:num w:numId="3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attachedTemplate r:id="rId1"/>
  <w:defaultTabStop w:val="567"/>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9C4"/>
    <w:rsid w:val="0000631D"/>
    <w:rsid w:val="00006E04"/>
    <w:rsid w:val="0001021C"/>
    <w:rsid w:val="0001041F"/>
    <w:rsid w:val="0001111A"/>
    <w:rsid w:val="000115D6"/>
    <w:rsid w:val="00030EDF"/>
    <w:rsid w:val="00031D32"/>
    <w:rsid w:val="00034C37"/>
    <w:rsid w:val="00041F3B"/>
    <w:rsid w:val="0004241E"/>
    <w:rsid w:val="000446D3"/>
    <w:rsid w:val="00052209"/>
    <w:rsid w:val="00053CEB"/>
    <w:rsid w:val="000546BB"/>
    <w:rsid w:val="00073CA3"/>
    <w:rsid w:val="0008595B"/>
    <w:rsid w:val="000912FF"/>
    <w:rsid w:val="000A3ED6"/>
    <w:rsid w:val="000B42F9"/>
    <w:rsid w:val="000C52DF"/>
    <w:rsid w:val="000C79AD"/>
    <w:rsid w:val="000D1E7E"/>
    <w:rsid w:val="000D60BF"/>
    <w:rsid w:val="000D7606"/>
    <w:rsid w:val="000E4728"/>
    <w:rsid w:val="000F26D5"/>
    <w:rsid w:val="00103D7C"/>
    <w:rsid w:val="00105B46"/>
    <w:rsid w:val="001118B7"/>
    <w:rsid w:val="001128B4"/>
    <w:rsid w:val="00115840"/>
    <w:rsid w:val="001323C6"/>
    <w:rsid w:val="00147C22"/>
    <w:rsid w:val="00150A88"/>
    <w:rsid w:val="00152CEE"/>
    <w:rsid w:val="00192EF9"/>
    <w:rsid w:val="00197DBE"/>
    <w:rsid w:val="001B42DC"/>
    <w:rsid w:val="001C1021"/>
    <w:rsid w:val="001C1158"/>
    <w:rsid w:val="001C3C26"/>
    <w:rsid w:val="001D1F80"/>
    <w:rsid w:val="001D255F"/>
    <w:rsid w:val="001D3E83"/>
    <w:rsid w:val="001E0154"/>
    <w:rsid w:val="001E06C2"/>
    <w:rsid w:val="001E33C7"/>
    <w:rsid w:val="001E59E1"/>
    <w:rsid w:val="001E623F"/>
    <w:rsid w:val="001F3382"/>
    <w:rsid w:val="001F3C54"/>
    <w:rsid w:val="00202D6F"/>
    <w:rsid w:val="00215A4E"/>
    <w:rsid w:val="002243F4"/>
    <w:rsid w:val="002363CF"/>
    <w:rsid w:val="0023793E"/>
    <w:rsid w:val="00247A97"/>
    <w:rsid w:val="00252554"/>
    <w:rsid w:val="00254DD5"/>
    <w:rsid w:val="002601BD"/>
    <w:rsid w:val="00260A52"/>
    <w:rsid w:val="00262D76"/>
    <w:rsid w:val="00270CCA"/>
    <w:rsid w:val="002723A6"/>
    <w:rsid w:val="002772EE"/>
    <w:rsid w:val="0027734F"/>
    <w:rsid w:val="00277812"/>
    <w:rsid w:val="00280835"/>
    <w:rsid w:val="00282718"/>
    <w:rsid w:val="00287B76"/>
    <w:rsid w:val="00290788"/>
    <w:rsid w:val="00291294"/>
    <w:rsid w:val="002B4B9C"/>
    <w:rsid w:val="002C25D2"/>
    <w:rsid w:val="002C436F"/>
    <w:rsid w:val="002E4E42"/>
    <w:rsid w:val="002E67BC"/>
    <w:rsid w:val="00303679"/>
    <w:rsid w:val="00304BA5"/>
    <w:rsid w:val="003071BE"/>
    <w:rsid w:val="003111D1"/>
    <w:rsid w:val="00317884"/>
    <w:rsid w:val="00317BF2"/>
    <w:rsid w:val="003358A7"/>
    <w:rsid w:val="00336937"/>
    <w:rsid w:val="003412C6"/>
    <w:rsid w:val="0038089C"/>
    <w:rsid w:val="003936BC"/>
    <w:rsid w:val="00396454"/>
    <w:rsid w:val="003A613E"/>
    <w:rsid w:val="003B372C"/>
    <w:rsid w:val="003C38A8"/>
    <w:rsid w:val="003C4379"/>
    <w:rsid w:val="003D1327"/>
    <w:rsid w:val="003D42C3"/>
    <w:rsid w:val="003D63EC"/>
    <w:rsid w:val="003E381C"/>
    <w:rsid w:val="003E5D13"/>
    <w:rsid w:val="003F2D99"/>
    <w:rsid w:val="003F35B9"/>
    <w:rsid w:val="00401393"/>
    <w:rsid w:val="0040497E"/>
    <w:rsid w:val="0041411A"/>
    <w:rsid w:val="00415B12"/>
    <w:rsid w:val="0041739D"/>
    <w:rsid w:val="00417981"/>
    <w:rsid w:val="00427C1A"/>
    <w:rsid w:val="0043125F"/>
    <w:rsid w:val="0043209C"/>
    <w:rsid w:val="00441608"/>
    <w:rsid w:val="004421A1"/>
    <w:rsid w:val="00444E25"/>
    <w:rsid w:val="00446714"/>
    <w:rsid w:val="004635B3"/>
    <w:rsid w:val="00471016"/>
    <w:rsid w:val="00485195"/>
    <w:rsid w:val="00486D21"/>
    <w:rsid w:val="0049734B"/>
    <w:rsid w:val="004B7B4B"/>
    <w:rsid w:val="004C3995"/>
    <w:rsid w:val="004E1C50"/>
    <w:rsid w:val="004E438C"/>
    <w:rsid w:val="004F0043"/>
    <w:rsid w:val="004F4231"/>
    <w:rsid w:val="00506454"/>
    <w:rsid w:val="00511428"/>
    <w:rsid w:val="00512E41"/>
    <w:rsid w:val="005173BE"/>
    <w:rsid w:val="0056775E"/>
    <w:rsid w:val="00570E71"/>
    <w:rsid w:val="0058502D"/>
    <w:rsid w:val="005876F8"/>
    <w:rsid w:val="00594157"/>
    <w:rsid w:val="005A455C"/>
    <w:rsid w:val="005A467E"/>
    <w:rsid w:val="005A7E8E"/>
    <w:rsid w:val="005B0D62"/>
    <w:rsid w:val="005B4122"/>
    <w:rsid w:val="005C29EA"/>
    <w:rsid w:val="005C341A"/>
    <w:rsid w:val="005C4B6A"/>
    <w:rsid w:val="005D29C9"/>
    <w:rsid w:val="005D3C59"/>
    <w:rsid w:val="005E0FEA"/>
    <w:rsid w:val="005E1B74"/>
    <w:rsid w:val="005F10BF"/>
    <w:rsid w:val="005F59C4"/>
    <w:rsid w:val="006041A3"/>
    <w:rsid w:val="00615908"/>
    <w:rsid w:val="00621F2A"/>
    <w:rsid w:val="0062430B"/>
    <w:rsid w:val="0062768B"/>
    <w:rsid w:val="00632DB3"/>
    <w:rsid w:val="00650F4A"/>
    <w:rsid w:val="00652DB7"/>
    <w:rsid w:val="0065632B"/>
    <w:rsid w:val="00656D83"/>
    <w:rsid w:val="00663CE5"/>
    <w:rsid w:val="006665D4"/>
    <w:rsid w:val="00686189"/>
    <w:rsid w:val="00690B04"/>
    <w:rsid w:val="00695482"/>
    <w:rsid w:val="006A57F6"/>
    <w:rsid w:val="006A6463"/>
    <w:rsid w:val="006B1113"/>
    <w:rsid w:val="006B1411"/>
    <w:rsid w:val="006C7E22"/>
    <w:rsid w:val="006D35A2"/>
    <w:rsid w:val="006E24AE"/>
    <w:rsid w:val="006E2DF3"/>
    <w:rsid w:val="006E5190"/>
    <w:rsid w:val="006F39A2"/>
    <w:rsid w:val="0070192D"/>
    <w:rsid w:val="00736C58"/>
    <w:rsid w:val="007371AE"/>
    <w:rsid w:val="00740B3E"/>
    <w:rsid w:val="007430E1"/>
    <w:rsid w:val="00746E31"/>
    <w:rsid w:val="00747D8E"/>
    <w:rsid w:val="007561AE"/>
    <w:rsid w:val="0075715B"/>
    <w:rsid w:val="00770EAC"/>
    <w:rsid w:val="00774411"/>
    <w:rsid w:val="00787BF6"/>
    <w:rsid w:val="00797910"/>
    <w:rsid w:val="007B650D"/>
    <w:rsid w:val="007D24ED"/>
    <w:rsid w:val="007D2FE9"/>
    <w:rsid w:val="007D5FBA"/>
    <w:rsid w:val="007D60C8"/>
    <w:rsid w:val="007D617E"/>
    <w:rsid w:val="007E4194"/>
    <w:rsid w:val="007E47A7"/>
    <w:rsid w:val="007E5BFC"/>
    <w:rsid w:val="007E6BED"/>
    <w:rsid w:val="007E773F"/>
    <w:rsid w:val="007F258B"/>
    <w:rsid w:val="007F7DEE"/>
    <w:rsid w:val="00801BCC"/>
    <w:rsid w:val="008139CF"/>
    <w:rsid w:val="00822B34"/>
    <w:rsid w:val="0082737E"/>
    <w:rsid w:val="00831DE1"/>
    <w:rsid w:val="00860BBA"/>
    <w:rsid w:val="00861118"/>
    <w:rsid w:val="008800E4"/>
    <w:rsid w:val="00883E6E"/>
    <w:rsid w:val="0088576E"/>
    <w:rsid w:val="00887558"/>
    <w:rsid w:val="00893FD2"/>
    <w:rsid w:val="00894751"/>
    <w:rsid w:val="00894FD5"/>
    <w:rsid w:val="008B7194"/>
    <w:rsid w:val="008C28AA"/>
    <w:rsid w:val="008C6751"/>
    <w:rsid w:val="008E1F9A"/>
    <w:rsid w:val="008F084D"/>
    <w:rsid w:val="00902280"/>
    <w:rsid w:val="00915C77"/>
    <w:rsid w:val="00923E28"/>
    <w:rsid w:val="00926979"/>
    <w:rsid w:val="00933D58"/>
    <w:rsid w:val="00933DBE"/>
    <w:rsid w:val="00936D9F"/>
    <w:rsid w:val="009373DD"/>
    <w:rsid w:val="00941DA2"/>
    <w:rsid w:val="009458A1"/>
    <w:rsid w:val="009640EE"/>
    <w:rsid w:val="009678CC"/>
    <w:rsid w:val="00967A79"/>
    <w:rsid w:val="009757ED"/>
    <w:rsid w:val="00982137"/>
    <w:rsid w:val="0099628F"/>
    <w:rsid w:val="009A3589"/>
    <w:rsid w:val="009A6863"/>
    <w:rsid w:val="009B4703"/>
    <w:rsid w:val="009B676D"/>
    <w:rsid w:val="009E7E01"/>
    <w:rsid w:val="009F13E2"/>
    <w:rsid w:val="009F529C"/>
    <w:rsid w:val="00A0098D"/>
    <w:rsid w:val="00A01E60"/>
    <w:rsid w:val="00A1233F"/>
    <w:rsid w:val="00A17401"/>
    <w:rsid w:val="00A27AF8"/>
    <w:rsid w:val="00A476AF"/>
    <w:rsid w:val="00A552FC"/>
    <w:rsid w:val="00A619BD"/>
    <w:rsid w:val="00A71E3E"/>
    <w:rsid w:val="00A7357C"/>
    <w:rsid w:val="00A952BA"/>
    <w:rsid w:val="00A9630F"/>
    <w:rsid w:val="00A97C23"/>
    <w:rsid w:val="00AB0A41"/>
    <w:rsid w:val="00AB7F8D"/>
    <w:rsid w:val="00AC1371"/>
    <w:rsid w:val="00AC3ACD"/>
    <w:rsid w:val="00AD2E4D"/>
    <w:rsid w:val="00AD5D17"/>
    <w:rsid w:val="00AE093F"/>
    <w:rsid w:val="00AE71CD"/>
    <w:rsid w:val="00AF6BA1"/>
    <w:rsid w:val="00B07C88"/>
    <w:rsid w:val="00B10EBD"/>
    <w:rsid w:val="00B12E8F"/>
    <w:rsid w:val="00B13A77"/>
    <w:rsid w:val="00B17162"/>
    <w:rsid w:val="00B2037F"/>
    <w:rsid w:val="00B21B09"/>
    <w:rsid w:val="00B23AC3"/>
    <w:rsid w:val="00B24AC2"/>
    <w:rsid w:val="00B24DF3"/>
    <w:rsid w:val="00B35ABF"/>
    <w:rsid w:val="00B36D0E"/>
    <w:rsid w:val="00B37A34"/>
    <w:rsid w:val="00B429DF"/>
    <w:rsid w:val="00B44878"/>
    <w:rsid w:val="00B450D2"/>
    <w:rsid w:val="00B5055C"/>
    <w:rsid w:val="00B5335D"/>
    <w:rsid w:val="00B6030A"/>
    <w:rsid w:val="00B60D4E"/>
    <w:rsid w:val="00B60D87"/>
    <w:rsid w:val="00B61D6A"/>
    <w:rsid w:val="00B63054"/>
    <w:rsid w:val="00B6760E"/>
    <w:rsid w:val="00B8192E"/>
    <w:rsid w:val="00B8498D"/>
    <w:rsid w:val="00B96554"/>
    <w:rsid w:val="00BA2396"/>
    <w:rsid w:val="00BB3C46"/>
    <w:rsid w:val="00BC0B36"/>
    <w:rsid w:val="00BC0EF6"/>
    <w:rsid w:val="00BC4C88"/>
    <w:rsid w:val="00BE00AF"/>
    <w:rsid w:val="00BE0BD8"/>
    <w:rsid w:val="00BE1867"/>
    <w:rsid w:val="00BE1E66"/>
    <w:rsid w:val="00BE3600"/>
    <w:rsid w:val="00BF0A02"/>
    <w:rsid w:val="00BF2B16"/>
    <w:rsid w:val="00BF5ECB"/>
    <w:rsid w:val="00C00DD2"/>
    <w:rsid w:val="00C0570C"/>
    <w:rsid w:val="00C06CC6"/>
    <w:rsid w:val="00C07D15"/>
    <w:rsid w:val="00C16855"/>
    <w:rsid w:val="00C36210"/>
    <w:rsid w:val="00C36F05"/>
    <w:rsid w:val="00C4471C"/>
    <w:rsid w:val="00C5152C"/>
    <w:rsid w:val="00C516A2"/>
    <w:rsid w:val="00C66149"/>
    <w:rsid w:val="00C83408"/>
    <w:rsid w:val="00C91E4C"/>
    <w:rsid w:val="00C91EEB"/>
    <w:rsid w:val="00CB088B"/>
    <w:rsid w:val="00CB1647"/>
    <w:rsid w:val="00CD0757"/>
    <w:rsid w:val="00CD1F52"/>
    <w:rsid w:val="00CD2CA9"/>
    <w:rsid w:val="00CE0A0D"/>
    <w:rsid w:val="00CF2517"/>
    <w:rsid w:val="00D031B3"/>
    <w:rsid w:val="00D14629"/>
    <w:rsid w:val="00D156CB"/>
    <w:rsid w:val="00D30B8A"/>
    <w:rsid w:val="00D44272"/>
    <w:rsid w:val="00D520A2"/>
    <w:rsid w:val="00D53672"/>
    <w:rsid w:val="00D64EC9"/>
    <w:rsid w:val="00D70E59"/>
    <w:rsid w:val="00D74510"/>
    <w:rsid w:val="00D90D09"/>
    <w:rsid w:val="00DA6BD4"/>
    <w:rsid w:val="00DA7B1B"/>
    <w:rsid w:val="00DB2830"/>
    <w:rsid w:val="00DB59F0"/>
    <w:rsid w:val="00DC7327"/>
    <w:rsid w:val="00DD0294"/>
    <w:rsid w:val="00DD2CFE"/>
    <w:rsid w:val="00DD6895"/>
    <w:rsid w:val="00DE3EFB"/>
    <w:rsid w:val="00DE5181"/>
    <w:rsid w:val="00DE7B12"/>
    <w:rsid w:val="00E052D9"/>
    <w:rsid w:val="00E135EB"/>
    <w:rsid w:val="00E14F5F"/>
    <w:rsid w:val="00E27B72"/>
    <w:rsid w:val="00E561C6"/>
    <w:rsid w:val="00E83020"/>
    <w:rsid w:val="00E940AA"/>
    <w:rsid w:val="00EA14DA"/>
    <w:rsid w:val="00EA36D7"/>
    <w:rsid w:val="00EB5146"/>
    <w:rsid w:val="00ED40A3"/>
    <w:rsid w:val="00EE6840"/>
    <w:rsid w:val="00EE7D62"/>
    <w:rsid w:val="00EF1F9E"/>
    <w:rsid w:val="00EF2B54"/>
    <w:rsid w:val="00EF2CDA"/>
    <w:rsid w:val="00EF6BA4"/>
    <w:rsid w:val="00F03FAB"/>
    <w:rsid w:val="00F07F20"/>
    <w:rsid w:val="00F108EA"/>
    <w:rsid w:val="00F128C4"/>
    <w:rsid w:val="00F22586"/>
    <w:rsid w:val="00F35FAF"/>
    <w:rsid w:val="00F4797A"/>
    <w:rsid w:val="00F60073"/>
    <w:rsid w:val="00F70677"/>
    <w:rsid w:val="00F849E8"/>
    <w:rsid w:val="00FB0E88"/>
    <w:rsid w:val="00FB5D2A"/>
    <w:rsid w:val="00FC2DB8"/>
    <w:rsid w:val="00FC57CB"/>
    <w:rsid w:val="00FD2CE6"/>
    <w:rsid w:val="00FF09E1"/>
    <w:rsid w:val="00FF7C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C2"/>
    <w:pPr>
      <w:spacing w:after="0" w:line="240" w:lineRule="auto"/>
      <w:jc w:val="both"/>
    </w:pPr>
    <w:rPr>
      <w:rFonts w:ascii="Tahoma" w:hAnsi="Tahoma"/>
      <w:sz w:val="20"/>
    </w:rPr>
  </w:style>
  <w:style w:type="paragraph" w:styleId="Titre1">
    <w:name w:val="heading 1"/>
    <w:basedOn w:val="Normal"/>
    <w:next w:val="Normal"/>
    <w:link w:val="Titre1Car"/>
    <w:autoRedefine/>
    <w:uiPriority w:val="9"/>
    <w:qFormat/>
    <w:rsid w:val="00BE0BD8"/>
    <w:pPr>
      <w:keepNext/>
      <w:keepLines/>
      <w:numPr>
        <w:numId w:val="32"/>
      </w:numPr>
      <w:spacing w:before="100" w:beforeAutospacing="1" w:after="100" w:afterAutospacing="1"/>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BE0BD8"/>
    <w:pPr>
      <w:keepNext/>
      <w:keepLines/>
      <w:numPr>
        <w:numId w:val="36"/>
      </w:numPr>
      <w:spacing w:before="100" w:beforeAutospacing="1" w:after="100" w:afterAutospacing="1"/>
      <w:outlineLvl w:val="1"/>
    </w:pPr>
    <w:rPr>
      <w:rFonts w:eastAsiaTheme="majorEastAsia" w:cs="Arial"/>
      <w:b/>
      <w:bCs/>
      <w:color w:val="4F81BD" w:themeColor="accent1"/>
      <w:sz w:val="26"/>
      <w:szCs w:val="26"/>
      <w:lang w:eastAsia="fr-FR"/>
    </w:rPr>
  </w:style>
  <w:style w:type="paragraph" w:styleId="Titre3">
    <w:name w:val="heading 3"/>
    <w:basedOn w:val="Normal"/>
    <w:next w:val="Normal"/>
    <w:link w:val="Titre3Car"/>
    <w:uiPriority w:val="9"/>
    <w:unhideWhenUsed/>
    <w:qFormat/>
    <w:rsid w:val="009B676D"/>
    <w:pPr>
      <w:keepNext/>
      <w:keepLines/>
      <w:numPr>
        <w:ilvl w:val="2"/>
        <w:numId w:val="33"/>
      </w:numPr>
      <w:spacing w:before="100" w:beforeAutospacing="1"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B676D"/>
    <w:pPr>
      <w:keepNext/>
      <w:keepLines/>
      <w:numPr>
        <w:ilvl w:val="3"/>
        <w:numId w:val="33"/>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B676D"/>
    <w:pPr>
      <w:keepNext/>
      <w:keepLines/>
      <w:numPr>
        <w:ilvl w:val="4"/>
        <w:numId w:val="33"/>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B676D"/>
    <w:pPr>
      <w:keepNext/>
      <w:keepLines/>
      <w:numPr>
        <w:ilvl w:val="5"/>
        <w:numId w:val="33"/>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B676D"/>
    <w:pPr>
      <w:keepNext/>
      <w:keepLines/>
      <w:numPr>
        <w:ilvl w:val="6"/>
        <w:numId w:val="3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B676D"/>
    <w:pPr>
      <w:keepNext/>
      <w:keepLines/>
      <w:numPr>
        <w:ilvl w:val="7"/>
        <w:numId w:val="33"/>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B676D"/>
    <w:pPr>
      <w:keepNext/>
      <w:keepLines/>
      <w:numPr>
        <w:ilvl w:val="8"/>
        <w:numId w:val="33"/>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E88"/>
    <w:pPr>
      <w:tabs>
        <w:tab w:val="center" w:pos="4536"/>
        <w:tab w:val="right" w:pos="9072"/>
      </w:tabs>
    </w:pPr>
  </w:style>
  <w:style w:type="character" w:customStyle="1" w:styleId="En-tteCar">
    <w:name w:val="En-tête Car"/>
    <w:basedOn w:val="Policepardfaut"/>
    <w:link w:val="En-tte"/>
    <w:uiPriority w:val="99"/>
    <w:rsid w:val="00FB0E88"/>
  </w:style>
  <w:style w:type="paragraph" w:styleId="Pieddepage">
    <w:name w:val="footer"/>
    <w:basedOn w:val="Normal"/>
    <w:link w:val="PieddepageCar"/>
    <w:uiPriority w:val="99"/>
    <w:unhideWhenUsed/>
    <w:rsid w:val="00FB0E88"/>
    <w:pPr>
      <w:tabs>
        <w:tab w:val="center" w:pos="4536"/>
        <w:tab w:val="right" w:pos="9072"/>
      </w:tabs>
    </w:pPr>
  </w:style>
  <w:style w:type="character" w:customStyle="1" w:styleId="PieddepageCar">
    <w:name w:val="Pied de page Car"/>
    <w:basedOn w:val="Policepardfaut"/>
    <w:link w:val="Pieddepage"/>
    <w:uiPriority w:val="99"/>
    <w:rsid w:val="00FB0E88"/>
  </w:style>
  <w:style w:type="paragraph" w:styleId="Textedebulles">
    <w:name w:val="Balloon Text"/>
    <w:basedOn w:val="Normal"/>
    <w:link w:val="TextedebullesCar"/>
    <w:uiPriority w:val="99"/>
    <w:semiHidden/>
    <w:unhideWhenUsed/>
    <w:rsid w:val="00FB0E88"/>
    <w:rPr>
      <w:rFonts w:cs="Tahoma"/>
      <w:sz w:val="16"/>
      <w:szCs w:val="16"/>
    </w:rPr>
  </w:style>
  <w:style w:type="character" w:customStyle="1" w:styleId="TextedebullesCar">
    <w:name w:val="Texte de bulles Car"/>
    <w:basedOn w:val="Policepardfaut"/>
    <w:link w:val="Textedebulles"/>
    <w:uiPriority w:val="99"/>
    <w:semiHidden/>
    <w:rsid w:val="00FB0E88"/>
    <w:rPr>
      <w:rFonts w:ascii="Tahoma" w:hAnsi="Tahoma" w:cs="Tahoma"/>
      <w:sz w:val="16"/>
      <w:szCs w:val="16"/>
    </w:rPr>
  </w:style>
  <w:style w:type="character" w:customStyle="1" w:styleId="Titre1Car">
    <w:name w:val="Titre 1 Car"/>
    <w:basedOn w:val="Policepardfaut"/>
    <w:link w:val="Titre1"/>
    <w:uiPriority w:val="9"/>
    <w:rsid w:val="00BE0BD8"/>
    <w:rPr>
      <w:rFonts w:ascii="Tahoma" w:eastAsiaTheme="majorEastAsia" w:hAnsi="Tahoma" w:cstheme="majorBidi"/>
      <w:b/>
      <w:bCs/>
      <w:color w:val="365F91" w:themeColor="accent1" w:themeShade="BF"/>
      <w:sz w:val="28"/>
      <w:szCs w:val="28"/>
    </w:rPr>
  </w:style>
  <w:style w:type="paragraph" w:styleId="En-ttedetabledesmatires">
    <w:name w:val="TOC Heading"/>
    <w:basedOn w:val="Titre1"/>
    <w:next w:val="Normal"/>
    <w:uiPriority w:val="39"/>
    <w:qFormat/>
    <w:rsid w:val="00FB0E88"/>
    <w:pPr>
      <w:outlineLvl w:val="9"/>
    </w:pPr>
    <w:rPr>
      <w:rFonts w:ascii="Cambria" w:eastAsia="Times New Roman" w:hAnsi="Cambria" w:cs="Times New Roman"/>
      <w:color w:val="365F91"/>
      <w:lang w:val="x-none" w:eastAsia="fr-FR"/>
    </w:rPr>
  </w:style>
  <w:style w:type="character" w:styleId="Emphaseple">
    <w:name w:val="Subtle Emphasis"/>
    <w:basedOn w:val="Policepardfaut"/>
    <w:uiPriority w:val="19"/>
    <w:qFormat/>
    <w:rsid w:val="00774411"/>
    <w:rPr>
      <w:i/>
      <w:iCs/>
      <w:color w:val="808080" w:themeColor="text1" w:themeTint="7F"/>
    </w:rPr>
  </w:style>
  <w:style w:type="paragraph" w:styleId="Paragraphedeliste">
    <w:name w:val="List Paragraph"/>
    <w:basedOn w:val="Normal"/>
    <w:uiPriority w:val="34"/>
    <w:qFormat/>
    <w:rsid w:val="00B13A77"/>
    <w:pPr>
      <w:ind w:left="720"/>
      <w:contextualSpacing/>
    </w:pPr>
  </w:style>
  <w:style w:type="paragraph" w:customStyle="1" w:styleId="Code">
    <w:name w:val="Code"/>
    <w:next w:val="Normal"/>
    <w:link w:val="CodeCar"/>
    <w:autoRedefine/>
    <w:qFormat/>
    <w:rsid w:val="00B6030A"/>
    <w:pPr>
      <w:spacing w:after="0" w:line="240" w:lineRule="auto"/>
    </w:pPr>
    <w:rPr>
      <w:rFonts w:ascii="Courier New" w:hAnsi="Courier New" w:cs="Tahoma"/>
      <w:noProof/>
      <w:color w:val="31849B" w:themeColor="accent5" w:themeShade="BF"/>
      <w:sz w:val="20"/>
      <w:szCs w:val="16"/>
      <w:lang w:eastAsia="fr-FR"/>
    </w:rPr>
  </w:style>
  <w:style w:type="paragraph" w:styleId="PrformatHTML">
    <w:name w:val="HTML Preformatted"/>
    <w:basedOn w:val="Normal"/>
    <w:link w:val="PrformatHTMLCar"/>
    <w:uiPriority w:val="99"/>
    <w:unhideWhenUsed/>
    <w:rsid w:val="0062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fr-FR"/>
    </w:rPr>
  </w:style>
  <w:style w:type="character" w:customStyle="1" w:styleId="CodeCar">
    <w:name w:val="Code Car"/>
    <w:basedOn w:val="Policepardfaut"/>
    <w:link w:val="Code"/>
    <w:rsid w:val="00B6030A"/>
    <w:rPr>
      <w:rFonts w:ascii="Courier New" w:hAnsi="Courier New" w:cs="Tahoma"/>
      <w:noProof/>
      <w:color w:val="31849B" w:themeColor="accent5" w:themeShade="BF"/>
      <w:sz w:val="20"/>
      <w:szCs w:val="16"/>
      <w:lang w:eastAsia="fr-FR"/>
    </w:rPr>
  </w:style>
  <w:style w:type="character" w:customStyle="1" w:styleId="PrformatHTMLCar">
    <w:name w:val="Préformaté HTML Car"/>
    <w:basedOn w:val="Policepardfaut"/>
    <w:link w:val="PrformatHTML"/>
    <w:uiPriority w:val="99"/>
    <w:rsid w:val="00621F2A"/>
    <w:rPr>
      <w:rFonts w:ascii="Courier New" w:eastAsia="Times New Roman" w:hAnsi="Courier New" w:cs="Courier New"/>
      <w:sz w:val="20"/>
      <w:szCs w:val="20"/>
      <w:lang w:eastAsia="fr-FR"/>
    </w:rPr>
  </w:style>
  <w:style w:type="paragraph" w:customStyle="1" w:styleId="Codecomplet">
    <w:name w:val="Code complet"/>
    <w:basedOn w:val="Code"/>
    <w:next w:val="Normal"/>
    <w:autoRedefine/>
    <w:qFormat/>
    <w:rsid w:val="007B650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0" w:lineRule="atLeast"/>
    </w:pPr>
    <w:rPr>
      <w:sz w:val="14"/>
      <w:szCs w:val="12"/>
      <w:lang w:val="en-US"/>
    </w:rPr>
  </w:style>
  <w:style w:type="character" w:customStyle="1" w:styleId="Titre2Car">
    <w:name w:val="Titre 2 Car"/>
    <w:basedOn w:val="Policepardfaut"/>
    <w:link w:val="Titre2"/>
    <w:uiPriority w:val="9"/>
    <w:rsid w:val="00BE0BD8"/>
    <w:rPr>
      <w:rFonts w:ascii="Tahoma" w:eastAsiaTheme="majorEastAsia" w:hAnsi="Tahoma" w:cs="Arial"/>
      <w:b/>
      <w:bCs/>
      <w:color w:val="4F81BD" w:themeColor="accent1"/>
      <w:sz w:val="26"/>
      <w:szCs w:val="26"/>
      <w:lang w:eastAsia="fr-FR"/>
    </w:rPr>
  </w:style>
  <w:style w:type="character" w:customStyle="1" w:styleId="Titre3Car">
    <w:name w:val="Titre 3 Car"/>
    <w:basedOn w:val="Policepardfaut"/>
    <w:link w:val="Titre3"/>
    <w:uiPriority w:val="9"/>
    <w:rsid w:val="009B676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61D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61D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61D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61D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61D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61D6A"/>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B61D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1D6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61D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61D6A"/>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B61D6A"/>
    <w:rPr>
      <w:i/>
      <w:iCs/>
    </w:rPr>
  </w:style>
  <w:style w:type="character" w:styleId="Emphaseintense">
    <w:name w:val="Intense Emphasis"/>
    <w:basedOn w:val="Policepardfaut"/>
    <w:uiPriority w:val="21"/>
    <w:qFormat/>
    <w:rsid w:val="00B61D6A"/>
    <w:rPr>
      <w:b/>
      <w:bCs/>
      <w:i/>
      <w:iCs/>
      <w:color w:val="4F81BD" w:themeColor="accent1"/>
    </w:rPr>
  </w:style>
  <w:style w:type="character" w:styleId="lev">
    <w:name w:val="Strong"/>
    <w:basedOn w:val="Policepardfaut"/>
    <w:uiPriority w:val="22"/>
    <w:qFormat/>
    <w:rsid w:val="00B61D6A"/>
    <w:rPr>
      <w:b/>
      <w:bCs/>
    </w:rPr>
  </w:style>
  <w:style w:type="paragraph" w:styleId="Notedebasdepage">
    <w:name w:val="footnote text"/>
    <w:basedOn w:val="Normal"/>
    <w:link w:val="NotedebasdepageCar"/>
    <w:uiPriority w:val="99"/>
    <w:semiHidden/>
    <w:unhideWhenUsed/>
    <w:rsid w:val="00115840"/>
    <w:rPr>
      <w:szCs w:val="20"/>
    </w:rPr>
  </w:style>
  <w:style w:type="character" w:customStyle="1" w:styleId="NotedebasdepageCar">
    <w:name w:val="Note de bas de page Car"/>
    <w:basedOn w:val="Policepardfaut"/>
    <w:link w:val="Notedebasdepage"/>
    <w:uiPriority w:val="99"/>
    <w:semiHidden/>
    <w:rsid w:val="00115840"/>
    <w:rPr>
      <w:sz w:val="20"/>
      <w:szCs w:val="20"/>
    </w:rPr>
  </w:style>
  <w:style w:type="character" w:styleId="Appelnotedebasdep">
    <w:name w:val="footnote reference"/>
    <w:basedOn w:val="Policepardfaut"/>
    <w:uiPriority w:val="99"/>
    <w:semiHidden/>
    <w:unhideWhenUsed/>
    <w:rsid w:val="00115840"/>
    <w:rPr>
      <w:vertAlign w:val="superscript"/>
    </w:rPr>
  </w:style>
  <w:style w:type="paragraph" w:styleId="TM1">
    <w:name w:val="toc 1"/>
    <w:basedOn w:val="Normal"/>
    <w:next w:val="Normal"/>
    <w:autoRedefine/>
    <w:uiPriority w:val="39"/>
    <w:unhideWhenUsed/>
    <w:qFormat/>
    <w:rsid w:val="00D520A2"/>
    <w:pPr>
      <w:spacing w:after="100"/>
    </w:pPr>
  </w:style>
  <w:style w:type="paragraph" w:styleId="TM2">
    <w:name w:val="toc 2"/>
    <w:basedOn w:val="Normal"/>
    <w:next w:val="Normal"/>
    <w:autoRedefine/>
    <w:uiPriority w:val="39"/>
    <w:unhideWhenUsed/>
    <w:qFormat/>
    <w:rsid w:val="00D520A2"/>
    <w:pPr>
      <w:spacing w:after="100"/>
      <w:ind w:left="220"/>
    </w:pPr>
  </w:style>
  <w:style w:type="paragraph" w:styleId="TM3">
    <w:name w:val="toc 3"/>
    <w:basedOn w:val="Normal"/>
    <w:next w:val="Normal"/>
    <w:autoRedefine/>
    <w:uiPriority w:val="39"/>
    <w:unhideWhenUsed/>
    <w:qFormat/>
    <w:rsid w:val="00D520A2"/>
    <w:pPr>
      <w:spacing w:after="100"/>
      <w:ind w:left="440"/>
    </w:pPr>
  </w:style>
  <w:style w:type="character" w:styleId="Lienhypertexte">
    <w:name w:val="Hyperlink"/>
    <w:basedOn w:val="Policepardfaut"/>
    <w:uiPriority w:val="99"/>
    <w:unhideWhenUsed/>
    <w:rsid w:val="00D520A2"/>
    <w:rPr>
      <w:color w:val="0000FF" w:themeColor="hyperlink"/>
      <w:u w:val="single"/>
    </w:rPr>
  </w:style>
  <w:style w:type="character" w:styleId="Rfrenceintense">
    <w:name w:val="Intense Reference"/>
    <w:basedOn w:val="Policepardfaut"/>
    <w:uiPriority w:val="32"/>
    <w:qFormat/>
    <w:rsid w:val="00F4797A"/>
    <w:rPr>
      <w:b/>
      <w:bCs/>
      <w:smallCaps/>
      <w:color w:val="C0504D" w:themeColor="accent2"/>
      <w:spacing w:val="5"/>
      <w:u w:val="single"/>
    </w:rPr>
  </w:style>
  <w:style w:type="paragraph" w:styleId="Citationintense">
    <w:name w:val="Intense Quote"/>
    <w:basedOn w:val="Normal"/>
    <w:next w:val="Normal"/>
    <w:link w:val="CitationintenseCar"/>
    <w:uiPriority w:val="30"/>
    <w:qFormat/>
    <w:rsid w:val="00F4797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97A"/>
    <w:rPr>
      <w:b/>
      <w:bCs/>
      <w:i/>
      <w:iCs/>
      <w:color w:val="4F81BD" w:themeColor="accent1"/>
    </w:rPr>
  </w:style>
  <w:style w:type="character" w:styleId="Titredulivre">
    <w:name w:val="Book Title"/>
    <w:basedOn w:val="Policepardfaut"/>
    <w:uiPriority w:val="33"/>
    <w:qFormat/>
    <w:rsid w:val="00F4797A"/>
    <w:rPr>
      <w:b/>
      <w:bCs/>
      <w:smallCaps/>
      <w:spacing w:val="5"/>
    </w:rPr>
  </w:style>
  <w:style w:type="paragraph" w:customStyle="1" w:styleId="Mthode">
    <w:name w:val="Méthode"/>
    <w:basedOn w:val="Code"/>
    <w:next w:val="Normal"/>
    <w:autoRedefine/>
    <w:qFormat/>
    <w:rsid w:val="00B6760E"/>
    <w:pPr>
      <w:pBdr>
        <w:top w:val="dotted" w:sz="4" w:space="5" w:color="auto"/>
        <w:left w:val="dotted" w:sz="4" w:space="4" w:color="auto"/>
        <w:bottom w:val="dotted" w:sz="4" w:space="5" w:color="auto"/>
        <w:right w:val="dotted" w:sz="4" w:space="4" w:color="auto"/>
      </w:pBdr>
    </w:pPr>
    <w:rPr>
      <w:b/>
      <w:sz w:val="28"/>
      <w:szCs w:val="28"/>
    </w:rPr>
  </w:style>
  <w:style w:type="table" w:styleId="Grilledutableau">
    <w:name w:val="Table Grid"/>
    <w:basedOn w:val="TableauNormal"/>
    <w:uiPriority w:val="59"/>
    <w:rsid w:val="00594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291294"/>
    <w:rPr>
      <w:b/>
      <w:bCs/>
      <w:color w:val="4F81BD" w:themeColor="accent1"/>
      <w:sz w:val="18"/>
      <w:szCs w:val="18"/>
    </w:rPr>
  </w:style>
  <w:style w:type="paragraph" w:customStyle="1" w:styleId="Code9">
    <w:name w:val="Code 9"/>
    <w:link w:val="Code9Car"/>
    <w:qFormat/>
    <w:rsid w:val="002E67BC"/>
    <w:pPr>
      <w:spacing w:after="0" w:line="240" w:lineRule="auto"/>
    </w:pPr>
    <w:rPr>
      <w:rFonts w:ascii="Courier New" w:eastAsia="Calibri" w:hAnsi="Courier New" w:cs="Times New Roman"/>
      <w:noProof/>
      <w:sz w:val="18"/>
      <w:szCs w:val="20"/>
    </w:rPr>
  </w:style>
  <w:style w:type="character" w:customStyle="1" w:styleId="Code9Car">
    <w:name w:val="Code 9 Car"/>
    <w:link w:val="Code9"/>
    <w:rsid w:val="002E67BC"/>
    <w:rPr>
      <w:rFonts w:ascii="Courier New" w:eastAsia="Calibri" w:hAnsi="Courier New" w:cs="Times New Roman"/>
      <w:noProof/>
      <w:sz w:val="18"/>
      <w:szCs w:val="20"/>
    </w:rPr>
  </w:style>
  <w:style w:type="character" w:customStyle="1" w:styleId="text-danger">
    <w:name w:val="text-danger"/>
    <w:basedOn w:val="Policepardfaut"/>
    <w:rsid w:val="003936BC"/>
  </w:style>
  <w:style w:type="paragraph" w:styleId="NormalWeb">
    <w:name w:val="Normal (Web)"/>
    <w:basedOn w:val="Normal"/>
    <w:uiPriority w:val="99"/>
    <w:semiHidden/>
    <w:unhideWhenUsed/>
    <w:rsid w:val="00B96554"/>
    <w:pPr>
      <w:spacing w:before="100" w:beforeAutospacing="1" w:after="100" w:afterAutospacing="1"/>
      <w:jc w:val="left"/>
    </w:pPr>
    <w:rPr>
      <w:rFonts w:ascii="Times New Roman" w:eastAsia="Times New Roman" w:hAnsi="Times New Roman" w:cs="Times New Roman"/>
      <w:sz w:val="24"/>
      <w:szCs w:val="24"/>
      <w:lang w:eastAsia="fr-FR"/>
    </w:rPr>
  </w:style>
  <w:style w:type="table" w:styleId="Trameclaire-Accent5">
    <w:name w:val="Light Shading Accent 5"/>
    <w:basedOn w:val="TableauNormal"/>
    <w:uiPriority w:val="60"/>
    <w:rsid w:val="0086111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Sansinterligne">
    <w:name w:val="No Spacing"/>
    <w:uiPriority w:val="1"/>
    <w:qFormat/>
    <w:rsid w:val="00CD0757"/>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C2"/>
    <w:pPr>
      <w:spacing w:after="0" w:line="240" w:lineRule="auto"/>
      <w:jc w:val="both"/>
    </w:pPr>
    <w:rPr>
      <w:rFonts w:ascii="Tahoma" w:hAnsi="Tahoma"/>
      <w:sz w:val="20"/>
    </w:rPr>
  </w:style>
  <w:style w:type="paragraph" w:styleId="Titre1">
    <w:name w:val="heading 1"/>
    <w:basedOn w:val="Normal"/>
    <w:next w:val="Normal"/>
    <w:link w:val="Titre1Car"/>
    <w:autoRedefine/>
    <w:uiPriority w:val="9"/>
    <w:qFormat/>
    <w:rsid w:val="00BE0BD8"/>
    <w:pPr>
      <w:keepNext/>
      <w:keepLines/>
      <w:numPr>
        <w:numId w:val="32"/>
      </w:numPr>
      <w:spacing w:before="100" w:beforeAutospacing="1" w:after="100" w:afterAutospacing="1"/>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BE0BD8"/>
    <w:pPr>
      <w:keepNext/>
      <w:keepLines/>
      <w:numPr>
        <w:numId w:val="36"/>
      </w:numPr>
      <w:spacing w:before="100" w:beforeAutospacing="1" w:after="100" w:afterAutospacing="1"/>
      <w:outlineLvl w:val="1"/>
    </w:pPr>
    <w:rPr>
      <w:rFonts w:eastAsiaTheme="majorEastAsia" w:cs="Arial"/>
      <w:b/>
      <w:bCs/>
      <w:color w:val="4F81BD" w:themeColor="accent1"/>
      <w:sz w:val="26"/>
      <w:szCs w:val="26"/>
      <w:lang w:eastAsia="fr-FR"/>
    </w:rPr>
  </w:style>
  <w:style w:type="paragraph" w:styleId="Titre3">
    <w:name w:val="heading 3"/>
    <w:basedOn w:val="Normal"/>
    <w:next w:val="Normal"/>
    <w:link w:val="Titre3Car"/>
    <w:uiPriority w:val="9"/>
    <w:unhideWhenUsed/>
    <w:qFormat/>
    <w:rsid w:val="009B676D"/>
    <w:pPr>
      <w:keepNext/>
      <w:keepLines/>
      <w:numPr>
        <w:ilvl w:val="2"/>
        <w:numId w:val="33"/>
      </w:numPr>
      <w:spacing w:before="100" w:beforeAutospacing="1"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B676D"/>
    <w:pPr>
      <w:keepNext/>
      <w:keepLines/>
      <w:numPr>
        <w:ilvl w:val="3"/>
        <w:numId w:val="33"/>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B676D"/>
    <w:pPr>
      <w:keepNext/>
      <w:keepLines/>
      <w:numPr>
        <w:ilvl w:val="4"/>
        <w:numId w:val="33"/>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B676D"/>
    <w:pPr>
      <w:keepNext/>
      <w:keepLines/>
      <w:numPr>
        <w:ilvl w:val="5"/>
        <w:numId w:val="33"/>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B676D"/>
    <w:pPr>
      <w:keepNext/>
      <w:keepLines/>
      <w:numPr>
        <w:ilvl w:val="6"/>
        <w:numId w:val="3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B676D"/>
    <w:pPr>
      <w:keepNext/>
      <w:keepLines/>
      <w:numPr>
        <w:ilvl w:val="7"/>
        <w:numId w:val="33"/>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B676D"/>
    <w:pPr>
      <w:keepNext/>
      <w:keepLines/>
      <w:numPr>
        <w:ilvl w:val="8"/>
        <w:numId w:val="33"/>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E88"/>
    <w:pPr>
      <w:tabs>
        <w:tab w:val="center" w:pos="4536"/>
        <w:tab w:val="right" w:pos="9072"/>
      </w:tabs>
    </w:pPr>
  </w:style>
  <w:style w:type="character" w:customStyle="1" w:styleId="En-tteCar">
    <w:name w:val="En-tête Car"/>
    <w:basedOn w:val="Policepardfaut"/>
    <w:link w:val="En-tte"/>
    <w:uiPriority w:val="99"/>
    <w:rsid w:val="00FB0E88"/>
  </w:style>
  <w:style w:type="paragraph" w:styleId="Pieddepage">
    <w:name w:val="footer"/>
    <w:basedOn w:val="Normal"/>
    <w:link w:val="PieddepageCar"/>
    <w:uiPriority w:val="99"/>
    <w:unhideWhenUsed/>
    <w:rsid w:val="00FB0E88"/>
    <w:pPr>
      <w:tabs>
        <w:tab w:val="center" w:pos="4536"/>
        <w:tab w:val="right" w:pos="9072"/>
      </w:tabs>
    </w:pPr>
  </w:style>
  <w:style w:type="character" w:customStyle="1" w:styleId="PieddepageCar">
    <w:name w:val="Pied de page Car"/>
    <w:basedOn w:val="Policepardfaut"/>
    <w:link w:val="Pieddepage"/>
    <w:uiPriority w:val="99"/>
    <w:rsid w:val="00FB0E88"/>
  </w:style>
  <w:style w:type="paragraph" w:styleId="Textedebulles">
    <w:name w:val="Balloon Text"/>
    <w:basedOn w:val="Normal"/>
    <w:link w:val="TextedebullesCar"/>
    <w:uiPriority w:val="99"/>
    <w:semiHidden/>
    <w:unhideWhenUsed/>
    <w:rsid w:val="00FB0E88"/>
    <w:rPr>
      <w:rFonts w:cs="Tahoma"/>
      <w:sz w:val="16"/>
      <w:szCs w:val="16"/>
    </w:rPr>
  </w:style>
  <w:style w:type="character" w:customStyle="1" w:styleId="TextedebullesCar">
    <w:name w:val="Texte de bulles Car"/>
    <w:basedOn w:val="Policepardfaut"/>
    <w:link w:val="Textedebulles"/>
    <w:uiPriority w:val="99"/>
    <w:semiHidden/>
    <w:rsid w:val="00FB0E88"/>
    <w:rPr>
      <w:rFonts w:ascii="Tahoma" w:hAnsi="Tahoma" w:cs="Tahoma"/>
      <w:sz w:val="16"/>
      <w:szCs w:val="16"/>
    </w:rPr>
  </w:style>
  <w:style w:type="character" w:customStyle="1" w:styleId="Titre1Car">
    <w:name w:val="Titre 1 Car"/>
    <w:basedOn w:val="Policepardfaut"/>
    <w:link w:val="Titre1"/>
    <w:uiPriority w:val="9"/>
    <w:rsid w:val="00BE0BD8"/>
    <w:rPr>
      <w:rFonts w:ascii="Tahoma" w:eastAsiaTheme="majorEastAsia" w:hAnsi="Tahoma" w:cstheme="majorBidi"/>
      <w:b/>
      <w:bCs/>
      <w:color w:val="365F91" w:themeColor="accent1" w:themeShade="BF"/>
      <w:sz w:val="28"/>
      <w:szCs w:val="28"/>
    </w:rPr>
  </w:style>
  <w:style w:type="paragraph" w:styleId="En-ttedetabledesmatires">
    <w:name w:val="TOC Heading"/>
    <w:basedOn w:val="Titre1"/>
    <w:next w:val="Normal"/>
    <w:uiPriority w:val="39"/>
    <w:qFormat/>
    <w:rsid w:val="00FB0E88"/>
    <w:pPr>
      <w:outlineLvl w:val="9"/>
    </w:pPr>
    <w:rPr>
      <w:rFonts w:ascii="Cambria" w:eastAsia="Times New Roman" w:hAnsi="Cambria" w:cs="Times New Roman"/>
      <w:color w:val="365F91"/>
      <w:lang w:val="x-none" w:eastAsia="fr-FR"/>
    </w:rPr>
  </w:style>
  <w:style w:type="character" w:styleId="Emphaseple">
    <w:name w:val="Subtle Emphasis"/>
    <w:basedOn w:val="Policepardfaut"/>
    <w:uiPriority w:val="19"/>
    <w:qFormat/>
    <w:rsid w:val="00774411"/>
    <w:rPr>
      <w:i/>
      <w:iCs/>
      <w:color w:val="808080" w:themeColor="text1" w:themeTint="7F"/>
    </w:rPr>
  </w:style>
  <w:style w:type="paragraph" w:styleId="Paragraphedeliste">
    <w:name w:val="List Paragraph"/>
    <w:basedOn w:val="Normal"/>
    <w:uiPriority w:val="34"/>
    <w:qFormat/>
    <w:rsid w:val="00B13A77"/>
    <w:pPr>
      <w:ind w:left="720"/>
      <w:contextualSpacing/>
    </w:pPr>
  </w:style>
  <w:style w:type="paragraph" w:customStyle="1" w:styleId="Code">
    <w:name w:val="Code"/>
    <w:next w:val="Normal"/>
    <w:link w:val="CodeCar"/>
    <w:autoRedefine/>
    <w:qFormat/>
    <w:rsid w:val="00B6030A"/>
    <w:pPr>
      <w:spacing w:after="0" w:line="240" w:lineRule="auto"/>
    </w:pPr>
    <w:rPr>
      <w:rFonts w:ascii="Courier New" w:hAnsi="Courier New" w:cs="Tahoma"/>
      <w:noProof/>
      <w:color w:val="31849B" w:themeColor="accent5" w:themeShade="BF"/>
      <w:sz w:val="20"/>
      <w:szCs w:val="16"/>
      <w:lang w:eastAsia="fr-FR"/>
    </w:rPr>
  </w:style>
  <w:style w:type="paragraph" w:styleId="PrformatHTML">
    <w:name w:val="HTML Preformatted"/>
    <w:basedOn w:val="Normal"/>
    <w:link w:val="PrformatHTMLCar"/>
    <w:uiPriority w:val="99"/>
    <w:unhideWhenUsed/>
    <w:rsid w:val="0062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fr-FR"/>
    </w:rPr>
  </w:style>
  <w:style w:type="character" w:customStyle="1" w:styleId="CodeCar">
    <w:name w:val="Code Car"/>
    <w:basedOn w:val="Policepardfaut"/>
    <w:link w:val="Code"/>
    <w:rsid w:val="00B6030A"/>
    <w:rPr>
      <w:rFonts w:ascii="Courier New" w:hAnsi="Courier New" w:cs="Tahoma"/>
      <w:noProof/>
      <w:color w:val="31849B" w:themeColor="accent5" w:themeShade="BF"/>
      <w:sz w:val="20"/>
      <w:szCs w:val="16"/>
      <w:lang w:eastAsia="fr-FR"/>
    </w:rPr>
  </w:style>
  <w:style w:type="character" w:customStyle="1" w:styleId="PrformatHTMLCar">
    <w:name w:val="Préformaté HTML Car"/>
    <w:basedOn w:val="Policepardfaut"/>
    <w:link w:val="PrformatHTML"/>
    <w:uiPriority w:val="99"/>
    <w:rsid w:val="00621F2A"/>
    <w:rPr>
      <w:rFonts w:ascii="Courier New" w:eastAsia="Times New Roman" w:hAnsi="Courier New" w:cs="Courier New"/>
      <w:sz w:val="20"/>
      <w:szCs w:val="20"/>
      <w:lang w:eastAsia="fr-FR"/>
    </w:rPr>
  </w:style>
  <w:style w:type="paragraph" w:customStyle="1" w:styleId="Codecomplet">
    <w:name w:val="Code complet"/>
    <w:basedOn w:val="Code"/>
    <w:next w:val="Normal"/>
    <w:autoRedefine/>
    <w:qFormat/>
    <w:rsid w:val="007B650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0" w:lineRule="atLeast"/>
    </w:pPr>
    <w:rPr>
      <w:sz w:val="14"/>
      <w:szCs w:val="12"/>
      <w:lang w:val="en-US"/>
    </w:rPr>
  </w:style>
  <w:style w:type="character" w:customStyle="1" w:styleId="Titre2Car">
    <w:name w:val="Titre 2 Car"/>
    <w:basedOn w:val="Policepardfaut"/>
    <w:link w:val="Titre2"/>
    <w:uiPriority w:val="9"/>
    <w:rsid w:val="00BE0BD8"/>
    <w:rPr>
      <w:rFonts w:ascii="Tahoma" w:eastAsiaTheme="majorEastAsia" w:hAnsi="Tahoma" w:cs="Arial"/>
      <w:b/>
      <w:bCs/>
      <w:color w:val="4F81BD" w:themeColor="accent1"/>
      <w:sz w:val="26"/>
      <w:szCs w:val="26"/>
      <w:lang w:eastAsia="fr-FR"/>
    </w:rPr>
  </w:style>
  <w:style w:type="character" w:customStyle="1" w:styleId="Titre3Car">
    <w:name w:val="Titre 3 Car"/>
    <w:basedOn w:val="Policepardfaut"/>
    <w:link w:val="Titre3"/>
    <w:uiPriority w:val="9"/>
    <w:rsid w:val="009B676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61D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61D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61D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61D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61D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61D6A"/>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B61D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1D6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61D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61D6A"/>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B61D6A"/>
    <w:rPr>
      <w:i/>
      <w:iCs/>
    </w:rPr>
  </w:style>
  <w:style w:type="character" w:styleId="Emphaseintense">
    <w:name w:val="Intense Emphasis"/>
    <w:basedOn w:val="Policepardfaut"/>
    <w:uiPriority w:val="21"/>
    <w:qFormat/>
    <w:rsid w:val="00B61D6A"/>
    <w:rPr>
      <w:b/>
      <w:bCs/>
      <w:i/>
      <w:iCs/>
      <w:color w:val="4F81BD" w:themeColor="accent1"/>
    </w:rPr>
  </w:style>
  <w:style w:type="character" w:styleId="lev">
    <w:name w:val="Strong"/>
    <w:basedOn w:val="Policepardfaut"/>
    <w:uiPriority w:val="22"/>
    <w:qFormat/>
    <w:rsid w:val="00B61D6A"/>
    <w:rPr>
      <w:b/>
      <w:bCs/>
    </w:rPr>
  </w:style>
  <w:style w:type="paragraph" w:styleId="Notedebasdepage">
    <w:name w:val="footnote text"/>
    <w:basedOn w:val="Normal"/>
    <w:link w:val="NotedebasdepageCar"/>
    <w:uiPriority w:val="99"/>
    <w:semiHidden/>
    <w:unhideWhenUsed/>
    <w:rsid w:val="00115840"/>
    <w:rPr>
      <w:szCs w:val="20"/>
    </w:rPr>
  </w:style>
  <w:style w:type="character" w:customStyle="1" w:styleId="NotedebasdepageCar">
    <w:name w:val="Note de bas de page Car"/>
    <w:basedOn w:val="Policepardfaut"/>
    <w:link w:val="Notedebasdepage"/>
    <w:uiPriority w:val="99"/>
    <w:semiHidden/>
    <w:rsid w:val="00115840"/>
    <w:rPr>
      <w:sz w:val="20"/>
      <w:szCs w:val="20"/>
    </w:rPr>
  </w:style>
  <w:style w:type="character" w:styleId="Appelnotedebasdep">
    <w:name w:val="footnote reference"/>
    <w:basedOn w:val="Policepardfaut"/>
    <w:uiPriority w:val="99"/>
    <w:semiHidden/>
    <w:unhideWhenUsed/>
    <w:rsid w:val="00115840"/>
    <w:rPr>
      <w:vertAlign w:val="superscript"/>
    </w:rPr>
  </w:style>
  <w:style w:type="paragraph" w:styleId="TM1">
    <w:name w:val="toc 1"/>
    <w:basedOn w:val="Normal"/>
    <w:next w:val="Normal"/>
    <w:autoRedefine/>
    <w:uiPriority w:val="39"/>
    <w:unhideWhenUsed/>
    <w:qFormat/>
    <w:rsid w:val="00D520A2"/>
    <w:pPr>
      <w:spacing w:after="100"/>
    </w:pPr>
  </w:style>
  <w:style w:type="paragraph" w:styleId="TM2">
    <w:name w:val="toc 2"/>
    <w:basedOn w:val="Normal"/>
    <w:next w:val="Normal"/>
    <w:autoRedefine/>
    <w:uiPriority w:val="39"/>
    <w:unhideWhenUsed/>
    <w:qFormat/>
    <w:rsid w:val="00D520A2"/>
    <w:pPr>
      <w:spacing w:after="100"/>
      <w:ind w:left="220"/>
    </w:pPr>
  </w:style>
  <w:style w:type="paragraph" w:styleId="TM3">
    <w:name w:val="toc 3"/>
    <w:basedOn w:val="Normal"/>
    <w:next w:val="Normal"/>
    <w:autoRedefine/>
    <w:uiPriority w:val="39"/>
    <w:unhideWhenUsed/>
    <w:qFormat/>
    <w:rsid w:val="00D520A2"/>
    <w:pPr>
      <w:spacing w:after="100"/>
      <w:ind w:left="440"/>
    </w:pPr>
  </w:style>
  <w:style w:type="character" w:styleId="Lienhypertexte">
    <w:name w:val="Hyperlink"/>
    <w:basedOn w:val="Policepardfaut"/>
    <w:uiPriority w:val="99"/>
    <w:unhideWhenUsed/>
    <w:rsid w:val="00D520A2"/>
    <w:rPr>
      <w:color w:val="0000FF" w:themeColor="hyperlink"/>
      <w:u w:val="single"/>
    </w:rPr>
  </w:style>
  <w:style w:type="character" w:styleId="Rfrenceintense">
    <w:name w:val="Intense Reference"/>
    <w:basedOn w:val="Policepardfaut"/>
    <w:uiPriority w:val="32"/>
    <w:qFormat/>
    <w:rsid w:val="00F4797A"/>
    <w:rPr>
      <w:b/>
      <w:bCs/>
      <w:smallCaps/>
      <w:color w:val="C0504D" w:themeColor="accent2"/>
      <w:spacing w:val="5"/>
      <w:u w:val="single"/>
    </w:rPr>
  </w:style>
  <w:style w:type="paragraph" w:styleId="Citationintense">
    <w:name w:val="Intense Quote"/>
    <w:basedOn w:val="Normal"/>
    <w:next w:val="Normal"/>
    <w:link w:val="CitationintenseCar"/>
    <w:uiPriority w:val="30"/>
    <w:qFormat/>
    <w:rsid w:val="00F4797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97A"/>
    <w:rPr>
      <w:b/>
      <w:bCs/>
      <w:i/>
      <w:iCs/>
      <w:color w:val="4F81BD" w:themeColor="accent1"/>
    </w:rPr>
  </w:style>
  <w:style w:type="character" w:styleId="Titredulivre">
    <w:name w:val="Book Title"/>
    <w:basedOn w:val="Policepardfaut"/>
    <w:uiPriority w:val="33"/>
    <w:qFormat/>
    <w:rsid w:val="00F4797A"/>
    <w:rPr>
      <w:b/>
      <w:bCs/>
      <w:smallCaps/>
      <w:spacing w:val="5"/>
    </w:rPr>
  </w:style>
  <w:style w:type="paragraph" w:customStyle="1" w:styleId="Mthode">
    <w:name w:val="Méthode"/>
    <w:basedOn w:val="Code"/>
    <w:next w:val="Normal"/>
    <w:autoRedefine/>
    <w:qFormat/>
    <w:rsid w:val="00B6760E"/>
    <w:pPr>
      <w:pBdr>
        <w:top w:val="dotted" w:sz="4" w:space="5" w:color="auto"/>
        <w:left w:val="dotted" w:sz="4" w:space="4" w:color="auto"/>
        <w:bottom w:val="dotted" w:sz="4" w:space="5" w:color="auto"/>
        <w:right w:val="dotted" w:sz="4" w:space="4" w:color="auto"/>
      </w:pBdr>
    </w:pPr>
    <w:rPr>
      <w:b/>
      <w:sz w:val="28"/>
      <w:szCs w:val="28"/>
    </w:rPr>
  </w:style>
  <w:style w:type="table" w:styleId="Grilledutableau">
    <w:name w:val="Table Grid"/>
    <w:basedOn w:val="TableauNormal"/>
    <w:uiPriority w:val="59"/>
    <w:rsid w:val="00594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291294"/>
    <w:rPr>
      <w:b/>
      <w:bCs/>
      <w:color w:val="4F81BD" w:themeColor="accent1"/>
      <w:sz w:val="18"/>
      <w:szCs w:val="18"/>
    </w:rPr>
  </w:style>
  <w:style w:type="paragraph" w:customStyle="1" w:styleId="Code9">
    <w:name w:val="Code 9"/>
    <w:link w:val="Code9Car"/>
    <w:qFormat/>
    <w:rsid w:val="002E67BC"/>
    <w:pPr>
      <w:spacing w:after="0" w:line="240" w:lineRule="auto"/>
    </w:pPr>
    <w:rPr>
      <w:rFonts w:ascii="Courier New" w:eastAsia="Calibri" w:hAnsi="Courier New" w:cs="Times New Roman"/>
      <w:noProof/>
      <w:sz w:val="18"/>
      <w:szCs w:val="20"/>
    </w:rPr>
  </w:style>
  <w:style w:type="character" w:customStyle="1" w:styleId="Code9Car">
    <w:name w:val="Code 9 Car"/>
    <w:link w:val="Code9"/>
    <w:rsid w:val="002E67BC"/>
    <w:rPr>
      <w:rFonts w:ascii="Courier New" w:eastAsia="Calibri" w:hAnsi="Courier New" w:cs="Times New Roman"/>
      <w:noProof/>
      <w:sz w:val="18"/>
      <w:szCs w:val="20"/>
    </w:rPr>
  </w:style>
  <w:style w:type="character" w:customStyle="1" w:styleId="text-danger">
    <w:name w:val="text-danger"/>
    <w:basedOn w:val="Policepardfaut"/>
    <w:rsid w:val="003936BC"/>
  </w:style>
  <w:style w:type="paragraph" w:styleId="NormalWeb">
    <w:name w:val="Normal (Web)"/>
    <w:basedOn w:val="Normal"/>
    <w:uiPriority w:val="99"/>
    <w:semiHidden/>
    <w:unhideWhenUsed/>
    <w:rsid w:val="00B96554"/>
    <w:pPr>
      <w:spacing w:before="100" w:beforeAutospacing="1" w:after="100" w:afterAutospacing="1"/>
      <w:jc w:val="left"/>
    </w:pPr>
    <w:rPr>
      <w:rFonts w:ascii="Times New Roman" w:eastAsia="Times New Roman" w:hAnsi="Times New Roman" w:cs="Times New Roman"/>
      <w:sz w:val="24"/>
      <w:szCs w:val="24"/>
      <w:lang w:eastAsia="fr-FR"/>
    </w:rPr>
  </w:style>
  <w:style w:type="table" w:styleId="Trameclaire-Accent5">
    <w:name w:val="Light Shading Accent 5"/>
    <w:basedOn w:val="TableauNormal"/>
    <w:uiPriority w:val="60"/>
    <w:rsid w:val="0086111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Sansinterligne">
    <w:name w:val="No Spacing"/>
    <w:uiPriority w:val="1"/>
    <w:qFormat/>
    <w:rsid w:val="00CD0757"/>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60163">
      <w:bodyDiv w:val="1"/>
      <w:marLeft w:val="0"/>
      <w:marRight w:val="0"/>
      <w:marTop w:val="0"/>
      <w:marBottom w:val="0"/>
      <w:divBdr>
        <w:top w:val="none" w:sz="0" w:space="0" w:color="auto"/>
        <w:left w:val="none" w:sz="0" w:space="0" w:color="auto"/>
        <w:bottom w:val="none" w:sz="0" w:space="0" w:color="auto"/>
        <w:right w:val="none" w:sz="0" w:space="0" w:color="auto"/>
      </w:divBdr>
    </w:div>
    <w:div w:id="254435071">
      <w:bodyDiv w:val="1"/>
      <w:marLeft w:val="0"/>
      <w:marRight w:val="0"/>
      <w:marTop w:val="0"/>
      <w:marBottom w:val="0"/>
      <w:divBdr>
        <w:top w:val="none" w:sz="0" w:space="0" w:color="auto"/>
        <w:left w:val="none" w:sz="0" w:space="0" w:color="auto"/>
        <w:bottom w:val="none" w:sz="0" w:space="0" w:color="auto"/>
        <w:right w:val="none" w:sz="0" w:space="0" w:color="auto"/>
      </w:divBdr>
    </w:div>
    <w:div w:id="548959747">
      <w:bodyDiv w:val="1"/>
      <w:marLeft w:val="0"/>
      <w:marRight w:val="0"/>
      <w:marTop w:val="0"/>
      <w:marBottom w:val="0"/>
      <w:divBdr>
        <w:top w:val="none" w:sz="0" w:space="0" w:color="auto"/>
        <w:left w:val="none" w:sz="0" w:space="0" w:color="auto"/>
        <w:bottom w:val="none" w:sz="0" w:space="0" w:color="auto"/>
        <w:right w:val="none" w:sz="0" w:space="0" w:color="auto"/>
      </w:divBdr>
    </w:div>
    <w:div w:id="575745683">
      <w:bodyDiv w:val="1"/>
      <w:marLeft w:val="0"/>
      <w:marRight w:val="0"/>
      <w:marTop w:val="0"/>
      <w:marBottom w:val="0"/>
      <w:divBdr>
        <w:top w:val="none" w:sz="0" w:space="0" w:color="auto"/>
        <w:left w:val="none" w:sz="0" w:space="0" w:color="auto"/>
        <w:bottom w:val="none" w:sz="0" w:space="0" w:color="auto"/>
        <w:right w:val="none" w:sz="0" w:space="0" w:color="auto"/>
      </w:divBdr>
    </w:div>
    <w:div w:id="604535166">
      <w:bodyDiv w:val="1"/>
      <w:marLeft w:val="0"/>
      <w:marRight w:val="0"/>
      <w:marTop w:val="0"/>
      <w:marBottom w:val="0"/>
      <w:divBdr>
        <w:top w:val="none" w:sz="0" w:space="0" w:color="auto"/>
        <w:left w:val="none" w:sz="0" w:space="0" w:color="auto"/>
        <w:bottom w:val="none" w:sz="0" w:space="0" w:color="auto"/>
        <w:right w:val="none" w:sz="0" w:space="0" w:color="auto"/>
      </w:divBdr>
    </w:div>
    <w:div w:id="763036254">
      <w:bodyDiv w:val="1"/>
      <w:marLeft w:val="0"/>
      <w:marRight w:val="0"/>
      <w:marTop w:val="0"/>
      <w:marBottom w:val="0"/>
      <w:divBdr>
        <w:top w:val="none" w:sz="0" w:space="0" w:color="auto"/>
        <w:left w:val="none" w:sz="0" w:space="0" w:color="auto"/>
        <w:bottom w:val="none" w:sz="0" w:space="0" w:color="auto"/>
        <w:right w:val="none" w:sz="0" w:space="0" w:color="auto"/>
      </w:divBdr>
    </w:div>
    <w:div w:id="833447798">
      <w:bodyDiv w:val="1"/>
      <w:marLeft w:val="0"/>
      <w:marRight w:val="0"/>
      <w:marTop w:val="0"/>
      <w:marBottom w:val="0"/>
      <w:divBdr>
        <w:top w:val="none" w:sz="0" w:space="0" w:color="auto"/>
        <w:left w:val="none" w:sz="0" w:space="0" w:color="auto"/>
        <w:bottom w:val="none" w:sz="0" w:space="0" w:color="auto"/>
        <w:right w:val="none" w:sz="0" w:space="0" w:color="auto"/>
      </w:divBdr>
    </w:div>
    <w:div w:id="934821597">
      <w:bodyDiv w:val="1"/>
      <w:marLeft w:val="0"/>
      <w:marRight w:val="0"/>
      <w:marTop w:val="0"/>
      <w:marBottom w:val="0"/>
      <w:divBdr>
        <w:top w:val="none" w:sz="0" w:space="0" w:color="auto"/>
        <w:left w:val="none" w:sz="0" w:space="0" w:color="auto"/>
        <w:bottom w:val="none" w:sz="0" w:space="0" w:color="auto"/>
        <w:right w:val="none" w:sz="0" w:space="0" w:color="auto"/>
      </w:divBdr>
    </w:div>
    <w:div w:id="1034767807">
      <w:bodyDiv w:val="1"/>
      <w:marLeft w:val="0"/>
      <w:marRight w:val="0"/>
      <w:marTop w:val="0"/>
      <w:marBottom w:val="0"/>
      <w:divBdr>
        <w:top w:val="none" w:sz="0" w:space="0" w:color="auto"/>
        <w:left w:val="none" w:sz="0" w:space="0" w:color="auto"/>
        <w:bottom w:val="none" w:sz="0" w:space="0" w:color="auto"/>
        <w:right w:val="none" w:sz="0" w:space="0" w:color="auto"/>
      </w:divBdr>
    </w:div>
    <w:div w:id="1126850907">
      <w:bodyDiv w:val="1"/>
      <w:marLeft w:val="0"/>
      <w:marRight w:val="0"/>
      <w:marTop w:val="0"/>
      <w:marBottom w:val="0"/>
      <w:divBdr>
        <w:top w:val="none" w:sz="0" w:space="0" w:color="auto"/>
        <w:left w:val="none" w:sz="0" w:space="0" w:color="auto"/>
        <w:bottom w:val="none" w:sz="0" w:space="0" w:color="auto"/>
        <w:right w:val="none" w:sz="0" w:space="0" w:color="auto"/>
      </w:divBdr>
    </w:div>
    <w:div w:id="1198470693">
      <w:bodyDiv w:val="1"/>
      <w:marLeft w:val="0"/>
      <w:marRight w:val="0"/>
      <w:marTop w:val="0"/>
      <w:marBottom w:val="0"/>
      <w:divBdr>
        <w:top w:val="none" w:sz="0" w:space="0" w:color="auto"/>
        <w:left w:val="none" w:sz="0" w:space="0" w:color="auto"/>
        <w:bottom w:val="none" w:sz="0" w:space="0" w:color="auto"/>
        <w:right w:val="none" w:sz="0" w:space="0" w:color="auto"/>
      </w:divBdr>
    </w:div>
    <w:div w:id="1345211885">
      <w:bodyDiv w:val="1"/>
      <w:marLeft w:val="0"/>
      <w:marRight w:val="0"/>
      <w:marTop w:val="0"/>
      <w:marBottom w:val="0"/>
      <w:divBdr>
        <w:top w:val="none" w:sz="0" w:space="0" w:color="auto"/>
        <w:left w:val="none" w:sz="0" w:space="0" w:color="auto"/>
        <w:bottom w:val="none" w:sz="0" w:space="0" w:color="auto"/>
        <w:right w:val="none" w:sz="0" w:space="0" w:color="auto"/>
      </w:divBdr>
    </w:div>
    <w:div w:id="1481580171">
      <w:bodyDiv w:val="1"/>
      <w:marLeft w:val="0"/>
      <w:marRight w:val="0"/>
      <w:marTop w:val="0"/>
      <w:marBottom w:val="0"/>
      <w:divBdr>
        <w:top w:val="none" w:sz="0" w:space="0" w:color="auto"/>
        <w:left w:val="none" w:sz="0" w:space="0" w:color="auto"/>
        <w:bottom w:val="none" w:sz="0" w:space="0" w:color="auto"/>
        <w:right w:val="none" w:sz="0" w:space="0" w:color="auto"/>
      </w:divBdr>
    </w:div>
    <w:div w:id="1575970196">
      <w:bodyDiv w:val="1"/>
      <w:marLeft w:val="0"/>
      <w:marRight w:val="0"/>
      <w:marTop w:val="0"/>
      <w:marBottom w:val="0"/>
      <w:divBdr>
        <w:top w:val="none" w:sz="0" w:space="0" w:color="auto"/>
        <w:left w:val="none" w:sz="0" w:space="0" w:color="auto"/>
        <w:bottom w:val="none" w:sz="0" w:space="0" w:color="auto"/>
        <w:right w:val="none" w:sz="0" w:space="0" w:color="auto"/>
      </w:divBdr>
    </w:div>
    <w:div w:id="1677728906">
      <w:bodyDiv w:val="1"/>
      <w:marLeft w:val="0"/>
      <w:marRight w:val="0"/>
      <w:marTop w:val="0"/>
      <w:marBottom w:val="0"/>
      <w:divBdr>
        <w:top w:val="none" w:sz="0" w:space="0" w:color="auto"/>
        <w:left w:val="none" w:sz="0" w:space="0" w:color="auto"/>
        <w:bottom w:val="none" w:sz="0" w:space="0" w:color="auto"/>
        <w:right w:val="none" w:sz="0" w:space="0" w:color="auto"/>
      </w:divBdr>
    </w:div>
    <w:div w:id="1718356695">
      <w:bodyDiv w:val="1"/>
      <w:marLeft w:val="0"/>
      <w:marRight w:val="0"/>
      <w:marTop w:val="0"/>
      <w:marBottom w:val="0"/>
      <w:divBdr>
        <w:top w:val="none" w:sz="0" w:space="0" w:color="auto"/>
        <w:left w:val="none" w:sz="0" w:space="0" w:color="auto"/>
        <w:bottom w:val="none" w:sz="0" w:space="0" w:color="auto"/>
        <w:right w:val="none" w:sz="0" w:space="0" w:color="auto"/>
      </w:divBdr>
    </w:div>
    <w:div w:id="1765758136">
      <w:bodyDiv w:val="1"/>
      <w:marLeft w:val="0"/>
      <w:marRight w:val="0"/>
      <w:marTop w:val="0"/>
      <w:marBottom w:val="0"/>
      <w:divBdr>
        <w:top w:val="none" w:sz="0" w:space="0" w:color="auto"/>
        <w:left w:val="none" w:sz="0" w:space="0" w:color="auto"/>
        <w:bottom w:val="none" w:sz="0" w:space="0" w:color="auto"/>
        <w:right w:val="none" w:sz="0" w:space="0" w:color="auto"/>
      </w:divBdr>
    </w:div>
    <w:div w:id="1810053716">
      <w:bodyDiv w:val="1"/>
      <w:marLeft w:val="0"/>
      <w:marRight w:val="0"/>
      <w:marTop w:val="0"/>
      <w:marBottom w:val="0"/>
      <w:divBdr>
        <w:top w:val="none" w:sz="0" w:space="0" w:color="auto"/>
        <w:left w:val="none" w:sz="0" w:space="0" w:color="auto"/>
        <w:bottom w:val="none" w:sz="0" w:space="0" w:color="auto"/>
        <w:right w:val="none" w:sz="0" w:space="0" w:color="auto"/>
      </w:divBdr>
    </w:div>
    <w:div w:id="1852792549">
      <w:bodyDiv w:val="1"/>
      <w:marLeft w:val="0"/>
      <w:marRight w:val="0"/>
      <w:marTop w:val="0"/>
      <w:marBottom w:val="0"/>
      <w:divBdr>
        <w:top w:val="none" w:sz="0" w:space="0" w:color="auto"/>
        <w:left w:val="none" w:sz="0" w:space="0" w:color="auto"/>
        <w:bottom w:val="none" w:sz="0" w:space="0" w:color="auto"/>
        <w:right w:val="none" w:sz="0" w:space="0" w:color="auto"/>
      </w:divBdr>
    </w:div>
    <w:div w:id="1989893856">
      <w:bodyDiv w:val="1"/>
      <w:marLeft w:val="0"/>
      <w:marRight w:val="0"/>
      <w:marTop w:val="0"/>
      <w:marBottom w:val="0"/>
      <w:divBdr>
        <w:top w:val="none" w:sz="0" w:space="0" w:color="auto"/>
        <w:left w:val="none" w:sz="0" w:space="0" w:color="auto"/>
        <w:bottom w:val="none" w:sz="0" w:space="0" w:color="auto"/>
        <w:right w:val="none" w:sz="0" w:space="0" w:color="auto"/>
      </w:divBdr>
    </w:div>
    <w:div w:id="21184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f.labrousse\AppData\Roaming\Microsoft\Templates\Extraweb.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09CCA-7EF2-4F6A-AAF0-1698CC849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Extraweb.dotx</Template>
  <TotalTime>2101</TotalTime>
  <Pages>24</Pages>
  <Words>5945</Words>
  <Characters>32702</Characters>
  <Application>Microsoft Office Word</Application>
  <DocSecurity>0</DocSecurity>
  <Lines>272</Lines>
  <Paragraphs>77</Paragraphs>
  <ScaleCrop>false</ScaleCrop>
  <HeadingPairs>
    <vt:vector size="2" baseType="variant">
      <vt:variant>
        <vt:lpstr>Titre</vt:lpstr>
      </vt:variant>
      <vt:variant>
        <vt:i4>1</vt:i4>
      </vt:variant>
    </vt:vector>
  </HeadingPairs>
  <TitlesOfParts>
    <vt:vector size="1" baseType="lpstr">
      <vt:lpstr/>
    </vt:vector>
  </TitlesOfParts>
  <Company>Ministère de la Défense</Company>
  <LinksUpToDate>false</LinksUpToDate>
  <CharactersWithSpaces>38570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LABROUSSE Fabrice TSEF 1E CLASSE DEF</dc:creator>
  <cp:lastModifiedBy>LABROUSSE Fabrice TSEF 1E CLASSE DEF</cp:lastModifiedBy>
  <cp:revision>46</cp:revision>
  <cp:lastPrinted>2017-12-19T08:12:00Z</cp:lastPrinted>
  <dcterms:created xsi:type="dcterms:W3CDTF">2019-02-06T09:06:00Z</dcterms:created>
  <dcterms:modified xsi:type="dcterms:W3CDTF">2019-04-08T12:26:00Z</dcterms:modified>
</cp:coreProperties>
</file>